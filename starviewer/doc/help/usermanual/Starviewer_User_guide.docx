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460E454" w14:textId="77777777"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14:paraId="1F285FAE" w14:textId="77777777" w:rsidTr="00B4786A">
        <w:trPr>
          <w:trHeight w:hRule="exact" w:val="374"/>
        </w:trPr>
        <w:tc>
          <w:tcPr>
            <w:tcW w:w="5670" w:type="dxa"/>
          </w:tcPr>
          <w:p w14:paraId="2424499A" w14:textId="77777777" w:rsidR="00B4786A" w:rsidRPr="0093610C" w:rsidRDefault="00B4786A" w:rsidP="00B4786A">
            <w:pPr>
              <w:pStyle w:val="Encabezado"/>
            </w:pPr>
            <w:r>
              <w:t>MANUAL D’USUARI</w:t>
            </w:r>
          </w:p>
        </w:tc>
      </w:tr>
      <w:tr w:rsidR="00B4786A" w:rsidRPr="0093610C" w14:paraId="62289792" w14:textId="77777777" w:rsidTr="00B4786A">
        <w:trPr>
          <w:trHeight w:hRule="exact" w:val="374"/>
        </w:trPr>
        <w:tc>
          <w:tcPr>
            <w:tcW w:w="5670" w:type="dxa"/>
          </w:tcPr>
          <w:p w14:paraId="6AEB5BAB" w14:textId="77777777" w:rsidR="00B4786A" w:rsidRPr="0093610C" w:rsidRDefault="00B4786A" w:rsidP="00B4786A">
            <w:pPr>
              <w:pStyle w:val="Encabezado"/>
            </w:pPr>
            <w:r>
              <w:t>v</w:t>
            </w:r>
            <w:r w:rsidRPr="0093610C">
              <w:t>0.11</w:t>
            </w:r>
          </w:p>
        </w:tc>
      </w:tr>
      <w:tr w:rsidR="00B4786A" w:rsidRPr="0093610C" w14:paraId="51F81C71" w14:textId="77777777" w:rsidTr="00B4786A">
        <w:trPr>
          <w:trHeight w:hRule="exact" w:val="374"/>
        </w:trPr>
        <w:tc>
          <w:tcPr>
            <w:tcW w:w="5670" w:type="dxa"/>
          </w:tcPr>
          <w:p w14:paraId="4A4B9DF8" w14:textId="77777777" w:rsidR="00B4786A" w:rsidRPr="0093610C" w:rsidRDefault="00B4786A" w:rsidP="00B4786A">
            <w:r w:rsidRPr="0093610C">
              <w:t xml:space="preserve">Informació i </w:t>
            </w:r>
            <w:r>
              <w:t>ajuda</w:t>
            </w:r>
            <w:r w:rsidRPr="0093610C">
              <w:t>: support@starviewer.udg.edu</w:t>
            </w:r>
          </w:p>
        </w:tc>
      </w:tr>
    </w:tbl>
    <w:p w14:paraId="366803BA" w14:textId="77777777"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14:paraId="4F63C6E5" w14:textId="77777777" w:rsidR="00CD1410"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14:paraId="41D20E3E" w14:textId="77777777" w:rsidR="00CD1410" w:rsidRDefault="004E4D07">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2515D4">
          <w:rPr>
            <w:noProof/>
            <w:webHidden/>
          </w:rPr>
          <w:fldChar w:fldCharType="begin"/>
        </w:r>
        <w:r w:rsidR="00CD1410">
          <w:rPr>
            <w:noProof/>
            <w:webHidden/>
          </w:rPr>
          <w:instrText xml:space="preserve"> PAGEREF _Toc320100399 \h </w:instrText>
        </w:r>
        <w:r w:rsidR="002515D4">
          <w:rPr>
            <w:noProof/>
            <w:webHidden/>
          </w:rPr>
        </w:r>
        <w:r w:rsidR="002515D4">
          <w:rPr>
            <w:noProof/>
            <w:webHidden/>
          </w:rPr>
          <w:fldChar w:fldCharType="separate"/>
        </w:r>
        <w:r w:rsidR="00CD1410">
          <w:rPr>
            <w:noProof/>
            <w:webHidden/>
          </w:rPr>
          <w:t>6</w:t>
        </w:r>
        <w:r w:rsidR="002515D4">
          <w:rPr>
            <w:noProof/>
            <w:webHidden/>
          </w:rPr>
          <w:fldChar w:fldCharType="end"/>
        </w:r>
      </w:hyperlink>
    </w:p>
    <w:p w14:paraId="32792C34" w14:textId="77777777" w:rsidR="00CD1410" w:rsidRDefault="004E4D07">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2515D4">
          <w:rPr>
            <w:noProof/>
            <w:webHidden/>
          </w:rPr>
          <w:fldChar w:fldCharType="begin"/>
        </w:r>
        <w:r w:rsidR="00CD1410">
          <w:rPr>
            <w:noProof/>
            <w:webHidden/>
          </w:rPr>
          <w:instrText xml:space="preserve"> PAGEREF _Toc320100400 \h </w:instrText>
        </w:r>
        <w:r w:rsidR="002515D4">
          <w:rPr>
            <w:noProof/>
            <w:webHidden/>
          </w:rPr>
        </w:r>
        <w:r w:rsidR="002515D4">
          <w:rPr>
            <w:noProof/>
            <w:webHidden/>
          </w:rPr>
          <w:fldChar w:fldCharType="separate"/>
        </w:r>
        <w:r w:rsidR="00CD1410">
          <w:rPr>
            <w:noProof/>
            <w:webHidden/>
          </w:rPr>
          <w:t>7</w:t>
        </w:r>
        <w:r w:rsidR="002515D4">
          <w:rPr>
            <w:noProof/>
            <w:webHidden/>
          </w:rPr>
          <w:fldChar w:fldCharType="end"/>
        </w:r>
      </w:hyperlink>
    </w:p>
    <w:p w14:paraId="6DA18BE6"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2515D4">
          <w:rPr>
            <w:noProof/>
            <w:webHidden/>
          </w:rPr>
          <w:fldChar w:fldCharType="begin"/>
        </w:r>
        <w:r w:rsidR="00CD1410">
          <w:rPr>
            <w:noProof/>
            <w:webHidden/>
          </w:rPr>
          <w:instrText xml:space="preserve"> PAGEREF _Toc320100401 \h </w:instrText>
        </w:r>
        <w:r w:rsidR="002515D4">
          <w:rPr>
            <w:noProof/>
            <w:webHidden/>
          </w:rPr>
        </w:r>
        <w:r w:rsidR="002515D4">
          <w:rPr>
            <w:noProof/>
            <w:webHidden/>
          </w:rPr>
          <w:fldChar w:fldCharType="separate"/>
        </w:r>
        <w:r w:rsidR="00CD1410">
          <w:rPr>
            <w:noProof/>
            <w:webHidden/>
          </w:rPr>
          <w:t>8</w:t>
        </w:r>
        <w:r w:rsidR="002515D4">
          <w:rPr>
            <w:noProof/>
            <w:webHidden/>
          </w:rPr>
          <w:fldChar w:fldCharType="end"/>
        </w:r>
      </w:hyperlink>
    </w:p>
    <w:p w14:paraId="6980DB8E"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2515D4">
          <w:rPr>
            <w:noProof/>
            <w:webHidden/>
          </w:rPr>
          <w:fldChar w:fldCharType="begin"/>
        </w:r>
        <w:r w:rsidR="00CD1410">
          <w:rPr>
            <w:noProof/>
            <w:webHidden/>
          </w:rPr>
          <w:instrText xml:space="preserve"> PAGEREF _Toc320100402 \h </w:instrText>
        </w:r>
        <w:r w:rsidR="002515D4">
          <w:rPr>
            <w:noProof/>
            <w:webHidden/>
          </w:rPr>
        </w:r>
        <w:r w:rsidR="002515D4">
          <w:rPr>
            <w:noProof/>
            <w:webHidden/>
          </w:rPr>
          <w:fldChar w:fldCharType="separate"/>
        </w:r>
        <w:r w:rsidR="00CD1410">
          <w:rPr>
            <w:noProof/>
            <w:webHidden/>
          </w:rPr>
          <w:t>9</w:t>
        </w:r>
        <w:r w:rsidR="002515D4">
          <w:rPr>
            <w:noProof/>
            <w:webHidden/>
          </w:rPr>
          <w:fldChar w:fldCharType="end"/>
        </w:r>
      </w:hyperlink>
    </w:p>
    <w:p w14:paraId="0F73D119"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2515D4">
          <w:rPr>
            <w:noProof/>
            <w:webHidden/>
          </w:rPr>
          <w:fldChar w:fldCharType="begin"/>
        </w:r>
        <w:r w:rsidR="00CD1410">
          <w:rPr>
            <w:noProof/>
            <w:webHidden/>
          </w:rPr>
          <w:instrText xml:space="preserve"> PAGEREF _Toc320100403 \h </w:instrText>
        </w:r>
        <w:r w:rsidR="002515D4">
          <w:rPr>
            <w:noProof/>
            <w:webHidden/>
          </w:rPr>
        </w:r>
        <w:r w:rsidR="002515D4">
          <w:rPr>
            <w:noProof/>
            <w:webHidden/>
          </w:rPr>
          <w:fldChar w:fldCharType="separate"/>
        </w:r>
        <w:r w:rsidR="00CD1410">
          <w:rPr>
            <w:noProof/>
            <w:webHidden/>
          </w:rPr>
          <w:t>10</w:t>
        </w:r>
        <w:r w:rsidR="002515D4">
          <w:rPr>
            <w:noProof/>
            <w:webHidden/>
          </w:rPr>
          <w:fldChar w:fldCharType="end"/>
        </w:r>
      </w:hyperlink>
    </w:p>
    <w:p w14:paraId="69295EE2"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2515D4">
          <w:rPr>
            <w:noProof/>
            <w:webHidden/>
          </w:rPr>
          <w:fldChar w:fldCharType="begin"/>
        </w:r>
        <w:r w:rsidR="00CD1410">
          <w:rPr>
            <w:noProof/>
            <w:webHidden/>
          </w:rPr>
          <w:instrText xml:space="preserve"> PAGEREF _Toc320100404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14:paraId="7329E3C8"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2515D4">
          <w:rPr>
            <w:noProof/>
            <w:webHidden/>
          </w:rPr>
          <w:fldChar w:fldCharType="begin"/>
        </w:r>
        <w:r w:rsidR="00CD1410">
          <w:rPr>
            <w:noProof/>
            <w:webHidden/>
          </w:rPr>
          <w:instrText xml:space="preserve"> PAGEREF _Toc320100405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14:paraId="29146E23"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2515D4">
          <w:rPr>
            <w:noProof/>
            <w:webHidden/>
          </w:rPr>
          <w:fldChar w:fldCharType="begin"/>
        </w:r>
        <w:r w:rsidR="00CD1410">
          <w:rPr>
            <w:noProof/>
            <w:webHidden/>
          </w:rPr>
          <w:instrText xml:space="preserve"> PAGEREF _Toc320100406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14:paraId="0FD1FF92"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2515D4">
          <w:rPr>
            <w:noProof/>
            <w:webHidden/>
          </w:rPr>
          <w:fldChar w:fldCharType="begin"/>
        </w:r>
        <w:r w:rsidR="00CD1410">
          <w:rPr>
            <w:noProof/>
            <w:webHidden/>
          </w:rPr>
          <w:instrText xml:space="preserve"> PAGEREF _Toc320100407 \h </w:instrText>
        </w:r>
        <w:r w:rsidR="002515D4">
          <w:rPr>
            <w:noProof/>
            <w:webHidden/>
          </w:rPr>
        </w:r>
        <w:r w:rsidR="002515D4">
          <w:rPr>
            <w:noProof/>
            <w:webHidden/>
          </w:rPr>
          <w:fldChar w:fldCharType="separate"/>
        </w:r>
        <w:r w:rsidR="00CD1410">
          <w:rPr>
            <w:noProof/>
            <w:webHidden/>
          </w:rPr>
          <w:t>13</w:t>
        </w:r>
        <w:r w:rsidR="002515D4">
          <w:rPr>
            <w:noProof/>
            <w:webHidden/>
          </w:rPr>
          <w:fldChar w:fldCharType="end"/>
        </w:r>
      </w:hyperlink>
    </w:p>
    <w:p w14:paraId="06464920" w14:textId="77777777" w:rsidR="00CD1410" w:rsidRDefault="004E4D07">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2515D4">
          <w:rPr>
            <w:noProof/>
            <w:webHidden/>
          </w:rPr>
          <w:fldChar w:fldCharType="begin"/>
        </w:r>
        <w:r w:rsidR="00CD1410">
          <w:rPr>
            <w:noProof/>
            <w:webHidden/>
          </w:rPr>
          <w:instrText xml:space="preserve"> PAGEREF _Toc320100408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14:paraId="5170163C"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2515D4">
          <w:rPr>
            <w:noProof/>
            <w:webHidden/>
          </w:rPr>
          <w:fldChar w:fldCharType="begin"/>
        </w:r>
        <w:r w:rsidR="00CD1410">
          <w:rPr>
            <w:noProof/>
            <w:webHidden/>
          </w:rPr>
          <w:instrText xml:space="preserve"> PAGEREF _Toc320100409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14:paraId="5411CBD2"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2515D4">
          <w:rPr>
            <w:noProof/>
            <w:webHidden/>
          </w:rPr>
          <w:fldChar w:fldCharType="begin"/>
        </w:r>
        <w:r w:rsidR="00CD1410">
          <w:rPr>
            <w:noProof/>
            <w:webHidden/>
          </w:rPr>
          <w:instrText xml:space="preserve"> PAGEREF _Toc320100410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14:paraId="49C510D4"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2515D4">
          <w:rPr>
            <w:noProof/>
            <w:webHidden/>
          </w:rPr>
          <w:fldChar w:fldCharType="begin"/>
        </w:r>
        <w:r w:rsidR="00CD1410">
          <w:rPr>
            <w:noProof/>
            <w:webHidden/>
          </w:rPr>
          <w:instrText xml:space="preserve"> PAGEREF _Toc320100411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14:paraId="2823712E"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2515D4">
          <w:rPr>
            <w:noProof/>
            <w:webHidden/>
          </w:rPr>
          <w:fldChar w:fldCharType="begin"/>
        </w:r>
        <w:r w:rsidR="00CD1410">
          <w:rPr>
            <w:noProof/>
            <w:webHidden/>
          </w:rPr>
          <w:instrText xml:space="preserve"> PAGEREF _Toc320100412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14:paraId="72B9B53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2515D4">
          <w:rPr>
            <w:noProof/>
            <w:webHidden/>
          </w:rPr>
          <w:fldChar w:fldCharType="begin"/>
        </w:r>
        <w:r w:rsidR="00CD1410">
          <w:rPr>
            <w:noProof/>
            <w:webHidden/>
          </w:rPr>
          <w:instrText xml:space="preserve"> PAGEREF _Toc320100413 \h </w:instrText>
        </w:r>
        <w:r w:rsidR="002515D4">
          <w:rPr>
            <w:noProof/>
            <w:webHidden/>
          </w:rPr>
        </w:r>
        <w:r w:rsidR="002515D4">
          <w:rPr>
            <w:noProof/>
            <w:webHidden/>
          </w:rPr>
          <w:fldChar w:fldCharType="separate"/>
        </w:r>
        <w:r w:rsidR="00CD1410">
          <w:rPr>
            <w:noProof/>
            <w:webHidden/>
          </w:rPr>
          <w:t>17</w:t>
        </w:r>
        <w:r w:rsidR="002515D4">
          <w:rPr>
            <w:noProof/>
            <w:webHidden/>
          </w:rPr>
          <w:fldChar w:fldCharType="end"/>
        </w:r>
      </w:hyperlink>
    </w:p>
    <w:p w14:paraId="596A186F"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2515D4">
          <w:rPr>
            <w:noProof/>
            <w:webHidden/>
          </w:rPr>
          <w:fldChar w:fldCharType="begin"/>
        </w:r>
        <w:r w:rsidR="00CD1410">
          <w:rPr>
            <w:noProof/>
            <w:webHidden/>
          </w:rPr>
          <w:instrText xml:space="preserve"> PAGEREF _Toc320100414 \h </w:instrText>
        </w:r>
        <w:r w:rsidR="002515D4">
          <w:rPr>
            <w:noProof/>
            <w:webHidden/>
          </w:rPr>
        </w:r>
        <w:r w:rsidR="002515D4">
          <w:rPr>
            <w:noProof/>
            <w:webHidden/>
          </w:rPr>
          <w:fldChar w:fldCharType="separate"/>
        </w:r>
        <w:r w:rsidR="00CD1410">
          <w:rPr>
            <w:noProof/>
            <w:webHidden/>
          </w:rPr>
          <w:t>19</w:t>
        </w:r>
        <w:r w:rsidR="002515D4">
          <w:rPr>
            <w:noProof/>
            <w:webHidden/>
          </w:rPr>
          <w:fldChar w:fldCharType="end"/>
        </w:r>
      </w:hyperlink>
    </w:p>
    <w:p w14:paraId="5638342A"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2515D4">
          <w:rPr>
            <w:noProof/>
            <w:webHidden/>
          </w:rPr>
          <w:fldChar w:fldCharType="begin"/>
        </w:r>
        <w:r w:rsidR="00CD1410">
          <w:rPr>
            <w:noProof/>
            <w:webHidden/>
          </w:rPr>
          <w:instrText xml:space="preserve"> PAGEREF _Toc320100415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14:paraId="453600EE"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2515D4">
          <w:rPr>
            <w:noProof/>
            <w:webHidden/>
          </w:rPr>
          <w:fldChar w:fldCharType="begin"/>
        </w:r>
        <w:r w:rsidR="00CD1410">
          <w:rPr>
            <w:noProof/>
            <w:webHidden/>
          </w:rPr>
          <w:instrText xml:space="preserve"> PAGEREF _Toc320100416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14:paraId="43CE83DA"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2515D4">
          <w:rPr>
            <w:noProof/>
            <w:webHidden/>
          </w:rPr>
          <w:fldChar w:fldCharType="begin"/>
        </w:r>
        <w:r w:rsidR="00CD1410">
          <w:rPr>
            <w:noProof/>
            <w:webHidden/>
          </w:rPr>
          <w:instrText xml:space="preserve"> PAGEREF _Toc320100417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14:paraId="64A5106B" w14:textId="77777777" w:rsidR="00CD1410" w:rsidRDefault="004E4D07">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2515D4">
          <w:rPr>
            <w:noProof/>
            <w:webHidden/>
          </w:rPr>
          <w:fldChar w:fldCharType="begin"/>
        </w:r>
        <w:r w:rsidR="00CD1410">
          <w:rPr>
            <w:noProof/>
            <w:webHidden/>
          </w:rPr>
          <w:instrText xml:space="preserve"> PAGEREF _Toc320100418 \h </w:instrText>
        </w:r>
        <w:r w:rsidR="002515D4">
          <w:rPr>
            <w:noProof/>
            <w:webHidden/>
          </w:rPr>
        </w:r>
        <w:r w:rsidR="002515D4">
          <w:rPr>
            <w:noProof/>
            <w:webHidden/>
          </w:rPr>
          <w:fldChar w:fldCharType="separate"/>
        </w:r>
        <w:r w:rsidR="00CD1410">
          <w:rPr>
            <w:noProof/>
            <w:webHidden/>
          </w:rPr>
          <w:t>21</w:t>
        </w:r>
        <w:r w:rsidR="002515D4">
          <w:rPr>
            <w:noProof/>
            <w:webHidden/>
          </w:rPr>
          <w:fldChar w:fldCharType="end"/>
        </w:r>
      </w:hyperlink>
    </w:p>
    <w:p w14:paraId="2B73CAFD" w14:textId="77777777" w:rsidR="00CD1410" w:rsidRDefault="004E4D07">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2515D4">
          <w:rPr>
            <w:noProof/>
            <w:webHidden/>
          </w:rPr>
          <w:fldChar w:fldCharType="begin"/>
        </w:r>
        <w:r w:rsidR="00CD1410">
          <w:rPr>
            <w:noProof/>
            <w:webHidden/>
          </w:rPr>
          <w:instrText xml:space="preserve"> PAGEREF _Toc320100419 \h </w:instrText>
        </w:r>
        <w:r w:rsidR="002515D4">
          <w:rPr>
            <w:noProof/>
            <w:webHidden/>
          </w:rPr>
        </w:r>
        <w:r w:rsidR="002515D4">
          <w:rPr>
            <w:noProof/>
            <w:webHidden/>
          </w:rPr>
          <w:fldChar w:fldCharType="separate"/>
        </w:r>
        <w:r w:rsidR="00CD1410">
          <w:rPr>
            <w:noProof/>
            <w:webHidden/>
          </w:rPr>
          <w:t>22</w:t>
        </w:r>
        <w:r w:rsidR="002515D4">
          <w:rPr>
            <w:noProof/>
            <w:webHidden/>
          </w:rPr>
          <w:fldChar w:fldCharType="end"/>
        </w:r>
      </w:hyperlink>
    </w:p>
    <w:p w14:paraId="143F17E4" w14:textId="77777777" w:rsidR="00CD1410" w:rsidRDefault="004E4D07">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2515D4">
          <w:rPr>
            <w:noProof/>
            <w:webHidden/>
          </w:rPr>
          <w:fldChar w:fldCharType="begin"/>
        </w:r>
        <w:r w:rsidR="00CD1410">
          <w:rPr>
            <w:noProof/>
            <w:webHidden/>
          </w:rPr>
          <w:instrText xml:space="preserve"> PAGEREF _Toc320100420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14:paraId="53844059"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2515D4">
          <w:rPr>
            <w:noProof/>
            <w:webHidden/>
          </w:rPr>
          <w:fldChar w:fldCharType="begin"/>
        </w:r>
        <w:r w:rsidR="00CD1410">
          <w:rPr>
            <w:noProof/>
            <w:webHidden/>
          </w:rPr>
          <w:instrText xml:space="preserve"> PAGEREF _Toc320100421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14:paraId="13A56ADB"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2515D4">
          <w:rPr>
            <w:noProof/>
            <w:webHidden/>
          </w:rPr>
          <w:fldChar w:fldCharType="begin"/>
        </w:r>
        <w:r w:rsidR="00CD1410">
          <w:rPr>
            <w:noProof/>
            <w:webHidden/>
          </w:rPr>
          <w:instrText xml:space="preserve"> PAGEREF _Toc320100422 \h </w:instrText>
        </w:r>
        <w:r w:rsidR="002515D4">
          <w:rPr>
            <w:noProof/>
            <w:webHidden/>
          </w:rPr>
        </w:r>
        <w:r w:rsidR="002515D4">
          <w:rPr>
            <w:noProof/>
            <w:webHidden/>
          </w:rPr>
          <w:fldChar w:fldCharType="separate"/>
        </w:r>
        <w:r w:rsidR="00CD1410">
          <w:rPr>
            <w:noProof/>
            <w:webHidden/>
          </w:rPr>
          <w:t>26</w:t>
        </w:r>
        <w:r w:rsidR="002515D4">
          <w:rPr>
            <w:noProof/>
            <w:webHidden/>
          </w:rPr>
          <w:fldChar w:fldCharType="end"/>
        </w:r>
      </w:hyperlink>
    </w:p>
    <w:p w14:paraId="4C0102D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2515D4">
          <w:rPr>
            <w:noProof/>
            <w:webHidden/>
          </w:rPr>
          <w:fldChar w:fldCharType="begin"/>
        </w:r>
        <w:r w:rsidR="00CD1410">
          <w:rPr>
            <w:noProof/>
            <w:webHidden/>
          </w:rPr>
          <w:instrText xml:space="preserve"> PAGEREF _Toc320100423 \h </w:instrText>
        </w:r>
        <w:r w:rsidR="002515D4">
          <w:rPr>
            <w:noProof/>
            <w:webHidden/>
          </w:rPr>
        </w:r>
        <w:r w:rsidR="002515D4">
          <w:rPr>
            <w:noProof/>
            <w:webHidden/>
          </w:rPr>
          <w:fldChar w:fldCharType="separate"/>
        </w:r>
        <w:r w:rsidR="00CD1410">
          <w:rPr>
            <w:noProof/>
            <w:webHidden/>
          </w:rPr>
          <w:t>28</w:t>
        </w:r>
        <w:r w:rsidR="002515D4">
          <w:rPr>
            <w:noProof/>
            <w:webHidden/>
          </w:rPr>
          <w:fldChar w:fldCharType="end"/>
        </w:r>
      </w:hyperlink>
    </w:p>
    <w:p w14:paraId="5DD6BD2F" w14:textId="77777777" w:rsidR="00CD1410" w:rsidRDefault="004E4D07">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2515D4">
          <w:rPr>
            <w:noProof/>
            <w:webHidden/>
          </w:rPr>
          <w:fldChar w:fldCharType="begin"/>
        </w:r>
        <w:r w:rsidR="00CD1410">
          <w:rPr>
            <w:noProof/>
            <w:webHidden/>
          </w:rPr>
          <w:instrText xml:space="preserve"> PAGEREF _Toc320100424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14:paraId="12248E11"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2515D4">
          <w:rPr>
            <w:noProof/>
            <w:webHidden/>
          </w:rPr>
          <w:fldChar w:fldCharType="begin"/>
        </w:r>
        <w:r w:rsidR="00CD1410">
          <w:rPr>
            <w:noProof/>
            <w:webHidden/>
          </w:rPr>
          <w:instrText xml:space="preserve"> PAGEREF _Toc320100425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14:paraId="1F6ADB6C"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2515D4">
          <w:rPr>
            <w:noProof/>
            <w:webHidden/>
          </w:rPr>
          <w:fldChar w:fldCharType="begin"/>
        </w:r>
        <w:r w:rsidR="00CD1410">
          <w:rPr>
            <w:noProof/>
            <w:webHidden/>
          </w:rPr>
          <w:instrText xml:space="preserve"> PAGEREF _Toc320100426 \h </w:instrText>
        </w:r>
        <w:r w:rsidR="002515D4">
          <w:rPr>
            <w:noProof/>
            <w:webHidden/>
          </w:rPr>
        </w:r>
        <w:r w:rsidR="002515D4">
          <w:rPr>
            <w:noProof/>
            <w:webHidden/>
          </w:rPr>
          <w:fldChar w:fldCharType="separate"/>
        </w:r>
        <w:r w:rsidR="00CD1410">
          <w:rPr>
            <w:noProof/>
            <w:webHidden/>
          </w:rPr>
          <w:t>31</w:t>
        </w:r>
        <w:r w:rsidR="002515D4">
          <w:rPr>
            <w:noProof/>
            <w:webHidden/>
          </w:rPr>
          <w:fldChar w:fldCharType="end"/>
        </w:r>
      </w:hyperlink>
    </w:p>
    <w:p w14:paraId="61708F61"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2515D4">
          <w:rPr>
            <w:noProof/>
            <w:webHidden/>
          </w:rPr>
          <w:fldChar w:fldCharType="begin"/>
        </w:r>
        <w:r w:rsidR="00CD1410">
          <w:rPr>
            <w:noProof/>
            <w:webHidden/>
          </w:rPr>
          <w:instrText xml:space="preserve"> PAGEREF _Toc320100427 \h </w:instrText>
        </w:r>
        <w:r w:rsidR="002515D4">
          <w:rPr>
            <w:noProof/>
            <w:webHidden/>
          </w:rPr>
        </w:r>
        <w:r w:rsidR="002515D4">
          <w:rPr>
            <w:noProof/>
            <w:webHidden/>
          </w:rPr>
          <w:fldChar w:fldCharType="separate"/>
        </w:r>
        <w:r w:rsidR="00CD1410">
          <w:rPr>
            <w:noProof/>
            <w:webHidden/>
          </w:rPr>
          <w:t>33</w:t>
        </w:r>
        <w:r w:rsidR="002515D4">
          <w:rPr>
            <w:noProof/>
            <w:webHidden/>
          </w:rPr>
          <w:fldChar w:fldCharType="end"/>
        </w:r>
      </w:hyperlink>
    </w:p>
    <w:p w14:paraId="36397194"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2515D4">
          <w:rPr>
            <w:noProof/>
            <w:webHidden/>
          </w:rPr>
          <w:fldChar w:fldCharType="begin"/>
        </w:r>
        <w:r w:rsidR="00CD1410">
          <w:rPr>
            <w:noProof/>
            <w:webHidden/>
          </w:rPr>
          <w:instrText xml:space="preserve"> PAGEREF _Toc320100428 \h </w:instrText>
        </w:r>
        <w:r w:rsidR="002515D4">
          <w:rPr>
            <w:noProof/>
            <w:webHidden/>
          </w:rPr>
        </w:r>
        <w:r w:rsidR="002515D4">
          <w:rPr>
            <w:noProof/>
            <w:webHidden/>
          </w:rPr>
          <w:fldChar w:fldCharType="separate"/>
        </w:r>
        <w:r w:rsidR="00CD1410">
          <w:rPr>
            <w:noProof/>
            <w:webHidden/>
          </w:rPr>
          <w:t>34</w:t>
        </w:r>
        <w:r w:rsidR="002515D4">
          <w:rPr>
            <w:noProof/>
            <w:webHidden/>
          </w:rPr>
          <w:fldChar w:fldCharType="end"/>
        </w:r>
      </w:hyperlink>
    </w:p>
    <w:p w14:paraId="54C6FF79"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2515D4">
          <w:rPr>
            <w:noProof/>
            <w:webHidden/>
          </w:rPr>
          <w:fldChar w:fldCharType="begin"/>
        </w:r>
        <w:r w:rsidR="00CD1410">
          <w:rPr>
            <w:noProof/>
            <w:webHidden/>
          </w:rPr>
          <w:instrText xml:space="preserve"> PAGEREF _Toc320100429 \h </w:instrText>
        </w:r>
        <w:r w:rsidR="002515D4">
          <w:rPr>
            <w:noProof/>
            <w:webHidden/>
          </w:rPr>
        </w:r>
        <w:r w:rsidR="002515D4">
          <w:rPr>
            <w:noProof/>
            <w:webHidden/>
          </w:rPr>
          <w:fldChar w:fldCharType="separate"/>
        </w:r>
        <w:r w:rsidR="00CD1410">
          <w:rPr>
            <w:noProof/>
            <w:webHidden/>
          </w:rPr>
          <w:t>35</w:t>
        </w:r>
        <w:r w:rsidR="002515D4">
          <w:rPr>
            <w:noProof/>
            <w:webHidden/>
          </w:rPr>
          <w:fldChar w:fldCharType="end"/>
        </w:r>
      </w:hyperlink>
    </w:p>
    <w:p w14:paraId="7143B473"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2515D4">
          <w:rPr>
            <w:noProof/>
            <w:webHidden/>
          </w:rPr>
          <w:fldChar w:fldCharType="begin"/>
        </w:r>
        <w:r w:rsidR="00CD1410">
          <w:rPr>
            <w:noProof/>
            <w:webHidden/>
          </w:rPr>
          <w:instrText xml:space="preserve"> PAGEREF _Toc320100430 \h </w:instrText>
        </w:r>
        <w:r w:rsidR="002515D4">
          <w:rPr>
            <w:noProof/>
            <w:webHidden/>
          </w:rPr>
        </w:r>
        <w:r w:rsidR="002515D4">
          <w:rPr>
            <w:noProof/>
            <w:webHidden/>
          </w:rPr>
          <w:fldChar w:fldCharType="separate"/>
        </w:r>
        <w:r w:rsidR="00CD1410">
          <w:rPr>
            <w:noProof/>
            <w:webHidden/>
          </w:rPr>
          <w:t>36</w:t>
        </w:r>
        <w:r w:rsidR="002515D4">
          <w:rPr>
            <w:noProof/>
            <w:webHidden/>
          </w:rPr>
          <w:fldChar w:fldCharType="end"/>
        </w:r>
      </w:hyperlink>
    </w:p>
    <w:p w14:paraId="4D6E846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2515D4">
          <w:rPr>
            <w:noProof/>
            <w:webHidden/>
          </w:rPr>
          <w:fldChar w:fldCharType="begin"/>
        </w:r>
        <w:r w:rsidR="00CD1410">
          <w:rPr>
            <w:noProof/>
            <w:webHidden/>
          </w:rPr>
          <w:instrText xml:space="preserve"> PAGEREF _Toc320100431 \h </w:instrText>
        </w:r>
        <w:r w:rsidR="002515D4">
          <w:rPr>
            <w:noProof/>
            <w:webHidden/>
          </w:rPr>
        </w:r>
        <w:r w:rsidR="002515D4">
          <w:rPr>
            <w:noProof/>
            <w:webHidden/>
          </w:rPr>
          <w:fldChar w:fldCharType="separate"/>
        </w:r>
        <w:r w:rsidR="00CD1410">
          <w:rPr>
            <w:noProof/>
            <w:webHidden/>
          </w:rPr>
          <w:t>37</w:t>
        </w:r>
        <w:r w:rsidR="002515D4">
          <w:rPr>
            <w:noProof/>
            <w:webHidden/>
          </w:rPr>
          <w:fldChar w:fldCharType="end"/>
        </w:r>
      </w:hyperlink>
    </w:p>
    <w:p w14:paraId="23DA6186"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2515D4">
          <w:rPr>
            <w:noProof/>
            <w:webHidden/>
          </w:rPr>
          <w:fldChar w:fldCharType="begin"/>
        </w:r>
        <w:r w:rsidR="00CD1410">
          <w:rPr>
            <w:noProof/>
            <w:webHidden/>
          </w:rPr>
          <w:instrText xml:space="preserve"> PAGEREF _Toc320100432 \h </w:instrText>
        </w:r>
        <w:r w:rsidR="002515D4">
          <w:rPr>
            <w:noProof/>
            <w:webHidden/>
          </w:rPr>
        </w:r>
        <w:r w:rsidR="002515D4">
          <w:rPr>
            <w:noProof/>
            <w:webHidden/>
          </w:rPr>
          <w:fldChar w:fldCharType="separate"/>
        </w:r>
        <w:r w:rsidR="00CD1410">
          <w:rPr>
            <w:noProof/>
            <w:webHidden/>
          </w:rPr>
          <w:t>38</w:t>
        </w:r>
        <w:r w:rsidR="002515D4">
          <w:rPr>
            <w:noProof/>
            <w:webHidden/>
          </w:rPr>
          <w:fldChar w:fldCharType="end"/>
        </w:r>
      </w:hyperlink>
    </w:p>
    <w:p w14:paraId="0BDC200F"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2515D4">
          <w:rPr>
            <w:noProof/>
            <w:webHidden/>
          </w:rPr>
          <w:fldChar w:fldCharType="begin"/>
        </w:r>
        <w:r w:rsidR="00CD1410">
          <w:rPr>
            <w:noProof/>
            <w:webHidden/>
          </w:rPr>
          <w:instrText xml:space="preserve"> PAGEREF _Toc320100433 \h </w:instrText>
        </w:r>
        <w:r w:rsidR="002515D4">
          <w:rPr>
            <w:noProof/>
            <w:webHidden/>
          </w:rPr>
        </w:r>
        <w:r w:rsidR="002515D4">
          <w:rPr>
            <w:noProof/>
            <w:webHidden/>
          </w:rPr>
          <w:fldChar w:fldCharType="separate"/>
        </w:r>
        <w:r w:rsidR="00CD1410">
          <w:rPr>
            <w:noProof/>
            <w:webHidden/>
          </w:rPr>
          <w:t>41</w:t>
        </w:r>
        <w:r w:rsidR="002515D4">
          <w:rPr>
            <w:noProof/>
            <w:webHidden/>
          </w:rPr>
          <w:fldChar w:fldCharType="end"/>
        </w:r>
      </w:hyperlink>
    </w:p>
    <w:p w14:paraId="16C692C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2515D4">
          <w:rPr>
            <w:noProof/>
            <w:webHidden/>
          </w:rPr>
          <w:fldChar w:fldCharType="begin"/>
        </w:r>
        <w:r w:rsidR="00CD1410">
          <w:rPr>
            <w:noProof/>
            <w:webHidden/>
          </w:rPr>
          <w:instrText xml:space="preserve"> PAGEREF _Toc320100434 \h </w:instrText>
        </w:r>
        <w:r w:rsidR="002515D4">
          <w:rPr>
            <w:noProof/>
            <w:webHidden/>
          </w:rPr>
        </w:r>
        <w:r w:rsidR="002515D4">
          <w:rPr>
            <w:noProof/>
            <w:webHidden/>
          </w:rPr>
          <w:fldChar w:fldCharType="separate"/>
        </w:r>
        <w:r w:rsidR="00CD1410">
          <w:rPr>
            <w:noProof/>
            <w:webHidden/>
          </w:rPr>
          <w:t>43</w:t>
        </w:r>
        <w:r w:rsidR="002515D4">
          <w:rPr>
            <w:noProof/>
            <w:webHidden/>
          </w:rPr>
          <w:fldChar w:fldCharType="end"/>
        </w:r>
      </w:hyperlink>
    </w:p>
    <w:p w14:paraId="5AF9A00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2515D4">
          <w:rPr>
            <w:noProof/>
            <w:webHidden/>
          </w:rPr>
          <w:fldChar w:fldCharType="begin"/>
        </w:r>
        <w:r w:rsidR="00CD1410">
          <w:rPr>
            <w:noProof/>
            <w:webHidden/>
          </w:rPr>
          <w:instrText xml:space="preserve"> PAGEREF _Toc320100435 \h </w:instrText>
        </w:r>
        <w:r w:rsidR="002515D4">
          <w:rPr>
            <w:noProof/>
            <w:webHidden/>
          </w:rPr>
        </w:r>
        <w:r w:rsidR="002515D4">
          <w:rPr>
            <w:noProof/>
            <w:webHidden/>
          </w:rPr>
          <w:fldChar w:fldCharType="separate"/>
        </w:r>
        <w:r w:rsidR="00CD1410">
          <w:rPr>
            <w:noProof/>
            <w:webHidden/>
          </w:rPr>
          <w:t>44</w:t>
        </w:r>
        <w:r w:rsidR="002515D4">
          <w:rPr>
            <w:noProof/>
            <w:webHidden/>
          </w:rPr>
          <w:fldChar w:fldCharType="end"/>
        </w:r>
      </w:hyperlink>
    </w:p>
    <w:p w14:paraId="357D0E2D"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2515D4">
          <w:rPr>
            <w:noProof/>
            <w:webHidden/>
          </w:rPr>
          <w:fldChar w:fldCharType="begin"/>
        </w:r>
        <w:r w:rsidR="00CD1410">
          <w:rPr>
            <w:noProof/>
            <w:webHidden/>
          </w:rPr>
          <w:instrText xml:space="preserve"> PAGEREF _Toc320100436 \h </w:instrText>
        </w:r>
        <w:r w:rsidR="002515D4">
          <w:rPr>
            <w:noProof/>
            <w:webHidden/>
          </w:rPr>
        </w:r>
        <w:r w:rsidR="002515D4">
          <w:rPr>
            <w:noProof/>
            <w:webHidden/>
          </w:rPr>
          <w:fldChar w:fldCharType="separate"/>
        </w:r>
        <w:r w:rsidR="00CD1410">
          <w:rPr>
            <w:noProof/>
            <w:webHidden/>
          </w:rPr>
          <w:t>45</w:t>
        </w:r>
        <w:r w:rsidR="002515D4">
          <w:rPr>
            <w:noProof/>
            <w:webHidden/>
          </w:rPr>
          <w:fldChar w:fldCharType="end"/>
        </w:r>
      </w:hyperlink>
    </w:p>
    <w:p w14:paraId="1995A1D4"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2515D4">
          <w:rPr>
            <w:noProof/>
            <w:webHidden/>
          </w:rPr>
          <w:fldChar w:fldCharType="begin"/>
        </w:r>
        <w:r w:rsidR="00CD1410">
          <w:rPr>
            <w:noProof/>
            <w:webHidden/>
          </w:rPr>
          <w:instrText xml:space="preserve"> PAGEREF _Toc320100437 \h </w:instrText>
        </w:r>
        <w:r w:rsidR="002515D4">
          <w:rPr>
            <w:noProof/>
            <w:webHidden/>
          </w:rPr>
        </w:r>
        <w:r w:rsidR="002515D4">
          <w:rPr>
            <w:noProof/>
            <w:webHidden/>
          </w:rPr>
          <w:fldChar w:fldCharType="separate"/>
        </w:r>
        <w:r w:rsidR="00CD1410">
          <w:rPr>
            <w:noProof/>
            <w:webHidden/>
          </w:rPr>
          <w:t>46</w:t>
        </w:r>
        <w:r w:rsidR="002515D4">
          <w:rPr>
            <w:noProof/>
            <w:webHidden/>
          </w:rPr>
          <w:fldChar w:fldCharType="end"/>
        </w:r>
      </w:hyperlink>
    </w:p>
    <w:p w14:paraId="1C6DEE73"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2515D4">
          <w:rPr>
            <w:noProof/>
            <w:webHidden/>
          </w:rPr>
          <w:fldChar w:fldCharType="begin"/>
        </w:r>
        <w:r w:rsidR="00CD1410">
          <w:rPr>
            <w:noProof/>
            <w:webHidden/>
          </w:rPr>
          <w:instrText xml:space="preserve"> PAGEREF _Toc320100438 \h </w:instrText>
        </w:r>
        <w:r w:rsidR="002515D4">
          <w:rPr>
            <w:noProof/>
            <w:webHidden/>
          </w:rPr>
        </w:r>
        <w:r w:rsidR="002515D4">
          <w:rPr>
            <w:noProof/>
            <w:webHidden/>
          </w:rPr>
          <w:fldChar w:fldCharType="separate"/>
        </w:r>
        <w:r w:rsidR="00CD1410">
          <w:rPr>
            <w:noProof/>
            <w:webHidden/>
          </w:rPr>
          <w:t>47</w:t>
        </w:r>
        <w:r w:rsidR="002515D4">
          <w:rPr>
            <w:noProof/>
            <w:webHidden/>
          </w:rPr>
          <w:fldChar w:fldCharType="end"/>
        </w:r>
      </w:hyperlink>
    </w:p>
    <w:p w14:paraId="4061809A"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2515D4">
          <w:rPr>
            <w:noProof/>
            <w:webHidden/>
          </w:rPr>
          <w:fldChar w:fldCharType="begin"/>
        </w:r>
        <w:r w:rsidR="00CD1410">
          <w:rPr>
            <w:noProof/>
            <w:webHidden/>
          </w:rPr>
          <w:instrText xml:space="preserve"> PAGEREF _Toc320100439 \h </w:instrText>
        </w:r>
        <w:r w:rsidR="002515D4">
          <w:rPr>
            <w:noProof/>
            <w:webHidden/>
          </w:rPr>
        </w:r>
        <w:r w:rsidR="002515D4">
          <w:rPr>
            <w:noProof/>
            <w:webHidden/>
          </w:rPr>
          <w:fldChar w:fldCharType="separate"/>
        </w:r>
        <w:r w:rsidR="00CD1410">
          <w:rPr>
            <w:noProof/>
            <w:webHidden/>
          </w:rPr>
          <w:t>48</w:t>
        </w:r>
        <w:r w:rsidR="002515D4">
          <w:rPr>
            <w:noProof/>
            <w:webHidden/>
          </w:rPr>
          <w:fldChar w:fldCharType="end"/>
        </w:r>
      </w:hyperlink>
    </w:p>
    <w:p w14:paraId="778F7114"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2515D4">
          <w:rPr>
            <w:noProof/>
            <w:webHidden/>
          </w:rPr>
          <w:fldChar w:fldCharType="begin"/>
        </w:r>
        <w:r w:rsidR="00CD1410">
          <w:rPr>
            <w:noProof/>
            <w:webHidden/>
          </w:rPr>
          <w:instrText xml:space="preserve"> PAGEREF _Toc320100440 \h </w:instrText>
        </w:r>
        <w:r w:rsidR="002515D4">
          <w:rPr>
            <w:noProof/>
            <w:webHidden/>
          </w:rPr>
        </w:r>
        <w:r w:rsidR="002515D4">
          <w:rPr>
            <w:noProof/>
            <w:webHidden/>
          </w:rPr>
          <w:fldChar w:fldCharType="separate"/>
        </w:r>
        <w:r w:rsidR="00CD1410">
          <w:rPr>
            <w:noProof/>
            <w:webHidden/>
          </w:rPr>
          <w:t>49</w:t>
        </w:r>
        <w:r w:rsidR="002515D4">
          <w:rPr>
            <w:noProof/>
            <w:webHidden/>
          </w:rPr>
          <w:fldChar w:fldCharType="end"/>
        </w:r>
      </w:hyperlink>
    </w:p>
    <w:p w14:paraId="54F20400"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2515D4">
          <w:rPr>
            <w:noProof/>
            <w:webHidden/>
          </w:rPr>
          <w:fldChar w:fldCharType="begin"/>
        </w:r>
        <w:r w:rsidR="00CD1410">
          <w:rPr>
            <w:noProof/>
            <w:webHidden/>
          </w:rPr>
          <w:instrText xml:space="preserve"> PAGEREF _Toc320100441 \h </w:instrText>
        </w:r>
        <w:r w:rsidR="002515D4">
          <w:rPr>
            <w:noProof/>
            <w:webHidden/>
          </w:rPr>
        </w:r>
        <w:r w:rsidR="002515D4">
          <w:rPr>
            <w:noProof/>
            <w:webHidden/>
          </w:rPr>
          <w:fldChar w:fldCharType="separate"/>
        </w:r>
        <w:r w:rsidR="00CD1410">
          <w:rPr>
            <w:noProof/>
            <w:webHidden/>
          </w:rPr>
          <w:t>50</w:t>
        </w:r>
        <w:r w:rsidR="002515D4">
          <w:rPr>
            <w:noProof/>
            <w:webHidden/>
          </w:rPr>
          <w:fldChar w:fldCharType="end"/>
        </w:r>
      </w:hyperlink>
    </w:p>
    <w:p w14:paraId="6390580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2515D4">
          <w:rPr>
            <w:noProof/>
            <w:webHidden/>
          </w:rPr>
          <w:fldChar w:fldCharType="begin"/>
        </w:r>
        <w:r w:rsidR="00CD1410">
          <w:rPr>
            <w:noProof/>
            <w:webHidden/>
          </w:rPr>
          <w:instrText xml:space="preserve"> PAGEREF _Toc320100442 \h </w:instrText>
        </w:r>
        <w:r w:rsidR="002515D4">
          <w:rPr>
            <w:noProof/>
            <w:webHidden/>
          </w:rPr>
        </w:r>
        <w:r w:rsidR="002515D4">
          <w:rPr>
            <w:noProof/>
            <w:webHidden/>
          </w:rPr>
          <w:fldChar w:fldCharType="separate"/>
        </w:r>
        <w:r w:rsidR="00CD1410">
          <w:rPr>
            <w:noProof/>
            <w:webHidden/>
          </w:rPr>
          <w:t>51</w:t>
        </w:r>
        <w:r w:rsidR="002515D4">
          <w:rPr>
            <w:noProof/>
            <w:webHidden/>
          </w:rPr>
          <w:fldChar w:fldCharType="end"/>
        </w:r>
      </w:hyperlink>
    </w:p>
    <w:p w14:paraId="338DF131"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2515D4">
          <w:rPr>
            <w:noProof/>
            <w:webHidden/>
          </w:rPr>
          <w:fldChar w:fldCharType="begin"/>
        </w:r>
        <w:r w:rsidR="00CD1410">
          <w:rPr>
            <w:noProof/>
            <w:webHidden/>
          </w:rPr>
          <w:instrText xml:space="preserve"> PAGEREF _Toc320100443 \h </w:instrText>
        </w:r>
        <w:r w:rsidR="002515D4">
          <w:rPr>
            <w:noProof/>
            <w:webHidden/>
          </w:rPr>
        </w:r>
        <w:r w:rsidR="002515D4">
          <w:rPr>
            <w:noProof/>
            <w:webHidden/>
          </w:rPr>
          <w:fldChar w:fldCharType="separate"/>
        </w:r>
        <w:r w:rsidR="00CD1410">
          <w:rPr>
            <w:noProof/>
            <w:webHidden/>
          </w:rPr>
          <w:t>53</w:t>
        </w:r>
        <w:r w:rsidR="002515D4">
          <w:rPr>
            <w:noProof/>
            <w:webHidden/>
          </w:rPr>
          <w:fldChar w:fldCharType="end"/>
        </w:r>
      </w:hyperlink>
    </w:p>
    <w:p w14:paraId="676AA6CF"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2515D4">
          <w:rPr>
            <w:noProof/>
            <w:webHidden/>
          </w:rPr>
          <w:fldChar w:fldCharType="begin"/>
        </w:r>
        <w:r w:rsidR="00CD1410">
          <w:rPr>
            <w:noProof/>
            <w:webHidden/>
          </w:rPr>
          <w:instrText xml:space="preserve"> PAGEREF _Toc320100444 \h </w:instrText>
        </w:r>
        <w:r w:rsidR="002515D4">
          <w:rPr>
            <w:noProof/>
            <w:webHidden/>
          </w:rPr>
        </w:r>
        <w:r w:rsidR="002515D4">
          <w:rPr>
            <w:noProof/>
            <w:webHidden/>
          </w:rPr>
          <w:fldChar w:fldCharType="separate"/>
        </w:r>
        <w:r w:rsidR="00CD1410">
          <w:rPr>
            <w:noProof/>
            <w:webHidden/>
          </w:rPr>
          <w:t>54</w:t>
        </w:r>
        <w:r w:rsidR="002515D4">
          <w:rPr>
            <w:noProof/>
            <w:webHidden/>
          </w:rPr>
          <w:fldChar w:fldCharType="end"/>
        </w:r>
      </w:hyperlink>
    </w:p>
    <w:p w14:paraId="018E5461"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2515D4">
          <w:rPr>
            <w:noProof/>
            <w:webHidden/>
          </w:rPr>
          <w:fldChar w:fldCharType="begin"/>
        </w:r>
        <w:r w:rsidR="00CD1410">
          <w:rPr>
            <w:noProof/>
            <w:webHidden/>
          </w:rPr>
          <w:instrText xml:space="preserve"> PAGEREF _Toc320100445 \h </w:instrText>
        </w:r>
        <w:r w:rsidR="002515D4">
          <w:rPr>
            <w:noProof/>
            <w:webHidden/>
          </w:rPr>
        </w:r>
        <w:r w:rsidR="002515D4">
          <w:rPr>
            <w:noProof/>
            <w:webHidden/>
          </w:rPr>
          <w:fldChar w:fldCharType="separate"/>
        </w:r>
        <w:r w:rsidR="00CD1410">
          <w:rPr>
            <w:noProof/>
            <w:webHidden/>
          </w:rPr>
          <w:t>55</w:t>
        </w:r>
        <w:r w:rsidR="002515D4">
          <w:rPr>
            <w:noProof/>
            <w:webHidden/>
          </w:rPr>
          <w:fldChar w:fldCharType="end"/>
        </w:r>
      </w:hyperlink>
    </w:p>
    <w:p w14:paraId="4C47C66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2515D4">
          <w:rPr>
            <w:noProof/>
            <w:webHidden/>
          </w:rPr>
          <w:fldChar w:fldCharType="begin"/>
        </w:r>
        <w:r w:rsidR="00CD1410">
          <w:rPr>
            <w:noProof/>
            <w:webHidden/>
          </w:rPr>
          <w:instrText xml:space="preserve"> PAGEREF _Toc320100446 \h </w:instrText>
        </w:r>
        <w:r w:rsidR="002515D4">
          <w:rPr>
            <w:noProof/>
            <w:webHidden/>
          </w:rPr>
        </w:r>
        <w:r w:rsidR="002515D4">
          <w:rPr>
            <w:noProof/>
            <w:webHidden/>
          </w:rPr>
          <w:fldChar w:fldCharType="separate"/>
        </w:r>
        <w:r w:rsidR="00CD1410">
          <w:rPr>
            <w:noProof/>
            <w:webHidden/>
          </w:rPr>
          <w:t>56</w:t>
        </w:r>
        <w:r w:rsidR="002515D4">
          <w:rPr>
            <w:noProof/>
            <w:webHidden/>
          </w:rPr>
          <w:fldChar w:fldCharType="end"/>
        </w:r>
      </w:hyperlink>
    </w:p>
    <w:p w14:paraId="78937452"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2515D4">
          <w:rPr>
            <w:noProof/>
            <w:webHidden/>
          </w:rPr>
          <w:fldChar w:fldCharType="begin"/>
        </w:r>
        <w:r w:rsidR="00CD1410">
          <w:rPr>
            <w:noProof/>
            <w:webHidden/>
          </w:rPr>
          <w:instrText xml:space="preserve"> PAGEREF _Toc320100447 \h </w:instrText>
        </w:r>
        <w:r w:rsidR="002515D4">
          <w:rPr>
            <w:noProof/>
            <w:webHidden/>
          </w:rPr>
        </w:r>
        <w:r w:rsidR="002515D4">
          <w:rPr>
            <w:noProof/>
            <w:webHidden/>
          </w:rPr>
          <w:fldChar w:fldCharType="separate"/>
        </w:r>
        <w:r w:rsidR="00CD1410">
          <w:rPr>
            <w:noProof/>
            <w:webHidden/>
          </w:rPr>
          <w:t>57</w:t>
        </w:r>
        <w:r w:rsidR="002515D4">
          <w:rPr>
            <w:noProof/>
            <w:webHidden/>
          </w:rPr>
          <w:fldChar w:fldCharType="end"/>
        </w:r>
      </w:hyperlink>
    </w:p>
    <w:p w14:paraId="4BE272B6"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2515D4">
          <w:rPr>
            <w:noProof/>
            <w:webHidden/>
          </w:rPr>
          <w:fldChar w:fldCharType="begin"/>
        </w:r>
        <w:r w:rsidR="00CD1410">
          <w:rPr>
            <w:noProof/>
            <w:webHidden/>
          </w:rPr>
          <w:instrText xml:space="preserve"> PAGEREF _Toc320100448 \h </w:instrText>
        </w:r>
        <w:r w:rsidR="002515D4">
          <w:rPr>
            <w:noProof/>
            <w:webHidden/>
          </w:rPr>
        </w:r>
        <w:r w:rsidR="002515D4">
          <w:rPr>
            <w:noProof/>
            <w:webHidden/>
          </w:rPr>
          <w:fldChar w:fldCharType="separate"/>
        </w:r>
        <w:r w:rsidR="00CD1410">
          <w:rPr>
            <w:noProof/>
            <w:webHidden/>
          </w:rPr>
          <w:t>58</w:t>
        </w:r>
        <w:r w:rsidR="002515D4">
          <w:rPr>
            <w:noProof/>
            <w:webHidden/>
          </w:rPr>
          <w:fldChar w:fldCharType="end"/>
        </w:r>
      </w:hyperlink>
    </w:p>
    <w:p w14:paraId="495792F3"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2515D4">
          <w:rPr>
            <w:noProof/>
            <w:webHidden/>
          </w:rPr>
          <w:fldChar w:fldCharType="begin"/>
        </w:r>
        <w:r w:rsidR="00CD1410">
          <w:rPr>
            <w:noProof/>
            <w:webHidden/>
          </w:rPr>
          <w:instrText xml:space="preserve"> PAGEREF _Toc320100449 \h </w:instrText>
        </w:r>
        <w:r w:rsidR="002515D4">
          <w:rPr>
            <w:noProof/>
            <w:webHidden/>
          </w:rPr>
        </w:r>
        <w:r w:rsidR="002515D4">
          <w:rPr>
            <w:noProof/>
            <w:webHidden/>
          </w:rPr>
          <w:fldChar w:fldCharType="separate"/>
        </w:r>
        <w:r w:rsidR="00CD1410">
          <w:rPr>
            <w:noProof/>
            <w:webHidden/>
          </w:rPr>
          <w:t>59</w:t>
        </w:r>
        <w:r w:rsidR="002515D4">
          <w:rPr>
            <w:noProof/>
            <w:webHidden/>
          </w:rPr>
          <w:fldChar w:fldCharType="end"/>
        </w:r>
      </w:hyperlink>
    </w:p>
    <w:p w14:paraId="3FAD3E2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2515D4">
          <w:rPr>
            <w:noProof/>
            <w:webHidden/>
          </w:rPr>
          <w:fldChar w:fldCharType="begin"/>
        </w:r>
        <w:r w:rsidR="00CD1410">
          <w:rPr>
            <w:noProof/>
            <w:webHidden/>
          </w:rPr>
          <w:instrText xml:space="preserve"> PAGEREF _Toc320100450 \h </w:instrText>
        </w:r>
        <w:r w:rsidR="002515D4">
          <w:rPr>
            <w:noProof/>
            <w:webHidden/>
          </w:rPr>
        </w:r>
        <w:r w:rsidR="002515D4">
          <w:rPr>
            <w:noProof/>
            <w:webHidden/>
          </w:rPr>
          <w:fldChar w:fldCharType="separate"/>
        </w:r>
        <w:r w:rsidR="00CD1410">
          <w:rPr>
            <w:noProof/>
            <w:webHidden/>
          </w:rPr>
          <w:t>60</w:t>
        </w:r>
        <w:r w:rsidR="002515D4">
          <w:rPr>
            <w:noProof/>
            <w:webHidden/>
          </w:rPr>
          <w:fldChar w:fldCharType="end"/>
        </w:r>
      </w:hyperlink>
    </w:p>
    <w:p w14:paraId="7436621D"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2515D4">
          <w:rPr>
            <w:noProof/>
            <w:webHidden/>
          </w:rPr>
          <w:fldChar w:fldCharType="begin"/>
        </w:r>
        <w:r w:rsidR="00CD1410">
          <w:rPr>
            <w:noProof/>
            <w:webHidden/>
          </w:rPr>
          <w:instrText xml:space="preserve"> PAGEREF _Toc320100451 \h </w:instrText>
        </w:r>
        <w:r w:rsidR="002515D4">
          <w:rPr>
            <w:noProof/>
            <w:webHidden/>
          </w:rPr>
        </w:r>
        <w:r w:rsidR="002515D4">
          <w:rPr>
            <w:noProof/>
            <w:webHidden/>
          </w:rPr>
          <w:fldChar w:fldCharType="separate"/>
        </w:r>
        <w:r w:rsidR="00CD1410">
          <w:rPr>
            <w:noProof/>
            <w:webHidden/>
          </w:rPr>
          <w:t>61</w:t>
        </w:r>
        <w:r w:rsidR="002515D4">
          <w:rPr>
            <w:noProof/>
            <w:webHidden/>
          </w:rPr>
          <w:fldChar w:fldCharType="end"/>
        </w:r>
      </w:hyperlink>
    </w:p>
    <w:p w14:paraId="655EEDB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2515D4">
          <w:rPr>
            <w:noProof/>
            <w:webHidden/>
          </w:rPr>
          <w:fldChar w:fldCharType="begin"/>
        </w:r>
        <w:r w:rsidR="00CD1410">
          <w:rPr>
            <w:noProof/>
            <w:webHidden/>
          </w:rPr>
          <w:instrText xml:space="preserve"> PAGEREF _Toc320100452 \h </w:instrText>
        </w:r>
        <w:r w:rsidR="002515D4">
          <w:rPr>
            <w:noProof/>
            <w:webHidden/>
          </w:rPr>
        </w:r>
        <w:r w:rsidR="002515D4">
          <w:rPr>
            <w:noProof/>
            <w:webHidden/>
          </w:rPr>
          <w:fldChar w:fldCharType="separate"/>
        </w:r>
        <w:r w:rsidR="00CD1410">
          <w:rPr>
            <w:noProof/>
            <w:webHidden/>
          </w:rPr>
          <w:t>64</w:t>
        </w:r>
        <w:r w:rsidR="002515D4">
          <w:rPr>
            <w:noProof/>
            <w:webHidden/>
          </w:rPr>
          <w:fldChar w:fldCharType="end"/>
        </w:r>
      </w:hyperlink>
    </w:p>
    <w:p w14:paraId="05D27700"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2515D4">
          <w:rPr>
            <w:noProof/>
            <w:webHidden/>
          </w:rPr>
          <w:fldChar w:fldCharType="begin"/>
        </w:r>
        <w:r w:rsidR="00CD1410">
          <w:rPr>
            <w:noProof/>
            <w:webHidden/>
          </w:rPr>
          <w:instrText xml:space="preserve"> PAGEREF _Toc320100453 \h </w:instrText>
        </w:r>
        <w:r w:rsidR="002515D4">
          <w:rPr>
            <w:noProof/>
            <w:webHidden/>
          </w:rPr>
        </w:r>
        <w:r w:rsidR="002515D4">
          <w:rPr>
            <w:noProof/>
            <w:webHidden/>
          </w:rPr>
          <w:fldChar w:fldCharType="separate"/>
        </w:r>
        <w:r w:rsidR="00CD1410">
          <w:rPr>
            <w:noProof/>
            <w:webHidden/>
          </w:rPr>
          <w:t>66</w:t>
        </w:r>
        <w:r w:rsidR="002515D4">
          <w:rPr>
            <w:noProof/>
            <w:webHidden/>
          </w:rPr>
          <w:fldChar w:fldCharType="end"/>
        </w:r>
      </w:hyperlink>
    </w:p>
    <w:p w14:paraId="762BF59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2515D4">
          <w:rPr>
            <w:noProof/>
            <w:webHidden/>
          </w:rPr>
          <w:fldChar w:fldCharType="begin"/>
        </w:r>
        <w:r w:rsidR="00CD1410">
          <w:rPr>
            <w:noProof/>
            <w:webHidden/>
          </w:rPr>
          <w:instrText xml:space="preserve"> PAGEREF _Toc320100454 \h </w:instrText>
        </w:r>
        <w:r w:rsidR="002515D4">
          <w:rPr>
            <w:noProof/>
            <w:webHidden/>
          </w:rPr>
        </w:r>
        <w:r w:rsidR="002515D4">
          <w:rPr>
            <w:noProof/>
            <w:webHidden/>
          </w:rPr>
          <w:fldChar w:fldCharType="separate"/>
        </w:r>
        <w:r w:rsidR="00CD1410">
          <w:rPr>
            <w:noProof/>
            <w:webHidden/>
          </w:rPr>
          <w:t>68</w:t>
        </w:r>
        <w:r w:rsidR="002515D4">
          <w:rPr>
            <w:noProof/>
            <w:webHidden/>
          </w:rPr>
          <w:fldChar w:fldCharType="end"/>
        </w:r>
      </w:hyperlink>
    </w:p>
    <w:p w14:paraId="0F79A3B6"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2515D4">
          <w:rPr>
            <w:noProof/>
            <w:webHidden/>
          </w:rPr>
          <w:fldChar w:fldCharType="begin"/>
        </w:r>
        <w:r w:rsidR="00CD1410">
          <w:rPr>
            <w:noProof/>
            <w:webHidden/>
          </w:rPr>
          <w:instrText xml:space="preserve"> PAGEREF _Toc320100455 \h </w:instrText>
        </w:r>
        <w:r w:rsidR="002515D4">
          <w:rPr>
            <w:noProof/>
            <w:webHidden/>
          </w:rPr>
        </w:r>
        <w:r w:rsidR="002515D4">
          <w:rPr>
            <w:noProof/>
            <w:webHidden/>
          </w:rPr>
          <w:fldChar w:fldCharType="separate"/>
        </w:r>
        <w:r w:rsidR="00CD1410">
          <w:rPr>
            <w:noProof/>
            <w:webHidden/>
          </w:rPr>
          <w:t>70</w:t>
        </w:r>
        <w:r w:rsidR="002515D4">
          <w:rPr>
            <w:noProof/>
            <w:webHidden/>
          </w:rPr>
          <w:fldChar w:fldCharType="end"/>
        </w:r>
      </w:hyperlink>
    </w:p>
    <w:p w14:paraId="488A285A"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2515D4">
          <w:rPr>
            <w:noProof/>
            <w:webHidden/>
          </w:rPr>
          <w:fldChar w:fldCharType="begin"/>
        </w:r>
        <w:r w:rsidR="00CD1410">
          <w:rPr>
            <w:noProof/>
            <w:webHidden/>
          </w:rPr>
          <w:instrText xml:space="preserve"> PAGEREF _Toc320100456 \h </w:instrText>
        </w:r>
        <w:r w:rsidR="002515D4">
          <w:rPr>
            <w:noProof/>
            <w:webHidden/>
          </w:rPr>
        </w:r>
        <w:r w:rsidR="002515D4">
          <w:rPr>
            <w:noProof/>
            <w:webHidden/>
          </w:rPr>
          <w:fldChar w:fldCharType="separate"/>
        </w:r>
        <w:r w:rsidR="00CD1410">
          <w:rPr>
            <w:noProof/>
            <w:webHidden/>
          </w:rPr>
          <w:t>72</w:t>
        </w:r>
        <w:r w:rsidR="002515D4">
          <w:rPr>
            <w:noProof/>
            <w:webHidden/>
          </w:rPr>
          <w:fldChar w:fldCharType="end"/>
        </w:r>
      </w:hyperlink>
    </w:p>
    <w:p w14:paraId="773AD71D"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2515D4">
          <w:rPr>
            <w:noProof/>
            <w:webHidden/>
          </w:rPr>
          <w:fldChar w:fldCharType="begin"/>
        </w:r>
        <w:r w:rsidR="00CD1410">
          <w:rPr>
            <w:noProof/>
            <w:webHidden/>
          </w:rPr>
          <w:instrText xml:space="preserve"> PAGEREF _Toc320100457 \h </w:instrText>
        </w:r>
        <w:r w:rsidR="002515D4">
          <w:rPr>
            <w:noProof/>
            <w:webHidden/>
          </w:rPr>
        </w:r>
        <w:r w:rsidR="002515D4">
          <w:rPr>
            <w:noProof/>
            <w:webHidden/>
          </w:rPr>
          <w:fldChar w:fldCharType="separate"/>
        </w:r>
        <w:r w:rsidR="00CD1410">
          <w:rPr>
            <w:noProof/>
            <w:webHidden/>
          </w:rPr>
          <w:t>74</w:t>
        </w:r>
        <w:r w:rsidR="002515D4">
          <w:rPr>
            <w:noProof/>
            <w:webHidden/>
          </w:rPr>
          <w:fldChar w:fldCharType="end"/>
        </w:r>
      </w:hyperlink>
    </w:p>
    <w:p w14:paraId="275B6C3F"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2515D4">
          <w:rPr>
            <w:noProof/>
            <w:webHidden/>
          </w:rPr>
          <w:fldChar w:fldCharType="begin"/>
        </w:r>
        <w:r w:rsidR="00CD1410">
          <w:rPr>
            <w:noProof/>
            <w:webHidden/>
          </w:rPr>
          <w:instrText xml:space="preserve"> PAGEREF _Toc320100458 \h </w:instrText>
        </w:r>
        <w:r w:rsidR="002515D4">
          <w:rPr>
            <w:noProof/>
            <w:webHidden/>
          </w:rPr>
        </w:r>
        <w:r w:rsidR="002515D4">
          <w:rPr>
            <w:noProof/>
            <w:webHidden/>
          </w:rPr>
          <w:fldChar w:fldCharType="separate"/>
        </w:r>
        <w:r w:rsidR="00CD1410">
          <w:rPr>
            <w:noProof/>
            <w:webHidden/>
          </w:rPr>
          <w:t>75</w:t>
        </w:r>
        <w:r w:rsidR="002515D4">
          <w:rPr>
            <w:noProof/>
            <w:webHidden/>
          </w:rPr>
          <w:fldChar w:fldCharType="end"/>
        </w:r>
      </w:hyperlink>
    </w:p>
    <w:p w14:paraId="79547856"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2515D4">
          <w:rPr>
            <w:noProof/>
            <w:webHidden/>
          </w:rPr>
          <w:fldChar w:fldCharType="begin"/>
        </w:r>
        <w:r w:rsidR="00CD1410">
          <w:rPr>
            <w:noProof/>
            <w:webHidden/>
          </w:rPr>
          <w:instrText xml:space="preserve"> PAGEREF _Toc320100459 \h </w:instrText>
        </w:r>
        <w:r w:rsidR="002515D4">
          <w:rPr>
            <w:noProof/>
            <w:webHidden/>
          </w:rPr>
        </w:r>
        <w:r w:rsidR="002515D4">
          <w:rPr>
            <w:noProof/>
            <w:webHidden/>
          </w:rPr>
          <w:fldChar w:fldCharType="separate"/>
        </w:r>
        <w:r w:rsidR="00CD1410">
          <w:rPr>
            <w:noProof/>
            <w:webHidden/>
          </w:rPr>
          <w:t>76</w:t>
        </w:r>
        <w:r w:rsidR="002515D4">
          <w:rPr>
            <w:noProof/>
            <w:webHidden/>
          </w:rPr>
          <w:fldChar w:fldCharType="end"/>
        </w:r>
      </w:hyperlink>
    </w:p>
    <w:p w14:paraId="38997813"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2515D4">
          <w:rPr>
            <w:noProof/>
            <w:webHidden/>
          </w:rPr>
          <w:fldChar w:fldCharType="begin"/>
        </w:r>
        <w:r w:rsidR="00CD1410">
          <w:rPr>
            <w:noProof/>
            <w:webHidden/>
          </w:rPr>
          <w:instrText xml:space="preserve"> PAGEREF _Toc320100460 \h </w:instrText>
        </w:r>
        <w:r w:rsidR="002515D4">
          <w:rPr>
            <w:noProof/>
            <w:webHidden/>
          </w:rPr>
        </w:r>
        <w:r w:rsidR="002515D4">
          <w:rPr>
            <w:noProof/>
            <w:webHidden/>
          </w:rPr>
          <w:fldChar w:fldCharType="separate"/>
        </w:r>
        <w:r w:rsidR="00CD1410">
          <w:rPr>
            <w:noProof/>
            <w:webHidden/>
          </w:rPr>
          <w:t>77</w:t>
        </w:r>
        <w:r w:rsidR="002515D4">
          <w:rPr>
            <w:noProof/>
            <w:webHidden/>
          </w:rPr>
          <w:fldChar w:fldCharType="end"/>
        </w:r>
      </w:hyperlink>
    </w:p>
    <w:p w14:paraId="72A03C0D"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2515D4">
          <w:rPr>
            <w:noProof/>
            <w:webHidden/>
          </w:rPr>
          <w:fldChar w:fldCharType="begin"/>
        </w:r>
        <w:r w:rsidR="00CD1410">
          <w:rPr>
            <w:noProof/>
            <w:webHidden/>
          </w:rPr>
          <w:instrText xml:space="preserve"> PAGEREF _Toc320100461 \h </w:instrText>
        </w:r>
        <w:r w:rsidR="002515D4">
          <w:rPr>
            <w:noProof/>
            <w:webHidden/>
          </w:rPr>
        </w:r>
        <w:r w:rsidR="002515D4">
          <w:rPr>
            <w:noProof/>
            <w:webHidden/>
          </w:rPr>
          <w:fldChar w:fldCharType="separate"/>
        </w:r>
        <w:r w:rsidR="00CD1410">
          <w:rPr>
            <w:noProof/>
            <w:webHidden/>
          </w:rPr>
          <w:t>78</w:t>
        </w:r>
        <w:r w:rsidR="002515D4">
          <w:rPr>
            <w:noProof/>
            <w:webHidden/>
          </w:rPr>
          <w:fldChar w:fldCharType="end"/>
        </w:r>
      </w:hyperlink>
    </w:p>
    <w:p w14:paraId="082CC60C"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2515D4">
          <w:rPr>
            <w:noProof/>
            <w:webHidden/>
          </w:rPr>
          <w:fldChar w:fldCharType="begin"/>
        </w:r>
        <w:r w:rsidR="00CD1410">
          <w:rPr>
            <w:noProof/>
            <w:webHidden/>
          </w:rPr>
          <w:instrText xml:space="preserve"> PAGEREF _Toc320100462 \h </w:instrText>
        </w:r>
        <w:r w:rsidR="002515D4">
          <w:rPr>
            <w:noProof/>
            <w:webHidden/>
          </w:rPr>
        </w:r>
        <w:r w:rsidR="002515D4">
          <w:rPr>
            <w:noProof/>
            <w:webHidden/>
          </w:rPr>
          <w:fldChar w:fldCharType="separate"/>
        </w:r>
        <w:r w:rsidR="00CD1410">
          <w:rPr>
            <w:noProof/>
            <w:webHidden/>
          </w:rPr>
          <w:t>79</w:t>
        </w:r>
        <w:r w:rsidR="002515D4">
          <w:rPr>
            <w:noProof/>
            <w:webHidden/>
          </w:rPr>
          <w:fldChar w:fldCharType="end"/>
        </w:r>
      </w:hyperlink>
    </w:p>
    <w:p w14:paraId="38B66FA2"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2515D4">
          <w:rPr>
            <w:noProof/>
            <w:webHidden/>
          </w:rPr>
          <w:fldChar w:fldCharType="begin"/>
        </w:r>
        <w:r w:rsidR="00CD1410">
          <w:rPr>
            <w:noProof/>
            <w:webHidden/>
          </w:rPr>
          <w:instrText xml:space="preserve"> PAGEREF _Toc320100463 \h </w:instrText>
        </w:r>
        <w:r w:rsidR="002515D4">
          <w:rPr>
            <w:noProof/>
            <w:webHidden/>
          </w:rPr>
        </w:r>
        <w:r w:rsidR="002515D4">
          <w:rPr>
            <w:noProof/>
            <w:webHidden/>
          </w:rPr>
          <w:fldChar w:fldCharType="separate"/>
        </w:r>
        <w:r w:rsidR="00CD1410">
          <w:rPr>
            <w:noProof/>
            <w:webHidden/>
          </w:rPr>
          <w:t>80</w:t>
        </w:r>
        <w:r w:rsidR="002515D4">
          <w:rPr>
            <w:noProof/>
            <w:webHidden/>
          </w:rPr>
          <w:fldChar w:fldCharType="end"/>
        </w:r>
      </w:hyperlink>
    </w:p>
    <w:p w14:paraId="49E5794F"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2515D4">
          <w:rPr>
            <w:noProof/>
            <w:webHidden/>
          </w:rPr>
          <w:fldChar w:fldCharType="begin"/>
        </w:r>
        <w:r w:rsidR="00CD1410">
          <w:rPr>
            <w:noProof/>
            <w:webHidden/>
          </w:rPr>
          <w:instrText xml:space="preserve"> PAGEREF _Toc320100464 \h </w:instrText>
        </w:r>
        <w:r w:rsidR="002515D4">
          <w:rPr>
            <w:noProof/>
            <w:webHidden/>
          </w:rPr>
        </w:r>
        <w:r w:rsidR="002515D4">
          <w:rPr>
            <w:noProof/>
            <w:webHidden/>
          </w:rPr>
          <w:fldChar w:fldCharType="separate"/>
        </w:r>
        <w:r w:rsidR="00CD1410">
          <w:rPr>
            <w:noProof/>
            <w:webHidden/>
          </w:rPr>
          <w:t>81</w:t>
        </w:r>
        <w:r w:rsidR="002515D4">
          <w:rPr>
            <w:noProof/>
            <w:webHidden/>
          </w:rPr>
          <w:fldChar w:fldCharType="end"/>
        </w:r>
      </w:hyperlink>
    </w:p>
    <w:p w14:paraId="036BB547"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2515D4">
          <w:rPr>
            <w:noProof/>
            <w:webHidden/>
          </w:rPr>
          <w:fldChar w:fldCharType="begin"/>
        </w:r>
        <w:r w:rsidR="00CD1410">
          <w:rPr>
            <w:noProof/>
            <w:webHidden/>
          </w:rPr>
          <w:instrText xml:space="preserve"> PAGEREF _Toc320100465 \h </w:instrText>
        </w:r>
        <w:r w:rsidR="002515D4">
          <w:rPr>
            <w:noProof/>
            <w:webHidden/>
          </w:rPr>
        </w:r>
        <w:r w:rsidR="002515D4">
          <w:rPr>
            <w:noProof/>
            <w:webHidden/>
          </w:rPr>
          <w:fldChar w:fldCharType="separate"/>
        </w:r>
        <w:r w:rsidR="00CD1410">
          <w:rPr>
            <w:noProof/>
            <w:webHidden/>
          </w:rPr>
          <w:t>82</w:t>
        </w:r>
        <w:r w:rsidR="002515D4">
          <w:rPr>
            <w:noProof/>
            <w:webHidden/>
          </w:rPr>
          <w:fldChar w:fldCharType="end"/>
        </w:r>
      </w:hyperlink>
    </w:p>
    <w:p w14:paraId="561615A5"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2515D4">
          <w:rPr>
            <w:noProof/>
            <w:webHidden/>
          </w:rPr>
          <w:fldChar w:fldCharType="begin"/>
        </w:r>
        <w:r w:rsidR="00CD1410">
          <w:rPr>
            <w:noProof/>
            <w:webHidden/>
          </w:rPr>
          <w:instrText xml:space="preserve"> PAGEREF _Toc320100466 \h </w:instrText>
        </w:r>
        <w:r w:rsidR="002515D4">
          <w:rPr>
            <w:noProof/>
            <w:webHidden/>
          </w:rPr>
        </w:r>
        <w:r w:rsidR="002515D4">
          <w:rPr>
            <w:noProof/>
            <w:webHidden/>
          </w:rPr>
          <w:fldChar w:fldCharType="separate"/>
        </w:r>
        <w:r w:rsidR="00CD1410">
          <w:rPr>
            <w:noProof/>
            <w:webHidden/>
          </w:rPr>
          <w:t>83</w:t>
        </w:r>
        <w:r w:rsidR="002515D4">
          <w:rPr>
            <w:noProof/>
            <w:webHidden/>
          </w:rPr>
          <w:fldChar w:fldCharType="end"/>
        </w:r>
      </w:hyperlink>
    </w:p>
    <w:p w14:paraId="28494544" w14:textId="77777777" w:rsidR="00CD1410" w:rsidRDefault="004E4D07">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2515D4">
          <w:rPr>
            <w:noProof/>
            <w:webHidden/>
          </w:rPr>
          <w:fldChar w:fldCharType="begin"/>
        </w:r>
        <w:r w:rsidR="00CD1410">
          <w:rPr>
            <w:noProof/>
            <w:webHidden/>
          </w:rPr>
          <w:instrText xml:space="preserve"> PAGEREF _Toc320100467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14:paraId="1DF311E1"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2515D4">
          <w:rPr>
            <w:noProof/>
            <w:webHidden/>
          </w:rPr>
          <w:fldChar w:fldCharType="begin"/>
        </w:r>
        <w:r w:rsidR="00CD1410">
          <w:rPr>
            <w:noProof/>
            <w:webHidden/>
          </w:rPr>
          <w:instrText xml:space="preserve"> PAGEREF _Toc320100468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14:paraId="1101A5DB"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2515D4">
          <w:rPr>
            <w:noProof/>
            <w:webHidden/>
          </w:rPr>
          <w:fldChar w:fldCharType="begin"/>
        </w:r>
        <w:r w:rsidR="00CD1410">
          <w:rPr>
            <w:noProof/>
            <w:webHidden/>
          </w:rPr>
          <w:instrText xml:space="preserve"> PAGEREF _Toc320100469 \h </w:instrText>
        </w:r>
        <w:r w:rsidR="002515D4">
          <w:rPr>
            <w:noProof/>
            <w:webHidden/>
          </w:rPr>
        </w:r>
        <w:r w:rsidR="002515D4">
          <w:rPr>
            <w:noProof/>
            <w:webHidden/>
          </w:rPr>
          <w:fldChar w:fldCharType="separate"/>
        </w:r>
        <w:r w:rsidR="00CD1410">
          <w:rPr>
            <w:noProof/>
            <w:webHidden/>
          </w:rPr>
          <w:t>88</w:t>
        </w:r>
        <w:r w:rsidR="002515D4">
          <w:rPr>
            <w:noProof/>
            <w:webHidden/>
          </w:rPr>
          <w:fldChar w:fldCharType="end"/>
        </w:r>
      </w:hyperlink>
    </w:p>
    <w:p w14:paraId="0744701E" w14:textId="77777777" w:rsidR="00CD1410" w:rsidRDefault="004E4D07">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2515D4">
          <w:rPr>
            <w:noProof/>
            <w:webHidden/>
          </w:rPr>
          <w:fldChar w:fldCharType="begin"/>
        </w:r>
        <w:r w:rsidR="00CD1410">
          <w:rPr>
            <w:noProof/>
            <w:webHidden/>
          </w:rPr>
          <w:instrText xml:space="preserve"> PAGEREF _Toc320100470 \h </w:instrText>
        </w:r>
        <w:r w:rsidR="002515D4">
          <w:rPr>
            <w:noProof/>
            <w:webHidden/>
          </w:rPr>
        </w:r>
        <w:r w:rsidR="002515D4">
          <w:rPr>
            <w:noProof/>
            <w:webHidden/>
          </w:rPr>
          <w:fldChar w:fldCharType="separate"/>
        </w:r>
        <w:r w:rsidR="00CD1410">
          <w:rPr>
            <w:noProof/>
            <w:webHidden/>
          </w:rPr>
          <w:t>89</w:t>
        </w:r>
        <w:r w:rsidR="002515D4">
          <w:rPr>
            <w:noProof/>
            <w:webHidden/>
          </w:rPr>
          <w:fldChar w:fldCharType="end"/>
        </w:r>
      </w:hyperlink>
    </w:p>
    <w:p w14:paraId="678DF32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2515D4">
          <w:rPr>
            <w:noProof/>
            <w:webHidden/>
          </w:rPr>
          <w:fldChar w:fldCharType="begin"/>
        </w:r>
        <w:r w:rsidR="00CD1410">
          <w:rPr>
            <w:noProof/>
            <w:webHidden/>
          </w:rPr>
          <w:instrText xml:space="preserve"> PAGEREF _Toc320100471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14:paraId="4BB63194"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2515D4">
          <w:rPr>
            <w:noProof/>
            <w:webHidden/>
          </w:rPr>
          <w:fldChar w:fldCharType="begin"/>
        </w:r>
        <w:r w:rsidR="00CD1410">
          <w:rPr>
            <w:noProof/>
            <w:webHidden/>
          </w:rPr>
          <w:instrText xml:space="preserve"> PAGEREF _Toc320100472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14:paraId="2798D1C2" w14:textId="77777777" w:rsidR="00CD1410" w:rsidRDefault="004E4D07">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2515D4">
          <w:rPr>
            <w:noProof/>
            <w:webHidden/>
          </w:rPr>
          <w:fldChar w:fldCharType="begin"/>
        </w:r>
        <w:r w:rsidR="00CD1410">
          <w:rPr>
            <w:noProof/>
            <w:webHidden/>
          </w:rPr>
          <w:instrText xml:space="preserve"> PAGEREF _Toc320100473 \h </w:instrText>
        </w:r>
        <w:r w:rsidR="002515D4">
          <w:rPr>
            <w:noProof/>
            <w:webHidden/>
          </w:rPr>
        </w:r>
        <w:r w:rsidR="002515D4">
          <w:rPr>
            <w:noProof/>
            <w:webHidden/>
          </w:rPr>
          <w:fldChar w:fldCharType="separate"/>
        </w:r>
        <w:r w:rsidR="00CD1410">
          <w:rPr>
            <w:noProof/>
            <w:webHidden/>
          </w:rPr>
          <w:t>93</w:t>
        </w:r>
        <w:r w:rsidR="002515D4">
          <w:rPr>
            <w:noProof/>
            <w:webHidden/>
          </w:rPr>
          <w:fldChar w:fldCharType="end"/>
        </w:r>
      </w:hyperlink>
    </w:p>
    <w:p w14:paraId="2CB3D4E5" w14:textId="77777777" w:rsidR="00CD1410" w:rsidRDefault="004E4D07">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2515D4">
          <w:rPr>
            <w:noProof/>
            <w:webHidden/>
          </w:rPr>
          <w:fldChar w:fldCharType="begin"/>
        </w:r>
        <w:r w:rsidR="00CD1410">
          <w:rPr>
            <w:noProof/>
            <w:webHidden/>
          </w:rPr>
          <w:instrText xml:space="preserve"> PAGEREF _Toc320100474 \h </w:instrText>
        </w:r>
        <w:r w:rsidR="002515D4">
          <w:rPr>
            <w:noProof/>
            <w:webHidden/>
          </w:rPr>
        </w:r>
        <w:r w:rsidR="002515D4">
          <w:rPr>
            <w:noProof/>
            <w:webHidden/>
          </w:rPr>
          <w:fldChar w:fldCharType="separate"/>
        </w:r>
        <w:r w:rsidR="00CD1410">
          <w:rPr>
            <w:noProof/>
            <w:webHidden/>
          </w:rPr>
          <w:t>94</w:t>
        </w:r>
        <w:r w:rsidR="002515D4">
          <w:rPr>
            <w:noProof/>
            <w:webHidden/>
          </w:rPr>
          <w:fldChar w:fldCharType="end"/>
        </w:r>
      </w:hyperlink>
    </w:p>
    <w:p w14:paraId="09FB31BB" w14:textId="77777777" w:rsidR="00CD1410" w:rsidRDefault="004E4D07">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2515D4">
          <w:rPr>
            <w:noProof/>
            <w:webHidden/>
          </w:rPr>
          <w:fldChar w:fldCharType="begin"/>
        </w:r>
        <w:r w:rsidR="00CD1410">
          <w:rPr>
            <w:noProof/>
            <w:webHidden/>
          </w:rPr>
          <w:instrText xml:space="preserve"> PAGEREF _Toc320100475 \h </w:instrText>
        </w:r>
        <w:r w:rsidR="002515D4">
          <w:rPr>
            <w:noProof/>
            <w:webHidden/>
          </w:rPr>
        </w:r>
        <w:r w:rsidR="002515D4">
          <w:rPr>
            <w:noProof/>
            <w:webHidden/>
          </w:rPr>
          <w:fldChar w:fldCharType="separate"/>
        </w:r>
        <w:r w:rsidR="00CD1410">
          <w:rPr>
            <w:noProof/>
            <w:webHidden/>
          </w:rPr>
          <w:t>97</w:t>
        </w:r>
        <w:r w:rsidR="002515D4">
          <w:rPr>
            <w:noProof/>
            <w:webHidden/>
          </w:rPr>
          <w:fldChar w:fldCharType="end"/>
        </w:r>
      </w:hyperlink>
    </w:p>
    <w:p w14:paraId="04AF92ED" w14:textId="77777777" w:rsidR="00CD1410" w:rsidRDefault="004E4D07">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2515D4">
          <w:rPr>
            <w:noProof/>
            <w:webHidden/>
          </w:rPr>
          <w:fldChar w:fldCharType="begin"/>
        </w:r>
        <w:r w:rsidR="00CD1410">
          <w:rPr>
            <w:noProof/>
            <w:webHidden/>
          </w:rPr>
          <w:instrText xml:space="preserve"> PAGEREF _Toc320100476 \h </w:instrText>
        </w:r>
        <w:r w:rsidR="002515D4">
          <w:rPr>
            <w:noProof/>
            <w:webHidden/>
          </w:rPr>
        </w:r>
        <w:r w:rsidR="002515D4">
          <w:rPr>
            <w:noProof/>
            <w:webHidden/>
          </w:rPr>
          <w:fldChar w:fldCharType="separate"/>
        </w:r>
        <w:r w:rsidR="00CD1410">
          <w:rPr>
            <w:noProof/>
            <w:webHidden/>
          </w:rPr>
          <w:t>99</w:t>
        </w:r>
        <w:r w:rsidR="002515D4">
          <w:rPr>
            <w:noProof/>
            <w:webHidden/>
          </w:rPr>
          <w:fldChar w:fldCharType="end"/>
        </w:r>
      </w:hyperlink>
    </w:p>
    <w:p w14:paraId="5EA44638" w14:textId="77777777" w:rsidR="00CD1410" w:rsidRDefault="004E4D07">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2515D4">
          <w:rPr>
            <w:noProof/>
            <w:webHidden/>
          </w:rPr>
          <w:fldChar w:fldCharType="begin"/>
        </w:r>
        <w:r w:rsidR="00CD1410">
          <w:rPr>
            <w:noProof/>
            <w:webHidden/>
          </w:rPr>
          <w:instrText xml:space="preserve"> PAGEREF _Toc320100477 \h </w:instrText>
        </w:r>
        <w:r w:rsidR="002515D4">
          <w:rPr>
            <w:noProof/>
            <w:webHidden/>
          </w:rPr>
        </w:r>
        <w:r w:rsidR="002515D4">
          <w:rPr>
            <w:noProof/>
            <w:webHidden/>
          </w:rPr>
          <w:fldChar w:fldCharType="separate"/>
        </w:r>
        <w:r w:rsidR="00CD1410">
          <w:rPr>
            <w:noProof/>
            <w:webHidden/>
          </w:rPr>
          <w:t>101</w:t>
        </w:r>
        <w:r w:rsidR="002515D4">
          <w:rPr>
            <w:noProof/>
            <w:webHidden/>
          </w:rPr>
          <w:fldChar w:fldCharType="end"/>
        </w:r>
      </w:hyperlink>
    </w:p>
    <w:p w14:paraId="5F26AE0E" w14:textId="77777777" w:rsidR="00CD1410" w:rsidRDefault="004E4D07">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2515D4">
          <w:rPr>
            <w:noProof/>
            <w:webHidden/>
          </w:rPr>
          <w:fldChar w:fldCharType="begin"/>
        </w:r>
        <w:r w:rsidR="00CD1410">
          <w:rPr>
            <w:noProof/>
            <w:webHidden/>
          </w:rPr>
          <w:instrText xml:space="preserve"> PAGEREF _Toc320100478 \h </w:instrText>
        </w:r>
        <w:r w:rsidR="002515D4">
          <w:rPr>
            <w:noProof/>
            <w:webHidden/>
          </w:rPr>
        </w:r>
        <w:r w:rsidR="002515D4">
          <w:rPr>
            <w:noProof/>
            <w:webHidden/>
          </w:rPr>
          <w:fldChar w:fldCharType="separate"/>
        </w:r>
        <w:r w:rsidR="00CD1410">
          <w:rPr>
            <w:noProof/>
            <w:webHidden/>
          </w:rPr>
          <w:t>102</w:t>
        </w:r>
        <w:r w:rsidR="002515D4">
          <w:rPr>
            <w:noProof/>
            <w:webHidden/>
          </w:rPr>
          <w:fldChar w:fldCharType="end"/>
        </w:r>
      </w:hyperlink>
    </w:p>
    <w:p w14:paraId="69F03583" w14:textId="77777777" w:rsidR="00CD1410" w:rsidRDefault="004E4D07">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2515D4">
          <w:rPr>
            <w:noProof/>
            <w:webHidden/>
          </w:rPr>
          <w:fldChar w:fldCharType="begin"/>
        </w:r>
        <w:r w:rsidR="00CD1410">
          <w:rPr>
            <w:noProof/>
            <w:webHidden/>
          </w:rPr>
          <w:instrText xml:space="preserve"> PAGEREF _Toc320100479 \h </w:instrText>
        </w:r>
        <w:r w:rsidR="002515D4">
          <w:rPr>
            <w:noProof/>
            <w:webHidden/>
          </w:rPr>
        </w:r>
        <w:r w:rsidR="002515D4">
          <w:rPr>
            <w:noProof/>
            <w:webHidden/>
          </w:rPr>
          <w:fldChar w:fldCharType="separate"/>
        </w:r>
        <w:r w:rsidR="00CD1410">
          <w:rPr>
            <w:noProof/>
            <w:webHidden/>
          </w:rPr>
          <w:t>103</w:t>
        </w:r>
        <w:r w:rsidR="002515D4">
          <w:rPr>
            <w:noProof/>
            <w:webHidden/>
          </w:rPr>
          <w:fldChar w:fldCharType="end"/>
        </w:r>
      </w:hyperlink>
    </w:p>
    <w:p w14:paraId="3F41C80B"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2515D4">
          <w:rPr>
            <w:noProof/>
            <w:webHidden/>
          </w:rPr>
          <w:fldChar w:fldCharType="begin"/>
        </w:r>
        <w:r w:rsidR="00CD1410">
          <w:rPr>
            <w:noProof/>
            <w:webHidden/>
          </w:rPr>
          <w:instrText xml:space="preserve"> PAGEREF _Toc320100480 \h </w:instrText>
        </w:r>
        <w:r w:rsidR="002515D4">
          <w:rPr>
            <w:noProof/>
            <w:webHidden/>
          </w:rPr>
        </w:r>
        <w:r w:rsidR="002515D4">
          <w:rPr>
            <w:noProof/>
            <w:webHidden/>
          </w:rPr>
          <w:fldChar w:fldCharType="separate"/>
        </w:r>
        <w:r w:rsidR="00CD1410">
          <w:rPr>
            <w:noProof/>
            <w:webHidden/>
          </w:rPr>
          <w:t>104</w:t>
        </w:r>
        <w:r w:rsidR="002515D4">
          <w:rPr>
            <w:noProof/>
            <w:webHidden/>
          </w:rPr>
          <w:fldChar w:fldCharType="end"/>
        </w:r>
      </w:hyperlink>
    </w:p>
    <w:p w14:paraId="59A42596" w14:textId="77777777" w:rsidR="00CD1410" w:rsidRDefault="004E4D07">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2515D4">
          <w:rPr>
            <w:noProof/>
            <w:webHidden/>
          </w:rPr>
          <w:fldChar w:fldCharType="begin"/>
        </w:r>
        <w:r w:rsidR="00CD1410">
          <w:rPr>
            <w:noProof/>
            <w:webHidden/>
          </w:rPr>
          <w:instrText xml:space="preserve"> PAGEREF _Toc320100481 \h </w:instrText>
        </w:r>
        <w:r w:rsidR="002515D4">
          <w:rPr>
            <w:noProof/>
            <w:webHidden/>
          </w:rPr>
        </w:r>
        <w:r w:rsidR="002515D4">
          <w:rPr>
            <w:noProof/>
            <w:webHidden/>
          </w:rPr>
          <w:fldChar w:fldCharType="separate"/>
        </w:r>
        <w:r w:rsidR="00CD1410">
          <w:rPr>
            <w:noProof/>
            <w:webHidden/>
          </w:rPr>
          <w:t>105</w:t>
        </w:r>
        <w:r w:rsidR="002515D4">
          <w:rPr>
            <w:noProof/>
            <w:webHidden/>
          </w:rPr>
          <w:fldChar w:fldCharType="end"/>
        </w:r>
      </w:hyperlink>
    </w:p>
    <w:p w14:paraId="0942D24C" w14:textId="77777777" w:rsidR="00CD1410" w:rsidRDefault="004E4D07">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2515D4">
          <w:rPr>
            <w:noProof/>
            <w:webHidden/>
          </w:rPr>
          <w:fldChar w:fldCharType="begin"/>
        </w:r>
        <w:r w:rsidR="00CD1410">
          <w:rPr>
            <w:noProof/>
            <w:webHidden/>
          </w:rPr>
          <w:instrText xml:space="preserve"> PAGEREF _Toc320100482 \h </w:instrText>
        </w:r>
        <w:r w:rsidR="002515D4">
          <w:rPr>
            <w:noProof/>
            <w:webHidden/>
          </w:rPr>
        </w:r>
        <w:r w:rsidR="002515D4">
          <w:rPr>
            <w:noProof/>
            <w:webHidden/>
          </w:rPr>
          <w:fldChar w:fldCharType="separate"/>
        </w:r>
        <w:r w:rsidR="00CD1410">
          <w:rPr>
            <w:noProof/>
            <w:webHidden/>
          </w:rPr>
          <w:t>106</w:t>
        </w:r>
        <w:r w:rsidR="002515D4">
          <w:rPr>
            <w:noProof/>
            <w:webHidden/>
          </w:rPr>
          <w:fldChar w:fldCharType="end"/>
        </w:r>
      </w:hyperlink>
    </w:p>
    <w:p w14:paraId="638A692D" w14:textId="77777777" w:rsidR="00CD1410" w:rsidRDefault="004E4D07">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2515D4">
          <w:rPr>
            <w:noProof/>
            <w:webHidden/>
          </w:rPr>
          <w:fldChar w:fldCharType="begin"/>
        </w:r>
        <w:r w:rsidR="00CD1410">
          <w:rPr>
            <w:noProof/>
            <w:webHidden/>
          </w:rPr>
          <w:instrText xml:space="preserve"> PAGEREF _Toc320100483 \h </w:instrText>
        </w:r>
        <w:r w:rsidR="002515D4">
          <w:rPr>
            <w:noProof/>
            <w:webHidden/>
          </w:rPr>
        </w:r>
        <w:r w:rsidR="002515D4">
          <w:rPr>
            <w:noProof/>
            <w:webHidden/>
          </w:rPr>
          <w:fldChar w:fldCharType="separate"/>
        </w:r>
        <w:r w:rsidR="00CD1410">
          <w:rPr>
            <w:noProof/>
            <w:webHidden/>
          </w:rPr>
          <w:t>107</w:t>
        </w:r>
        <w:r w:rsidR="002515D4">
          <w:rPr>
            <w:noProof/>
            <w:webHidden/>
          </w:rPr>
          <w:fldChar w:fldCharType="end"/>
        </w:r>
      </w:hyperlink>
    </w:p>
    <w:p w14:paraId="4FF1CCB2" w14:textId="77777777" w:rsidR="00CD1410" w:rsidRDefault="004E4D07">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2515D4">
          <w:rPr>
            <w:noProof/>
            <w:webHidden/>
          </w:rPr>
          <w:fldChar w:fldCharType="begin"/>
        </w:r>
        <w:r w:rsidR="00CD1410">
          <w:rPr>
            <w:noProof/>
            <w:webHidden/>
          </w:rPr>
          <w:instrText xml:space="preserve"> PAGEREF _Toc320100484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14:paraId="0A46B158"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2515D4">
          <w:rPr>
            <w:noProof/>
            <w:webHidden/>
          </w:rPr>
          <w:fldChar w:fldCharType="begin"/>
        </w:r>
        <w:r w:rsidR="00CD1410">
          <w:rPr>
            <w:noProof/>
            <w:webHidden/>
          </w:rPr>
          <w:instrText xml:space="preserve"> PAGEREF _Toc320100485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14:paraId="550E26ED" w14:textId="77777777" w:rsidR="00CD1410" w:rsidRDefault="004E4D07">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2515D4">
          <w:rPr>
            <w:noProof/>
            <w:webHidden/>
          </w:rPr>
          <w:fldChar w:fldCharType="begin"/>
        </w:r>
        <w:r w:rsidR="00CD1410">
          <w:rPr>
            <w:noProof/>
            <w:webHidden/>
          </w:rPr>
          <w:instrText xml:space="preserve"> PAGEREF _Toc320100486 \h </w:instrText>
        </w:r>
        <w:r w:rsidR="002515D4">
          <w:rPr>
            <w:noProof/>
            <w:webHidden/>
          </w:rPr>
        </w:r>
        <w:r w:rsidR="002515D4">
          <w:rPr>
            <w:noProof/>
            <w:webHidden/>
          </w:rPr>
          <w:fldChar w:fldCharType="separate"/>
        </w:r>
        <w:r w:rsidR="00CD1410">
          <w:rPr>
            <w:noProof/>
            <w:webHidden/>
          </w:rPr>
          <w:t>109</w:t>
        </w:r>
        <w:r w:rsidR="002515D4">
          <w:rPr>
            <w:noProof/>
            <w:webHidden/>
          </w:rPr>
          <w:fldChar w:fldCharType="end"/>
        </w:r>
      </w:hyperlink>
    </w:p>
    <w:p w14:paraId="1AF84783" w14:textId="77777777" w:rsidR="00CD1410" w:rsidRDefault="004E4D07">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2515D4">
          <w:rPr>
            <w:noProof/>
            <w:webHidden/>
          </w:rPr>
          <w:fldChar w:fldCharType="begin"/>
        </w:r>
        <w:r w:rsidR="00CD1410">
          <w:rPr>
            <w:noProof/>
            <w:webHidden/>
          </w:rPr>
          <w:instrText xml:space="preserve"> PAGEREF _Toc320100487 \h </w:instrText>
        </w:r>
        <w:r w:rsidR="002515D4">
          <w:rPr>
            <w:noProof/>
            <w:webHidden/>
          </w:rPr>
        </w:r>
        <w:r w:rsidR="002515D4">
          <w:rPr>
            <w:noProof/>
            <w:webHidden/>
          </w:rPr>
          <w:fldChar w:fldCharType="separate"/>
        </w:r>
        <w:r w:rsidR="00CD1410">
          <w:rPr>
            <w:noProof/>
            <w:webHidden/>
          </w:rPr>
          <w:t>110</w:t>
        </w:r>
        <w:r w:rsidR="002515D4">
          <w:rPr>
            <w:noProof/>
            <w:webHidden/>
          </w:rPr>
          <w:fldChar w:fldCharType="end"/>
        </w:r>
      </w:hyperlink>
    </w:p>
    <w:p w14:paraId="41DC3845" w14:textId="77777777" w:rsidR="00B4786A" w:rsidRPr="0093610C" w:rsidRDefault="002515D4" w:rsidP="00B4786A">
      <w:r w:rsidRPr="0093610C">
        <w:fldChar w:fldCharType="end"/>
      </w:r>
    </w:p>
    <w:p w14:paraId="38677413" w14:textId="77777777"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14:paraId="73DCE1E7" w14:textId="77777777"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14:paraId="7BD3556C" w14:textId="77777777"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14:paraId="75810FD6" w14:textId="77777777" w:rsidR="00B4786A" w:rsidRPr="0093610C" w:rsidRDefault="00B4786A" w:rsidP="00B4786A">
      <w:r w:rsidRPr="0093610C">
        <w:t xml:space="preserve">Suporta diferents modalitats: Radiografia, TAC, ressonància magnètica, mamografia, telecomandament, ecografia, entre d'altres. </w:t>
      </w:r>
    </w:p>
    <w:p w14:paraId="73496B77" w14:textId="77777777" w:rsidR="00B4786A" w:rsidRPr="0093610C" w:rsidRDefault="00B4786A" w:rsidP="00B4786A">
      <w:r w:rsidRPr="0093610C">
        <w:t xml:space="preserve">Es pot comunicar amb qualsevol servidor PACS, o bé obtenir imatges des de fitxers externs. </w:t>
      </w:r>
    </w:p>
    <w:p w14:paraId="62ACB5A1" w14:textId="77777777" w:rsidR="00B4786A" w:rsidRPr="0093610C" w:rsidRDefault="00B4786A" w:rsidP="00B4786A">
      <w:pPr>
        <w:rPr>
          <w:i/>
        </w:rPr>
      </w:pPr>
      <w:r w:rsidRPr="0093610C">
        <w:t xml:space="preserve">També es pot </w:t>
      </w:r>
      <w:r w:rsidR="00636C61">
        <w:t>integrar</w:t>
      </w:r>
      <w:r w:rsidRPr="0093610C">
        <w:t xml:space="preserve"> amb un RIS.</w:t>
      </w:r>
    </w:p>
    <w:p w14:paraId="16C0D601" w14:textId="77777777" w:rsidR="00B4786A" w:rsidRPr="0093610C" w:rsidRDefault="00B4786A" w:rsidP="00B4786A">
      <w:pPr>
        <w:rPr>
          <w:rFonts w:ascii="Trebuchet MS" w:eastAsia="HG Mincho Light J" w:hAnsi="Trebuchet MS" w:cs="Arial Unicode MS"/>
          <w:color w:val="74B74A"/>
          <w:sz w:val="36"/>
          <w:szCs w:val="48"/>
        </w:rPr>
      </w:pPr>
      <w:r w:rsidRPr="0093610C">
        <w:br w:type="page"/>
      </w:r>
    </w:p>
    <w:p w14:paraId="7EDEA925" w14:textId="77777777"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14:paraId="3F0BE6E7" w14:textId="77777777" w:rsidR="00B4786A" w:rsidRPr="0093610C" w:rsidRDefault="00B4786A" w:rsidP="00B4786A">
      <w:r w:rsidRPr="0093610C">
        <w:t>Per qualsevol dubte o suggeriment, enviar un correu a:</w:t>
      </w:r>
    </w:p>
    <w:p w14:paraId="46A60C80" w14:textId="77777777" w:rsidR="00B4786A" w:rsidRPr="0093610C" w:rsidRDefault="00B4786A" w:rsidP="00B4786A"/>
    <w:p w14:paraId="6B3A6982" w14:textId="77777777" w:rsidR="00B4786A" w:rsidRPr="0093610C" w:rsidRDefault="00B4786A" w:rsidP="00B4786A">
      <w:pPr>
        <w:rPr>
          <w:rStyle w:val="Textoennegrita"/>
        </w:rPr>
      </w:pPr>
      <w:r w:rsidRPr="0093610C">
        <w:rPr>
          <w:rStyle w:val="Textoennegrita"/>
        </w:rPr>
        <w:t>support@starviewer.udg.edu</w:t>
      </w:r>
    </w:p>
    <w:p w14:paraId="3AEE865B" w14:textId="77777777"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6BA51AB6" w14:textId="77777777"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14:paraId="37FEA729" w14:textId="77777777" w:rsidR="00B4786A" w:rsidRPr="0093610C" w:rsidRDefault="00B4786A" w:rsidP="00B4786A">
      <w:r w:rsidRPr="0093610C">
        <w:t>Des de la barra de menús, trobem diferents opcions:</w:t>
      </w:r>
    </w:p>
    <w:p w14:paraId="3F5FB13A" w14:textId="77777777"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14:paraId="551ED609" w14:textId="77777777"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14:paraId="1B05FA8D" w14:textId="77777777"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14:paraId="4F69C08C" w14:textId="77777777"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14:paraId="270CA615" w14:textId="77777777"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14:paraId="2B4C4AB2" w14:textId="77777777"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14:paraId="28DA6B0D" w14:textId="77777777"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14:paraId="5E49AA23" w14:textId="77777777" w:rsidR="00B4786A" w:rsidRDefault="00B4786A" w:rsidP="00B4786A"/>
    <w:p w14:paraId="4B10E771" w14:textId="77777777" w:rsidR="00B4786A" w:rsidRPr="0093610C" w:rsidRDefault="00B4786A" w:rsidP="00B4786A">
      <w:r w:rsidRPr="0093610C">
        <w:t xml:space="preserve">Menú des d'on es pot obrir una altra instància </w:t>
      </w:r>
      <w:proofErr w:type="spellStart"/>
      <w:r w:rsidRPr="0093610C">
        <w:t>d'Starviewer</w:t>
      </w:r>
      <w:proofErr w:type="spellEnd"/>
      <w:r w:rsidRPr="0093610C">
        <w:t xml:space="preserve">,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14:paraId="628BB503" w14:textId="77777777" w:rsidR="00B4786A" w:rsidRPr="0093610C" w:rsidRDefault="00B4786A" w:rsidP="00B4786A"/>
    <w:p w14:paraId="24AC2190" w14:textId="77777777"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14:paraId="7A90533F" w14:textId="77777777" w:rsidR="00B4786A" w:rsidRPr="0093610C" w:rsidRDefault="00B4786A" w:rsidP="00B4786A"/>
    <w:p w14:paraId="0DD69219" w14:textId="77777777"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14:paraId="179285DF"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BAF8672" w14:textId="77777777" w:rsidR="00B4786A" w:rsidRPr="0093610C" w:rsidRDefault="00B4786A" w:rsidP="00B4786A">
            <w:pPr>
              <w:rPr>
                <w:rStyle w:val="Textoennegrita"/>
              </w:rPr>
            </w:pPr>
            <w:r w:rsidRPr="0093610C">
              <w:rPr>
                <w:rStyle w:val="Textoennegrita"/>
              </w:rPr>
              <w:t>opcions</w:t>
            </w:r>
          </w:p>
        </w:tc>
        <w:tc>
          <w:tcPr>
            <w:tcW w:w="6945" w:type="dxa"/>
          </w:tcPr>
          <w:p w14:paraId="17C5BA8E"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036D0536"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6B267CE6" w14:textId="77777777" w:rsidR="00B4786A" w:rsidRPr="0093610C" w:rsidRDefault="00B4786A" w:rsidP="00B4786A">
            <w:pPr>
              <w:rPr>
                <w:rStyle w:val="Textoennegrita"/>
              </w:rPr>
            </w:pPr>
            <w:r w:rsidRPr="0093610C">
              <w:rPr>
                <w:rStyle w:val="Textoennegrita"/>
              </w:rPr>
              <w:t>Nou</w:t>
            </w:r>
          </w:p>
        </w:tc>
        <w:tc>
          <w:tcPr>
            <w:tcW w:w="6945" w:type="dxa"/>
          </w:tcPr>
          <w:p w14:paraId="3E9268EF"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14:paraId="11D06986"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14:paraId="085B11E1"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086D9FB1" w14:textId="77777777" w:rsidR="00B4786A" w:rsidRPr="0093610C" w:rsidRDefault="00B4786A" w:rsidP="00B4786A">
            <w:pPr>
              <w:rPr>
                <w:rStyle w:val="Textoennegrita"/>
              </w:rPr>
            </w:pPr>
            <w:r w:rsidRPr="0093610C">
              <w:rPr>
                <w:rStyle w:val="Textoennegrita"/>
              </w:rPr>
              <w:t>Estudis de la base de dades local...</w:t>
            </w:r>
          </w:p>
        </w:tc>
        <w:tc>
          <w:tcPr>
            <w:tcW w:w="6945" w:type="dxa"/>
          </w:tcPr>
          <w:p w14:paraId="7094102E"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14:paraId="7B3DAE77"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14:paraId="5EF6F741"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28C9A7F3" w14:textId="77777777" w:rsidR="00B4786A" w:rsidRPr="0093610C" w:rsidRDefault="00B4786A" w:rsidP="00B4786A">
            <w:pPr>
              <w:rPr>
                <w:rStyle w:val="Textoennegrita"/>
              </w:rPr>
            </w:pPr>
            <w:r w:rsidRPr="0093610C">
              <w:rPr>
                <w:rStyle w:val="Textoennegrita"/>
              </w:rPr>
              <w:t>PACS</w:t>
            </w:r>
          </w:p>
        </w:tc>
        <w:tc>
          <w:tcPr>
            <w:tcW w:w="6945" w:type="dxa"/>
          </w:tcPr>
          <w:p w14:paraId="5B3CEC7E"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14:paraId="4B498819"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14:paraId="65CE7CD8"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43786017" w14:textId="77777777"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14:paraId="7C0B2646"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14:paraId="52C8360D"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14:paraId="3606844C"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3D98486E" w14:textId="77777777"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14:paraId="161F7543"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14:paraId="4FE241E3"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14:paraId="53604FA8"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330E217D" w14:textId="77777777"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14:paraId="402795FF"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14:paraId="49B22C75"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14:paraId="1BD1D839"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30DCC0FD" w14:textId="77777777" w:rsidR="00B4786A" w:rsidRPr="0093610C" w:rsidRDefault="00B4786A" w:rsidP="000251CB">
            <w:pPr>
              <w:rPr>
                <w:rStyle w:val="Textoennegrita"/>
              </w:rPr>
            </w:pPr>
            <w:r w:rsidRPr="0093610C">
              <w:rPr>
                <w:rStyle w:val="Textoennegrita"/>
              </w:rPr>
              <w:t>Tanca</w:t>
            </w:r>
          </w:p>
        </w:tc>
        <w:tc>
          <w:tcPr>
            <w:tcW w:w="6945" w:type="dxa"/>
          </w:tcPr>
          <w:p w14:paraId="1FE48566"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14:paraId="1CDE6B94"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14:paraId="7AB86964" w14:textId="77777777" w:rsidTr="00B4786A">
        <w:tc>
          <w:tcPr>
            <w:cnfStyle w:val="001000000000" w:firstRow="0" w:lastRow="0" w:firstColumn="1" w:lastColumn="0" w:oddVBand="0" w:evenVBand="0" w:oddHBand="0" w:evenHBand="0" w:firstRowFirstColumn="0" w:firstRowLastColumn="0" w:lastRowFirstColumn="0" w:lastRowLastColumn="0"/>
            <w:tcW w:w="2694" w:type="dxa"/>
          </w:tcPr>
          <w:p w14:paraId="5C60B2CF" w14:textId="77777777"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14:paraId="04B8A092"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14:paraId="39F4ADB2"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14:paraId="0FB01878" w14:textId="77777777" w:rsidR="00B4786A" w:rsidRPr="0093610C" w:rsidRDefault="00B4786A" w:rsidP="00B4786A"/>
    <w:p w14:paraId="71A75FE0" w14:textId="77777777" w:rsidR="00B4786A" w:rsidRPr="0093610C" w:rsidRDefault="00B4786A" w:rsidP="00B4786A"/>
    <w:p w14:paraId="3D15FBA0" w14:textId="77777777"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14:paraId="0F630EA8" w14:textId="77777777" w:rsidR="00B4786A" w:rsidRPr="0093610C" w:rsidRDefault="00B4786A" w:rsidP="00B4786A">
      <w:r w:rsidRPr="0093610C">
        <w:t>Un cop obert un estudi, es pot escollir entre diferents tipus de visualitzadors per tal de mostrar els estudis del pacient, o extensions per utilitzar diferents recursos:</w:t>
      </w:r>
    </w:p>
    <w:p w14:paraId="6635FB3A" w14:textId="77777777" w:rsidR="00B4786A" w:rsidRPr="0093610C" w:rsidRDefault="00B4786A" w:rsidP="00B4786A"/>
    <w:p w14:paraId="3FF3C2C0" w14:textId="77777777"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14:paraId="0583220F" w14:textId="77777777" w:rsidR="00B4786A" w:rsidRPr="0093610C" w:rsidRDefault="004E4D07"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14:paraId="12BE58EB" w14:textId="77777777" w:rsidR="00B4786A" w:rsidRPr="0093610C" w:rsidRDefault="004E4D07"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14:paraId="2B65DD14" w14:textId="77777777" w:rsidR="00B4786A" w:rsidRPr="0093610C" w:rsidRDefault="004E4D07"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14:paraId="7DDF1A75" w14:textId="77777777" w:rsidR="00B4786A" w:rsidRPr="0093610C" w:rsidRDefault="00B4786A" w:rsidP="00B4786A"/>
    <w:p w14:paraId="730704AB" w14:textId="77777777"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14:paraId="6F4B1239" w14:textId="77777777" w:rsidR="00B4786A" w:rsidRPr="0093610C" w:rsidRDefault="00B4786A" w:rsidP="00B4786A"/>
    <w:p w14:paraId="2E070986" w14:textId="77777777"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14:paraId="5F05140C" w14:textId="77777777" w:rsidR="00B4786A" w:rsidRPr="0093610C" w:rsidRDefault="00B4786A" w:rsidP="00B4786A"/>
    <w:p w14:paraId="60DEFD4E" w14:textId="77777777"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5A87738" w14:textId="77777777" w:rsidR="00B4786A" w:rsidRPr="0093610C" w:rsidRDefault="00B4786A" w:rsidP="00B4786A"/>
    <w:p w14:paraId="0AF2900A" w14:textId="77777777" w:rsidR="00B4786A" w:rsidRPr="0093610C" w:rsidRDefault="00B4786A" w:rsidP="00B4786A"/>
    <w:p w14:paraId="168C8A4E" w14:textId="77777777" w:rsidR="00B4786A" w:rsidRPr="0093610C" w:rsidRDefault="00B4786A" w:rsidP="00B4786A">
      <w:pPr>
        <w:rPr>
          <w:rFonts w:ascii="Albany" w:eastAsia="HG Mincho Light J" w:hAnsi="Albany" w:cs="Arial Unicode MS"/>
          <w:color w:val="74B74A"/>
          <w:sz w:val="28"/>
          <w:szCs w:val="28"/>
        </w:rPr>
      </w:pPr>
      <w:r w:rsidRPr="0093610C">
        <w:br w:type="page"/>
      </w:r>
    </w:p>
    <w:p w14:paraId="28A28E6E" w14:textId="77777777"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14:paraId="7F3EDF5C" w14:textId="77777777"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w:t>
      </w:r>
      <w:proofErr w:type="spellStart"/>
      <w:r w:rsidRPr="0093610C">
        <w:t>etc</w:t>
      </w:r>
      <w:proofErr w:type="spellEnd"/>
      <w:r w:rsidRPr="0093610C">
        <w:t>...</w:t>
      </w:r>
    </w:p>
    <w:p w14:paraId="2A0BBE9D" w14:textId="77777777" w:rsidR="00B4786A" w:rsidRPr="0093610C" w:rsidRDefault="00B4786A" w:rsidP="00B4786A"/>
    <w:p w14:paraId="1F9C5FFC" w14:textId="77777777" w:rsidR="00B4786A" w:rsidRPr="0093610C" w:rsidRDefault="00B4786A" w:rsidP="00B4786A"/>
    <w:p w14:paraId="4D1AFCF2" w14:textId="77777777"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1F66A4CF" w14:textId="77777777" w:rsidR="00B4786A" w:rsidRPr="0093610C" w:rsidRDefault="00B4786A" w:rsidP="00B4786A"/>
    <w:p w14:paraId="3FCD6B52" w14:textId="77777777"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14:paraId="469B05A0" w14:textId="77777777" w:rsidR="00B4786A" w:rsidRPr="0093610C" w:rsidRDefault="00B4786A" w:rsidP="00B4786A"/>
    <w:p w14:paraId="4433A6FD" w14:textId="77777777"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14:paraId="0C9A05EA" w14:textId="77777777" w:rsidR="00263496" w:rsidRPr="0093610C" w:rsidRDefault="00263496" w:rsidP="00B4786A">
      <w:r>
        <w:t xml:space="preserve">- </w:t>
      </w:r>
      <w:hyperlink w:anchor="_Configuració_Visor_2D" w:history="1">
        <w:r w:rsidRPr="00D55A17">
          <w:rPr>
            <w:rStyle w:val="Hipervnculo"/>
            <w:rFonts w:eastAsia="Verdana"/>
          </w:rPr>
          <w:t>Visor 2D</w:t>
        </w:r>
      </w:hyperlink>
    </w:p>
    <w:p w14:paraId="0BE198DC" w14:textId="77777777"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14:paraId="68B1E1E6" w14:textId="77777777"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14:paraId="0B341451" w14:textId="77777777"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14:paraId="67FC2025" w14:textId="77777777"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14:paraId="4E6A1889" w14:textId="77777777" w:rsidR="00D55A17" w:rsidRDefault="00D55A17" w:rsidP="00B4786A"/>
    <w:p w14:paraId="573C2B97" w14:textId="77777777"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14:paraId="3A61284E" w14:textId="77777777"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3C541A1E" w14:textId="77777777"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14:paraId="017ACC51" w14:textId="77777777"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14:paraId="5EFCE39D" w14:textId="77777777"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14:paraId="26B4F3FA" w14:textId="77777777"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14:paraId="07007904" w14:textId="77777777" w:rsidR="00B4786A" w:rsidRPr="0093610C" w:rsidRDefault="00B4786A" w:rsidP="00B4786A"/>
    <w:p w14:paraId="382F54F6" w14:textId="77777777"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14:paraId="0ADB384A" w14:textId="77777777" w:rsidR="00B4786A" w:rsidRPr="0093610C" w:rsidRDefault="00B4786A" w:rsidP="00B4786A"/>
    <w:p w14:paraId="170B16F9" w14:textId="77777777" w:rsidR="00B4786A" w:rsidRPr="0093610C" w:rsidRDefault="00B4786A" w:rsidP="00B4786A"/>
    <w:p w14:paraId="1F7D08C1" w14:textId="77777777" w:rsidR="00B4786A" w:rsidRPr="0093610C" w:rsidRDefault="00B4786A" w:rsidP="00B4786A"/>
    <w:p w14:paraId="1AC593BB" w14:textId="77777777" w:rsidR="00B4786A" w:rsidRPr="0093610C" w:rsidRDefault="004E4D07"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28C12894" w14:textId="77777777" w:rsidR="00B4786A" w:rsidRPr="0093610C" w:rsidRDefault="00B4786A" w:rsidP="00B4786A"/>
    <w:p w14:paraId="153E7FB9" w14:textId="77777777" w:rsidR="00B4786A" w:rsidRPr="0093610C" w:rsidRDefault="00B4786A" w:rsidP="00B4786A"/>
    <w:p w14:paraId="19B69A66" w14:textId="77777777" w:rsidR="00B4786A" w:rsidRPr="0093610C" w:rsidRDefault="00B4786A" w:rsidP="00B4786A"/>
    <w:p w14:paraId="0D4E0BC2" w14:textId="77777777" w:rsidR="00B4786A" w:rsidRPr="0093610C" w:rsidRDefault="00B4786A" w:rsidP="00B4786A"/>
    <w:p w14:paraId="0625B6A5" w14:textId="77777777" w:rsidR="00B4786A" w:rsidRPr="0093610C" w:rsidRDefault="00B4786A" w:rsidP="00B4786A"/>
    <w:p w14:paraId="6FDC8F03" w14:textId="77777777" w:rsidR="00B4786A" w:rsidRPr="0093610C" w:rsidRDefault="00B4786A" w:rsidP="00B4786A"/>
    <w:p w14:paraId="7B675355" w14:textId="77777777" w:rsidR="00B4786A" w:rsidRPr="0093610C" w:rsidRDefault="00B4786A" w:rsidP="00B4786A"/>
    <w:p w14:paraId="45F4DDCA" w14:textId="77777777" w:rsidR="00B4786A" w:rsidRPr="0093610C" w:rsidRDefault="00B4786A" w:rsidP="00B4786A"/>
    <w:p w14:paraId="5DED563D" w14:textId="77777777"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14:paraId="7512436A" w14:textId="77777777" w:rsidR="00B4786A" w:rsidRPr="0093610C" w:rsidRDefault="00B4786A" w:rsidP="00B4786A"/>
    <w:p w14:paraId="58B130DE" w14:textId="77777777"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14:paraId="20AC9C20" w14:textId="77777777" w:rsidR="00B4786A" w:rsidRPr="0093610C" w:rsidRDefault="00B4786A" w:rsidP="00B4786A"/>
    <w:p w14:paraId="18EE4B8C" w14:textId="77777777" w:rsidR="00B4786A" w:rsidRPr="0093610C" w:rsidRDefault="004E4D07"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08D4FE1F" w14:textId="77777777" w:rsidR="00B4786A" w:rsidRPr="0093610C" w:rsidRDefault="00B4786A" w:rsidP="00B4786A"/>
    <w:p w14:paraId="6E25B0F1" w14:textId="77777777" w:rsidR="00B4786A" w:rsidRPr="0093610C" w:rsidRDefault="00B4786A" w:rsidP="00B4786A"/>
    <w:p w14:paraId="37020AE8" w14:textId="77777777" w:rsidR="00B4786A" w:rsidRPr="0093610C" w:rsidRDefault="00B4786A" w:rsidP="00B4786A"/>
    <w:p w14:paraId="64693BC6" w14:textId="77777777" w:rsidR="00B4786A" w:rsidRPr="0093610C" w:rsidRDefault="00B4786A" w:rsidP="00B4786A"/>
    <w:p w14:paraId="3426FE6F" w14:textId="77777777" w:rsidR="00B4786A" w:rsidRPr="0093610C" w:rsidRDefault="00B4786A" w:rsidP="00B4786A"/>
    <w:p w14:paraId="56FBCA8E" w14:textId="77777777" w:rsidR="00B4786A" w:rsidRPr="0093610C" w:rsidRDefault="00B4786A" w:rsidP="00B4786A"/>
    <w:p w14:paraId="14968873" w14:textId="77777777" w:rsidR="00B4786A" w:rsidRPr="0093610C" w:rsidRDefault="00B4786A" w:rsidP="00B4786A"/>
    <w:p w14:paraId="6DFD559A" w14:textId="77777777" w:rsidR="00B4786A" w:rsidRPr="0093610C" w:rsidRDefault="00B4786A" w:rsidP="00B4786A"/>
    <w:p w14:paraId="2AC9ED22" w14:textId="77777777"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14:paraId="1F9AF251" w14:textId="77777777"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14:paraId="164ED369" w14:textId="77777777" w:rsidR="00B4786A" w:rsidRPr="0093610C" w:rsidRDefault="00B4786A" w:rsidP="00B4786A">
      <w:pPr>
        <w:jc w:val="center"/>
      </w:pPr>
    </w:p>
    <w:p w14:paraId="69112FA5" w14:textId="77777777" w:rsidR="00B4786A" w:rsidRPr="0093610C" w:rsidRDefault="00B4786A" w:rsidP="00B4786A">
      <w:pPr>
        <w:jc w:val="center"/>
      </w:pPr>
      <w:r w:rsidRPr="0093610C">
        <w:rPr>
          <w:noProof/>
          <w:lang w:val="es-ES"/>
        </w:rPr>
        <w:lastRenderedPageBreak/>
        <w:drawing>
          <wp:inline distT="0" distB="0" distL="0" distR="0" wp14:anchorId="63F83ECE" wp14:editId="458E4977">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14:paraId="535DB83D" w14:textId="77777777" w:rsidR="00B4786A" w:rsidRPr="0093610C" w:rsidRDefault="00B4786A" w:rsidP="00B4786A">
      <w:pPr>
        <w:jc w:val="center"/>
      </w:pPr>
    </w:p>
    <w:p w14:paraId="4D71DA32" w14:textId="77777777" w:rsidR="00B4786A" w:rsidRPr="0093610C" w:rsidRDefault="00B4786A" w:rsidP="00B4786A"/>
    <w:p w14:paraId="23CC886E" w14:textId="77777777" w:rsidR="00B4786A" w:rsidRPr="0093610C" w:rsidRDefault="00B4786A" w:rsidP="00B4786A">
      <w:r w:rsidRPr="0093610C">
        <w:t>També es disposa de dreceres de teclat per realitzar un desplaçament a la finestra:</w:t>
      </w:r>
    </w:p>
    <w:p w14:paraId="789ABCBF" w14:textId="77777777" w:rsidR="00B4786A" w:rsidRPr="0093610C" w:rsidRDefault="00B4786A" w:rsidP="00B4786A"/>
    <w:p w14:paraId="6347F4F4" w14:textId="77777777"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14:paraId="5A8D215C" w14:textId="77777777"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14:paraId="7345B5C3" w14:textId="77777777" w:rsidR="00B4786A" w:rsidRPr="0093610C" w:rsidRDefault="00B4786A" w:rsidP="00B4786A"/>
    <w:p w14:paraId="545AF6E5" w14:textId="77777777" w:rsidR="00B4786A" w:rsidRPr="0093610C" w:rsidRDefault="004E4D07"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40BE8F2D" w14:textId="77777777" w:rsidR="00B4786A" w:rsidRPr="0093610C" w:rsidRDefault="00B4786A" w:rsidP="00B4786A"/>
    <w:p w14:paraId="69877EF9" w14:textId="77777777" w:rsidR="00B4786A" w:rsidRPr="0093610C" w:rsidRDefault="00B4786A" w:rsidP="00B4786A"/>
    <w:p w14:paraId="0E1EF731" w14:textId="77777777" w:rsidR="00B4786A" w:rsidRPr="0093610C" w:rsidRDefault="00B4786A" w:rsidP="00B4786A"/>
    <w:p w14:paraId="54FDD962" w14:textId="77777777" w:rsidR="00B4786A" w:rsidRPr="0093610C" w:rsidRDefault="00B4786A" w:rsidP="00B4786A"/>
    <w:p w14:paraId="2989627D" w14:textId="77777777" w:rsidR="00B4786A" w:rsidRPr="0093610C" w:rsidRDefault="00B4786A" w:rsidP="00B4786A"/>
    <w:p w14:paraId="16941FBE" w14:textId="77777777" w:rsidR="00B4786A" w:rsidRPr="0093610C" w:rsidRDefault="00B4786A" w:rsidP="00B4786A"/>
    <w:p w14:paraId="4B9276B1" w14:textId="77777777" w:rsidR="00B4786A" w:rsidRPr="0093610C" w:rsidRDefault="00B4786A" w:rsidP="00B4786A"/>
    <w:p w14:paraId="4CE046C2" w14:textId="77777777"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14:paraId="53074DE0" w14:textId="77777777"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14:paraId="5A437C90" w14:textId="77777777" w:rsidR="00B4786A" w:rsidRPr="0093610C" w:rsidRDefault="00B4786A" w:rsidP="00B4786A"/>
    <w:p w14:paraId="6A0E999F" w14:textId="77777777" w:rsidR="00B4786A" w:rsidRPr="0093610C" w:rsidRDefault="00B4786A" w:rsidP="00B4786A"/>
    <w:p w14:paraId="4D284586" w14:textId="77777777" w:rsidR="00B4786A" w:rsidRPr="0093610C" w:rsidRDefault="00B4786A" w:rsidP="00B4786A"/>
    <w:p w14:paraId="1CFFFA93" w14:textId="77777777" w:rsidR="00B4786A" w:rsidRPr="0093610C" w:rsidRDefault="00B4786A" w:rsidP="00B4786A"/>
    <w:p w14:paraId="233CAB87" w14:textId="77777777" w:rsidR="00B4786A" w:rsidRPr="0093610C" w:rsidRDefault="00B4786A" w:rsidP="00B4786A">
      <w:pPr>
        <w:rPr>
          <w:rFonts w:ascii="Albany" w:eastAsia="HG Mincho Light J" w:hAnsi="Albany" w:cs="Arial Unicode MS"/>
          <w:color w:val="74B74A"/>
          <w:sz w:val="28"/>
          <w:szCs w:val="28"/>
        </w:rPr>
      </w:pPr>
      <w:r w:rsidRPr="0093610C">
        <w:br w:type="page"/>
      </w:r>
    </w:p>
    <w:p w14:paraId="698D1083" w14:textId="77777777"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14:paraId="63BF73D0" w14:textId="77777777"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14:paraId="42CAE6ED" w14:textId="77777777" w:rsidR="00B4786A" w:rsidRPr="0093610C" w:rsidRDefault="00B4786A" w:rsidP="00B4786A"/>
    <w:p w14:paraId="7D09EF4E" w14:textId="77777777"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14:paraId="012E820B" w14:textId="77777777" w:rsidR="00B4786A" w:rsidRPr="0093610C" w:rsidRDefault="00B4786A" w:rsidP="00B4786A"/>
    <w:p w14:paraId="703F9977" w14:textId="77777777"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2EF5048" w14:textId="77777777" w:rsidR="00B4786A" w:rsidRPr="0093610C" w:rsidRDefault="00B4786A" w:rsidP="00B4786A"/>
    <w:p w14:paraId="41E7CEAC" w14:textId="77777777"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14:paraId="74F06144" w14:textId="77777777" w:rsidR="00B4786A" w:rsidRPr="0093610C" w:rsidRDefault="00B4786A" w:rsidP="00B4786A"/>
    <w:p w14:paraId="44D0642A" w14:textId="77777777"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14:paraId="099F7FD8" w14:textId="77777777" w:rsidR="00B4786A" w:rsidRPr="0093610C" w:rsidRDefault="00B4786A" w:rsidP="00B4786A"/>
    <w:p w14:paraId="46F83A1D" w14:textId="77777777"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14:paraId="3BDA50AA" w14:textId="77777777" w:rsidR="00B4786A" w:rsidRPr="0093610C" w:rsidRDefault="00B4786A" w:rsidP="00B4786A"/>
    <w:p w14:paraId="41555356" w14:textId="77777777"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14:paraId="016AF252" w14:textId="77777777" w:rsidR="00B4786A" w:rsidRPr="0093610C" w:rsidRDefault="00B4786A" w:rsidP="00B4786A"/>
    <w:p w14:paraId="7EDEF2BA" w14:textId="77777777"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14:paraId="4A12B997" w14:textId="77777777" w:rsidR="00B4786A" w:rsidRPr="0093610C" w:rsidRDefault="00B4786A" w:rsidP="00B4786A"/>
    <w:p w14:paraId="4B66AA26" w14:textId="77777777"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14:paraId="3C9A5AE8" w14:textId="77777777"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089E4DBA" w14:textId="77777777"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14:paraId="3C188B13" w14:textId="77777777"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14:paraId="149C1BB7" w14:textId="77777777"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14:paraId="158A4909" w14:textId="77777777" w:rsidTr="00E01F4B">
        <w:trPr>
          <w:trHeight w:val="12474"/>
        </w:trPr>
        <w:tc>
          <w:tcPr>
            <w:tcW w:w="907" w:type="dxa"/>
          </w:tcPr>
          <w:p w14:paraId="43DFFDB8" w14:textId="77777777" w:rsidR="00981D5C" w:rsidRPr="00216115" w:rsidRDefault="00981D5C" w:rsidP="00216115"/>
          <w:p w14:paraId="03154534" w14:textId="77777777" w:rsidR="00981D5C" w:rsidRPr="00216115" w:rsidRDefault="00981D5C" w:rsidP="00216115"/>
          <w:p w14:paraId="620C88B2" w14:textId="77777777" w:rsidR="00981D5C" w:rsidRPr="00216115" w:rsidRDefault="00981D5C" w:rsidP="00216115"/>
          <w:p w14:paraId="15E50656" w14:textId="77777777" w:rsidR="00981D5C" w:rsidRPr="00216115" w:rsidRDefault="00981D5C" w:rsidP="00216115"/>
          <w:p w14:paraId="0E30CA6A" w14:textId="77777777" w:rsidR="00981D5C" w:rsidRDefault="00981D5C" w:rsidP="00E01F4B">
            <w:pPr>
              <w:pStyle w:val="Icones"/>
            </w:pPr>
            <w:r>
              <w:t>ICONA 1</w:t>
            </w:r>
          </w:p>
          <w:p w14:paraId="00D20EB1" w14:textId="77777777"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520A29A" w14:textId="77777777" w:rsidR="00981D5C" w:rsidRPr="0093610C" w:rsidRDefault="00981D5C" w:rsidP="00981D5C"/>
    <w:p w14:paraId="000AEC77" w14:textId="77777777" w:rsidR="00981D5C" w:rsidRPr="0093610C" w:rsidRDefault="00981D5C" w:rsidP="00981D5C">
      <w:r w:rsidRPr="0093610C">
        <w:t>Apareix la finestra de configuració de la base de dades local:</w:t>
      </w:r>
    </w:p>
    <w:p w14:paraId="3E1E4C80" w14:textId="77777777" w:rsidR="00981D5C" w:rsidRPr="0093610C" w:rsidRDefault="00981D5C" w:rsidP="00981D5C"/>
    <w:p w14:paraId="2B6997FB" w14:textId="77777777"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14:paraId="0CF83242" w14:textId="77777777" w:rsidR="00981D5C" w:rsidRPr="0093610C" w:rsidRDefault="00981D5C" w:rsidP="00981D5C"/>
    <w:p w14:paraId="28ACB8B0" w14:textId="77777777" w:rsidR="00981D5C" w:rsidRPr="0093610C" w:rsidRDefault="00981D5C" w:rsidP="00981D5C">
      <w:r w:rsidRPr="0093610C">
        <w:t>Es poden configurar diferents paràmetres:</w:t>
      </w:r>
    </w:p>
    <w:p w14:paraId="0535FFF3" w14:textId="77777777"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14:paraId="18317C3B" w14:textId="77777777"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3A8AFC0" w14:textId="77777777" w:rsidR="00981D5C" w:rsidRPr="0093610C" w:rsidRDefault="00981D5C" w:rsidP="00E01F4B">
            <w:pPr>
              <w:rPr>
                <w:rStyle w:val="Textoennegrita"/>
              </w:rPr>
            </w:pPr>
            <w:r w:rsidRPr="0093610C">
              <w:rPr>
                <w:rStyle w:val="Textoennegrita"/>
              </w:rPr>
              <w:t>opcions</w:t>
            </w:r>
          </w:p>
        </w:tc>
        <w:tc>
          <w:tcPr>
            <w:tcW w:w="5387" w:type="dxa"/>
          </w:tcPr>
          <w:p w14:paraId="796AFB24" w14:textId="77777777"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14:paraId="7761E86F"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3D77A97E" w14:textId="77777777"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14:paraId="32AE1A3F" w14:textId="77777777"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 xml:space="preserve">Modifica el comportament </w:t>
            </w:r>
            <w:proofErr w:type="spellStart"/>
            <w:r w:rsidRPr="00CF3B05">
              <w:t>de</w:t>
            </w:r>
            <w:r w:rsidR="00981D5C" w:rsidRPr="00CF3B05">
              <w:t>l’eina</w:t>
            </w:r>
            <w:proofErr w:type="spellEnd"/>
            <w:r w:rsidR="00981D5C" w:rsidRPr="00CF3B05">
              <w:t xml:space="preserve">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proofErr w:type="spellStart"/>
            <w:r w:rsidR="00376675" w:rsidRPr="00CF3B05">
              <w:t>salti</w:t>
            </w:r>
            <w:r w:rsidR="00D7372A">
              <w:t>un</w:t>
            </w:r>
            <w:proofErr w:type="spellEnd"/>
            <w:r w:rsidR="00D7372A">
              <w:t xml:space="preserve"> </w:t>
            </w:r>
            <w:r w:rsidR="005E41A4" w:rsidRPr="00CF3B05">
              <w:t xml:space="preserve">altre </w:t>
            </w:r>
            <w:r w:rsidR="00D7372A">
              <w:t>cop al primer tall, altrament en</w:t>
            </w:r>
            <w:r w:rsidR="005E41A4" w:rsidRPr="00CF3B05">
              <w:t xml:space="preserve"> arribar a l’últim tall es queda a l’últim tall.</w:t>
            </w:r>
          </w:p>
          <w:p w14:paraId="5C31A3B3" w14:textId="77777777"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14:paraId="37477B6B"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021EE56F" w14:textId="77777777"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14:paraId="76549795" w14:textId="77777777"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14:paraId="26481B2E" w14:textId="77777777"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14:paraId="7A3C5648"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4C568B31" w14:textId="77777777"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14:paraId="2F26B00B" w14:textId="77777777"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14:paraId="4178A595"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77C70283" w14:textId="77777777"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14:paraId="28B84D42" w14:textId="77777777"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14:paraId="0B8E2776"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4C751F58" w14:textId="77777777"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14:paraId="4440411E" w14:textId="77777777"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proofErr w:type="spellStart"/>
            <w:r w:rsidRPr="00CF3B05">
              <w:t>l’eina</w:t>
            </w:r>
            <w:hyperlink w:anchor="_Zoom" w:history="1">
              <w:r w:rsidR="00945DB9" w:rsidRPr="00CF3B05">
                <w:rPr>
                  <w:rStyle w:val="Hipervnculo"/>
                  <w:rFonts w:eastAsia="Verdana"/>
                </w:rPr>
                <w:t>Zoom</w:t>
              </w:r>
            </w:hyperlink>
            <w:r w:rsidR="00BC4B2F" w:rsidRPr="00CF3B05">
              <w:t>perquè</w:t>
            </w:r>
            <w:proofErr w:type="spellEnd"/>
            <w:r w:rsidR="00BC4B2F" w:rsidRPr="00CF3B05">
              <w:t xml:space="preserve"> s’activi per defecte en el botó esquerre del ratolí al obrir estudis de les modalitats seleccionades.</w:t>
            </w:r>
          </w:p>
          <w:p w14:paraId="700F070B" w14:textId="77777777"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14:paraId="58F2B920" w14:textId="77777777" w:rsidTr="00E01F4B">
        <w:tc>
          <w:tcPr>
            <w:cnfStyle w:val="001000000000" w:firstRow="0" w:lastRow="0" w:firstColumn="1" w:lastColumn="0" w:oddVBand="0" w:evenVBand="0" w:oddHBand="0" w:evenHBand="0" w:firstRowFirstColumn="0" w:firstRowLastColumn="0" w:lastRowFirstColumn="0" w:lastRowLastColumn="0"/>
            <w:tcW w:w="2835" w:type="dxa"/>
          </w:tcPr>
          <w:p w14:paraId="678C9416" w14:textId="77777777"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14:paraId="1719EF01" w14:textId="77777777"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14:paraId="72B4F091" w14:textId="77777777" w:rsidR="00263496" w:rsidRPr="00263496" w:rsidRDefault="00263496" w:rsidP="00263496"/>
    <w:p w14:paraId="227DD2C1" w14:textId="77777777"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14:paraId="500AF521" w14:textId="77777777"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14:paraId="4F6AC39C" w14:textId="77777777"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14:paraId="4DDF2298" w14:textId="77777777" w:rsidR="00B4786A" w:rsidRPr="0093610C" w:rsidRDefault="00B4786A" w:rsidP="00B4786A">
      <w:r w:rsidRPr="0093610C">
        <w:t>La configuració dels servidors PACS ens permet afegir, eliminar i testejar els diferents PACS als quals ataca l'aplicació.</w:t>
      </w:r>
    </w:p>
    <w:p w14:paraId="043F02C8" w14:textId="77777777" w:rsidR="00B4786A" w:rsidRPr="0093610C" w:rsidRDefault="00B4786A" w:rsidP="00B4786A"/>
    <w:p w14:paraId="005A52CE" w14:textId="77777777" w:rsidR="00B4786A" w:rsidRDefault="00394D45" w:rsidP="00B4786A">
      <w:pPr>
        <w:jc w:val="center"/>
      </w:pPr>
      <w:r>
        <w:rPr>
          <w:noProof/>
          <w:lang w:val="es-ES"/>
        </w:rPr>
        <w:drawing>
          <wp:inline distT="0" distB="0" distL="0" distR="0" wp14:anchorId="6B2EAD04" wp14:editId="78B06BC2">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14:paraId="24275964" w14:textId="77777777"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14:paraId="2288386D"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49D1FC8" w14:textId="77777777" w:rsidR="00B4786A" w:rsidRPr="0093610C" w:rsidRDefault="00B4786A" w:rsidP="00B4786A">
            <w:pPr>
              <w:rPr>
                <w:rStyle w:val="Textoennegrita"/>
              </w:rPr>
            </w:pPr>
            <w:r w:rsidRPr="0093610C">
              <w:rPr>
                <w:rStyle w:val="Textoennegrita"/>
              </w:rPr>
              <w:t>opcions</w:t>
            </w:r>
          </w:p>
        </w:tc>
        <w:tc>
          <w:tcPr>
            <w:tcW w:w="6778" w:type="dxa"/>
          </w:tcPr>
          <w:p w14:paraId="6AD90456"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0AFAB6C7" w14:textId="77777777" w:rsidTr="00B4786A">
        <w:tc>
          <w:tcPr>
            <w:cnfStyle w:val="001000000000" w:firstRow="0" w:lastRow="0" w:firstColumn="1" w:lastColumn="0" w:oddVBand="0" w:evenVBand="0" w:oddHBand="0" w:evenHBand="0" w:firstRowFirstColumn="0" w:firstRowLastColumn="0" w:lastRowFirstColumn="0" w:lastRowLastColumn="0"/>
            <w:tcW w:w="2962" w:type="dxa"/>
          </w:tcPr>
          <w:p w14:paraId="5EE977B3" w14:textId="77777777" w:rsidR="00B4786A" w:rsidRPr="0093610C" w:rsidRDefault="00B4786A" w:rsidP="00B4786A">
            <w:pPr>
              <w:rPr>
                <w:rStyle w:val="Textoennegrita"/>
              </w:rPr>
            </w:pPr>
            <w:r w:rsidRPr="0093610C">
              <w:rPr>
                <w:rStyle w:val="Textoennegrita"/>
              </w:rPr>
              <w:t>Afegir un servidor</w:t>
            </w:r>
          </w:p>
        </w:tc>
        <w:tc>
          <w:tcPr>
            <w:tcW w:w="6778" w:type="dxa"/>
          </w:tcPr>
          <w:p w14:paraId="3DA20085" w14:textId="77777777"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14:paraId="5541B557" w14:textId="77777777" w:rsidTr="00B4786A">
        <w:tc>
          <w:tcPr>
            <w:cnfStyle w:val="001000000000" w:firstRow="0" w:lastRow="0" w:firstColumn="1" w:lastColumn="0" w:oddVBand="0" w:evenVBand="0" w:oddHBand="0" w:evenHBand="0" w:firstRowFirstColumn="0" w:firstRowLastColumn="0" w:lastRowFirstColumn="0" w:lastRowLastColumn="0"/>
            <w:tcW w:w="2962" w:type="dxa"/>
          </w:tcPr>
          <w:p w14:paraId="4F429635" w14:textId="77777777" w:rsidR="00B4786A" w:rsidRPr="0093610C" w:rsidRDefault="00B4786A" w:rsidP="00B4786A">
            <w:pPr>
              <w:rPr>
                <w:rStyle w:val="Textoennegrita"/>
              </w:rPr>
            </w:pPr>
            <w:r w:rsidRPr="0093610C">
              <w:rPr>
                <w:rStyle w:val="Textoennegrita"/>
              </w:rPr>
              <w:t>Esborrar un servidor</w:t>
            </w:r>
          </w:p>
        </w:tc>
        <w:tc>
          <w:tcPr>
            <w:tcW w:w="6778" w:type="dxa"/>
          </w:tcPr>
          <w:p w14:paraId="488945A5"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14:paraId="52EAF051" w14:textId="77777777" w:rsidTr="00B4786A">
        <w:tc>
          <w:tcPr>
            <w:cnfStyle w:val="001000000000" w:firstRow="0" w:lastRow="0" w:firstColumn="1" w:lastColumn="0" w:oddVBand="0" w:evenVBand="0" w:oddHBand="0" w:evenHBand="0" w:firstRowFirstColumn="0" w:firstRowLastColumn="0" w:lastRowFirstColumn="0" w:lastRowLastColumn="0"/>
            <w:tcW w:w="2962" w:type="dxa"/>
          </w:tcPr>
          <w:p w14:paraId="54D6A1BF" w14:textId="77777777" w:rsidR="00B4786A" w:rsidRPr="0093610C" w:rsidRDefault="00B4786A" w:rsidP="00B4786A">
            <w:pPr>
              <w:rPr>
                <w:rStyle w:val="Textoennegrita"/>
              </w:rPr>
            </w:pPr>
            <w:r w:rsidRPr="0093610C">
              <w:rPr>
                <w:rStyle w:val="Textoennegrita"/>
              </w:rPr>
              <w:t>Actualitzar un servidor</w:t>
            </w:r>
          </w:p>
        </w:tc>
        <w:tc>
          <w:tcPr>
            <w:tcW w:w="6778" w:type="dxa"/>
          </w:tcPr>
          <w:p w14:paraId="4907FFBE" w14:textId="77777777"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14:paraId="11F081EA" w14:textId="77777777" w:rsidTr="00B4786A">
        <w:tc>
          <w:tcPr>
            <w:cnfStyle w:val="001000000000" w:firstRow="0" w:lastRow="0" w:firstColumn="1" w:lastColumn="0" w:oddVBand="0" w:evenVBand="0" w:oddHBand="0" w:evenHBand="0" w:firstRowFirstColumn="0" w:firstRowLastColumn="0" w:lastRowFirstColumn="0" w:lastRowLastColumn="0"/>
            <w:tcW w:w="2962" w:type="dxa"/>
          </w:tcPr>
          <w:p w14:paraId="1A123A88" w14:textId="77777777" w:rsidR="00B4786A" w:rsidRPr="0093610C" w:rsidRDefault="00B4786A" w:rsidP="00B4786A">
            <w:pPr>
              <w:rPr>
                <w:rStyle w:val="Textoennegrita"/>
              </w:rPr>
            </w:pPr>
            <w:r w:rsidRPr="0093610C">
              <w:rPr>
                <w:rStyle w:val="Textoennegrita"/>
              </w:rPr>
              <w:t>Testejar un servidor</w:t>
            </w:r>
          </w:p>
        </w:tc>
        <w:tc>
          <w:tcPr>
            <w:tcW w:w="6778" w:type="dxa"/>
          </w:tcPr>
          <w:p w14:paraId="485C247C" w14:textId="77777777"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14:paraId="52B4B1D1" w14:textId="77777777"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lastRenderedPageBreak/>
        <w:t>Configuració Local</w:t>
      </w:r>
      <w:bookmarkEnd w:id="37"/>
    </w:p>
    <w:p w14:paraId="79168786" w14:textId="77777777"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14:paraId="705A0F65" w14:textId="77777777" w:rsidR="00B4786A" w:rsidRPr="0093610C" w:rsidRDefault="00B4786A" w:rsidP="00B4786A"/>
    <w:p w14:paraId="4A0D8F4D" w14:textId="77777777" w:rsidR="00B4786A" w:rsidRDefault="009D0A64" w:rsidP="00B4786A">
      <w:pPr>
        <w:jc w:val="center"/>
      </w:pPr>
      <w:r>
        <w:rPr>
          <w:noProof/>
          <w:lang w:val="es-ES"/>
        </w:rPr>
        <w:drawing>
          <wp:inline distT="0" distB="0" distL="0" distR="0" wp14:anchorId="2322F4AE" wp14:editId="0F116CCA">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14:paraId="053F4F53" w14:textId="77777777"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14:paraId="6FDD1962"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8D2C82A" w14:textId="77777777" w:rsidR="00B4786A" w:rsidRPr="0093610C" w:rsidRDefault="00B4786A" w:rsidP="00B4786A">
            <w:pPr>
              <w:rPr>
                <w:rStyle w:val="Textoennegrita"/>
              </w:rPr>
            </w:pPr>
            <w:r w:rsidRPr="0093610C">
              <w:rPr>
                <w:rStyle w:val="Textoennegrita"/>
              </w:rPr>
              <w:t>opcions</w:t>
            </w:r>
          </w:p>
        </w:tc>
        <w:tc>
          <w:tcPr>
            <w:tcW w:w="6054" w:type="dxa"/>
          </w:tcPr>
          <w:p w14:paraId="7955E91E" w14:textId="77777777"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14:paraId="6B8352FB" w14:textId="77777777" w:rsidTr="00B4786A">
        <w:tc>
          <w:tcPr>
            <w:cnfStyle w:val="001000000000" w:firstRow="0" w:lastRow="0" w:firstColumn="1" w:lastColumn="0" w:oddVBand="0" w:evenVBand="0" w:oddHBand="0" w:evenHBand="0" w:firstRowFirstColumn="0" w:firstRowLastColumn="0" w:lastRowFirstColumn="0" w:lastRowLastColumn="0"/>
            <w:tcW w:w="3686" w:type="dxa"/>
          </w:tcPr>
          <w:p w14:paraId="1023BD9D" w14:textId="77777777"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14:paraId="462DF0FF" w14:textId="77777777"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14:paraId="054F0FF1" w14:textId="77777777" w:rsidTr="00B4786A">
        <w:tc>
          <w:tcPr>
            <w:cnfStyle w:val="001000000000" w:firstRow="0" w:lastRow="0" w:firstColumn="1" w:lastColumn="0" w:oddVBand="0" w:evenVBand="0" w:oddHBand="0" w:evenHBand="0" w:firstRowFirstColumn="0" w:firstRowLastColumn="0" w:lastRowFirstColumn="0" w:lastRowLastColumn="0"/>
            <w:tcW w:w="3686" w:type="dxa"/>
          </w:tcPr>
          <w:p w14:paraId="28135A0D" w14:textId="77777777" w:rsidR="00B4786A" w:rsidRPr="0093610C" w:rsidRDefault="00B4786A" w:rsidP="00B4786A">
            <w:pPr>
              <w:rPr>
                <w:rStyle w:val="Textoennegrita"/>
              </w:rPr>
            </w:pPr>
            <w:r w:rsidRPr="0093610C">
              <w:rPr>
                <w:rStyle w:val="Textoennegrita"/>
              </w:rPr>
              <w:t>Port de connexions entrants</w:t>
            </w:r>
          </w:p>
        </w:tc>
        <w:tc>
          <w:tcPr>
            <w:tcW w:w="6054" w:type="dxa"/>
          </w:tcPr>
          <w:p w14:paraId="097269BC"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14:paraId="4F0FB1AE" w14:textId="77777777" w:rsidTr="00B4786A">
        <w:tc>
          <w:tcPr>
            <w:cnfStyle w:val="001000000000" w:firstRow="0" w:lastRow="0" w:firstColumn="1" w:lastColumn="0" w:oddVBand="0" w:evenVBand="0" w:oddHBand="0" w:evenHBand="0" w:firstRowFirstColumn="0" w:firstRowLastColumn="0" w:lastRowFirstColumn="0" w:lastRowLastColumn="0"/>
            <w:tcW w:w="3686" w:type="dxa"/>
          </w:tcPr>
          <w:p w14:paraId="45233E55" w14:textId="77777777"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14:paraId="741B1C0A"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14:paraId="38A3A07D" w14:textId="77777777" w:rsidTr="00B4786A">
        <w:tc>
          <w:tcPr>
            <w:cnfStyle w:val="001000000000" w:firstRow="0" w:lastRow="0" w:firstColumn="1" w:lastColumn="0" w:oddVBand="0" w:evenVBand="0" w:oddHBand="0" w:evenHBand="0" w:firstRowFirstColumn="0" w:firstRowLastColumn="0" w:lastRowFirstColumn="0" w:lastRowLastColumn="0"/>
            <w:tcW w:w="3686" w:type="dxa"/>
          </w:tcPr>
          <w:p w14:paraId="28203867" w14:textId="77777777" w:rsidR="00B4786A" w:rsidRPr="0093610C" w:rsidRDefault="00B4786A" w:rsidP="00B4786A">
            <w:pPr>
              <w:rPr>
                <w:rStyle w:val="Textoennegrita"/>
              </w:rPr>
            </w:pPr>
            <w:r w:rsidRPr="0093610C">
              <w:rPr>
                <w:rStyle w:val="Textoennegrita"/>
              </w:rPr>
              <w:t>Nombre màxim de connexions simultànies</w:t>
            </w:r>
          </w:p>
        </w:tc>
        <w:tc>
          <w:tcPr>
            <w:tcW w:w="6054" w:type="dxa"/>
          </w:tcPr>
          <w:p w14:paraId="7720993D" w14:textId="77777777"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14:paraId="2525E924" w14:textId="77777777" w:rsidTr="00B4786A">
        <w:tc>
          <w:tcPr>
            <w:cnfStyle w:val="001000000000" w:firstRow="0" w:lastRow="0" w:firstColumn="1" w:lastColumn="0" w:oddVBand="0" w:evenVBand="0" w:oddHBand="0" w:evenHBand="0" w:firstRowFirstColumn="0" w:firstRowLastColumn="0" w:lastRowFirstColumn="0" w:lastRowLastColumn="0"/>
            <w:tcW w:w="3686" w:type="dxa"/>
          </w:tcPr>
          <w:p w14:paraId="7850A177" w14:textId="77777777" w:rsidR="00B4786A" w:rsidRPr="0093610C" w:rsidRDefault="00B4786A" w:rsidP="00B4786A">
            <w:pPr>
              <w:rPr>
                <w:rStyle w:val="Textoennegrita"/>
              </w:rPr>
            </w:pPr>
            <w:r w:rsidRPr="0093610C">
              <w:rPr>
                <w:rStyle w:val="Textoennegrita"/>
              </w:rPr>
              <w:t>Informació de contacte de la institució</w:t>
            </w:r>
          </w:p>
        </w:tc>
        <w:tc>
          <w:tcPr>
            <w:tcW w:w="6054" w:type="dxa"/>
          </w:tcPr>
          <w:p w14:paraId="484F4C10"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14:paraId="3A6DD010" w14:textId="77777777" w:rsidR="00B4786A" w:rsidRPr="0093610C" w:rsidRDefault="00B4786A" w:rsidP="00B4786A"/>
    <w:p w14:paraId="21D3C251" w14:textId="77777777"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53D2625C" w14:textId="77777777"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14:paraId="5EFE82DE" w14:textId="77777777" w:rsidTr="00B4786A">
        <w:trPr>
          <w:trHeight w:val="12474"/>
        </w:trPr>
        <w:tc>
          <w:tcPr>
            <w:tcW w:w="907" w:type="dxa"/>
          </w:tcPr>
          <w:p w14:paraId="49144175" w14:textId="77777777" w:rsidR="00B4786A" w:rsidRPr="00216115" w:rsidRDefault="00B4786A" w:rsidP="00216115"/>
          <w:p w14:paraId="291FFDC5" w14:textId="77777777" w:rsidR="00B4786A" w:rsidRPr="00216115" w:rsidRDefault="00B4786A" w:rsidP="00216115"/>
          <w:p w14:paraId="4B57475B" w14:textId="77777777" w:rsidR="00B4786A" w:rsidRPr="00216115" w:rsidRDefault="00B4786A" w:rsidP="00216115"/>
          <w:p w14:paraId="6E595143" w14:textId="77777777" w:rsidR="00B4786A" w:rsidRDefault="00B4786A" w:rsidP="00B4786A">
            <w:pPr>
              <w:pStyle w:val="Icones"/>
            </w:pPr>
            <w:r>
              <w:t>ICONA 1</w:t>
            </w:r>
          </w:p>
          <w:p w14:paraId="738F640F" w14:textId="77777777"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64EF5C62" w14:textId="77777777"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14:paraId="4DB7FE5B" w14:textId="77777777" w:rsidR="00B4786A" w:rsidRPr="0093610C" w:rsidRDefault="00B4786A" w:rsidP="00B4786A"/>
    <w:p w14:paraId="26A5D256" w14:textId="77777777" w:rsidR="00B4786A" w:rsidRPr="0093610C" w:rsidRDefault="00B4786A" w:rsidP="00B4786A">
      <w:r w:rsidRPr="0093610C">
        <w:t>Apareix la finestra de configuració de la base de dades local:</w:t>
      </w:r>
    </w:p>
    <w:p w14:paraId="4282E896" w14:textId="77777777" w:rsidR="00B4786A" w:rsidRPr="0093610C" w:rsidRDefault="00B4786A" w:rsidP="00B4786A"/>
    <w:p w14:paraId="332196F0" w14:textId="77777777" w:rsidR="00B4786A" w:rsidRDefault="009D0A64" w:rsidP="00B4786A">
      <w:pPr>
        <w:jc w:val="center"/>
      </w:pPr>
      <w:r>
        <w:rPr>
          <w:noProof/>
          <w:lang w:val="es-ES"/>
        </w:rPr>
        <w:drawing>
          <wp:inline distT="0" distB="0" distL="0" distR="0" wp14:anchorId="484696B7" wp14:editId="5710C6B7">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14:paraId="2AA843DD" w14:textId="77777777" w:rsidR="00B4786A" w:rsidRPr="0093610C" w:rsidRDefault="00B4786A" w:rsidP="00B4786A"/>
    <w:p w14:paraId="1440447D" w14:textId="77777777"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14:paraId="5C4B4A6F"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09022AA" w14:textId="77777777" w:rsidR="00B4786A" w:rsidRPr="0093610C" w:rsidRDefault="00B4786A" w:rsidP="00B4786A">
            <w:pPr>
              <w:rPr>
                <w:rStyle w:val="Textoennegrita"/>
              </w:rPr>
            </w:pPr>
            <w:r w:rsidRPr="0093610C">
              <w:rPr>
                <w:rStyle w:val="Textoennegrita"/>
              </w:rPr>
              <w:t>opcions</w:t>
            </w:r>
          </w:p>
        </w:tc>
        <w:tc>
          <w:tcPr>
            <w:tcW w:w="5387" w:type="dxa"/>
          </w:tcPr>
          <w:p w14:paraId="348E9087"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5BBC1A97"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4F735CED" w14:textId="77777777" w:rsidR="00B4786A" w:rsidRPr="0093610C" w:rsidRDefault="00B4786A" w:rsidP="00B4786A">
            <w:pPr>
              <w:rPr>
                <w:rStyle w:val="Textoennegrita"/>
              </w:rPr>
            </w:pPr>
            <w:r w:rsidRPr="0093610C">
              <w:rPr>
                <w:rStyle w:val="Textoennegrita"/>
              </w:rPr>
              <w:t>Ruta base de dades</w:t>
            </w:r>
          </w:p>
        </w:tc>
        <w:tc>
          <w:tcPr>
            <w:tcW w:w="5387" w:type="dxa"/>
          </w:tcPr>
          <w:p w14:paraId="17C0D51B"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14:paraId="2796159E"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5A54EC05" w14:textId="77777777"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14:paraId="06EF5B81"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14:paraId="633173A2"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43C81940" w14:textId="77777777"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14:paraId="6E7D97B2"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14:paraId="500E2614"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7B2E044F" w14:textId="77777777"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14:paraId="2F685192" w14:textId="77777777"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14:paraId="10E74622"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49D7B783" w14:textId="77777777"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14:paraId="73A80C28" w14:textId="77777777"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14:paraId="137A3389" w14:textId="77777777"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14:paraId="396FABB6" w14:textId="77777777" w:rsidTr="00B4786A">
        <w:tc>
          <w:tcPr>
            <w:tcW w:w="567" w:type="dxa"/>
          </w:tcPr>
          <w:p w14:paraId="5217D68D" w14:textId="77777777"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39A44B53" wp14:editId="6EEA77C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78EB982" w14:textId="77777777"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14:paraId="0C1B25C9" w14:textId="77777777"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14:paraId="08853A22" w14:textId="77777777" w:rsidR="00B4786A" w:rsidRPr="0093610C" w:rsidRDefault="00B4786A" w:rsidP="00B4786A"/>
    <w:p w14:paraId="7A13E0F9" w14:textId="77777777" w:rsidR="00B4786A" w:rsidRPr="0093610C" w:rsidRDefault="00B4786A" w:rsidP="00B4786A">
      <w:r w:rsidRPr="0093610C">
        <w:t>També es pot realitzar un manteniment de la base de dades local:</w:t>
      </w:r>
    </w:p>
    <w:p w14:paraId="67AA9A41" w14:textId="77777777"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14:paraId="63B00A46"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16EC9BBD" w14:textId="77777777" w:rsidR="00B4786A" w:rsidRPr="0093610C" w:rsidRDefault="00B4786A" w:rsidP="00B4786A">
            <w:pPr>
              <w:rPr>
                <w:rStyle w:val="Textoennegrita"/>
              </w:rPr>
            </w:pPr>
            <w:r w:rsidRPr="0093610C">
              <w:rPr>
                <w:rStyle w:val="Textoennegrita"/>
              </w:rPr>
              <w:t>opcions</w:t>
            </w:r>
          </w:p>
        </w:tc>
        <w:tc>
          <w:tcPr>
            <w:tcW w:w="6804" w:type="dxa"/>
          </w:tcPr>
          <w:p w14:paraId="0E1F5943"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2D982AA5"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7386FC57" w14:textId="77777777" w:rsidR="00B4786A" w:rsidRPr="0093610C" w:rsidRDefault="00B4786A" w:rsidP="00DA6289">
            <w:pPr>
              <w:rPr>
                <w:rStyle w:val="Textoennegrita"/>
              </w:rPr>
            </w:pPr>
            <w:r w:rsidRPr="0093610C">
              <w:rPr>
                <w:rStyle w:val="Textoennegrita"/>
              </w:rPr>
              <w:t>Crea la base de dades</w:t>
            </w:r>
          </w:p>
        </w:tc>
        <w:tc>
          <w:tcPr>
            <w:tcW w:w="6804" w:type="dxa"/>
          </w:tcPr>
          <w:p w14:paraId="1C8B7870"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14:paraId="7DF26D3F"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41A8BA22" w14:textId="77777777" w:rsidR="00B4786A" w:rsidRPr="0093610C" w:rsidRDefault="00B4786A" w:rsidP="00DA6289">
            <w:pPr>
              <w:rPr>
                <w:rStyle w:val="Textoennegrita"/>
              </w:rPr>
            </w:pPr>
            <w:r w:rsidRPr="0093610C">
              <w:rPr>
                <w:rStyle w:val="Textoennegrita"/>
              </w:rPr>
              <w:t>Compacta la base de dades</w:t>
            </w:r>
          </w:p>
        </w:tc>
        <w:tc>
          <w:tcPr>
            <w:tcW w:w="6804" w:type="dxa"/>
          </w:tcPr>
          <w:p w14:paraId="00F97B0E"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14:paraId="5FEFDAA3"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58560DB0" w14:textId="77777777" w:rsidR="00B4786A" w:rsidRPr="0093610C" w:rsidRDefault="00B4786A" w:rsidP="00DA6289">
            <w:pPr>
              <w:rPr>
                <w:rStyle w:val="Textoennegrita"/>
              </w:rPr>
            </w:pPr>
            <w:r w:rsidRPr="0093610C">
              <w:rPr>
                <w:rStyle w:val="Textoennegrita"/>
              </w:rPr>
              <w:t>Esborra tots els estudis</w:t>
            </w:r>
          </w:p>
        </w:tc>
        <w:tc>
          <w:tcPr>
            <w:tcW w:w="6804" w:type="dxa"/>
          </w:tcPr>
          <w:p w14:paraId="7857EB6E"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14:paraId="0FA38CD7" w14:textId="77777777" w:rsidR="00B4786A" w:rsidRPr="0093610C" w:rsidRDefault="00B4786A" w:rsidP="00B4786A"/>
    <w:p w14:paraId="105EBD9E" w14:textId="77777777" w:rsidR="0058026F" w:rsidRDefault="0058026F">
      <w:pPr>
        <w:widowControl/>
        <w:suppressAutoHyphens w:val="0"/>
        <w:spacing w:line="240" w:lineRule="auto"/>
      </w:pPr>
      <w:r>
        <w:br w:type="page"/>
      </w:r>
    </w:p>
    <w:p w14:paraId="1D9D2201" w14:textId="77777777"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14:paraId="763584C9" w14:textId="77777777" w:rsidTr="00B4786A">
        <w:trPr>
          <w:trHeight w:val="12474"/>
        </w:trPr>
        <w:tc>
          <w:tcPr>
            <w:tcW w:w="907" w:type="dxa"/>
          </w:tcPr>
          <w:p w14:paraId="302E3E68" w14:textId="77777777" w:rsidR="00B4786A" w:rsidRPr="00216115" w:rsidRDefault="00B4786A" w:rsidP="00216115"/>
          <w:p w14:paraId="791CDE8A" w14:textId="77777777" w:rsidR="00B4786A" w:rsidRPr="00216115" w:rsidRDefault="00B4786A" w:rsidP="00216115"/>
          <w:p w14:paraId="63924E44" w14:textId="77777777" w:rsidR="00B4786A" w:rsidRPr="00216115" w:rsidRDefault="00B4786A" w:rsidP="00216115"/>
          <w:p w14:paraId="7ED16389" w14:textId="77777777" w:rsidR="00B4786A" w:rsidRDefault="00B4786A" w:rsidP="00B4786A">
            <w:pPr>
              <w:pStyle w:val="Icones"/>
            </w:pPr>
            <w:r>
              <w:t>ICONA 1</w:t>
            </w:r>
          </w:p>
          <w:p w14:paraId="41E480FF" w14:textId="77777777"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7E33FE2A" w14:textId="77777777"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14:paraId="2BAA87DF" w14:textId="77777777" w:rsidR="00B4786A" w:rsidRPr="0093610C" w:rsidRDefault="00B4786A" w:rsidP="00B4786A"/>
    <w:p w14:paraId="482B3E2B" w14:textId="77777777" w:rsidR="00B4786A" w:rsidRPr="0093610C" w:rsidRDefault="00B4786A" w:rsidP="00B4786A">
      <w:r w:rsidRPr="0093610C">
        <w:t>S'obrirà la finestra de configuració com la que es mostra a continuació:</w:t>
      </w:r>
    </w:p>
    <w:p w14:paraId="3DFCCE63" w14:textId="77777777" w:rsidR="00B4786A" w:rsidRPr="0093610C" w:rsidRDefault="00B4786A" w:rsidP="00B4786A"/>
    <w:p w14:paraId="268692D8" w14:textId="77777777" w:rsidR="00B4786A" w:rsidRDefault="009D0A64" w:rsidP="00B4786A">
      <w:pPr>
        <w:jc w:val="center"/>
      </w:pPr>
      <w:r>
        <w:rPr>
          <w:noProof/>
          <w:lang w:val="es-ES"/>
        </w:rPr>
        <w:drawing>
          <wp:inline distT="0" distB="0" distL="0" distR="0" wp14:anchorId="169249ED" wp14:editId="052AD933">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14:paraId="13BC2B02" w14:textId="77777777" w:rsidR="00B4786A" w:rsidRPr="0093610C" w:rsidRDefault="00B4786A" w:rsidP="00B4786A"/>
    <w:p w14:paraId="34CAAA98" w14:textId="77777777" w:rsidR="00B4786A" w:rsidRPr="0093610C" w:rsidRDefault="00B4786A" w:rsidP="00B4786A">
      <w:r w:rsidRPr="0093610C">
        <w:t xml:space="preserve">Es pot activar o desactivar l'opció que </w:t>
      </w:r>
      <w:proofErr w:type="spellStart"/>
      <w:r w:rsidRPr="0093610C">
        <w:t>Starviewer</w:t>
      </w:r>
      <w:proofErr w:type="spellEnd"/>
      <w:r w:rsidRPr="0093610C">
        <w:t xml:space="preserve"> estigui integrat amb un RIS. </w:t>
      </w:r>
    </w:p>
    <w:p w14:paraId="5DFF4BE7" w14:textId="77777777" w:rsidR="00B4786A" w:rsidRPr="0093610C" w:rsidRDefault="00B4786A" w:rsidP="00B4786A"/>
    <w:p w14:paraId="260FD016" w14:textId="77777777"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14:paraId="47AE9670" w14:textId="77777777" w:rsidR="00B4786A" w:rsidRPr="0093610C" w:rsidRDefault="00B4786A" w:rsidP="00B4786A"/>
    <w:p w14:paraId="0FCE143E" w14:textId="77777777"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14:paraId="6FEB41EC" w14:textId="77777777" w:rsidR="00B4786A" w:rsidRPr="0093610C" w:rsidRDefault="00B4786A" w:rsidP="00B4786A">
      <w:pPr>
        <w:rPr>
          <w:rFonts w:ascii="Albany" w:eastAsia="HG Mincho Light J" w:hAnsi="Albany" w:cs="Arial Unicode MS"/>
          <w:color w:val="74B74A"/>
          <w:sz w:val="28"/>
          <w:szCs w:val="28"/>
        </w:rPr>
      </w:pPr>
      <w:r w:rsidRPr="0093610C">
        <w:br w:type="page"/>
      </w:r>
    </w:p>
    <w:p w14:paraId="2F4CEBCD" w14:textId="77777777"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14:paraId="1EF12D64" w14:textId="77777777" w:rsidTr="00B4786A">
        <w:trPr>
          <w:trHeight w:val="12474"/>
        </w:trPr>
        <w:tc>
          <w:tcPr>
            <w:tcW w:w="907" w:type="dxa"/>
          </w:tcPr>
          <w:p w14:paraId="34FEF50F" w14:textId="77777777" w:rsidR="00B4786A" w:rsidRPr="00216115" w:rsidRDefault="00B4786A" w:rsidP="00216115"/>
          <w:p w14:paraId="340C1545" w14:textId="77777777" w:rsidR="00B4786A" w:rsidRPr="00216115" w:rsidRDefault="00B4786A" w:rsidP="00216115"/>
          <w:p w14:paraId="4E98C338" w14:textId="77777777" w:rsidR="00B4786A" w:rsidRPr="00216115" w:rsidRDefault="00B4786A" w:rsidP="00216115"/>
          <w:p w14:paraId="55861C4D" w14:textId="77777777" w:rsidR="00B4786A" w:rsidRDefault="00B4786A" w:rsidP="00B4786A">
            <w:pPr>
              <w:pStyle w:val="Icones"/>
            </w:pPr>
            <w:r>
              <w:t>ICONA 1</w:t>
            </w:r>
          </w:p>
          <w:p w14:paraId="14F89177" w14:textId="77777777"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256720C8" w14:textId="77777777"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14:paraId="00616F21" w14:textId="77777777" w:rsidR="00B4786A" w:rsidRPr="0093610C" w:rsidRDefault="00B4786A" w:rsidP="00B4786A"/>
    <w:p w14:paraId="34F0E9A1" w14:textId="77777777" w:rsidR="00B4786A" w:rsidRPr="0093610C" w:rsidRDefault="00B4786A" w:rsidP="00B4786A">
      <w:r w:rsidRPr="0093610C">
        <w:t>Apareix la finestra de configuració:</w:t>
      </w:r>
    </w:p>
    <w:p w14:paraId="193F9883" w14:textId="77777777" w:rsidR="00B4786A" w:rsidRPr="0093610C" w:rsidRDefault="00B4786A" w:rsidP="00B4786A"/>
    <w:p w14:paraId="37CAA558" w14:textId="77777777" w:rsidR="00B4786A" w:rsidRDefault="009D0A64" w:rsidP="00B4786A">
      <w:pPr>
        <w:jc w:val="center"/>
      </w:pPr>
      <w:r>
        <w:rPr>
          <w:noProof/>
          <w:lang w:val="es-ES"/>
        </w:rPr>
        <w:drawing>
          <wp:inline distT="0" distB="0" distL="0" distR="0" wp14:anchorId="105E6FEE" wp14:editId="11F8C6AB">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14:paraId="7435ECF1" w14:textId="77777777" w:rsidR="00B4786A" w:rsidRPr="0093610C" w:rsidRDefault="00B4786A" w:rsidP="00B4786A"/>
    <w:p w14:paraId="53CFE0CC" w14:textId="77777777" w:rsidR="00B4786A" w:rsidRPr="0093610C" w:rsidRDefault="00B4786A" w:rsidP="00B4786A">
      <w:r w:rsidRPr="0093610C">
        <w:t>Es poden configurar diferents paràmetres:</w:t>
      </w:r>
    </w:p>
    <w:p w14:paraId="68EFC6B4" w14:textId="77777777" w:rsidR="00B4786A" w:rsidRPr="0093610C" w:rsidRDefault="00B4786A" w:rsidP="00B4786A"/>
    <w:p w14:paraId="51A6C400" w14:textId="77777777"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14:paraId="05BA2153" w14:textId="77777777"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14:paraId="2355ED85"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509D2127" w14:textId="77777777" w:rsidR="00B4786A" w:rsidRPr="0093610C" w:rsidRDefault="00B4786A" w:rsidP="00B4786A">
            <w:pPr>
              <w:rPr>
                <w:rStyle w:val="Textoennegrita"/>
              </w:rPr>
            </w:pPr>
            <w:r w:rsidRPr="0093610C">
              <w:rPr>
                <w:rStyle w:val="Textoennegrita"/>
              </w:rPr>
              <w:t>opcions</w:t>
            </w:r>
          </w:p>
        </w:tc>
        <w:tc>
          <w:tcPr>
            <w:tcW w:w="4253" w:type="dxa"/>
          </w:tcPr>
          <w:p w14:paraId="370DB141"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6C033A66" w14:textId="77777777" w:rsidTr="00B4786A">
        <w:tc>
          <w:tcPr>
            <w:cnfStyle w:val="001000000000" w:firstRow="0" w:lastRow="0" w:firstColumn="1" w:lastColumn="0" w:oddVBand="0" w:evenVBand="0" w:oddHBand="0" w:evenHBand="0" w:firstRowFirstColumn="0" w:firstRowLastColumn="0" w:lastRowFirstColumn="0" w:lastRowLastColumn="0"/>
            <w:tcW w:w="4111" w:type="dxa"/>
          </w:tcPr>
          <w:p w14:paraId="3285D82A" w14:textId="77777777"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14:paraId="53C29CB9" w14:textId="77777777"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14:paraId="52E4490C" w14:textId="77777777" w:rsidR="00B4786A" w:rsidRPr="0093610C" w:rsidRDefault="00B4786A" w:rsidP="00B4786A"/>
    <w:p w14:paraId="1AD34414" w14:textId="77777777" w:rsidR="00C4439A" w:rsidRDefault="00C4439A" w:rsidP="00C4439A">
      <w:pPr>
        <w:pStyle w:val="Ttulo3"/>
        <w:numPr>
          <w:ilvl w:val="0"/>
          <w:numId w:val="0"/>
        </w:numPr>
        <w:spacing w:before="200"/>
        <w:ind w:left="720"/>
      </w:pPr>
    </w:p>
    <w:p w14:paraId="35E76A44" w14:textId="77777777"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14:paraId="09E4729F" w14:textId="77777777"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14:paraId="7ADD2C2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C0DEEEB" w14:textId="77777777" w:rsidR="00B4786A" w:rsidRPr="0093610C" w:rsidRDefault="00B4786A" w:rsidP="00B4786A">
            <w:pPr>
              <w:rPr>
                <w:rStyle w:val="Textoennegrita"/>
              </w:rPr>
            </w:pPr>
            <w:r w:rsidRPr="0093610C">
              <w:rPr>
                <w:rStyle w:val="Textoennegrita"/>
              </w:rPr>
              <w:t>opcions</w:t>
            </w:r>
          </w:p>
        </w:tc>
        <w:tc>
          <w:tcPr>
            <w:tcW w:w="5670" w:type="dxa"/>
          </w:tcPr>
          <w:p w14:paraId="5D9366D7"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34A54C4E" w14:textId="77777777" w:rsidTr="00B4786A">
        <w:tc>
          <w:tcPr>
            <w:cnfStyle w:val="001000000000" w:firstRow="0" w:lastRow="0" w:firstColumn="1" w:lastColumn="0" w:oddVBand="0" w:evenVBand="0" w:oddHBand="0" w:evenHBand="0" w:firstRowFirstColumn="0" w:firstRowLastColumn="0" w:lastRowFirstColumn="0" w:lastRowLastColumn="0"/>
            <w:tcW w:w="2552" w:type="dxa"/>
          </w:tcPr>
          <w:p w14:paraId="11F3E382" w14:textId="77777777" w:rsidR="00B4786A" w:rsidRPr="0093610C" w:rsidRDefault="00B4786A" w:rsidP="00B4786A">
            <w:pPr>
              <w:rPr>
                <w:rStyle w:val="Textoennegrita"/>
              </w:rPr>
            </w:pPr>
            <w:r w:rsidRPr="0093610C">
              <w:rPr>
                <w:rStyle w:val="Textoennegrita"/>
              </w:rPr>
              <w:t>Ruta aplicació</w:t>
            </w:r>
          </w:p>
        </w:tc>
        <w:tc>
          <w:tcPr>
            <w:tcW w:w="5670" w:type="dxa"/>
          </w:tcPr>
          <w:p w14:paraId="546BB822"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14:paraId="4383DC40"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14:paraId="7950D7A0" w14:textId="77777777" w:rsidTr="00B4786A">
        <w:tc>
          <w:tcPr>
            <w:cnfStyle w:val="001000000000" w:firstRow="0" w:lastRow="0" w:firstColumn="1" w:lastColumn="0" w:oddVBand="0" w:evenVBand="0" w:oddHBand="0" w:evenHBand="0" w:firstRowFirstColumn="0" w:firstRowLastColumn="0" w:lastRowFirstColumn="0" w:lastRowLastColumn="0"/>
            <w:tcW w:w="2552" w:type="dxa"/>
          </w:tcPr>
          <w:p w14:paraId="446D29FF" w14:textId="77777777" w:rsidR="00B4786A" w:rsidRPr="0093610C" w:rsidRDefault="00B4786A" w:rsidP="00B4786A">
            <w:pPr>
              <w:rPr>
                <w:rStyle w:val="Textoennegrita"/>
              </w:rPr>
            </w:pPr>
            <w:r w:rsidRPr="0093610C">
              <w:rPr>
                <w:rStyle w:val="Textoennegrita"/>
              </w:rPr>
              <w:t>Paràmetres de l'aplicació</w:t>
            </w:r>
          </w:p>
        </w:tc>
        <w:tc>
          <w:tcPr>
            <w:tcW w:w="5670" w:type="dxa"/>
          </w:tcPr>
          <w:p w14:paraId="2AF0F76D" w14:textId="77777777"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14:paraId="2D6D1CD2" w14:textId="77777777" w:rsidR="00B4786A" w:rsidRPr="0093610C" w:rsidRDefault="00B4786A" w:rsidP="00B4786A"/>
    <w:p w14:paraId="4DF77C54" w14:textId="77777777" w:rsidR="00B4786A" w:rsidRDefault="00B4786A" w:rsidP="00B4786A"/>
    <w:p w14:paraId="2A698CC4" w14:textId="77777777"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14:paraId="2E4A0469" w14:textId="77777777" w:rsidR="00B4786A" w:rsidRPr="0093610C" w:rsidRDefault="0016228C" w:rsidP="00B4786A">
      <w:r>
        <w:t xml:space="preserve">Es pot configurar </w:t>
      </w:r>
      <w:proofErr w:type="spellStart"/>
      <w:r w:rsidR="00B4786A" w:rsidRPr="0093610C">
        <w:t>Starviewer</w:t>
      </w:r>
      <w:proofErr w:type="spellEnd"/>
      <w:r w:rsidR="00B4786A" w:rsidRPr="0093610C">
        <w:t xml:space="preserve">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00B4786A" w:rsidRPr="0093610C">
        <w:rPr>
          <w:rStyle w:val="Textoennegrita"/>
        </w:rPr>
        <w:t>Copia el contingut del directori</w:t>
      </w:r>
      <w:r w:rsidR="00A67861">
        <w:t>, i reiniciar l’aplicació.</w:t>
      </w:r>
    </w:p>
    <w:p w14:paraId="6897F560" w14:textId="77777777" w:rsidR="00B4786A" w:rsidRPr="0093610C" w:rsidRDefault="00B4786A" w:rsidP="00B4786A"/>
    <w:p w14:paraId="28AD5DC9" w14:textId="77777777" w:rsidR="00B4786A" w:rsidRPr="0093610C" w:rsidRDefault="00B4786A" w:rsidP="00B4786A">
      <w:pPr>
        <w:widowControl/>
        <w:suppressAutoHyphens w:val="0"/>
        <w:spacing w:line="240" w:lineRule="auto"/>
      </w:pPr>
      <w:r w:rsidRPr="0093610C">
        <w:br w:type="page"/>
      </w:r>
    </w:p>
    <w:p w14:paraId="1DF3AFCE" w14:textId="77777777"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14:paraId="28AC25C3" w14:textId="77777777"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14:paraId="6F317EF5" w14:textId="77777777" w:rsidR="00B62888" w:rsidRDefault="00B62888" w:rsidP="00D55A17">
      <w:r>
        <w:t>La seva funcionalitat és comprovar que el sistema estigui ben configurat, tingui els requisits recomanables, que l’aplicació funciona correctament, etc.</w:t>
      </w:r>
    </w:p>
    <w:p w14:paraId="58E06407" w14:textId="77777777" w:rsidR="00B62888" w:rsidRDefault="00B62888" w:rsidP="00D55A17"/>
    <w:p w14:paraId="336A5775" w14:textId="77777777" w:rsidR="00B62888" w:rsidRDefault="00B62888" w:rsidP="00D55A17">
      <w:r>
        <w:t>Al seleccionar el menú, s’obre una finestra que informa que s’</w:t>
      </w:r>
      <w:r w:rsidR="00416156">
        <w:t>estan executant els tests, on apareix el percentatge de tests executats fins al moment.</w:t>
      </w:r>
    </w:p>
    <w:p w14:paraId="11A9E119" w14:textId="77777777" w:rsidR="00D55A17" w:rsidRPr="00D55A17" w:rsidRDefault="00D55A17" w:rsidP="00D55A17"/>
    <w:p w14:paraId="3D2D3B66" w14:textId="77777777"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0B4C7E31" w14:textId="77777777" w:rsidR="00C4439A" w:rsidRDefault="00C4439A" w:rsidP="00B62888"/>
    <w:p w14:paraId="1091D1E1" w14:textId="77777777" w:rsidR="00B62888" w:rsidRDefault="00B62888" w:rsidP="00B62888">
      <w:r>
        <w:t>Un cop finalitzat el test, ens poden sortir dos ti</w:t>
      </w:r>
      <w:r w:rsidR="00416156">
        <w:t>pus de missatges informant dels resultats.</w:t>
      </w:r>
    </w:p>
    <w:p w14:paraId="452D616E" w14:textId="77777777" w:rsidR="00252717" w:rsidRDefault="00252717" w:rsidP="00B62888"/>
    <w:p w14:paraId="78FF97BE" w14:textId="77777777"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006D4B9D" w14:textId="77777777" w:rsidR="00252717" w:rsidRDefault="00252717" w:rsidP="00252717">
      <w:pPr>
        <w:jc w:val="center"/>
      </w:pPr>
    </w:p>
    <w:p w14:paraId="7BFA759C" w14:textId="77777777"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14:paraId="527EEEFD" w14:textId="77777777" w:rsidR="00252717" w:rsidRPr="00252717" w:rsidRDefault="00252717" w:rsidP="00252717"/>
    <w:p w14:paraId="6AA334F4" w14:textId="77777777" w:rsidR="00B62888" w:rsidRDefault="00252717" w:rsidP="00252717">
      <w:pPr>
        <w:jc w:val="center"/>
      </w:pPr>
      <w:r>
        <w:rPr>
          <w:noProof/>
          <w:lang w:val="es-ES"/>
        </w:rPr>
        <w:drawing>
          <wp:inline distT="0" distB="0" distL="0" distR="0" wp14:anchorId="597FCE0F" wp14:editId="1710FC7A">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14:paraId="123354B4" w14:textId="77777777" w:rsidR="00B62888" w:rsidRDefault="00B62888" w:rsidP="00B62888"/>
    <w:p w14:paraId="56452B9F" w14:textId="77777777"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14:paraId="36A74F60" w14:textId="77777777" w:rsidR="00416156" w:rsidRDefault="00416156" w:rsidP="00B62888"/>
    <w:p w14:paraId="4B9CDCD5" w14:textId="77777777" w:rsidR="00B62888" w:rsidRDefault="00B62888" w:rsidP="00B62888">
      <w:pPr>
        <w:jc w:val="center"/>
      </w:pPr>
    </w:p>
    <w:p w14:paraId="5BD0B1BE" w14:textId="77777777" w:rsidR="00FF6AF1" w:rsidRDefault="00FF6AF1" w:rsidP="00416156">
      <w:r>
        <w:t>Cada missatge és d’un tipus en concret: Correcte, Error o Avís.</w:t>
      </w:r>
    </w:p>
    <w:p w14:paraId="703FA21C" w14:textId="77777777" w:rsidR="00FF6AF1" w:rsidRDefault="00FF6AF1" w:rsidP="00FB64D6">
      <w:pPr>
        <w:ind w:left="720" w:hanging="720"/>
      </w:pPr>
    </w:p>
    <w:p w14:paraId="543AEF14" w14:textId="77777777"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14:paraId="73F2A31C" w14:textId="77777777" w:rsidR="00FF6AF1" w:rsidRDefault="00FF6AF1" w:rsidP="00416156"/>
    <w:p w14:paraId="3E686900" w14:textId="77777777"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14:paraId="4690FA58" w14:textId="77777777" w:rsidR="00FF6AF1" w:rsidRDefault="00FF6AF1" w:rsidP="00416156"/>
    <w:p w14:paraId="42E0D789" w14:textId="77777777"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14:paraId="46B98D3E" w14:textId="77777777" w:rsidR="00887F23" w:rsidRDefault="00887F23" w:rsidP="00416156"/>
    <w:p w14:paraId="576C61A2" w14:textId="77777777"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14:paraId="73EA6315" w14:textId="77777777" w:rsidR="003C1627" w:rsidRDefault="003C1627" w:rsidP="00416156"/>
    <w:p w14:paraId="01E817AA" w14:textId="77777777"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14:paraId="3FE09220" w14:textId="77777777"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14:paraId="7053CE1F" w14:textId="77777777" w:rsidTr="008B67B2">
        <w:trPr>
          <w:trHeight w:val="12474"/>
        </w:trPr>
        <w:tc>
          <w:tcPr>
            <w:tcW w:w="907" w:type="dxa"/>
          </w:tcPr>
          <w:p w14:paraId="2552A667" w14:textId="77777777" w:rsidR="00FB64D6" w:rsidRPr="00FB64D6" w:rsidRDefault="00FB64D6" w:rsidP="008B67B2">
            <w:pPr>
              <w:pStyle w:val="Icones"/>
              <w:rPr>
                <w:sz w:val="16"/>
                <w:szCs w:val="16"/>
              </w:rPr>
            </w:pPr>
          </w:p>
          <w:p w14:paraId="6EC6808D" w14:textId="77777777" w:rsidR="00FB64D6" w:rsidRDefault="00FB64D6" w:rsidP="008B67B2">
            <w:pPr>
              <w:pStyle w:val="Icones"/>
            </w:pPr>
          </w:p>
          <w:p w14:paraId="503E97D5" w14:textId="77777777" w:rsidR="00FB64D6" w:rsidRDefault="00FB64D6" w:rsidP="008B67B2">
            <w:pPr>
              <w:pStyle w:val="Icones"/>
            </w:pPr>
          </w:p>
          <w:p w14:paraId="0C53B4E7" w14:textId="77777777" w:rsidR="00FB64D6" w:rsidRPr="00FB64D6" w:rsidRDefault="00FB64D6" w:rsidP="00FB64D6">
            <w:pPr>
              <w:pStyle w:val="Icones"/>
            </w:pPr>
            <w:r w:rsidRPr="00FB64D6">
              <w:t>ICONA 1</w:t>
            </w:r>
          </w:p>
          <w:p w14:paraId="024FB253" w14:textId="77777777"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678DAAA" w14:textId="77777777" w:rsidR="00FB64D6" w:rsidRDefault="00FB64D6" w:rsidP="00FB64D6"/>
          <w:p w14:paraId="256994A9" w14:textId="77777777" w:rsidR="00FB64D6" w:rsidRDefault="00FB64D6" w:rsidP="00FB64D6">
            <w:pPr>
              <w:pStyle w:val="Icones"/>
            </w:pPr>
            <w:r>
              <w:t>ICONA 2</w:t>
            </w:r>
          </w:p>
          <w:p w14:paraId="5E78ED43" w14:textId="77777777" w:rsidR="00FB64D6" w:rsidRDefault="004E4D07" w:rsidP="00FB64D6">
            <w:r>
              <w:rPr>
                <w:noProof/>
                <w:lang w:val="es-ES"/>
              </w:rPr>
              <w:pict w14:anchorId="7AE8DBBB">
                <v:shape id="Imagen 14" o:spid="_x0000_i1028" type="#_x0000_t75" style="width:9.5pt;height:9.5pt;visibility:visible" o:bullet="t">
                  <v:imagedata r:id="rId32" o:title=""/>
                </v:shape>
              </w:pict>
            </w:r>
          </w:p>
          <w:p w14:paraId="60330352" w14:textId="77777777" w:rsidR="00FB64D6" w:rsidRDefault="00FB64D6" w:rsidP="00FB64D6"/>
          <w:p w14:paraId="201354C8" w14:textId="77777777" w:rsidR="00FB64D6" w:rsidRDefault="00FB64D6" w:rsidP="00FB64D6">
            <w:pPr>
              <w:pStyle w:val="Icones"/>
            </w:pPr>
            <w:r>
              <w:t>ICONA 3</w:t>
            </w:r>
          </w:p>
          <w:p w14:paraId="20A83707" w14:textId="77777777"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A177F82" w14:textId="77777777" w:rsidR="00B62888" w:rsidRPr="00B62888" w:rsidRDefault="00B62888" w:rsidP="00B62888">
      <w:r>
        <w:br w:type="page"/>
      </w:r>
    </w:p>
    <w:p w14:paraId="52838EFE" w14:textId="77777777" w:rsidR="00B4786A" w:rsidRPr="0093610C" w:rsidRDefault="00B4786A" w:rsidP="00B62888">
      <w:pPr>
        <w:pStyle w:val="Ttulo1"/>
      </w:pPr>
      <w:bookmarkStart w:id="55" w:name="_Toc320100420"/>
      <w:r w:rsidRPr="0093610C">
        <w:lastRenderedPageBreak/>
        <w:t>Els visors</w:t>
      </w:r>
      <w:bookmarkEnd w:id="54"/>
      <w:bookmarkEnd w:id="55"/>
    </w:p>
    <w:p w14:paraId="1C118E47" w14:textId="77777777"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14:paraId="688BF1C3" w14:textId="77777777"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14:paraId="5BC6B9FA" w14:textId="77777777" w:rsidR="00B4786A" w:rsidRPr="0093610C" w:rsidRDefault="00B4786A" w:rsidP="00B4786A">
      <w:pPr>
        <w:rPr>
          <w:rFonts w:eastAsia="Times New Roman"/>
        </w:rPr>
      </w:pPr>
    </w:p>
    <w:p w14:paraId="71D99A7D" w14:textId="77777777" w:rsidR="00B4786A" w:rsidRPr="0093610C" w:rsidRDefault="00B4786A" w:rsidP="00B4786A">
      <w:pPr>
        <w:rPr>
          <w:rFonts w:eastAsia="Times New Roman"/>
        </w:rPr>
      </w:pPr>
      <w:r w:rsidRPr="0093610C">
        <w:rPr>
          <w:rFonts w:eastAsia="Times New Roman"/>
        </w:rPr>
        <w:t>Permet realitzar diferents reconstruccions:</w:t>
      </w:r>
    </w:p>
    <w:p w14:paraId="4408921D" w14:textId="77777777"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14:paraId="17DA412C" w14:textId="77777777"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14:paraId="2B02F846" w14:textId="77777777" w:rsidR="00B4786A" w:rsidRPr="0093610C" w:rsidRDefault="00B4786A" w:rsidP="00B4786A">
      <w:pPr>
        <w:rPr>
          <w:rFonts w:eastAsia="Times New Roman"/>
        </w:rPr>
      </w:pPr>
    </w:p>
    <w:p w14:paraId="2BFB4D41" w14:textId="77777777" w:rsidR="00B4786A" w:rsidRPr="0093610C" w:rsidRDefault="00B4786A" w:rsidP="00B4786A">
      <w:pPr>
        <w:rPr>
          <w:rFonts w:eastAsia="Times New Roman"/>
        </w:rPr>
      </w:pPr>
      <w:r w:rsidRPr="0093610C">
        <w:rPr>
          <w:rFonts w:eastAsia="Times New Roman"/>
        </w:rPr>
        <w:t>Calcular diferents mesures:</w:t>
      </w:r>
    </w:p>
    <w:p w14:paraId="62CF7673" w14:textId="77777777"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14:paraId="4C0010B0" w14:textId="77777777"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14:paraId="398D13E4" w14:textId="77777777"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14:paraId="7440F781" w14:textId="77777777"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14:paraId="7B63FC5B" w14:textId="77777777"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14:paraId="45D52FDC" w14:textId="77777777" w:rsidR="00B4786A" w:rsidRPr="0093610C" w:rsidRDefault="00B4786A" w:rsidP="00B4786A">
      <w:pPr>
        <w:rPr>
          <w:rFonts w:eastAsia="Times New Roman"/>
        </w:rPr>
      </w:pPr>
    </w:p>
    <w:p w14:paraId="1E99EE0E" w14:textId="77777777" w:rsidR="00B4786A" w:rsidRPr="0093610C" w:rsidRDefault="00B4786A" w:rsidP="00B4786A">
      <w:pPr>
        <w:rPr>
          <w:rFonts w:eastAsia="Times New Roman"/>
        </w:rPr>
      </w:pPr>
      <w:r w:rsidRPr="0093610C">
        <w:rPr>
          <w:rFonts w:eastAsia="Times New Roman"/>
        </w:rPr>
        <w:t>Realitzar diferents operacions:</w:t>
      </w:r>
    </w:p>
    <w:p w14:paraId="124E4E7A" w14:textId="77777777"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14:paraId="61256B6B" w14:textId="77777777"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14:paraId="7396E48D" w14:textId="77777777"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14:paraId="7ECAD8A6" w14:textId="77777777"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14:paraId="46E65A01" w14:textId="77777777"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14:paraId="0E17C264" w14:textId="77777777"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14:paraId="40892AA1" w14:textId="77777777"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14:paraId="69353415" w14:textId="77777777"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14:paraId="391C026A" w14:textId="77777777"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14:paraId="02956EDC" w14:textId="77777777"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14:paraId="39CA92F0" w14:textId="77777777"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14:paraId="2B73D0B1" w14:textId="77777777"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14:paraId="1519D611" w14:textId="77777777"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14:paraId="1B3613C2" w14:textId="77777777"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14:paraId="04A0BB31" w14:textId="77777777"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14:paraId="253A05BE" w14:textId="77777777"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14:paraId="3DFB13AE" w14:textId="77777777"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14:paraId="642EC2E4" w14:textId="77777777"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14:paraId="70F78602" w14:textId="77777777" w:rsidR="00B4786A" w:rsidRPr="0093610C" w:rsidRDefault="00B4786A" w:rsidP="00B4786A">
      <w:pPr>
        <w:rPr>
          <w:rFonts w:eastAsia="Times New Roman"/>
        </w:rPr>
      </w:pPr>
    </w:p>
    <w:p w14:paraId="62DCEB1E" w14:textId="77777777"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14:paraId="5034C96B" w14:textId="77777777" w:rsidR="00B4786A" w:rsidRPr="0093610C" w:rsidRDefault="00B4786A" w:rsidP="00B4786A">
      <w:pPr>
        <w:rPr>
          <w:rFonts w:eastAsia="Times New Roman"/>
        </w:rPr>
      </w:pPr>
    </w:p>
    <w:p w14:paraId="142000D0" w14:textId="77777777"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14:paraId="2ACBF777" w14:textId="77777777"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6DE16A24" w14:textId="77777777"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14:paraId="7BB1E614" w14:textId="77777777"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14:paraId="72D488F8" w14:textId="77777777" w:rsidR="00B4786A" w:rsidRPr="0093610C" w:rsidRDefault="00B4786A" w:rsidP="00B4786A">
      <w:pPr>
        <w:rPr>
          <w:rFonts w:eastAsia="Times New Roman"/>
        </w:rPr>
      </w:pPr>
    </w:p>
    <w:p w14:paraId="5E978E19" w14:textId="77777777"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14:paraId="77334698" w14:textId="77777777" w:rsidR="00B4786A" w:rsidRPr="0093610C" w:rsidRDefault="00B4786A" w:rsidP="00B4786A">
      <w:pPr>
        <w:rPr>
          <w:rFonts w:eastAsia="Times New Roman"/>
        </w:rPr>
      </w:pPr>
    </w:p>
    <w:p w14:paraId="05283C8B" w14:textId="77777777" w:rsidR="00B4786A" w:rsidRPr="0093610C" w:rsidRDefault="00B4786A" w:rsidP="00B4786A">
      <w:pPr>
        <w:rPr>
          <w:rFonts w:eastAsia="Times New Roman"/>
        </w:rPr>
      </w:pPr>
      <w:r w:rsidRPr="0093610C">
        <w:rPr>
          <w:rFonts w:eastAsia="Times New Roman"/>
        </w:rPr>
        <w:t>Per moure els plans de tall es fa de la següent forma:</w:t>
      </w:r>
    </w:p>
    <w:p w14:paraId="73A755C4" w14:textId="77777777"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14:paraId="0374AC26"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924606" w14:textId="77777777" w:rsidR="00B4786A" w:rsidRPr="0093610C" w:rsidRDefault="00B4786A" w:rsidP="00B4786A">
            <w:pPr>
              <w:rPr>
                <w:rStyle w:val="Textoennegrita"/>
              </w:rPr>
            </w:pPr>
            <w:r w:rsidRPr="0093610C">
              <w:rPr>
                <w:rStyle w:val="Textoennegrita"/>
              </w:rPr>
              <w:t>opcions</w:t>
            </w:r>
          </w:p>
        </w:tc>
        <w:tc>
          <w:tcPr>
            <w:tcW w:w="7371" w:type="dxa"/>
          </w:tcPr>
          <w:p w14:paraId="07953DE8"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12418E3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DFCF07E" w14:textId="77777777" w:rsidR="00B4786A" w:rsidRPr="0093610C" w:rsidRDefault="00B4786A" w:rsidP="00B4786A">
            <w:pPr>
              <w:rPr>
                <w:rStyle w:val="Textoennegrita"/>
              </w:rPr>
            </w:pPr>
            <w:r w:rsidRPr="0093610C">
              <w:rPr>
                <w:rStyle w:val="Textoennegrita"/>
              </w:rPr>
              <w:t>Rotació</w:t>
            </w:r>
          </w:p>
        </w:tc>
        <w:tc>
          <w:tcPr>
            <w:tcW w:w="7371" w:type="dxa"/>
          </w:tcPr>
          <w:p w14:paraId="5BA2DE93" w14:textId="77777777"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14:paraId="75F072D1"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77F97B2A" w14:textId="77777777" w:rsidR="00B4786A" w:rsidRPr="0093610C" w:rsidRDefault="00B4786A" w:rsidP="00B4786A">
            <w:pPr>
              <w:rPr>
                <w:rStyle w:val="Textoennegrita"/>
              </w:rPr>
            </w:pPr>
            <w:r w:rsidRPr="0093610C">
              <w:rPr>
                <w:rStyle w:val="Textoennegrita"/>
              </w:rPr>
              <w:t>Desplaçament</w:t>
            </w:r>
          </w:p>
        </w:tc>
        <w:tc>
          <w:tcPr>
            <w:tcW w:w="7371" w:type="dxa"/>
          </w:tcPr>
          <w:p w14:paraId="38F6FA63"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14:paraId="2471A760" w14:textId="77777777" w:rsidR="00B4786A" w:rsidRPr="0093610C" w:rsidRDefault="00B4786A" w:rsidP="00B4786A">
      <w:pPr>
        <w:rPr>
          <w:rFonts w:eastAsia="Times New Roman"/>
        </w:rPr>
      </w:pPr>
    </w:p>
    <w:p w14:paraId="372ED3A2" w14:textId="77777777" w:rsidR="00B4786A" w:rsidRPr="0093610C" w:rsidRDefault="00B4786A" w:rsidP="00B4786A">
      <w:pPr>
        <w:rPr>
          <w:rFonts w:eastAsia="Times New Roman"/>
        </w:rPr>
      </w:pPr>
    </w:p>
    <w:p w14:paraId="1A79CBD0" w14:textId="77777777"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4D8CBBDC" w14:textId="77777777" w:rsidR="00B4786A" w:rsidRPr="0093610C" w:rsidRDefault="00B4786A" w:rsidP="00B4786A">
      <w:pPr>
        <w:jc w:val="center"/>
        <w:rPr>
          <w:rFonts w:eastAsia="Times New Roman"/>
        </w:rPr>
      </w:pPr>
    </w:p>
    <w:p w14:paraId="2B0FC3D6" w14:textId="77777777"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14:paraId="16D8A536" w14:textId="77777777" w:rsidR="00B4786A" w:rsidRPr="0093610C" w:rsidRDefault="00B4786A" w:rsidP="00B4786A">
      <w:pPr>
        <w:rPr>
          <w:rFonts w:eastAsia="Times New Roman"/>
        </w:rPr>
      </w:pPr>
      <w:r w:rsidRPr="0093610C">
        <w:rPr>
          <w:rFonts w:eastAsia="Times New Roman"/>
        </w:rPr>
        <w:lastRenderedPageBreak/>
        <w:t>També disposa de diferents eines de càlcul:</w:t>
      </w:r>
    </w:p>
    <w:p w14:paraId="1046D280" w14:textId="77777777"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14:paraId="08062FBA" w14:textId="77777777"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14:paraId="7061A106" w14:textId="77777777"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14:paraId="6C6B54B2" w14:textId="77777777"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14:paraId="6C9D11B2" w14:textId="77777777"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14:paraId="60BCBC31" w14:textId="77777777" w:rsidR="00B4786A" w:rsidRPr="0093610C" w:rsidRDefault="00B4786A" w:rsidP="00B4786A">
      <w:pPr>
        <w:rPr>
          <w:rFonts w:eastAsia="Times New Roman"/>
        </w:rPr>
      </w:pPr>
    </w:p>
    <w:p w14:paraId="438C9E9C" w14:textId="77777777" w:rsidR="00B4786A" w:rsidRPr="0093610C" w:rsidRDefault="00B4786A" w:rsidP="00B4786A">
      <w:pPr>
        <w:rPr>
          <w:rFonts w:eastAsia="Times New Roman"/>
        </w:rPr>
      </w:pPr>
      <w:r w:rsidRPr="0093610C">
        <w:rPr>
          <w:rFonts w:eastAsia="Times New Roman"/>
        </w:rPr>
        <w:t>I d'altres eines:</w:t>
      </w:r>
    </w:p>
    <w:p w14:paraId="04AD955A" w14:textId="77777777"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14:paraId="12474689" w14:textId="77777777"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14:paraId="5369A905" w14:textId="77777777" w:rsidR="00B4786A" w:rsidRPr="0093610C" w:rsidRDefault="004E4D0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14:paraId="178607F3" w14:textId="77777777"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14:paraId="0BEBB4AC" w14:textId="77777777"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14:paraId="6C7ED138" w14:textId="77777777"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14:paraId="582D4E06" w14:textId="77777777"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14:paraId="5D171F9C" w14:textId="77777777"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5B247EEF" w14:textId="77777777"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14:paraId="222679CE" w14:textId="77777777"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14:paraId="391BABA7" w14:textId="77777777" w:rsidR="00B4786A" w:rsidRPr="0093610C" w:rsidRDefault="00B4786A" w:rsidP="00B4786A">
      <w:pPr>
        <w:rPr>
          <w:rFonts w:eastAsia="Times New Roman"/>
        </w:rPr>
      </w:pPr>
    </w:p>
    <w:p w14:paraId="7594FB02" w14:textId="77777777" w:rsidR="00B4786A" w:rsidRPr="0093610C" w:rsidRDefault="00B4786A" w:rsidP="00B4786A">
      <w:pPr>
        <w:rPr>
          <w:rFonts w:eastAsia="Times New Roman"/>
        </w:rPr>
      </w:pPr>
      <w:r w:rsidRPr="0093610C">
        <w:rPr>
          <w:rFonts w:eastAsia="Times New Roman"/>
        </w:rPr>
        <w:t>Les funcions de transferència definides són les següents:</w:t>
      </w:r>
    </w:p>
    <w:p w14:paraId="6F6E77A8" w14:textId="77777777" w:rsidR="00B4786A" w:rsidRPr="0093610C" w:rsidRDefault="00B4786A" w:rsidP="00B4786A">
      <w:pPr>
        <w:rPr>
          <w:rFonts w:eastAsia="Times New Roman"/>
        </w:rPr>
      </w:pPr>
    </w:p>
    <w:p w14:paraId="7BF152A7"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73FCBCC9" w14:textId="77777777" w:rsidR="00B4786A" w:rsidRPr="0093610C" w:rsidRDefault="00B4786A" w:rsidP="00B4786A">
      <w:pPr>
        <w:rPr>
          <w:rFonts w:eastAsia="Times New Roman"/>
        </w:rPr>
      </w:pPr>
    </w:p>
    <w:p w14:paraId="41E36F6B" w14:textId="77777777"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14:paraId="4D363436" w14:textId="77777777" w:rsidR="00B4786A" w:rsidRPr="0093610C" w:rsidRDefault="00B4786A" w:rsidP="00B4786A">
      <w:pPr>
        <w:rPr>
          <w:rFonts w:eastAsia="Times New Roman"/>
        </w:rPr>
      </w:pPr>
    </w:p>
    <w:p w14:paraId="337DDB60" w14:textId="77777777"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3A317379" wp14:editId="1627C0C7">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14:paraId="7E55D0F5" w14:textId="77777777" w:rsidR="00B4786A" w:rsidRPr="0093610C" w:rsidRDefault="00B4786A" w:rsidP="00B4786A">
      <w:pPr>
        <w:tabs>
          <w:tab w:val="left" w:pos="6390"/>
        </w:tabs>
        <w:jc w:val="center"/>
        <w:rPr>
          <w:rFonts w:eastAsia="Times New Roman"/>
        </w:rPr>
      </w:pPr>
    </w:p>
    <w:p w14:paraId="3D3E341A" w14:textId="77777777" w:rsidR="00B4786A" w:rsidRPr="0093610C" w:rsidRDefault="00B4786A" w:rsidP="00B4786A">
      <w:pPr>
        <w:rPr>
          <w:rFonts w:eastAsia="Times New Roman"/>
        </w:rPr>
      </w:pPr>
      <w:r w:rsidRPr="0093610C">
        <w:rPr>
          <w:rFonts w:eastAsia="Times New Roman"/>
        </w:rPr>
        <w:t>Disposa de diferents eines :</w:t>
      </w:r>
    </w:p>
    <w:p w14:paraId="16618EE8" w14:textId="77777777"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14:paraId="37B41C5E" w14:textId="77777777"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14:paraId="13B123EF" w14:textId="77777777"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14:paraId="0DBC3CE0" w14:textId="77777777"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14:paraId="097827EF" w14:textId="77777777"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14:paraId="61A0A508" w14:textId="77777777"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14:paraId="6AE8205C" w14:textId="77777777"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14:paraId="662E5E4F" w14:textId="77777777"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14:paraId="1BE4E454" w14:textId="77777777" w:rsidR="00B4786A" w:rsidRPr="0093610C" w:rsidRDefault="00B4786A" w:rsidP="00B4786A">
      <w:pPr>
        <w:rPr>
          <w:rFonts w:eastAsia="Times New Roman"/>
        </w:rPr>
      </w:pPr>
    </w:p>
    <w:p w14:paraId="37182602" w14:textId="77777777" w:rsidR="00B4786A" w:rsidRPr="0093610C" w:rsidRDefault="00B4786A" w:rsidP="00B4786A">
      <w:pPr>
        <w:rPr>
          <w:rFonts w:eastAsia="Times New Roman"/>
        </w:rPr>
      </w:pPr>
    </w:p>
    <w:p w14:paraId="3476FD1C" w14:textId="77777777" w:rsidR="00B4786A" w:rsidRPr="0093610C" w:rsidRDefault="00B4786A" w:rsidP="00B4786A">
      <w:pPr>
        <w:keepNext/>
        <w:rPr>
          <w:rFonts w:eastAsia="Times New Roman"/>
        </w:rPr>
      </w:pPr>
      <w:r w:rsidRPr="0093610C">
        <w:rPr>
          <w:rFonts w:eastAsia="Times New Roman"/>
        </w:rPr>
        <w:br w:type="page"/>
      </w:r>
    </w:p>
    <w:p w14:paraId="53D8E19B" w14:textId="77777777"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14:paraId="4253C742" w14:textId="77777777"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14:paraId="2310018D" w14:textId="77777777"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14:paraId="38183825" w14:textId="77777777" w:rsidR="00B4786A" w:rsidRPr="0093610C" w:rsidRDefault="00B4786A" w:rsidP="00B4786A">
      <w:pPr>
        <w:rPr>
          <w:rFonts w:eastAsia="Times New Roman"/>
        </w:rPr>
      </w:pPr>
    </w:p>
    <w:p w14:paraId="142EA695"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14:paraId="5CB94C03" w14:textId="77777777" w:rsidR="00B4786A" w:rsidRPr="0093610C" w:rsidRDefault="00B4786A" w:rsidP="00B4786A">
      <w:pPr>
        <w:rPr>
          <w:rFonts w:eastAsia="Times New Roman"/>
        </w:rPr>
      </w:pPr>
    </w:p>
    <w:p w14:paraId="4BA5FD89" w14:textId="77777777"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14:paraId="39FC4092" w14:textId="77777777" w:rsidR="00B4786A" w:rsidRPr="0093610C" w:rsidRDefault="00B4786A" w:rsidP="00B4786A">
      <w:pPr>
        <w:rPr>
          <w:rFonts w:eastAsia="Times New Roman"/>
        </w:rPr>
      </w:pPr>
    </w:p>
    <w:p w14:paraId="1D45E5AD" w14:textId="77777777"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14:paraId="1D88E003" w14:textId="77777777" w:rsidR="00120E92" w:rsidRPr="0093610C" w:rsidRDefault="00120E92" w:rsidP="00B4786A">
      <w:pPr>
        <w:rPr>
          <w:rFonts w:eastAsia="Times New Roman"/>
        </w:rPr>
      </w:pPr>
      <w:r>
        <w:rPr>
          <w:rFonts w:eastAsia="Times New Roman"/>
        </w:rPr>
        <w:t>Els estudis s’ordenen de més recent a més antic.</w:t>
      </w:r>
    </w:p>
    <w:p w14:paraId="2706957A" w14:textId="77777777"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14:paraId="42A1409D" w14:textId="77777777" w:rsidR="00B4786A" w:rsidRPr="0093610C" w:rsidRDefault="00B4786A" w:rsidP="00B4786A">
      <w:pPr>
        <w:pStyle w:val="Ttulo2"/>
        <w:numPr>
          <w:ilvl w:val="1"/>
          <w:numId w:val="1"/>
        </w:numPr>
      </w:pPr>
      <w:bookmarkStart w:id="72" w:name="_Toc289857408"/>
      <w:bookmarkStart w:id="73" w:name="_Toc320100426"/>
      <w:r w:rsidRPr="0093610C">
        <w:lastRenderedPageBreak/>
        <w:t>S</w:t>
      </w:r>
      <w:bookmarkStart w:id="74" w:name="slicing"/>
      <w:bookmarkEnd w:id="74"/>
      <w:r w:rsidRPr="0093610C">
        <w:t>croll</w:t>
      </w:r>
      <w:bookmarkEnd w:id="72"/>
      <w:bookmarkEnd w:id="73"/>
    </w:p>
    <w:p w14:paraId="3F3891F7" w14:textId="77777777" w:rsidR="00B4786A" w:rsidRPr="0093610C" w:rsidRDefault="00B4786A" w:rsidP="00B4786A">
      <w:pPr>
        <w:rPr>
          <w:rFonts w:eastAsia="Times New Roman"/>
        </w:rPr>
      </w:pPr>
    </w:p>
    <w:p w14:paraId="78447CC8"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7673EC81" w14:textId="77777777" w:rsidR="00B4786A" w:rsidRPr="0093610C" w:rsidRDefault="00B4786A" w:rsidP="00B4786A">
      <w:pPr>
        <w:rPr>
          <w:rFonts w:eastAsia="Times New Roman"/>
          <w:b/>
        </w:rPr>
      </w:pPr>
    </w:p>
    <w:p w14:paraId="584507C6" w14:textId="77777777"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14:paraId="6B481AF5" w14:textId="77777777" w:rsidR="00B4786A" w:rsidRPr="0093610C" w:rsidRDefault="00B4786A" w:rsidP="00B4786A">
      <w:pPr>
        <w:rPr>
          <w:rFonts w:eastAsia="Times New Roman"/>
          <w:b/>
        </w:rPr>
      </w:pPr>
    </w:p>
    <w:p w14:paraId="483F15A6"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14:paraId="0A088080" w14:textId="77777777" w:rsidTr="004E4D07">
        <w:tc>
          <w:tcPr>
            <w:tcW w:w="2189" w:type="dxa"/>
          </w:tcPr>
          <w:p w14:paraId="372E69D5" w14:textId="77777777"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14:paraId="0A9ED2C5" w14:textId="77777777"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14:paraId="03365312" w14:textId="77777777" w:rsidR="00B4786A" w:rsidRPr="0093610C" w:rsidRDefault="00B4786A" w:rsidP="00B4786A">
      <w:pPr>
        <w:rPr>
          <w:rFonts w:eastAsia="Times New Roman"/>
          <w:b/>
        </w:rPr>
      </w:pPr>
    </w:p>
    <w:p w14:paraId="561D7F3A" w14:textId="77777777" w:rsidR="00B4786A" w:rsidRPr="004E4D07" w:rsidRDefault="00B4786A" w:rsidP="00B4786A">
      <w:r w:rsidRPr="0093610C">
        <w:rPr>
          <w:rStyle w:val="Textoennegrita"/>
        </w:rPr>
        <w:t>Mode de funcionament</w:t>
      </w:r>
      <w:r w:rsidRPr="0093610C">
        <w:rPr>
          <w:rFonts w:eastAsia="Times New Roman"/>
          <w:b/>
        </w:rPr>
        <w:t>:</w:t>
      </w:r>
    </w:p>
    <w:p w14:paraId="44A6BBEC" w14:textId="77777777"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14:paraId="4B843423" w14:textId="77777777" w:rsidR="00B4786A" w:rsidRPr="0093610C" w:rsidRDefault="00B4786A" w:rsidP="00B4786A"/>
    <w:p w14:paraId="29D0EFAB" w14:textId="77777777" w:rsidR="00B4786A" w:rsidRPr="0093610C" w:rsidRDefault="00B4786A" w:rsidP="00B4786A"/>
    <w:p w14:paraId="4F873B80" w14:textId="77777777" w:rsidR="00B4786A" w:rsidRPr="0093610C" w:rsidRDefault="00B4786A" w:rsidP="00B4786A">
      <w:r w:rsidRPr="0093610C">
        <w:rPr>
          <w:rStyle w:val="Textoennegrita"/>
        </w:rPr>
        <w:t>Teclat</w:t>
      </w:r>
      <w:r w:rsidRPr="0093610C">
        <w:t>:</w:t>
      </w:r>
    </w:p>
    <w:p w14:paraId="1202892D" w14:textId="77777777"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14:paraId="1F1D188F"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06553780" w14:textId="77777777" w:rsidR="00B4786A" w:rsidRPr="0093610C" w:rsidRDefault="00B4786A" w:rsidP="00B4786A">
            <w:pPr>
              <w:rPr>
                <w:rStyle w:val="Textoennegrita"/>
              </w:rPr>
            </w:pPr>
            <w:r w:rsidRPr="0093610C">
              <w:rPr>
                <w:rStyle w:val="Textoennegrita"/>
              </w:rPr>
              <w:t>opcions</w:t>
            </w:r>
          </w:p>
        </w:tc>
        <w:tc>
          <w:tcPr>
            <w:tcW w:w="5244" w:type="dxa"/>
          </w:tcPr>
          <w:p w14:paraId="0E3EED2A"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14:paraId="30850481" w14:textId="77777777" w:rsidTr="00B4786A">
        <w:tc>
          <w:tcPr>
            <w:cnfStyle w:val="001000000000" w:firstRow="0" w:lastRow="0" w:firstColumn="1" w:lastColumn="0" w:oddVBand="0" w:evenVBand="0" w:oddHBand="0" w:evenHBand="0" w:firstRowFirstColumn="0" w:firstRowLastColumn="0" w:lastRowFirstColumn="0" w:lastRowLastColumn="0"/>
            <w:tcW w:w="4395" w:type="dxa"/>
          </w:tcPr>
          <w:p w14:paraId="3A43F78C" w14:textId="77777777" w:rsidR="00B4786A" w:rsidRPr="0093610C" w:rsidRDefault="00B4786A" w:rsidP="00B4786A">
            <w:pPr>
              <w:rPr>
                <w:rStyle w:val="Textoennegrita"/>
              </w:rPr>
            </w:pPr>
            <w:r w:rsidRPr="0093610C">
              <w:rPr>
                <w:rStyle w:val="Textoennegrita"/>
              </w:rPr>
              <w:t>Augmentar/Disminuir el pla de tall</w:t>
            </w:r>
          </w:p>
        </w:tc>
        <w:tc>
          <w:tcPr>
            <w:tcW w:w="5244" w:type="dxa"/>
          </w:tcPr>
          <w:p w14:paraId="5C7C8847"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14:paraId="47835B61" w14:textId="77777777" w:rsidTr="00B4786A">
        <w:tc>
          <w:tcPr>
            <w:cnfStyle w:val="001000000000" w:firstRow="0" w:lastRow="0" w:firstColumn="1" w:lastColumn="0" w:oddVBand="0" w:evenVBand="0" w:oddHBand="0" w:evenHBand="0" w:firstRowFirstColumn="0" w:firstRowLastColumn="0" w:lastRowFirstColumn="0" w:lastRowLastColumn="0"/>
            <w:tcW w:w="4395" w:type="dxa"/>
          </w:tcPr>
          <w:p w14:paraId="7A0A943D" w14:textId="77777777"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14:paraId="02E5DE07"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14:paraId="64AF1D33" w14:textId="77777777" w:rsidTr="00B4786A">
        <w:tc>
          <w:tcPr>
            <w:cnfStyle w:val="001000000000" w:firstRow="0" w:lastRow="0" w:firstColumn="1" w:lastColumn="0" w:oddVBand="0" w:evenVBand="0" w:oddHBand="0" w:evenHBand="0" w:firstRowFirstColumn="0" w:firstRowLastColumn="0" w:lastRowFirstColumn="0" w:lastRowLastColumn="0"/>
            <w:tcW w:w="4395" w:type="dxa"/>
          </w:tcPr>
          <w:p w14:paraId="155571DC" w14:textId="77777777" w:rsidR="00B4786A" w:rsidRPr="0093610C" w:rsidRDefault="00B4786A" w:rsidP="00B4786A">
            <w:pPr>
              <w:rPr>
                <w:rStyle w:val="Textoennegrita"/>
              </w:rPr>
            </w:pPr>
            <w:r w:rsidRPr="0093610C">
              <w:rPr>
                <w:rStyle w:val="Textoennegrita"/>
              </w:rPr>
              <w:t>Posiciona el visor a la primera imatge</w:t>
            </w:r>
          </w:p>
        </w:tc>
        <w:tc>
          <w:tcPr>
            <w:tcW w:w="5244" w:type="dxa"/>
          </w:tcPr>
          <w:p w14:paraId="09FDB255"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14:paraId="1484BF16" w14:textId="77777777" w:rsidTr="00B4786A">
        <w:tc>
          <w:tcPr>
            <w:cnfStyle w:val="001000000000" w:firstRow="0" w:lastRow="0" w:firstColumn="1" w:lastColumn="0" w:oddVBand="0" w:evenVBand="0" w:oddHBand="0" w:evenHBand="0" w:firstRowFirstColumn="0" w:firstRowLastColumn="0" w:lastRowFirstColumn="0" w:lastRowLastColumn="0"/>
            <w:tcW w:w="4395" w:type="dxa"/>
          </w:tcPr>
          <w:p w14:paraId="2D0021D1" w14:textId="77777777" w:rsidR="00B4786A" w:rsidRPr="0093610C" w:rsidRDefault="00B4786A" w:rsidP="00B4786A">
            <w:pPr>
              <w:rPr>
                <w:rStyle w:val="Textoennegrita"/>
              </w:rPr>
            </w:pPr>
            <w:r w:rsidRPr="0093610C">
              <w:rPr>
                <w:rStyle w:val="Textoennegrita"/>
              </w:rPr>
              <w:t>Posiciona el visor a l’última imatge</w:t>
            </w:r>
          </w:p>
        </w:tc>
        <w:tc>
          <w:tcPr>
            <w:tcW w:w="5244" w:type="dxa"/>
          </w:tcPr>
          <w:p w14:paraId="791E252A" w14:textId="77777777"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14:paraId="43A3682A" w14:textId="77777777" w:rsidR="00B4786A" w:rsidRPr="0093610C" w:rsidRDefault="00B4786A" w:rsidP="00B4786A"/>
    <w:p w14:paraId="6EDFDD6F" w14:textId="77777777"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14:paraId="1D3EE4C9" w14:textId="77777777" w:rsidR="00B4786A" w:rsidRPr="0093610C" w:rsidRDefault="00B4786A" w:rsidP="00B4786A">
      <w:pPr>
        <w:rPr>
          <w:rFonts w:eastAsia="Times New Roman"/>
          <w:b/>
        </w:rPr>
      </w:pPr>
    </w:p>
    <w:p w14:paraId="10DBB76F" w14:textId="77777777"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14:anchorId="36C9E152" wp14:editId="79D5DB3B">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14:paraId="5818CA94" w14:textId="77777777"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14:paraId="150276C7" w14:textId="77777777" w:rsidTr="00BF0A94">
        <w:tc>
          <w:tcPr>
            <w:tcW w:w="567" w:type="dxa"/>
          </w:tcPr>
          <w:p w14:paraId="4A2084E1" w14:textId="77777777"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5C9681E8" w14:textId="77777777"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14:paraId="1A936D70" w14:textId="77777777" w:rsidR="000F4F8F" w:rsidRDefault="000F4F8F" w:rsidP="000F4F8F"/>
    <w:p w14:paraId="24DA1D8F" w14:textId="77777777" w:rsidR="000F4F8F" w:rsidRPr="000F4F8F" w:rsidRDefault="000F4F8F" w:rsidP="000F4F8F"/>
    <w:p w14:paraId="5EACAF72" w14:textId="77777777"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14:paraId="21D3809B" w14:textId="77777777" w:rsidR="00B4786A" w:rsidRPr="0093610C" w:rsidRDefault="00B4786A" w:rsidP="00B4786A">
      <w:pPr>
        <w:rPr>
          <w:rFonts w:eastAsia="Times New Roman"/>
          <w:b/>
        </w:rPr>
      </w:pPr>
    </w:p>
    <w:p w14:paraId="49F98C21" w14:textId="77777777" w:rsidR="00B4786A" w:rsidRPr="0093610C" w:rsidRDefault="00B4786A" w:rsidP="00B4786A">
      <w:pPr>
        <w:rPr>
          <w:rStyle w:val="Textoennegrita"/>
        </w:rPr>
      </w:pPr>
      <w:r w:rsidRPr="0093610C">
        <w:rPr>
          <w:rStyle w:val="Textoennegrita"/>
        </w:rPr>
        <w:lastRenderedPageBreak/>
        <w:t>Exemple:</w:t>
      </w:r>
    </w:p>
    <w:p w14:paraId="0581B551" w14:textId="77777777" w:rsidR="00B4786A" w:rsidRPr="0093610C" w:rsidRDefault="00B4786A" w:rsidP="00B4786A">
      <w:pPr>
        <w:rPr>
          <w:rFonts w:eastAsia="Times New Roman"/>
        </w:rPr>
      </w:pPr>
    </w:p>
    <w:p w14:paraId="5C15AA68"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14:paraId="46374AA5" w14:textId="77777777" w:rsidR="00B4786A" w:rsidRPr="0093610C" w:rsidRDefault="00B4786A" w:rsidP="00B4786A">
      <w:pPr>
        <w:jc w:val="center"/>
        <w:rPr>
          <w:rFonts w:eastAsia="Times New Roman"/>
          <w:b/>
        </w:rPr>
      </w:pPr>
    </w:p>
    <w:p w14:paraId="5237873D" w14:textId="77777777" w:rsidR="00B4786A" w:rsidRPr="0093610C" w:rsidRDefault="00B4786A" w:rsidP="00B4786A">
      <w:pPr>
        <w:rPr>
          <w:rFonts w:eastAsia="Times New Roman"/>
          <w:b/>
        </w:rPr>
      </w:pPr>
    </w:p>
    <w:p w14:paraId="374C0D32" w14:textId="77777777" w:rsidR="00C921CB" w:rsidRDefault="00C921CB">
      <w:pPr>
        <w:widowControl/>
        <w:suppressAutoHyphens w:val="0"/>
        <w:spacing w:line="240" w:lineRule="auto"/>
        <w:rPr>
          <w:rFonts w:eastAsia="Times New Roman"/>
          <w:b/>
        </w:rPr>
      </w:pPr>
      <w:r>
        <w:rPr>
          <w:rFonts w:eastAsia="Times New Roman"/>
          <w:b/>
        </w:rPr>
        <w:br w:type="page"/>
      </w:r>
    </w:p>
    <w:p w14:paraId="7BA30F6D" w14:textId="77777777" w:rsidR="00B4786A" w:rsidRPr="0093610C" w:rsidRDefault="00B4786A" w:rsidP="00B4786A">
      <w:pPr>
        <w:pStyle w:val="Ttulo2"/>
        <w:numPr>
          <w:ilvl w:val="1"/>
          <w:numId w:val="1"/>
        </w:numPr>
      </w:pPr>
      <w:bookmarkStart w:id="75" w:name="_Toc289857409"/>
      <w:bookmarkStart w:id="76" w:name="_Toc320100427"/>
      <w:r w:rsidRPr="0093610C">
        <w:lastRenderedPageBreak/>
        <w:t>C</w:t>
      </w:r>
      <w:bookmarkStart w:id="77" w:name="canvi-de-fase"/>
      <w:bookmarkEnd w:id="77"/>
      <w:r w:rsidRPr="0093610C">
        <w:t>anvi de fase</w:t>
      </w:r>
      <w:bookmarkEnd w:id="75"/>
      <w:bookmarkEnd w:id="76"/>
    </w:p>
    <w:p w14:paraId="3993C7C0" w14:textId="77777777"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14:paraId="7562F407" w14:textId="77777777" w:rsidR="00B4786A" w:rsidRPr="0093610C" w:rsidRDefault="00B4786A" w:rsidP="00B4786A">
      <w:pPr>
        <w:rPr>
          <w:rFonts w:eastAsia="Times New Roman"/>
        </w:rPr>
      </w:pPr>
    </w:p>
    <w:p w14:paraId="7038A43B" w14:textId="77777777" w:rsidR="00B4786A" w:rsidRPr="0093610C" w:rsidRDefault="00B4786A" w:rsidP="00B4786A">
      <w:pPr>
        <w:rPr>
          <w:rFonts w:eastAsia="Times New Roman"/>
        </w:rPr>
      </w:pPr>
      <w:r w:rsidRPr="0093610C">
        <w:rPr>
          <w:rFonts w:eastAsia="Times New Roman"/>
        </w:rPr>
        <w:t>Es pot realitzar de les següents formes:</w:t>
      </w:r>
    </w:p>
    <w:p w14:paraId="480156A8" w14:textId="77777777"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14:paraId="08735F0E" w14:textId="77777777" w:rsidTr="0016228C">
        <w:tc>
          <w:tcPr>
            <w:tcW w:w="1985" w:type="dxa"/>
          </w:tcPr>
          <w:p w14:paraId="7666422B" w14:textId="77777777"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14:paraId="4C057557" w14:textId="77777777"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14:paraId="4D124466" w14:textId="77777777"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14:paraId="50D6CC41" w14:textId="77777777" w:rsidR="00B4786A" w:rsidRPr="0093610C" w:rsidRDefault="00B4786A" w:rsidP="00B4786A">
      <w:pPr>
        <w:rPr>
          <w:rFonts w:eastAsia="Times New Roman"/>
        </w:rPr>
      </w:pPr>
    </w:p>
    <w:p w14:paraId="5B66B33A" w14:textId="77777777"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14:anchorId="102BDCCD" wp14:editId="7DC25339">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14:paraId="0DF69B34" w14:textId="77777777" w:rsidR="00B4786A" w:rsidRPr="0093610C" w:rsidRDefault="00B4786A" w:rsidP="00B4786A">
      <w:pPr>
        <w:jc w:val="center"/>
        <w:rPr>
          <w:rFonts w:eastAsia="Times New Roman"/>
          <w:b/>
        </w:rPr>
      </w:pPr>
    </w:p>
    <w:p w14:paraId="48ACD948" w14:textId="77777777" w:rsidR="00B4786A" w:rsidRPr="0093610C" w:rsidRDefault="00B4786A" w:rsidP="00B4786A">
      <w:pPr>
        <w:rPr>
          <w:rFonts w:eastAsia="Times New Roman"/>
          <w:b/>
        </w:rPr>
      </w:pPr>
    </w:p>
    <w:p w14:paraId="2A186C42" w14:textId="77777777"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14:paraId="05FDF64C" w14:textId="77777777" w:rsidR="00B4786A" w:rsidRPr="0093610C" w:rsidRDefault="00B4786A" w:rsidP="00B4786A">
      <w:pPr>
        <w:rPr>
          <w:rFonts w:eastAsia="Times New Roman"/>
        </w:rPr>
      </w:pPr>
    </w:p>
    <w:p w14:paraId="7ADE7EAC"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22FFBF19" wp14:editId="4852F2A1">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14:paraId="44AE8E1C" w14:textId="77777777" w:rsidR="00B4786A" w:rsidRPr="0093610C" w:rsidRDefault="00B4786A" w:rsidP="00B4786A">
      <w:pPr>
        <w:rPr>
          <w:rFonts w:eastAsia="Times New Roman"/>
        </w:rPr>
      </w:pPr>
    </w:p>
    <w:p w14:paraId="778EAB4D" w14:textId="77777777" w:rsidR="00B4786A" w:rsidRPr="0093610C" w:rsidRDefault="00B4786A" w:rsidP="00B4786A">
      <w:pPr>
        <w:rPr>
          <w:rFonts w:eastAsia="Times New Roman"/>
        </w:rPr>
      </w:pPr>
    </w:p>
    <w:p w14:paraId="374E8EBA" w14:textId="77777777"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14:paraId="5BC642D2" w14:textId="77777777" w:rsidR="00B4786A" w:rsidRPr="0093610C" w:rsidRDefault="00B4786A" w:rsidP="00B4786A">
      <w:pPr>
        <w:rPr>
          <w:rFonts w:eastAsia="Times New Roman"/>
        </w:rPr>
      </w:pPr>
    </w:p>
    <w:p w14:paraId="5FFE568B" w14:textId="77777777" w:rsidR="00C921CB" w:rsidRDefault="00B4786A" w:rsidP="004E4D07">
      <w:pPr>
        <w:jc w:val="center"/>
        <w:rPr>
          <w:rFonts w:eastAsia="Times New Roman"/>
        </w:rPr>
      </w:pPr>
      <w:r w:rsidRPr="0093610C">
        <w:rPr>
          <w:rFonts w:ascii="Times New Roman" w:eastAsia="Times New Roman" w:hAnsi="Times New Roman"/>
          <w:noProof/>
          <w:lang w:val="es-ES"/>
        </w:rPr>
        <w:drawing>
          <wp:inline distT="0" distB="0" distL="0" distR="0" wp14:anchorId="3132EE72" wp14:editId="09F24ABB">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14:paraId="3B4AEDAF" w14:textId="77777777" w:rsidR="00B4786A" w:rsidRPr="0093610C" w:rsidRDefault="00B4786A" w:rsidP="00B4786A">
      <w:pPr>
        <w:pStyle w:val="Ttulo2"/>
        <w:numPr>
          <w:ilvl w:val="1"/>
          <w:numId w:val="1"/>
        </w:numPr>
      </w:pPr>
      <w:bookmarkStart w:id="78" w:name="_Zoom"/>
      <w:bookmarkStart w:id="79" w:name="_Toc289857410"/>
      <w:bookmarkStart w:id="80" w:name="_Toc320100428"/>
      <w:bookmarkEnd w:id="78"/>
      <w:r w:rsidRPr="0093610C">
        <w:lastRenderedPageBreak/>
        <w:t>Z</w:t>
      </w:r>
      <w:bookmarkStart w:id="81" w:name="zoom"/>
      <w:bookmarkEnd w:id="81"/>
      <w:r w:rsidRPr="0093610C">
        <w:t>oom</w:t>
      </w:r>
      <w:bookmarkEnd w:id="79"/>
      <w:bookmarkEnd w:id="80"/>
    </w:p>
    <w:p w14:paraId="448D2E96" w14:textId="77777777" w:rsidR="00B4786A" w:rsidRPr="0093610C" w:rsidRDefault="00B4786A" w:rsidP="00B4786A">
      <w:pPr>
        <w:rPr>
          <w:rFonts w:eastAsia="Times New Roman"/>
        </w:rPr>
      </w:pPr>
    </w:p>
    <w:p w14:paraId="77410C6D"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1586ACEF" w14:textId="77777777" w:rsidR="00B4786A" w:rsidRPr="0093610C" w:rsidRDefault="00B4786A" w:rsidP="00B4786A">
      <w:pPr>
        <w:rPr>
          <w:rFonts w:eastAsia="Times New Roman"/>
          <w:b/>
        </w:rPr>
      </w:pPr>
    </w:p>
    <w:p w14:paraId="6AA4FFB3" w14:textId="77777777"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14:paraId="56F25CAE" w14:textId="77777777" w:rsidR="00B4786A" w:rsidRPr="0093610C" w:rsidRDefault="00B4786A" w:rsidP="00B4786A">
      <w:pPr>
        <w:rPr>
          <w:rFonts w:eastAsia="Times New Roman"/>
        </w:rPr>
      </w:pPr>
    </w:p>
    <w:p w14:paraId="2ADA5335" w14:textId="77777777"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14:paraId="14B6E37C" w14:textId="77777777"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14:paraId="4279B10A" w14:textId="77777777" w:rsidTr="004E4D07">
        <w:tc>
          <w:tcPr>
            <w:tcW w:w="2189" w:type="dxa"/>
          </w:tcPr>
          <w:p w14:paraId="4741CD9C" w14:textId="77777777"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51899E87" w14:textId="77777777"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14:paraId="27938F57" w14:textId="77777777"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14:paraId="62EEBE77" w14:textId="77777777" w:rsidR="00B4786A" w:rsidRPr="0093610C" w:rsidRDefault="00B4786A" w:rsidP="00B4786A">
      <w:pPr>
        <w:rPr>
          <w:rFonts w:eastAsia="Times New Roman"/>
        </w:rPr>
      </w:pPr>
    </w:p>
    <w:p w14:paraId="7C0DCE78" w14:textId="77777777"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14:paraId="38B6B95F" w14:textId="77777777" w:rsidR="00B4786A" w:rsidRPr="0093610C" w:rsidRDefault="00B4786A" w:rsidP="00B4786A">
      <w:pPr>
        <w:rPr>
          <w:rFonts w:eastAsia="Times New Roman"/>
          <w:b/>
        </w:rPr>
      </w:pPr>
    </w:p>
    <w:p w14:paraId="54F23B04" w14:textId="77777777" w:rsidR="00B4786A" w:rsidRPr="0093610C" w:rsidRDefault="00B4786A" w:rsidP="00B4786A">
      <w:pPr>
        <w:rPr>
          <w:rStyle w:val="Textoennegrita"/>
        </w:rPr>
      </w:pPr>
      <w:r w:rsidRPr="0093610C">
        <w:rPr>
          <w:rStyle w:val="Textoennegrita"/>
        </w:rPr>
        <w:t>Exemple:</w:t>
      </w:r>
    </w:p>
    <w:p w14:paraId="6BCEE98F" w14:textId="77777777" w:rsidR="00B4786A" w:rsidRPr="0093610C" w:rsidRDefault="00B4786A" w:rsidP="00B4786A">
      <w:pPr>
        <w:rPr>
          <w:rFonts w:eastAsia="Times New Roman"/>
        </w:rPr>
      </w:pPr>
    </w:p>
    <w:p w14:paraId="7BE2FC5F"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14:paraId="4DF8B83B" w14:textId="77777777"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14:paraId="59C082AD" w14:textId="77777777" w:rsidR="00A54633" w:rsidRDefault="00C20F06" w:rsidP="00A54633">
      <w:pPr>
        <w:pStyle w:val="Ttulo2"/>
      </w:pPr>
      <w:bookmarkStart w:id="83" w:name="_Zoom_focalitzat"/>
      <w:bookmarkStart w:id="84" w:name="_Lupa"/>
      <w:bookmarkStart w:id="85" w:name="_Ref315252150"/>
      <w:bookmarkStart w:id="86" w:name="_Ref315252380"/>
      <w:bookmarkStart w:id="87" w:name="_Toc320100429"/>
      <w:bookmarkEnd w:id="83"/>
      <w:bookmarkEnd w:id="84"/>
      <w:r>
        <w:lastRenderedPageBreak/>
        <w:t>Lupa</w:t>
      </w:r>
      <w:bookmarkEnd w:id="85"/>
      <w:bookmarkEnd w:id="86"/>
      <w:bookmarkEnd w:id="87"/>
    </w:p>
    <w:p w14:paraId="49621F7B" w14:textId="77777777" w:rsidR="00C20F06" w:rsidRPr="00C20F06" w:rsidRDefault="00C20F06" w:rsidP="00C20F06"/>
    <w:p w14:paraId="545E9C75" w14:textId="77777777" w:rsidR="00A54633" w:rsidRPr="0093610C" w:rsidRDefault="00A54633" w:rsidP="00A54633">
      <w:pPr>
        <w:rPr>
          <w:rFonts w:eastAsia="Times New Roman"/>
          <w:b/>
        </w:rPr>
      </w:pPr>
      <w:bookmarkStart w:id="88" w:name="_GoBack"/>
      <w:bookmarkEnd w:id="88"/>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0"/>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CA50820" w14:textId="77777777" w:rsidR="00A54633" w:rsidRPr="0093610C" w:rsidRDefault="00A54633" w:rsidP="00A54633">
      <w:pPr>
        <w:rPr>
          <w:rFonts w:eastAsia="Times New Roman"/>
          <w:b/>
        </w:rPr>
      </w:pPr>
    </w:p>
    <w:p w14:paraId="7235825F" w14:textId="77777777"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14:paraId="09D7730C" w14:textId="77777777" w:rsidR="00A54633" w:rsidRPr="0093610C" w:rsidRDefault="00A54633" w:rsidP="00A54633">
      <w:pPr>
        <w:rPr>
          <w:rFonts w:eastAsia="Times New Roman"/>
        </w:rPr>
      </w:pPr>
    </w:p>
    <w:p w14:paraId="296542A4" w14:textId="77777777"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14:paraId="2CBA58A8" w14:textId="77777777"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14:paraId="762F426C" w14:textId="77777777" w:rsidTr="004E4D07">
        <w:tc>
          <w:tcPr>
            <w:tcW w:w="2189" w:type="dxa"/>
          </w:tcPr>
          <w:p w14:paraId="03E7FF06" w14:textId="77777777"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0E1420C0" w14:textId="77777777" w:rsidR="00A54633" w:rsidRPr="004E4D07" w:rsidRDefault="00A54633" w:rsidP="00A54633">
      <w:pPr>
        <w:rPr>
          <w:rFonts w:ascii="HelveticaNeueLT Com 67 MdCn" w:hAnsi="HelveticaNeueLT Com 67 MdCn"/>
        </w:rPr>
      </w:pPr>
      <w:r w:rsidRPr="0093610C">
        <w:rPr>
          <w:rStyle w:val="Textoennegrita"/>
        </w:rPr>
        <w:t xml:space="preserve">Mode de funcionament : </w:t>
      </w:r>
    </w:p>
    <w:p w14:paraId="35390E70" w14:textId="77777777"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14:paraId="68EBAA5D" w14:textId="77777777" w:rsidR="00A54633" w:rsidRPr="0093610C" w:rsidRDefault="00A54633" w:rsidP="00A54633">
      <w:pPr>
        <w:rPr>
          <w:rFonts w:eastAsia="Times New Roman"/>
        </w:rPr>
      </w:pPr>
    </w:p>
    <w:p w14:paraId="33F39D29" w14:textId="77777777"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14:paraId="23E0EC89" w14:textId="77777777" w:rsidR="00401C49" w:rsidRPr="0093610C" w:rsidRDefault="00401C49" w:rsidP="00A54633">
      <w:pPr>
        <w:rPr>
          <w:rFonts w:eastAsia="Times New Roman"/>
          <w:b/>
        </w:rPr>
      </w:pPr>
    </w:p>
    <w:p w14:paraId="06DF17EB" w14:textId="77777777" w:rsidR="00A54633" w:rsidRDefault="00A54633" w:rsidP="00A54633">
      <w:pPr>
        <w:rPr>
          <w:rStyle w:val="Textoennegrita"/>
        </w:rPr>
      </w:pPr>
      <w:r w:rsidRPr="0093610C">
        <w:rPr>
          <w:rStyle w:val="Textoennegrita"/>
        </w:rPr>
        <w:t>Exemple:</w:t>
      </w:r>
    </w:p>
    <w:p w14:paraId="37A5452C" w14:textId="77777777" w:rsidR="00401C49" w:rsidRPr="0093610C" w:rsidRDefault="00401C49" w:rsidP="00A54633">
      <w:pPr>
        <w:rPr>
          <w:rStyle w:val="Textoennegrita"/>
        </w:rPr>
      </w:pPr>
    </w:p>
    <w:p w14:paraId="5A5B88AB" w14:textId="77777777"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1"/>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14:paraId="0496E03E" w14:textId="77777777" w:rsidR="00B4786A" w:rsidRPr="0093610C" w:rsidRDefault="00B4786A" w:rsidP="00B4786A">
      <w:pPr>
        <w:pStyle w:val="Ttulo2"/>
        <w:numPr>
          <w:ilvl w:val="1"/>
          <w:numId w:val="1"/>
        </w:numPr>
      </w:pPr>
      <w:bookmarkStart w:id="89" w:name="_Toc320100430"/>
      <w:r w:rsidRPr="0093610C">
        <w:lastRenderedPageBreak/>
        <w:t>M</w:t>
      </w:r>
      <w:bookmarkStart w:id="90" w:name="moure"/>
      <w:bookmarkEnd w:id="90"/>
      <w:r w:rsidRPr="0093610C">
        <w:t>oure</w:t>
      </w:r>
      <w:bookmarkEnd w:id="82"/>
      <w:bookmarkEnd w:id="89"/>
    </w:p>
    <w:p w14:paraId="2B254F04" w14:textId="77777777" w:rsidR="00B4786A" w:rsidRPr="0093610C" w:rsidRDefault="00B4786A" w:rsidP="00B4786A">
      <w:pPr>
        <w:rPr>
          <w:rFonts w:eastAsia="Times New Roman"/>
        </w:rPr>
      </w:pPr>
    </w:p>
    <w:p w14:paraId="51551189" w14:textId="77777777"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478EA0BE" w14:textId="77777777"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14:paraId="45B9690C" w14:textId="77777777" w:rsidR="00B4786A" w:rsidRPr="0093610C" w:rsidRDefault="00B4786A" w:rsidP="00B4786A">
      <w:pPr>
        <w:rPr>
          <w:rFonts w:eastAsia="Times New Roman"/>
          <w:b/>
        </w:rPr>
      </w:pPr>
    </w:p>
    <w:p w14:paraId="74FFCAE5"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14:paraId="1417B5B8" w14:textId="77777777" w:rsidR="00B4786A" w:rsidRPr="0093610C" w:rsidRDefault="00B4786A" w:rsidP="00B4786A">
      <w:pPr>
        <w:rPr>
          <w:rStyle w:val="Textoennegrita"/>
        </w:rPr>
      </w:pPr>
    </w:p>
    <w:p w14:paraId="6CA31780" w14:textId="77777777"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14:paraId="7C13DBBD" w14:textId="77777777" w:rsidTr="00B4786A">
        <w:tc>
          <w:tcPr>
            <w:tcW w:w="1242" w:type="dxa"/>
          </w:tcPr>
          <w:p w14:paraId="47C98A87"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19D42ECB" w14:textId="77777777"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14:paraId="20E1D221" w14:textId="77777777" w:rsidR="00B4786A" w:rsidRPr="0093610C" w:rsidRDefault="00B4786A" w:rsidP="00B4786A">
      <w:pPr>
        <w:rPr>
          <w:b/>
        </w:rPr>
      </w:pPr>
    </w:p>
    <w:p w14:paraId="12470832" w14:textId="77777777"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14:paraId="4A120F39" w14:textId="77777777" w:rsidR="00B4786A" w:rsidRPr="0093610C" w:rsidRDefault="00B4786A" w:rsidP="00B4786A">
      <w:pPr>
        <w:rPr>
          <w:b/>
        </w:rPr>
      </w:pPr>
    </w:p>
    <w:p w14:paraId="31DEEC3A" w14:textId="77777777"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14:paraId="501943D6" w14:textId="77777777" w:rsidR="00B4786A" w:rsidRPr="0093610C" w:rsidRDefault="00B4786A" w:rsidP="00B4786A">
      <w:pPr>
        <w:rPr>
          <w:b/>
        </w:rPr>
      </w:pPr>
    </w:p>
    <w:p w14:paraId="744C4F9E" w14:textId="77777777" w:rsidR="00B4786A" w:rsidRPr="0093610C" w:rsidRDefault="00B4786A" w:rsidP="00B4786A">
      <w:pPr>
        <w:rPr>
          <w:rStyle w:val="Textoennegrita"/>
        </w:rPr>
      </w:pPr>
      <w:r w:rsidRPr="0093610C">
        <w:rPr>
          <w:rStyle w:val="Textoennegrita"/>
        </w:rPr>
        <w:t>Exemple:</w:t>
      </w:r>
    </w:p>
    <w:p w14:paraId="2E97494D"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14:paraId="7CE3CDD6" w14:textId="77777777" w:rsidR="00B4786A" w:rsidRPr="0093610C" w:rsidRDefault="00B4786A" w:rsidP="00B4786A">
      <w:pPr>
        <w:rPr>
          <w:rFonts w:eastAsia="Times New Roman"/>
        </w:rPr>
      </w:pPr>
    </w:p>
    <w:p w14:paraId="4A5C73CB"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14:paraId="57D2FFB2" w14:textId="77777777" w:rsidR="00B4786A" w:rsidRPr="0093610C" w:rsidRDefault="00B4786A" w:rsidP="00B4786A">
      <w:pPr>
        <w:pStyle w:val="Ttulo2"/>
        <w:numPr>
          <w:ilvl w:val="1"/>
          <w:numId w:val="1"/>
        </w:numPr>
      </w:pPr>
      <w:bookmarkStart w:id="92" w:name="_Canvi_de_finestra"/>
      <w:bookmarkStart w:id="93" w:name="_Toc320100431"/>
      <w:bookmarkEnd w:id="92"/>
      <w:r w:rsidRPr="0093610C">
        <w:lastRenderedPageBreak/>
        <w:t>C</w:t>
      </w:r>
      <w:bookmarkStart w:id="94" w:name="window-level"/>
      <w:bookmarkEnd w:id="94"/>
      <w:r w:rsidRPr="0093610C">
        <w:t>anvi de finestra</w:t>
      </w:r>
      <w:bookmarkEnd w:id="91"/>
      <w:bookmarkEnd w:id="93"/>
    </w:p>
    <w:p w14:paraId="54A83E68" w14:textId="77777777" w:rsidR="00B4786A" w:rsidRPr="0093610C" w:rsidRDefault="00B4786A" w:rsidP="00B4786A">
      <w:pPr>
        <w:rPr>
          <w:rFonts w:eastAsia="Times New Roman"/>
        </w:rPr>
      </w:pPr>
    </w:p>
    <w:p w14:paraId="556F0774" w14:textId="77777777"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1F7DC7A8" w14:textId="77777777"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14:paraId="37613BB1" w14:textId="77777777" w:rsidR="00B4786A" w:rsidRPr="0093610C" w:rsidRDefault="00B4786A" w:rsidP="00B4786A">
      <w:pPr>
        <w:rPr>
          <w:rFonts w:eastAsia="Times New Roman"/>
          <w:b/>
        </w:rPr>
      </w:pPr>
    </w:p>
    <w:p w14:paraId="283BCFF7"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14:paraId="19A60854" w14:textId="77777777" w:rsidR="00B4786A" w:rsidRPr="0093610C" w:rsidRDefault="00B4786A" w:rsidP="00B4786A">
      <w:pPr>
        <w:rPr>
          <w:rFonts w:eastAsia="Times New Roman"/>
        </w:rPr>
      </w:pPr>
    </w:p>
    <w:p w14:paraId="119A50F1"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14:paraId="681FD988" w14:textId="77777777" w:rsidR="00B4786A" w:rsidRPr="0093610C" w:rsidRDefault="00B4786A" w:rsidP="00B4786A">
      <w:pPr>
        <w:rPr>
          <w:rStyle w:val="Textoennegrita"/>
        </w:rPr>
      </w:pPr>
    </w:p>
    <w:p w14:paraId="28E92826" w14:textId="77777777"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14:paraId="2B70B584" w14:textId="77777777" w:rsidTr="00B4786A">
        <w:tc>
          <w:tcPr>
            <w:tcW w:w="1134" w:type="dxa"/>
          </w:tcPr>
          <w:p w14:paraId="13B6094E" w14:textId="77777777"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98FC476" w14:textId="77777777"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14:paraId="1DF049D8" w14:textId="77777777"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14:paraId="264DA27C" w14:textId="77777777" w:rsidR="00B4786A" w:rsidRPr="0093610C" w:rsidRDefault="00B4786A" w:rsidP="00B4786A">
      <w:pPr>
        <w:rPr>
          <w:rFonts w:eastAsia="Times New Roman"/>
          <w:b/>
        </w:rPr>
      </w:pPr>
    </w:p>
    <w:p w14:paraId="0B5F3FAC"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14:paraId="601A6E0B" w14:textId="77777777" w:rsidR="00B4786A" w:rsidRPr="0093610C" w:rsidRDefault="00B4786A" w:rsidP="00B4786A">
      <w:pPr>
        <w:rPr>
          <w:rFonts w:eastAsia="Times New Roman"/>
        </w:rPr>
      </w:pPr>
    </w:p>
    <w:p w14:paraId="70FC7D8D" w14:textId="77777777"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21697718" w14:textId="77777777" w:rsidR="00B4786A" w:rsidRPr="0093610C" w:rsidRDefault="00B4786A" w:rsidP="00B4786A">
      <w:pPr>
        <w:rPr>
          <w:rFonts w:eastAsia="Times New Roman"/>
        </w:rPr>
      </w:pPr>
    </w:p>
    <w:p w14:paraId="660AAAB5" w14:textId="77777777" w:rsidR="00B4786A" w:rsidRPr="0093610C" w:rsidRDefault="00B4786A" w:rsidP="00B4786A">
      <w:pPr>
        <w:rPr>
          <w:rStyle w:val="Textoennegrita"/>
        </w:rPr>
      </w:pPr>
      <w:r w:rsidRPr="0093610C">
        <w:rPr>
          <w:rStyle w:val="Textoennegrita"/>
        </w:rPr>
        <w:t>Exemple:</w:t>
      </w:r>
    </w:p>
    <w:p w14:paraId="4243DD89" w14:textId="77777777" w:rsidR="00B4786A" w:rsidRPr="0093610C" w:rsidRDefault="00B4786A" w:rsidP="00B4786A">
      <w:pPr>
        <w:rPr>
          <w:rFonts w:eastAsia="Times New Roman"/>
        </w:rPr>
      </w:pPr>
    </w:p>
    <w:p w14:paraId="4096AD4E"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F836FAF" w14:textId="77777777" w:rsidR="00B4786A" w:rsidRPr="0093610C" w:rsidRDefault="00B4786A" w:rsidP="00B4786A">
      <w:pPr>
        <w:widowControl/>
        <w:suppressAutoHyphens w:val="0"/>
      </w:pPr>
    </w:p>
    <w:p w14:paraId="2060916D"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33B7B806" w14:textId="77777777" w:rsidR="00B4786A" w:rsidRPr="0093610C" w:rsidRDefault="00B4786A" w:rsidP="00B4786A">
      <w:pPr>
        <w:pStyle w:val="Ttulo2"/>
        <w:numPr>
          <w:ilvl w:val="1"/>
          <w:numId w:val="1"/>
        </w:numPr>
        <w:ind w:left="709" w:hanging="709"/>
      </w:pPr>
      <w:bookmarkStart w:id="95" w:name="_Toc289857413"/>
      <w:bookmarkStart w:id="96" w:name="_Toc320100432"/>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14:paraId="5E045211" w14:textId="77777777" w:rsidTr="00B4786A">
        <w:trPr>
          <w:trHeight w:val="12474"/>
        </w:trPr>
        <w:tc>
          <w:tcPr>
            <w:tcW w:w="1247" w:type="dxa"/>
          </w:tcPr>
          <w:p w14:paraId="2A1B8537" w14:textId="77777777" w:rsidR="00B4786A" w:rsidRDefault="00B4786A" w:rsidP="00B4786A">
            <w:pPr>
              <w:pStyle w:val="Icones"/>
            </w:pPr>
          </w:p>
          <w:p w14:paraId="7CD249F2" w14:textId="77777777" w:rsidR="00B4786A" w:rsidRDefault="00B4786A" w:rsidP="00B4786A">
            <w:pPr>
              <w:pStyle w:val="Icones"/>
            </w:pPr>
          </w:p>
          <w:p w14:paraId="2A6BC73F" w14:textId="77777777" w:rsidR="00B4786A" w:rsidRDefault="00B4786A" w:rsidP="00B4786A">
            <w:pPr>
              <w:pStyle w:val="Icones"/>
            </w:pPr>
          </w:p>
          <w:p w14:paraId="03C778F5" w14:textId="77777777" w:rsidR="00B4786A" w:rsidRDefault="00B4786A" w:rsidP="00B4786A">
            <w:pPr>
              <w:pStyle w:val="Icones"/>
            </w:pPr>
          </w:p>
          <w:p w14:paraId="167803E8" w14:textId="77777777" w:rsidR="00B4786A" w:rsidRDefault="00B4786A" w:rsidP="00B4786A">
            <w:pPr>
              <w:pStyle w:val="Icones"/>
            </w:pPr>
          </w:p>
          <w:p w14:paraId="153A97E7" w14:textId="77777777" w:rsidR="00B4786A" w:rsidRDefault="00B4786A" w:rsidP="00B4786A">
            <w:pPr>
              <w:pStyle w:val="Icones"/>
            </w:pPr>
          </w:p>
          <w:p w14:paraId="03E22A60" w14:textId="77777777" w:rsidR="00B4786A" w:rsidRDefault="00B4786A" w:rsidP="00B4786A">
            <w:pPr>
              <w:pStyle w:val="Icones"/>
            </w:pPr>
          </w:p>
          <w:p w14:paraId="168053DC" w14:textId="77777777" w:rsidR="00B4786A" w:rsidRDefault="00B4786A" w:rsidP="00B4786A">
            <w:pPr>
              <w:pStyle w:val="Icones"/>
            </w:pPr>
          </w:p>
          <w:p w14:paraId="541DCE20" w14:textId="77777777" w:rsidR="00B4786A" w:rsidRDefault="00B4786A" w:rsidP="00B4786A">
            <w:pPr>
              <w:pStyle w:val="Icones"/>
            </w:pPr>
          </w:p>
          <w:p w14:paraId="16798C1A" w14:textId="77777777" w:rsidR="00B4786A" w:rsidRDefault="00B4786A" w:rsidP="00B4786A">
            <w:pPr>
              <w:pStyle w:val="Icones"/>
            </w:pPr>
          </w:p>
          <w:p w14:paraId="50007931" w14:textId="77777777" w:rsidR="00B4786A" w:rsidRDefault="00B4786A" w:rsidP="00B4786A">
            <w:pPr>
              <w:pStyle w:val="Icones"/>
            </w:pPr>
          </w:p>
          <w:p w14:paraId="3D362C09" w14:textId="77777777" w:rsidR="00B4786A" w:rsidRDefault="00B4786A" w:rsidP="00B4786A">
            <w:pPr>
              <w:pStyle w:val="Icones"/>
            </w:pPr>
          </w:p>
          <w:p w14:paraId="624429F0" w14:textId="77777777" w:rsidR="00B4786A" w:rsidRDefault="00B4786A" w:rsidP="00B4786A">
            <w:pPr>
              <w:pStyle w:val="Icones"/>
            </w:pPr>
          </w:p>
          <w:p w14:paraId="6C09BFC4" w14:textId="77777777" w:rsidR="00B4786A" w:rsidRDefault="00B4786A" w:rsidP="00B4786A">
            <w:pPr>
              <w:pStyle w:val="Icones"/>
            </w:pPr>
          </w:p>
          <w:p w14:paraId="4D0EAB67" w14:textId="77777777" w:rsidR="00B4786A" w:rsidRDefault="00B4786A" w:rsidP="00B4786A">
            <w:pPr>
              <w:pStyle w:val="Icones"/>
            </w:pPr>
          </w:p>
          <w:p w14:paraId="46D26928" w14:textId="77777777" w:rsidR="00B4786A" w:rsidRDefault="00B4786A" w:rsidP="00B4786A">
            <w:pPr>
              <w:pStyle w:val="Icones"/>
            </w:pPr>
          </w:p>
          <w:p w14:paraId="1118FC1A" w14:textId="77777777" w:rsidR="00B4786A" w:rsidRDefault="00B4786A" w:rsidP="00B4786A">
            <w:pPr>
              <w:pStyle w:val="Icones"/>
            </w:pPr>
          </w:p>
          <w:p w14:paraId="068C1963" w14:textId="77777777" w:rsidR="00B4786A" w:rsidRDefault="00B4786A" w:rsidP="00B4786A">
            <w:pPr>
              <w:pStyle w:val="Icones"/>
            </w:pPr>
          </w:p>
          <w:p w14:paraId="47B69752" w14:textId="77777777" w:rsidR="00B4786A" w:rsidRDefault="00B4786A" w:rsidP="00B4786A">
            <w:pPr>
              <w:pStyle w:val="Icones"/>
            </w:pPr>
          </w:p>
          <w:p w14:paraId="42D81302" w14:textId="77777777" w:rsidR="00B4786A" w:rsidRDefault="00B4786A" w:rsidP="00B4786A">
            <w:pPr>
              <w:pStyle w:val="Icones"/>
            </w:pPr>
          </w:p>
          <w:p w14:paraId="765E14FB" w14:textId="77777777" w:rsidR="00B4786A" w:rsidRDefault="00B4786A" w:rsidP="00B4786A">
            <w:pPr>
              <w:pStyle w:val="Icones"/>
            </w:pPr>
          </w:p>
          <w:p w14:paraId="1257D88C" w14:textId="77777777" w:rsidR="00B4786A" w:rsidRDefault="00B4786A" w:rsidP="00B4786A">
            <w:pPr>
              <w:pStyle w:val="Icones"/>
            </w:pPr>
            <w:r>
              <w:t>ICONA 1</w:t>
            </w:r>
          </w:p>
          <w:p w14:paraId="4F1B33F9" w14:textId="77777777"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61A5AB60" w14:textId="77777777" w:rsidR="00B4786A" w:rsidRDefault="00B4786A" w:rsidP="00B4786A">
            <w:pPr>
              <w:rPr>
                <w:noProof/>
                <w:lang w:val="es-ES"/>
              </w:rPr>
            </w:pPr>
          </w:p>
          <w:p w14:paraId="2BAC6C80" w14:textId="77777777" w:rsidR="00B4786A" w:rsidRDefault="00B4786A" w:rsidP="00B4786A">
            <w:pPr>
              <w:pStyle w:val="Icones"/>
              <w:rPr>
                <w:noProof/>
                <w:lang w:val="es-ES"/>
              </w:rPr>
            </w:pPr>
            <w:r>
              <w:rPr>
                <w:noProof/>
                <w:lang w:val="es-ES"/>
              </w:rPr>
              <w:t>ICONA 2</w:t>
            </w:r>
          </w:p>
          <w:p w14:paraId="10CB3030" w14:textId="77777777"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66CD2B98" w14:textId="77777777" w:rsidR="00B4786A" w:rsidRPr="0093610C" w:rsidRDefault="00B4786A" w:rsidP="00B4786A">
      <w:pPr>
        <w:rPr>
          <w:rFonts w:eastAsia="Times New Roman"/>
        </w:rPr>
      </w:pPr>
    </w:p>
    <w:p w14:paraId="680E42C1" w14:textId="77777777"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0623CC78" w14:textId="77777777" w:rsidR="00B4786A" w:rsidRPr="0093610C" w:rsidRDefault="00B4786A" w:rsidP="00B4786A">
      <w:pPr>
        <w:rPr>
          <w:rFonts w:eastAsia="Times New Roman"/>
          <w:b/>
        </w:rPr>
      </w:pPr>
    </w:p>
    <w:p w14:paraId="2667CFB8"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14:paraId="77987B31" w14:textId="77777777" w:rsidR="00B4786A" w:rsidRPr="0093610C" w:rsidRDefault="00B4786A" w:rsidP="00B4786A">
      <w:pPr>
        <w:rPr>
          <w:rFonts w:eastAsia="Times New Roman"/>
        </w:rPr>
      </w:pPr>
    </w:p>
    <w:p w14:paraId="2FBAED3B" w14:textId="77777777"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14:paraId="312BAF99" w14:textId="77777777" w:rsidR="00B4786A" w:rsidRPr="0093610C" w:rsidRDefault="00B4786A" w:rsidP="00B4786A">
      <w:pPr>
        <w:rPr>
          <w:rFonts w:eastAsia="Times New Roman"/>
        </w:rPr>
      </w:pPr>
    </w:p>
    <w:p w14:paraId="73FC5F24" w14:textId="77777777"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14:paraId="33DACAC2" w14:textId="77777777" w:rsidR="00B4786A" w:rsidRPr="0093610C" w:rsidRDefault="00B4786A" w:rsidP="00B4786A">
      <w:pPr>
        <w:rPr>
          <w:rFonts w:eastAsia="Times New Roman"/>
          <w:b/>
        </w:rPr>
      </w:pPr>
    </w:p>
    <w:p w14:paraId="6BA156DB" w14:textId="77777777" w:rsidR="00B4786A" w:rsidRPr="0093610C" w:rsidRDefault="00B4786A" w:rsidP="00B4786A">
      <w:r w:rsidRPr="0093610C">
        <w:rPr>
          <w:rStyle w:val="Textoennegrita"/>
        </w:rPr>
        <w:t>Mode de funcionament:</w:t>
      </w:r>
    </w:p>
    <w:p w14:paraId="278DFC5B" w14:textId="77777777" w:rsidR="00B4786A" w:rsidRPr="0093610C" w:rsidRDefault="00B4786A" w:rsidP="00B4786A">
      <w:pPr>
        <w:rPr>
          <w:b/>
        </w:rPr>
      </w:pPr>
    </w:p>
    <w:p w14:paraId="0D16FF03" w14:textId="77777777" w:rsidR="00B4786A" w:rsidRPr="0093610C" w:rsidRDefault="00B4786A" w:rsidP="00B4786A">
      <w:pPr>
        <w:rPr>
          <w:rStyle w:val="Textoennegrita"/>
        </w:rPr>
      </w:pPr>
      <w:r w:rsidRPr="0093610C">
        <w:rPr>
          <w:rStyle w:val="Textoennegrita"/>
        </w:rPr>
        <w:t xml:space="preserve">Ratolí: </w:t>
      </w:r>
    </w:p>
    <w:p w14:paraId="4641C24C" w14:textId="77777777"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14:paraId="63C7BDE4" w14:textId="77777777" w:rsidR="00B4786A" w:rsidRPr="0093610C" w:rsidRDefault="00B4786A" w:rsidP="00B4786A">
      <w:pPr>
        <w:ind w:firstLine="30"/>
        <w:rPr>
          <w:rFonts w:eastAsia="Times New Roman"/>
        </w:rPr>
      </w:pPr>
    </w:p>
    <w:p w14:paraId="00CCBD55" w14:textId="77777777"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14:paraId="49880FC3" w14:textId="77777777" w:rsidR="00B4786A" w:rsidRPr="0093610C" w:rsidRDefault="00B4786A" w:rsidP="00B4786A">
      <w:pPr>
        <w:rPr>
          <w:rFonts w:eastAsia="Times New Roman"/>
          <w:b/>
        </w:rPr>
      </w:pPr>
    </w:p>
    <w:p w14:paraId="03D19A4A"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14:paraId="1B18BDC9" w14:textId="77777777" w:rsidR="00B4786A" w:rsidRPr="0093610C" w:rsidRDefault="00B4786A" w:rsidP="00B4786A">
      <w:pPr>
        <w:rPr>
          <w:b/>
        </w:rPr>
      </w:pPr>
    </w:p>
    <w:p w14:paraId="1F3584A4" w14:textId="77777777"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14:paraId="632E3907" w14:textId="77777777" w:rsidR="00B4786A" w:rsidRPr="0093610C" w:rsidRDefault="00B4786A" w:rsidP="00B4786A">
      <w:pPr>
        <w:rPr>
          <w:rFonts w:eastAsia="Times New Roman"/>
        </w:rPr>
      </w:pPr>
      <w:r w:rsidRPr="0093610C">
        <w:rPr>
          <w:rFonts w:eastAsia="Times New Roman"/>
        </w:rPr>
        <w:t>1.- Distribució inicial dels visors:</w:t>
      </w:r>
    </w:p>
    <w:p w14:paraId="7F4EBD3F" w14:textId="77777777" w:rsidR="00B4786A" w:rsidRPr="0093610C" w:rsidRDefault="00B4786A" w:rsidP="00B4786A">
      <w:pPr>
        <w:rPr>
          <w:rFonts w:eastAsia="Times New Roman"/>
        </w:rPr>
      </w:pPr>
    </w:p>
    <w:p w14:paraId="0ABF15D2"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79F44192" wp14:editId="2A847AA5">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14:paraId="5FB4DD8C" w14:textId="77777777" w:rsidR="00B4786A" w:rsidRPr="0093610C" w:rsidRDefault="00B4786A" w:rsidP="00B4786A">
      <w:pPr>
        <w:rPr>
          <w:rFonts w:eastAsia="Times New Roman"/>
        </w:rPr>
      </w:pPr>
    </w:p>
    <w:p w14:paraId="38A42FE8" w14:textId="77777777"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14:paraId="0DCEAE47" w14:textId="77777777" w:rsidR="00B4786A" w:rsidRPr="0093610C" w:rsidRDefault="00B4786A" w:rsidP="00B4786A">
      <w:pPr>
        <w:rPr>
          <w:rFonts w:eastAsia="Times New Roman"/>
        </w:rPr>
      </w:pPr>
    </w:p>
    <w:p w14:paraId="4D0088D9"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14:paraId="288EC95F" w14:textId="77777777" w:rsidR="00B4786A" w:rsidRPr="0093610C" w:rsidRDefault="00B4786A" w:rsidP="00B4786A"/>
    <w:p w14:paraId="08D00181" w14:textId="77777777" w:rsidR="00B4786A" w:rsidRPr="0093610C" w:rsidRDefault="00B4786A" w:rsidP="00B4786A">
      <w:r w:rsidRPr="0093610C">
        <w:t>3.-  Resultat que s'obté:</w:t>
      </w:r>
    </w:p>
    <w:p w14:paraId="2ED669FC" w14:textId="77777777" w:rsidR="00B4786A" w:rsidRPr="0093610C" w:rsidRDefault="00B4786A" w:rsidP="00B4786A"/>
    <w:p w14:paraId="72ACC442"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27582F7" wp14:editId="212E3FCF">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14:paraId="68F1FE67" w14:textId="77777777" w:rsidR="00B4786A" w:rsidRPr="0093610C" w:rsidRDefault="00B4786A" w:rsidP="00B4786A">
      <w:pPr>
        <w:rPr>
          <w:rStyle w:val="Textoennegrita"/>
        </w:rPr>
      </w:pPr>
    </w:p>
    <w:p w14:paraId="26B99AF3" w14:textId="77777777"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14:paraId="397A1479" w14:textId="77777777" w:rsidR="00B4786A" w:rsidRPr="0093610C" w:rsidRDefault="00B4786A" w:rsidP="00B4786A">
      <w:pPr>
        <w:rPr>
          <w:rFonts w:eastAsia="Times New Roman"/>
        </w:rPr>
      </w:pPr>
      <w:r w:rsidRPr="0093610C">
        <w:rPr>
          <w:rFonts w:eastAsia="Times New Roman"/>
        </w:rPr>
        <w:t>1.- Distribució inicial dels visors:</w:t>
      </w:r>
    </w:p>
    <w:p w14:paraId="1B7048A4" w14:textId="77777777" w:rsidR="00B4786A" w:rsidRPr="0093610C" w:rsidRDefault="00B4786A" w:rsidP="00B4786A">
      <w:pPr>
        <w:rPr>
          <w:rFonts w:eastAsia="Times New Roman"/>
        </w:rPr>
      </w:pPr>
    </w:p>
    <w:p w14:paraId="3D9F7785"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0652A844" wp14:editId="2C0DF7CB">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14:paraId="29B90F25" w14:textId="77777777" w:rsidR="00B4786A" w:rsidRPr="0093610C" w:rsidRDefault="00B4786A" w:rsidP="00B4786A">
      <w:pPr>
        <w:rPr>
          <w:rFonts w:eastAsia="Times New Roman"/>
        </w:rPr>
      </w:pPr>
    </w:p>
    <w:p w14:paraId="3B86D283" w14:textId="77777777"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14:paraId="3E46BDC9" w14:textId="77777777" w:rsidR="00B4786A" w:rsidRPr="0093610C" w:rsidRDefault="00B4786A" w:rsidP="00B4786A">
      <w:pPr>
        <w:rPr>
          <w:rFonts w:eastAsia="Times New Roman"/>
        </w:rPr>
      </w:pPr>
    </w:p>
    <w:p w14:paraId="3AEBABD3"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14:paraId="7E2B9564" w14:textId="77777777" w:rsidR="00B4786A" w:rsidRPr="0093610C" w:rsidRDefault="00B4786A" w:rsidP="00B4786A"/>
    <w:p w14:paraId="690F1210" w14:textId="77777777" w:rsidR="00B4786A" w:rsidRPr="0093610C" w:rsidRDefault="00B4786A" w:rsidP="00B4786A">
      <w:r w:rsidRPr="0093610C">
        <w:t>3.-  Resultat que s'obté:</w:t>
      </w:r>
    </w:p>
    <w:p w14:paraId="0234F005" w14:textId="77777777" w:rsidR="00B4786A" w:rsidRPr="0093610C" w:rsidRDefault="00B4786A" w:rsidP="00B4786A"/>
    <w:p w14:paraId="43E89B20"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41557ED" wp14:editId="21DB0873">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14:paraId="4D93F404"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14:paraId="400522AE" w14:textId="77777777" w:rsidR="00B4786A" w:rsidRPr="0093610C" w:rsidRDefault="00B4786A" w:rsidP="00B4786A">
      <w:pPr>
        <w:pStyle w:val="Ttulo2"/>
        <w:numPr>
          <w:ilvl w:val="1"/>
          <w:numId w:val="1"/>
        </w:numPr>
      </w:pPr>
      <w:bookmarkStart w:id="99" w:name="_Toc320100433"/>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14:paraId="0839ACC9" w14:textId="77777777" w:rsidTr="00B4786A">
        <w:trPr>
          <w:trHeight w:val="12474"/>
        </w:trPr>
        <w:tc>
          <w:tcPr>
            <w:tcW w:w="1247" w:type="dxa"/>
          </w:tcPr>
          <w:p w14:paraId="20105643" w14:textId="77777777" w:rsidR="00B4786A" w:rsidRDefault="00B4786A" w:rsidP="00B4786A">
            <w:pPr>
              <w:pStyle w:val="Icones"/>
            </w:pPr>
          </w:p>
          <w:p w14:paraId="2DCA1525" w14:textId="77777777" w:rsidR="00B4786A" w:rsidRDefault="00B4786A" w:rsidP="00B4786A">
            <w:pPr>
              <w:pStyle w:val="Icones"/>
            </w:pPr>
          </w:p>
          <w:p w14:paraId="3C99E6E3" w14:textId="77777777" w:rsidR="00B4786A" w:rsidRDefault="00B4786A" w:rsidP="00B4786A">
            <w:pPr>
              <w:pStyle w:val="Icones"/>
            </w:pPr>
          </w:p>
          <w:p w14:paraId="773B6003" w14:textId="77777777" w:rsidR="00B4786A" w:rsidRDefault="00B4786A" w:rsidP="00B4786A">
            <w:pPr>
              <w:pStyle w:val="Icones"/>
            </w:pPr>
          </w:p>
          <w:p w14:paraId="3BDF5338" w14:textId="77777777" w:rsidR="00B4786A" w:rsidRDefault="00B4786A" w:rsidP="00B4786A">
            <w:pPr>
              <w:pStyle w:val="Icones"/>
            </w:pPr>
          </w:p>
          <w:p w14:paraId="01885634" w14:textId="77777777" w:rsidR="00B4786A" w:rsidRDefault="00B4786A" w:rsidP="00B4786A">
            <w:pPr>
              <w:pStyle w:val="Icones"/>
            </w:pPr>
          </w:p>
          <w:p w14:paraId="665FA79C" w14:textId="77777777" w:rsidR="00B4786A" w:rsidRDefault="00B4786A" w:rsidP="00B4786A">
            <w:pPr>
              <w:pStyle w:val="Icones"/>
            </w:pPr>
          </w:p>
          <w:p w14:paraId="7EADF7A4" w14:textId="77777777" w:rsidR="00B4786A" w:rsidRDefault="00B4786A" w:rsidP="00B4786A">
            <w:pPr>
              <w:pStyle w:val="Icones"/>
            </w:pPr>
          </w:p>
          <w:p w14:paraId="7302506D" w14:textId="77777777" w:rsidR="00B4786A" w:rsidRDefault="00B4786A" w:rsidP="00B4786A">
            <w:pPr>
              <w:pStyle w:val="Icones"/>
            </w:pPr>
          </w:p>
          <w:p w14:paraId="3AD45D8F" w14:textId="77777777" w:rsidR="00B4786A" w:rsidRDefault="00B4786A" w:rsidP="00B4786A">
            <w:pPr>
              <w:pStyle w:val="Icones"/>
            </w:pPr>
          </w:p>
          <w:p w14:paraId="00160973" w14:textId="77777777" w:rsidR="00B4786A" w:rsidRDefault="00B4786A" w:rsidP="00B4786A">
            <w:pPr>
              <w:pStyle w:val="Icones"/>
            </w:pPr>
            <w:r>
              <w:t>ICONA 1</w:t>
            </w:r>
          </w:p>
          <w:p w14:paraId="687533BA" w14:textId="77777777"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734E5430" w14:textId="77777777" w:rsidR="00B4786A" w:rsidRDefault="00B4786A" w:rsidP="00B4786A">
            <w:pPr>
              <w:pStyle w:val="Icones"/>
            </w:pPr>
          </w:p>
          <w:p w14:paraId="1F00B950" w14:textId="77777777" w:rsidR="00B4786A" w:rsidRDefault="00B4786A" w:rsidP="00B4786A">
            <w:pPr>
              <w:pStyle w:val="Icones"/>
            </w:pPr>
          </w:p>
          <w:p w14:paraId="79D1FFE9" w14:textId="77777777" w:rsidR="00B4786A" w:rsidRDefault="00B4786A" w:rsidP="00B4786A">
            <w:pPr>
              <w:pStyle w:val="Icones"/>
            </w:pPr>
          </w:p>
          <w:p w14:paraId="08538349" w14:textId="77777777" w:rsidR="00B4786A" w:rsidRDefault="00B4786A" w:rsidP="00B4786A">
            <w:pPr>
              <w:pStyle w:val="Icones"/>
            </w:pPr>
          </w:p>
          <w:p w14:paraId="06E041E4" w14:textId="77777777" w:rsidR="00B4786A" w:rsidRDefault="00B4786A" w:rsidP="00B4786A">
            <w:pPr>
              <w:pStyle w:val="Icones"/>
            </w:pPr>
          </w:p>
          <w:p w14:paraId="644C8E69" w14:textId="77777777" w:rsidR="00B4786A" w:rsidRDefault="00B4786A" w:rsidP="00B4786A">
            <w:pPr>
              <w:pStyle w:val="Icones"/>
            </w:pPr>
          </w:p>
          <w:p w14:paraId="68003007" w14:textId="77777777" w:rsidR="00B4786A" w:rsidRDefault="00B4786A" w:rsidP="00B4786A">
            <w:pPr>
              <w:pStyle w:val="Icones"/>
            </w:pPr>
          </w:p>
          <w:p w14:paraId="6A3F6D3C" w14:textId="77777777" w:rsidR="00B4786A" w:rsidRDefault="00B4786A" w:rsidP="00B4786A">
            <w:pPr>
              <w:pStyle w:val="Icones"/>
            </w:pPr>
          </w:p>
          <w:p w14:paraId="1E4E77D5" w14:textId="77777777" w:rsidR="00B4786A" w:rsidRDefault="00B4786A" w:rsidP="00B4786A">
            <w:pPr>
              <w:pStyle w:val="Icones"/>
            </w:pPr>
          </w:p>
          <w:p w14:paraId="4357E279" w14:textId="77777777" w:rsidR="00B4786A" w:rsidRDefault="00B4786A" w:rsidP="00B4786A">
            <w:pPr>
              <w:pStyle w:val="Icones"/>
            </w:pPr>
          </w:p>
          <w:p w14:paraId="1D98095C" w14:textId="77777777" w:rsidR="00B4786A" w:rsidRDefault="00B4786A" w:rsidP="00B4786A">
            <w:pPr>
              <w:pStyle w:val="Icones"/>
            </w:pPr>
          </w:p>
          <w:p w14:paraId="6CABDA3F" w14:textId="77777777" w:rsidR="00B4786A" w:rsidRDefault="00B4786A" w:rsidP="00B4786A">
            <w:pPr>
              <w:pStyle w:val="Icones"/>
            </w:pPr>
          </w:p>
          <w:p w14:paraId="17E09C33" w14:textId="77777777" w:rsidR="00B4786A" w:rsidRDefault="00B4786A" w:rsidP="00B4786A">
            <w:pPr>
              <w:pStyle w:val="Icones"/>
            </w:pPr>
          </w:p>
          <w:p w14:paraId="1ED50701" w14:textId="77777777" w:rsidR="00B4786A" w:rsidRDefault="00B4786A" w:rsidP="00B4786A">
            <w:pPr>
              <w:pStyle w:val="Icones"/>
            </w:pPr>
          </w:p>
          <w:p w14:paraId="6D7A66DC" w14:textId="77777777" w:rsidR="00B4786A" w:rsidRDefault="00B4786A" w:rsidP="00B4786A">
            <w:pPr>
              <w:pStyle w:val="Icones"/>
            </w:pPr>
          </w:p>
          <w:p w14:paraId="0BC8FA4A" w14:textId="77777777" w:rsidR="00B4786A" w:rsidRDefault="00B4786A" w:rsidP="00B4786A">
            <w:pPr>
              <w:pStyle w:val="Icones"/>
            </w:pPr>
          </w:p>
          <w:p w14:paraId="38369FCE" w14:textId="77777777" w:rsidR="00B4786A" w:rsidRDefault="00B4786A" w:rsidP="00B4786A">
            <w:pPr>
              <w:pStyle w:val="Icones"/>
            </w:pPr>
          </w:p>
          <w:p w14:paraId="229D8126" w14:textId="77777777" w:rsidR="00B4786A" w:rsidRDefault="00B4786A" w:rsidP="00B4786A">
            <w:pPr>
              <w:pStyle w:val="Icones"/>
            </w:pPr>
            <w:r>
              <w:t>ICONA 2</w:t>
            </w:r>
          </w:p>
          <w:p w14:paraId="0F704415" w14:textId="77777777"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14:paraId="60F092B9" w14:textId="77777777"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14:paraId="27A64BE0" w14:textId="77777777" w:rsidR="00B4786A" w:rsidRPr="0093610C" w:rsidRDefault="00B4786A" w:rsidP="00B4786A">
      <w:pPr>
        <w:rPr>
          <w:rFonts w:eastAsia="Times New Roman"/>
        </w:rPr>
      </w:pPr>
    </w:p>
    <w:p w14:paraId="31B99456"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377C776B" w14:textId="77777777" w:rsidR="00B4786A" w:rsidRPr="0093610C" w:rsidRDefault="00B4786A" w:rsidP="00B4786A">
      <w:pPr>
        <w:rPr>
          <w:rFonts w:eastAsia="Times New Roman"/>
          <w:b/>
        </w:rPr>
      </w:pPr>
    </w:p>
    <w:p w14:paraId="3CFE04FC"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14:paraId="78120B77" w14:textId="77777777" w:rsidR="00B4786A" w:rsidRPr="0093610C" w:rsidRDefault="00B4786A" w:rsidP="00B4786A">
      <w:pPr>
        <w:rPr>
          <w:rFonts w:eastAsia="Times New Roman"/>
          <w:b/>
        </w:rPr>
      </w:pPr>
    </w:p>
    <w:p w14:paraId="674EBEDA" w14:textId="77777777"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14:paraId="52FC9D51" w14:textId="77777777" w:rsidR="00B4786A" w:rsidRPr="0093610C" w:rsidRDefault="00B4786A" w:rsidP="00B4786A">
      <w:pPr>
        <w:rPr>
          <w:rFonts w:eastAsia="Times New Roman"/>
        </w:rPr>
      </w:pPr>
    </w:p>
    <w:p w14:paraId="402C0A63" w14:textId="77777777"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14:paraId="74974942" w14:textId="77777777" w:rsidR="00B4786A" w:rsidRPr="0093610C" w:rsidRDefault="00B4786A" w:rsidP="00B4786A">
      <w:pPr>
        <w:rPr>
          <w:rFonts w:eastAsia="Times New Roman"/>
        </w:rPr>
      </w:pPr>
    </w:p>
    <w:p w14:paraId="6AE26C40" w14:textId="77777777"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14:paraId="0B5FB615" w14:textId="77777777" w:rsidR="00B4786A" w:rsidRPr="0093610C" w:rsidRDefault="00B4786A" w:rsidP="00B4786A">
      <w:pPr>
        <w:rPr>
          <w:rFonts w:eastAsia="Times New Roman"/>
        </w:rPr>
      </w:pPr>
    </w:p>
    <w:p w14:paraId="71D90D95" w14:textId="77777777" w:rsidR="00B4786A" w:rsidRDefault="00B4786A" w:rsidP="00B4786A">
      <w:pPr>
        <w:rPr>
          <w:rFonts w:eastAsia="Times New Roman"/>
        </w:rPr>
      </w:pPr>
      <w:r w:rsidRPr="0093610C">
        <w:rPr>
          <w:rFonts w:eastAsia="Times New Roman"/>
        </w:rPr>
        <w:t>Els estudis de la llista es poden trobar en diferents estats:</w:t>
      </w:r>
    </w:p>
    <w:p w14:paraId="2EEAF1AF" w14:textId="77777777" w:rsidR="00B4786A" w:rsidRPr="0093610C" w:rsidRDefault="00B4786A" w:rsidP="00B4786A">
      <w:pPr>
        <w:rPr>
          <w:rFonts w:eastAsia="Times New Roman"/>
        </w:rPr>
      </w:pPr>
    </w:p>
    <w:p w14:paraId="0646976D" w14:textId="77777777"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14:paraId="5D2BE3B3" w14:textId="77777777"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14:paraId="77CB1F38" w14:textId="77777777" w:rsidR="00B4786A" w:rsidRPr="0093610C" w:rsidRDefault="00B4786A" w:rsidP="00B4786A">
      <w:pPr>
        <w:pStyle w:val="Prrafodelista"/>
        <w:ind w:left="506"/>
        <w:rPr>
          <w:rFonts w:eastAsia="Times New Roman"/>
        </w:rPr>
      </w:pPr>
    </w:p>
    <w:p w14:paraId="46799557" w14:textId="77777777"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14:paraId="4162F6F5" w14:textId="77777777" w:rsidR="00B4786A" w:rsidRPr="0093610C" w:rsidRDefault="00B4786A" w:rsidP="00B4786A">
      <w:pPr>
        <w:pStyle w:val="Prrafodelista"/>
      </w:pPr>
    </w:p>
    <w:p w14:paraId="0CA8F25E" w14:textId="77777777"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14:paraId="4866C010" w14:textId="77777777" w:rsidR="00DA2DE1" w:rsidRDefault="00DA2DE1" w:rsidP="00B4786A">
      <w:pPr>
        <w:rPr>
          <w:rFonts w:eastAsia="Times New Roman"/>
        </w:rPr>
      </w:pPr>
    </w:p>
    <w:p w14:paraId="28E2FD55" w14:textId="77777777" w:rsidR="00465E4B" w:rsidRDefault="00DA2DE1" w:rsidP="00B4786A">
      <w:pPr>
        <w:rPr>
          <w:rFonts w:eastAsia="Times New Roman"/>
        </w:rPr>
      </w:pPr>
      <w:r>
        <w:rPr>
          <w:rFonts w:eastAsia="Times New Roman"/>
        </w:rPr>
        <w:t>Es ressalten els estudis amb la mateixa modalitat que l’estudi que s’està visualitzant.</w:t>
      </w:r>
    </w:p>
    <w:p w14:paraId="271D5F5A" w14:textId="77777777" w:rsidR="00DA2DE1" w:rsidRDefault="00DA2DE1" w:rsidP="00B4786A">
      <w:pPr>
        <w:rPr>
          <w:rFonts w:eastAsia="Times New Roman"/>
        </w:rPr>
      </w:pPr>
    </w:p>
    <w:p w14:paraId="2CDFBF63" w14:textId="77777777"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14:paraId="1EBDFB94" w14:textId="77777777"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14:paraId="79692298" w14:textId="77777777" w:rsidR="00B4786A" w:rsidRPr="0093610C" w:rsidRDefault="00B4786A" w:rsidP="00B4786A">
      <w:pPr>
        <w:rPr>
          <w:rFonts w:eastAsia="Times New Roman"/>
        </w:rPr>
      </w:pPr>
    </w:p>
    <w:p w14:paraId="51612C82" w14:textId="77777777"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14:paraId="17F56AD8" w14:textId="77777777"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14:paraId="6C2ABA84" w14:textId="77777777" w:rsidTr="00B4786A">
        <w:trPr>
          <w:trHeight w:val="12474"/>
        </w:trPr>
        <w:tc>
          <w:tcPr>
            <w:tcW w:w="1247" w:type="dxa"/>
          </w:tcPr>
          <w:p w14:paraId="3D109E5C" w14:textId="77777777" w:rsidR="00B4786A" w:rsidRDefault="00B4786A" w:rsidP="00B4786A">
            <w:pPr>
              <w:pStyle w:val="Icones"/>
            </w:pPr>
          </w:p>
          <w:p w14:paraId="41980A9C" w14:textId="77777777" w:rsidR="00A5040C" w:rsidRDefault="00A5040C" w:rsidP="00360608">
            <w:pPr>
              <w:pStyle w:val="Icones"/>
            </w:pPr>
          </w:p>
          <w:p w14:paraId="00DBDEB0" w14:textId="77777777" w:rsidR="00360608" w:rsidRDefault="00360608" w:rsidP="00360608">
            <w:pPr>
              <w:pStyle w:val="Icones"/>
            </w:pPr>
            <w:r>
              <w:t>ICONA 1</w:t>
            </w:r>
          </w:p>
          <w:p w14:paraId="0DFABB84" w14:textId="77777777"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66F8658F" w14:textId="77777777" w:rsidR="00B4786A" w:rsidRDefault="00360608" w:rsidP="00B4786A">
            <w:pPr>
              <w:pStyle w:val="Icones"/>
            </w:pPr>
            <w:r>
              <w:t>ICONA 2</w:t>
            </w:r>
          </w:p>
          <w:p w14:paraId="625D038A" w14:textId="77777777"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14:paraId="255DAC89" w14:textId="77777777" w:rsidR="00B4786A" w:rsidRDefault="00B4786A" w:rsidP="00B4786A">
            <w:pPr>
              <w:pStyle w:val="Icones"/>
            </w:pPr>
          </w:p>
          <w:p w14:paraId="15B0D0B9" w14:textId="77777777" w:rsidR="00B4786A" w:rsidRDefault="00B4786A" w:rsidP="00B4786A">
            <w:pPr>
              <w:pStyle w:val="Icones"/>
            </w:pPr>
          </w:p>
          <w:p w14:paraId="3B441197" w14:textId="77777777" w:rsidR="00B4786A" w:rsidRDefault="00B4786A" w:rsidP="00B4786A">
            <w:pPr>
              <w:pStyle w:val="Icones"/>
            </w:pPr>
          </w:p>
          <w:p w14:paraId="3D63932A" w14:textId="77777777" w:rsidR="00B4786A" w:rsidRDefault="00B4786A" w:rsidP="00B4786A">
            <w:pPr>
              <w:pStyle w:val="Icones"/>
            </w:pPr>
          </w:p>
          <w:p w14:paraId="30118CC6" w14:textId="77777777" w:rsidR="00B4786A" w:rsidRDefault="00B4786A" w:rsidP="00B4786A">
            <w:pPr>
              <w:pStyle w:val="Icones"/>
            </w:pPr>
            <w:r>
              <w:t>BOTÓ DRET</w:t>
            </w:r>
          </w:p>
          <w:p w14:paraId="2C524B97" w14:textId="77777777"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3E4251EA" w14:textId="77777777"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14:paraId="114D5082" w14:textId="77777777" w:rsidR="00B4786A" w:rsidRPr="0093610C" w:rsidRDefault="00B4786A" w:rsidP="00B4786A">
      <w:pPr>
        <w:rPr>
          <w:rFonts w:eastAsia="Times New Roman"/>
        </w:rPr>
      </w:pPr>
    </w:p>
    <w:p w14:paraId="5E163E2D" w14:textId="77777777"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14:paraId="165C31F8" w14:textId="77777777" w:rsidR="00B4786A" w:rsidRDefault="00B4786A" w:rsidP="00B4786A">
      <w:pPr>
        <w:rPr>
          <w:rFonts w:eastAsia="Times New Roman"/>
        </w:rPr>
      </w:pPr>
    </w:p>
    <w:p w14:paraId="69F5C6F7" w14:textId="77777777"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14:paraId="14DEE3B3" w14:textId="77777777" w:rsidR="00B4786A" w:rsidRPr="0093610C" w:rsidRDefault="00B4786A" w:rsidP="00B4786A">
      <w:pPr>
        <w:rPr>
          <w:rFonts w:eastAsia="Times New Roman"/>
        </w:rPr>
      </w:pPr>
    </w:p>
    <w:p w14:paraId="45D20811"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stretch>
                      <a:fillRect/>
                    </a:stretch>
                  </pic:blipFill>
                  <pic:spPr bwMode="auto">
                    <a:xfrm>
                      <a:off x="0" y="0"/>
                      <a:ext cx="3113380" cy="1185655"/>
                    </a:xfrm>
                    <a:prstGeom prst="rect">
                      <a:avLst/>
                    </a:prstGeom>
                    <a:noFill/>
                    <a:ln w="9525">
                      <a:noFill/>
                      <a:miter lim="800000"/>
                      <a:headEnd/>
                      <a:tailEnd/>
                    </a:ln>
                  </pic:spPr>
                </pic:pic>
              </a:graphicData>
            </a:graphic>
          </wp:inline>
        </w:drawing>
      </w:r>
    </w:p>
    <w:p w14:paraId="258C5D4D" w14:textId="77777777" w:rsidR="00B4786A" w:rsidRPr="0093610C" w:rsidRDefault="00B4786A" w:rsidP="00B4786A">
      <w:pPr>
        <w:rPr>
          <w:rFonts w:eastAsia="Times New Roman"/>
        </w:rPr>
      </w:pPr>
    </w:p>
    <w:p w14:paraId="14E426BF" w14:textId="77777777"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14:paraId="0FAF23B7"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4CF9CB0B" w14:textId="77777777"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14:paraId="22870626" w14:textId="77777777" w:rsidTr="00B4786A">
        <w:tc>
          <w:tcPr>
            <w:tcW w:w="567" w:type="dxa"/>
          </w:tcPr>
          <w:p w14:paraId="25EF3B3E" w14:textId="77777777"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5C06F9F" w14:textId="77777777"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14:paraId="31039C0C"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728653B2" w14:textId="77777777" w:rsidR="00B4786A" w:rsidRPr="0093610C" w:rsidRDefault="00B4786A" w:rsidP="00B4786A">
      <w:pPr>
        <w:pStyle w:val="Ttulo2"/>
        <w:numPr>
          <w:ilvl w:val="1"/>
          <w:numId w:val="1"/>
        </w:numPr>
      </w:pPr>
      <w:bookmarkStart w:id="101" w:name="_Toc289857415"/>
      <w:bookmarkStart w:id="102" w:name="_Toc320100434"/>
      <w:r w:rsidRPr="0093610C">
        <w:lastRenderedPageBreak/>
        <w:t>ROI el·líptica</w:t>
      </w:r>
      <w:bookmarkEnd w:id="101"/>
      <w:bookmarkEnd w:id="102"/>
    </w:p>
    <w:p w14:paraId="2645BD9D" w14:textId="77777777" w:rsidR="00B4786A" w:rsidRPr="0093610C" w:rsidRDefault="00B4786A" w:rsidP="00B4786A">
      <w:pPr>
        <w:rPr>
          <w:rFonts w:eastAsia="Times New Roman"/>
          <w:b/>
        </w:rPr>
      </w:pPr>
    </w:p>
    <w:p w14:paraId="5C8803E1" w14:textId="77777777"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6909B264" w14:textId="77777777" w:rsidR="00B4786A" w:rsidRPr="0093610C" w:rsidRDefault="00B4786A" w:rsidP="00B4786A">
      <w:pPr>
        <w:rPr>
          <w:rFonts w:eastAsia="Times New Roman"/>
          <w:b/>
        </w:rPr>
      </w:pPr>
    </w:p>
    <w:p w14:paraId="340D967F"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14:paraId="08535CC2" w14:textId="77777777" w:rsidR="00B4786A" w:rsidRPr="0093610C" w:rsidRDefault="00B4786A" w:rsidP="00B4786A">
      <w:pPr>
        <w:rPr>
          <w:rFonts w:eastAsia="Times New Roman"/>
          <w:b/>
        </w:rPr>
      </w:pPr>
    </w:p>
    <w:p w14:paraId="011A310F"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14:paraId="64D8B0DD" w14:textId="77777777" w:rsidR="00B4786A" w:rsidRPr="0093610C" w:rsidRDefault="00B4786A" w:rsidP="00B4786A">
      <w:pPr>
        <w:rPr>
          <w:rFonts w:eastAsia="Times New Roman"/>
          <w:b/>
        </w:rPr>
      </w:pPr>
    </w:p>
    <w:p w14:paraId="6805F2C3" w14:textId="77777777"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14:paraId="5B7DF6AF" w14:textId="77777777" w:rsidTr="001F16EF">
        <w:tc>
          <w:tcPr>
            <w:tcW w:w="1763" w:type="dxa"/>
          </w:tcPr>
          <w:p w14:paraId="473F1E65" w14:textId="77777777"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0A6D8A4B" w14:textId="77777777"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14:paraId="275F163F" w14:textId="77777777" w:rsidR="00052B1C" w:rsidRPr="00052B1C" w:rsidRDefault="00052B1C" w:rsidP="00052B1C">
      <w:r w:rsidRPr="00052B1C">
        <w:t xml:space="preserve">Per cancel·lar una mesura, </w:t>
      </w:r>
      <w:r w:rsidR="0001215F">
        <w:t>quan encara no està acabada, pré</w:t>
      </w:r>
      <w:r w:rsidRPr="00052B1C">
        <w:t>mer la tecla ESC.</w:t>
      </w:r>
    </w:p>
    <w:p w14:paraId="05E52ECE" w14:textId="77777777" w:rsidR="00B4786A" w:rsidRPr="00052B1C" w:rsidRDefault="00B4786A" w:rsidP="00052B1C"/>
    <w:p w14:paraId="444145FD"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14:paraId="1726DABF" w14:textId="77777777" w:rsidR="00B4786A" w:rsidRPr="0093610C" w:rsidRDefault="00B4786A" w:rsidP="00B4786A">
      <w:pPr>
        <w:rPr>
          <w:rFonts w:eastAsia="Times New Roman"/>
          <w:b/>
        </w:rPr>
      </w:pPr>
    </w:p>
    <w:p w14:paraId="48A29113" w14:textId="77777777" w:rsidR="00B4786A" w:rsidRPr="0093610C" w:rsidRDefault="00B4786A" w:rsidP="00B4786A">
      <w:pPr>
        <w:rPr>
          <w:rStyle w:val="Textoennegrita"/>
        </w:rPr>
      </w:pPr>
      <w:r w:rsidRPr="0093610C">
        <w:rPr>
          <w:rStyle w:val="Textoennegrita"/>
        </w:rPr>
        <w:t>Exemple:</w:t>
      </w:r>
    </w:p>
    <w:p w14:paraId="1FA46EE1" w14:textId="77777777" w:rsidR="00B4786A" w:rsidRPr="0093610C" w:rsidRDefault="00B4786A" w:rsidP="00B4786A">
      <w:pPr>
        <w:rPr>
          <w:rFonts w:eastAsia="Times New Roman"/>
        </w:rPr>
      </w:pPr>
    </w:p>
    <w:p w14:paraId="023E7393" w14:textId="77777777"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14:paraId="30E48CF8" w14:textId="77777777"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14:paraId="4B00D346" w14:textId="77777777" w:rsidR="00537070" w:rsidRDefault="00537070" w:rsidP="00537070">
      <w:pPr>
        <w:pStyle w:val="Ttulo2"/>
      </w:pPr>
      <w:bookmarkStart w:id="105" w:name="_Toc320100435"/>
      <w:r>
        <w:lastRenderedPageBreak/>
        <w:t>ROI Màgica</w:t>
      </w:r>
      <w:bookmarkEnd w:id="105"/>
    </w:p>
    <w:p w14:paraId="79B5F25A" w14:textId="77777777" w:rsidR="00537070" w:rsidRDefault="00537070" w:rsidP="00537070">
      <w:pPr>
        <w:rPr>
          <w:rFonts w:eastAsia="Times New Roman"/>
        </w:rPr>
      </w:pPr>
    </w:p>
    <w:p w14:paraId="541F634D" w14:textId="77777777"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6"/>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3315D82" w14:textId="77777777"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14:paraId="27DD2A95" w14:textId="77777777" w:rsidR="00537070" w:rsidRPr="0093610C" w:rsidRDefault="00537070" w:rsidP="00537070">
      <w:pPr>
        <w:rPr>
          <w:rFonts w:eastAsia="Times New Roman"/>
          <w:b/>
        </w:rPr>
      </w:pPr>
    </w:p>
    <w:p w14:paraId="6AB74E3F" w14:textId="77777777"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14:paraId="1541C8F7" w14:textId="77777777" w:rsidR="00537070" w:rsidRPr="0093610C" w:rsidRDefault="00537070" w:rsidP="00537070">
      <w:pPr>
        <w:rPr>
          <w:rFonts w:eastAsia="Times New Roman"/>
        </w:rPr>
      </w:pPr>
    </w:p>
    <w:p w14:paraId="17C76BCC" w14:textId="77777777" w:rsidR="00537070" w:rsidRDefault="00537070" w:rsidP="00537070">
      <w:pPr>
        <w:rPr>
          <w:rStyle w:val="TeclesCar"/>
        </w:rPr>
      </w:pPr>
      <w:r w:rsidRPr="0093610C">
        <w:rPr>
          <w:rStyle w:val="Textoennegrita"/>
        </w:rPr>
        <w:t xml:space="preserve">Tecla d’accés ràpid per activar-la: </w:t>
      </w:r>
      <w:r w:rsidR="00793BDA">
        <w:rPr>
          <w:rStyle w:val="TeclesCar"/>
        </w:rPr>
        <w:t>M</w:t>
      </w:r>
    </w:p>
    <w:p w14:paraId="587F3033" w14:textId="77777777" w:rsidR="00793BDA" w:rsidRPr="00793BDA" w:rsidRDefault="00793BDA" w:rsidP="00793BDA"/>
    <w:p w14:paraId="2268EC1F" w14:textId="77777777"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14:paraId="1414B1F6" w14:textId="77777777" w:rsidTr="00FF6AF1">
        <w:tc>
          <w:tcPr>
            <w:tcW w:w="1763" w:type="dxa"/>
          </w:tcPr>
          <w:p w14:paraId="2E3721B4" w14:textId="77777777"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78FBED5A" w14:textId="77777777"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14:paraId="73CD7E5E" w14:textId="77777777" w:rsidR="00537070" w:rsidRPr="00052B1C" w:rsidRDefault="00537070" w:rsidP="00537070">
      <w:r w:rsidRPr="00052B1C">
        <w:t xml:space="preserve">Per cancel·lar una mesura, </w:t>
      </w:r>
      <w:r w:rsidR="0037762F">
        <w:t>quan encara no està acabada, pré</w:t>
      </w:r>
      <w:r w:rsidRPr="00052B1C">
        <w:t>mer la tecla ESC.</w:t>
      </w:r>
    </w:p>
    <w:p w14:paraId="2D75D2E9" w14:textId="77777777" w:rsidR="00537070" w:rsidRPr="0093610C" w:rsidRDefault="00537070" w:rsidP="00537070">
      <w:pPr>
        <w:rPr>
          <w:rFonts w:eastAsia="Times New Roman"/>
          <w:b/>
        </w:rPr>
      </w:pPr>
    </w:p>
    <w:p w14:paraId="1C290ABD" w14:textId="77777777"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14:paraId="6D8DC32F" w14:textId="77777777" w:rsidR="00537070" w:rsidRPr="0093610C" w:rsidRDefault="00537070" w:rsidP="00537070">
      <w:pPr>
        <w:rPr>
          <w:rFonts w:eastAsia="Times New Roman"/>
          <w:b/>
        </w:rPr>
      </w:pPr>
    </w:p>
    <w:p w14:paraId="7285C9B3" w14:textId="77777777" w:rsidR="00537070" w:rsidRPr="0093610C" w:rsidRDefault="00537070" w:rsidP="00537070">
      <w:pPr>
        <w:rPr>
          <w:rStyle w:val="Textoennegrita"/>
        </w:rPr>
      </w:pPr>
      <w:r w:rsidRPr="0093610C">
        <w:rPr>
          <w:rStyle w:val="Textoennegrita"/>
        </w:rPr>
        <w:t>Exemple:</w:t>
      </w:r>
    </w:p>
    <w:p w14:paraId="1197B9F6" w14:textId="77777777" w:rsidR="00537070" w:rsidRPr="00537070" w:rsidRDefault="00537070" w:rsidP="00537070"/>
    <w:p w14:paraId="04C5D56F" w14:textId="77777777" w:rsidR="00537070" w:rsidRDefault="00537070" w:rsidP="00537070"/>
    <w:p w14:paraId="3499A63E" w14:textId="77777777"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14:paraId="058B64BB" w14:textId="77777777" w:rsidR="00B4786A" w:rsidRPr="0093610C" w:rsidRDefault="00B4786A" w:rsidP="00B4786A">
      <w:pPr>
        <w:pStyle w:val="Ttulo2"/>
        <w:numPr>
          <w:ilvl w:val="1"/>
          <w:numId w:val="1"/>
        </w:numPr>
      </w:pPr>
      <w:bookmarkStart w:id="106" w:name="_Toc320100436"/>
      <w:r w:rsidRPr="0093610C">
        <w:lastRenderedPageBreak/>
        <w:t>R</w:t>
      </w:r>
      <w:bookmarkStart w:id="107" w:name="roi"/>
      <w:bookmarkEnd w:id="107"/>
      <w:r w:rsidRPr="0093610C">
        <w:t>OI</w:t>
      </w:r>
      <w:bookmarkEnd w:id="104"/>
      <w:bookmarkEnd w:id="106"/>
    </w:p>
    <w:p w14:paraId="4FA402FE" w14:textId="77777777" w:rsidR="00B4786A" w:rsidRPr="0093610C" w:rsidRDefault="00B4786A" w:rsidP="00B4786A">
      <w:pPr>
        <w:rPr>
          <w:rFonts w:eastAsia="Times New Roman"/>
        </w:rPr>
      </w:pPr>
    </w:p>
    <w:p w14:paraId="6213B8CA" w14:textId="77777777"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29A51A84" w14:textId="77777777"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14:paraId="3DF6FA78" w14:textId="77777777" w:rsidR="00B4786A" w:rsidRPr="0093610C" w:rsidRDefault="00B4786A" w:rsidP="00B4786A">
      <w:pPr>
        <w:rPr>
          <w:rFonts w:eastAsia="Times New Roman"/>
          <w:b/>
        </w:rPr>
      </w:pPr>
    </w:p>
    <w:p w14:paraId="46F39021"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14:paraId="08ED2738" w14:textId="77777777" w:rsidR="00B4786A" w:rsidRPr="0093610C" w:rsidRDefault="00B4786A" w:rsidP="00B4786A">
      <w:pPr>
        <w:rPr>
          <w:rFonts w:eastAsia="Times New Roman"/>
        </w:rPr>
      </w:pPr>
    </w:p>
    <w:p w14:paraId="0D065209" w14:textId="77777777"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14:paraId="4685C9B5" w14:textId="77777777" w:rsidR="00B4786A" w:rsidRPr="0093610C" w:rsidRDefault="00B4786A" w:rsidP="00B4786A">
      <w:pPr>
        <w:rPr>
          <w:rFonts w:eastAsia="Times New Roman"/>
          <w:b/>
        </w:rPr>
      </w:pPr>
    </w:p>
    <w:p w14:paraId="15980590" w14:textId="77777777"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14:paraId="7C1E220C" w14:textId="77777777" w:rsidTr="00B4786A">
        <w:tc>
          <w:tcPr>
            <w:tcW w:w="1763" w:type="dxa"/>
          </w:tcPr>
          <w:p w14:paraId="041A32DE" w14:textId="77777777"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2B0D176E" w14:textId="77777777"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14:paraId="30488E2F" w14:textId="77777777" w:rsidR="00052B1C" w:rsidRPr="00052B1C" w:rsidRDefault="00052B1C" w:rsidP="00052B1C">
      <w:r w:rsidRPr="00052B1C">
        <w:t xml:space="preserve">Per cancel·lar una mesura, quan encara no està acabada, </w:t>
      </w:r>
      <w:r w:rsidR="0001215F">
        <w:t>pré</w:t>
      </w:r>
      <w:r w:rsidRPr="00052B1C">
        <w:t>mer la tecla ESC.</w:t>
      </w:r>
    </w:p>
    <w:p w14:paraId="6A8375E4" w14:textId="77777777" w:rsidR="00B4786A" w:rsidRPr="0093610C" w:rsidRDefault="00B4786A" w:rsidP="00B4786A">
      <w:pPr>
        <w:rPr>
          <w:rFonts w:eastAsia="Times New Roman"/>
          <w:b/>
        </w:rPr>
      </w:pPr>
    </w:p>
    <w:p w14:paraId="504E9D58" w14:textId="77777777"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72F719EC" w14:textId="77777777" w:rsidR="00B4786A" w:rsidRPr="0093610C" w:rsidRDefault="00B4786A" w:rsidP="00B4786A">
      <w:pPr>
        <w:rPr>
          <w:rFonts w:eastAsia="Times New Roman"/>
          <w:b/>
        </w:rPr>
      </w:pPr>
    </w:p>
    <w:p w14:paraId="0CAA7497" w14:textId="77777777" w:rsidR="00B4786A" w:rsidRPr="0093610C" w:rsidRDefault="00B4786A" w:rsidP="00B4786A">
      <w:pPr>
        <w:rPr>
          <w:rStyle w:val="Textoennegrita"/>
        </w:rPr>
      </w:pPr>
      <w:r w:rsidRPr="0093610C">
        <w:rPr>
          <w:rStyle w:val="Textoennegrita"/>
        </w:rPr>
        <w:t>Exemple:</w:t>
      </w:r>
    </w:p>
    <w:p w14:paraId="02477018" w14:textId="77777777"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09A3F4C8" w14:textId="77777777"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14:paraId="71F248A4" w14:textId="77777777" w:rsidR="00F1080A" w:rsidRDefault="00B54BDF" w:rsidP="00F1080A">
      <w:pPr>
        <w:pStyle w:val="Ttulo2"/>
      </w:pPr>
      <w:bookmarkStart w:id="111" w:name="_Toc320100437"/>
      <w:r w:rsidRPr="00B54BDF">
        <w:lastRenderedPageBreak/>
        <w:t>C</w:t>
      </w:r>
      <w:r w:rsidR="00F1080A" w:rsidRPr="00B54BDF">
        <w:t>ercle</w:t>
      </w:r>
      <w:bookmarkEnd w:id="111"/>
    </w:p>
    <w:p w14:paraId="76D99DF2" w14:textId="77777777" w:rsidR="00F1080A" w:rsidRDefault="00F1080A">
      <w:pPr>
        <w:widowControl/>
        <w:suppressAutoHyphens w:val="0"/>
        <w:spacing w:line="240" w:lineRule="auto"/>
      </w:pPr>
    </w:p>
    <w:p w14:paraId="158D50DE" w14:textId="77777777" w:rsidR="00F1080A" w:rsidRDefault="00F1080A">
      <w:pPr>
        <w:widowControl/>
        <w:suppressAutoHyphens w:val="0"/>
        <w:spacing w:line="240" w:lineRule="auto"/>
      </w:pPr>
      <w:r>
        <w:rPr>
          <w:noProof/>
          <w:lang w:val="es-ES"/>
        </w:rPr>
        <w:drawing>
          <wp:inline distT="0" distB="0" distL="0" distR="0" wp14:anchorId="6D961714" wp14:editId="0FCBC846">
            <wp:extent cx="336772" cy="336550"/>
            <wp:effectExtent l="25400" t="25400" r="0" b="0"/>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0"/>
                    <a:srcRect l="-9186" t="-9186" r="-9186" b="-9186"/>
                    <a:stretch/>
                  </pic:blipFill>
                  <pic:spPr bwMode="auto">
                    <a:xfrm>
                      <a:off x="0" y="0"/>
                      <a:ext cx="337512" cy="33729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inline>
        </w:drawing>
      </w:r>
    </w:p>
    <w:p w14:paraId="79643CF3" w14:textId="77777777" w:rsidR="005343BA" w:rsidRDefault="005343BA">
      <w:pPr>
        <w:widowControl/>
        <w:suppressAutoHyphens w:val="0"/>
        <w:spacing w:line="240" w:lineRule="auto"/>
      </w:pPr>
    </w:p>
    <w:p w14:paraId="6964032D" w14:textId="77777777"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14:paraId="3CDACDD5" w14:textId="77777777" w:rsidR="00F1080A" w:rsidRDefault="00F1080A">
      <w:pPr>
        <w:widowControl/>
        <w:suppressAutoHyphens w:val="0"/>
        <w:spacing w:line="240" w:lineRule="auto"/>
      </w:pPr>
    </w:p>
    <w:p w14:paraId="31174137" w14:textId="77777777"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14:paraId="642DB6D7" w14:textId="77777777" w:rsidR="002E4BD5" w:rsidRPr="0093610C" w:rsidRDefault="002E4BD5" w:rsidP="00F1080A">
      <w:pPr>
        <w:rPr>
          <w:rFonts w:eastAsia="Times New Roman"/>
          <w:b/>
        </w:rPr>
      </w:pPr>
    </w:p>
    <w:p w14:paraId="48CC4A78" w14:textId="77777777"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14:paraId="3A78492D" w14:textId="77777777" w:rsidTr="006F36B7">
        <w:tc>
          <w:tcPr>
            <w:tcW w:w="1763" w:type="dxa"/>
          </w:tcPr>
          <w:p w14:paraId="6051BACE" w14:textId="77777777"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339C231B" w14:textId="77777777"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14:paraId="07FBA1E5" w14:textId="77777777" w:rsidR="00052B1C" w:rsidRPr="00052B1C" w:rsidRDefault="00052B1C" w:rsidP="00052B1C">
      <w:r w:rsidRPr="00052B1C">
        <w:t xml:space="preserve">Per cancel·lar una mesura, </w:t>
      </w:r>
      <w:r w:rsidR="0001215F">
        <w:t>quan encara no està acabada, pré</w:t>
      </w:r>
      <w:r w:rsidRPr="00052B1C">
        <w:t>mer la tecla ESC.</w:t>
      </w:r>
    </w:p>
    <w:p w14:paraId="5B7E94EC" w14:textId="77777777" w:rsidR="00F1080A" w:rsidRPr="0093610C" w:rsidRDefault="00F1080A" w:rsidP="00F1080A">
      <w:pPr>
        <w:rPr>
          <w:rFonts w:eastAsia="Times New Roman"/>
          <w:b/>
        </w:rPr>
      </w:pPr>
    </w:p>
    <w:p w14:paraId="22240D8F" w14:textId="77777777"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14:paraId="5C28E909" w14:textId="77777777" w:rsidR="00F1080A" w:rsidRPr="0093610C" w:rsidRDefault="00F1080A" w:rsidP="00F1080A">
      <w:pPr>
        <w:rPr>
          <w:rFonts w:eastAsia="Times New Roman"/>
          <w:b/>
        </w:rPr>
      </w:pPr>
    </w:p>
    <w:p w14:paraId="2880E00D" w14:textId="77777777" w:rsidR="00F1080A" w:rsidRPr="0093610C" w:rsidRDefault="00F1080A" w:rsidP="00F1080A">
      <w:pPr>
        <w:rPr>
          <w:rStyle w:val="Textoennegrita"/>
        </w:rPr>
      </w:pPr>
      <w:r w:rsidRPr="0093610C">
        <w:rPr>
          <w:rStyle w:val="Textoennegrita"/>
        </w:rPr>
        <w:t>Exemple:</w:t>
      </w:r>
    </w:p>
    <w:p w14:paraId="73202E22" w14:textId="77777777"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stretch>
                      <a:fillRect/>
                    </a:stretch>
                  </pic:blipFill>
                  <pic:spPr bwMode="auto">
                    <a:xfrm>
                      <a:off x="0" y="0"/>
                      <a:ext cx="1515186" cy="2000519"/>
                    </a:xfrm>
                    <a:prstGeom prst="rect">
                      <a:avLst/>
                    </a:prstGeom>
                    <a:noFill/>
                    <a:ln w="9525">
                      <a:noFill/>
                      <a:miter lim="800000"/>
                      <a:headEnd/>
                      <a:tailEnd/>
                    </a:ln>
                  </pic:spPr>
                </pic:pic>
              </a:graphicData>
            </a:graphic>
          </wp:inline>
        </w:drawing>
      </w:r>
    </w:p>
    <w:p w14:paraId="3496BF45" w14:textId="77777777"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163489B8" w14:textId="77777777" w:rsidR="00B4786A" w:rsidRPr="0093610C" w:rsidRDefault="00B4786A" w:rsidP="00B4786A">
      <w:pPr>
        <w:pStyle w:val="Ttulo2"/>
        <w:numPr>
          <w:ilvl w:val="1"/>
          <w:numId w:val="1"/>
        </w:numPr>
      </w:pPr>
      <w:bookmarkStart w:id="112" w:name="_Toc320100438"/>
      <w:r w:rsidRPr="0093610C">
        <w:lastRenderedPageBreak/>
        <w:t>D</w:t>
      </w:r>
      <w:bookmarkStart w:id="113" w:name="distància"/>
      <w:bookmarkEnd w:id="113"/>
      <w:r w:rsidRPr="0093610C">
        <w:t>istància</w:t>
      </w:r>
      <w:bookmarkEnd w:id="110"/>
      <w:bookmarkEnd w:id="112"/>
    </w:p>
    <w:p w14:paraId="78940E8A" w14:textId="77777777" w:rsidR="00B4786A" w:rsidRPr="0093610C" w:rsidRDefault="00B4786A" w:rsidP="00B4786A">
      <w:pPr>
        <w:rPr>
          <w:rFonts w:eastAsia="Times New Roman"/>
        </w:rPr>
      </w:pPr>
    </w:p>
    <w:p w14:paraId="62FEB4E6"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606EC3A1" w14:textId="77777777" w:rsidR="00B4786A" w:rsidRPr="0093610C" w:rsidRDefault="00B4786A" w:rsidP="00B4786A">
      <w:pPr>
        <w:rPr>
          <w:rFonts w:eastAsia="Times New Roman"/>
          <w:b/>
        </w:rPr>
      </w:pPr>
    </w:p>
    <w:p w14:paraId="1453DCCB"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14:paraId="704A2166" w14:textId="77777777" w:rsidR="00B4786A" w:rsidRPr="0093610C" w:rsidRDefault="00B4786A" w:rsidP="00B4786A">
      <w:pPr>
        <w:rPr>
          <w:rFonts w:eastAsia="Times New Roman"/>
        </w:rPr>
      </w:pPr>
    </w:p>
    <w:p w14:paraId="66F03519" w14:textId="77777777"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14:paraId="2831E16A" w14:textId="77777777" w:rsidR="00B4786A" w:rsidRPr="0093610C" w:rsidRDefault="00B4786A" w:rsidP="00B4786A">
      <w:pPr>
        <w:rPr>
          <w:rFonts w:eastAsia="Times New Roman"/>
          <w:b/>
        </w:rPr>
      </w:pPr>
    </w:p>
    <w:p w14:paraId="1CA1777A" w14:textId="77777777"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14:paraId="08BA317D" w14:textId="77777777" w:rsidTr="00B4786A">
        <w:tc>
          <w:tcPr>
            <w:tcW w:w="1763" w:type="dxa"/>
          </w:tcPr>
          <w:p w14:paraId="7971403C"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6A094D44" w14:textId="77777777"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14:paraId="01E62723" w14:textId="77777777" w:rsidR="00052B1C" w:rsidRPr="00052B1C" w:rsidRDefault="00052B1C" w:rsidP="00052B1C">
      <w:r w:rsidRPr="00052B1C">
        <w:t xml:space="preserve">Per cancel·lar una mesura, </w:t>
      </w:r>
      <w:r w:rsidR="0001215F">
        <w:t>quan encara no està acabada, pré</w:t>
      </w:r>
      <w:r w:rsidRPr="00052B1C">
        <w:t>mer la tecla ESC.</w:t>
      </w:r>
    </w:p>
    <w:p w14:paraId="75781FBC" w14:textId="77777777" w:rsidR="00B4786A" w:rsidRPr="0093610C" w:rsidRDefault="00B4786A" w:rsidP="00B4786A">
      <w:pPr>
        <w:rPr>
          <w:b/>
        </w:rPr>
      </w:pPr>
    </w:p>
    <w:p w14:paraId="1C666E15" w14:textId="77777777"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14:paraId="2099CCB6" w14:textId="77777777" w:rsidR="00B4786A" w:rsidRPr="0093610C" w:rsidRDefault="00B4786A" w:rsidP="00B4786A">
      <w:pPr>
        <w:rPr>
          <w:b/>
        </w:rPr>
      </w:pPr>
    </w:p>
    <w:p w14:paraId="474F149E" w14:textId="77777777" w:rsidR="00B4786A" w:rsidRPr="0093610C" w:rsidRDefault="00B4786A" w:rsidP="00B4786A">
      <w:pPr>
        <w:rPr>
          <w:rStyle w:val="Textoennegrita"/>
        </w:rPr>
      </w:pPr>
      <w:r w:rsidRPr="0093610C">
        <w:rPr>
          <w:rStyle w:val="Textoennegrita"/>
        </w:rPr>
        <w:t>Exemple:</w:t>
      </w:r>
    </w:p>
    <w:p w14:paraId="3FD6DB92" w14:textId="77777777" w:rsidR="00B4786A" w:rsidRPr="0093610C" w:rsidRDefault="00B4786A" w:rsidP="00B4786A">
      <w:pPr>
        <w:rPr>
          <w:b/>
        </w:rPr>
      </w:pPr>
    </w:p>
    <w:p w14:paraId="30B258A4" w14:textId="77777777"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44FF54EF" w14:textId="77777777" w:rsidR="004B310C" w:rsidRPr="0093610C" w:rsidRDefault="004B310C" w:rsidP="00B4786A">
      <w:pPr>
        <w:jc w:val="center"/>
        <w:rPr>
          <w:rFonts w:eastAsia="Times New Roman"/>
        </w:rPr>
      </w:pPr>
    </w:p>
    <w:p w14:paraId="126A27FF" w14:textId="77777777" w:rsidR="00C366D7" w:rsidRDefault="00B4786A">
      <w:pPr>
        <w:widowControl/>
        <w:suppressAutoHyphens w:val="0"/>
        <w:spacing w:line="240" w:lineRule="auto"/>
      </w:pPr>
      <w:bookmarkStart w:id="114" w:name="_Toc289857418"/>
      <w:r>
        <w:br w:type="page"/>
      </w:r>
    </w:p>
    <w:p w14:paraId="0D8D2CF1" w14:textId="77777777" w:rsidR="00B4786A" w:rsidRDefault="00005459" w:rsidP="00C366D7">
      <w:pPr>
        <w:pStyle w:val="Ttulo2"/>
      </w:pPr>
      <w:bookmarkStart w:id="115" w:name="_Distància_perpendicular"/>
      <w:bookmarkStart w:id="116" w:name="_Toc320100439"/>
      <w:bookmarkEnd w:id="115"/>
      <w:r>
        <w:lastRenderedPageBreak/>
        <w:t>TA-GT</w:t>
      </w:r>
      <w:bookmarkEnd w:id="116"/>
    </w:p>
    <w:p w14:paraId="7C01E214" w14:textId="77777777" w:rsidR="00C366D7" w:rsidRDefault="00C366D7">
      <w:pPr>
        <w:widowControl/>
        <w:suppressAutoHyphens w:val="0"/>
        <w:spacing w:line="240" w:lineRule="auto"/>
      </w:pPr>
    </w:p>
    <w:p w14:paraId="6F4B12DF" w14:textId="77777777"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2E1FEDB9" w14:textId="77777777" w:rsidR="00C366D7" w:rsidRPr="0093610C" w:rsidRDefault="00C366D7" w:rsidP="00C366D7">
      <w:pPr>
        <w:rPr>
          <w:rFonts w:eastAsia="Times New Roman"/>
          <w:b/>
        </w:rPr>
      </w:pPr>
    </w:p>
    <w:p w14:paraId="19EF9DAA" w14:textId="77777777"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14:paraId="188032DD" w14:textId="77777777"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14:paraId="7AECD0E6" w14:textId="77777777" w:rsidTr="004E4D07">
        <w:tc>
          <w:tcPr>
            <w:tcW w:w="1763" w:type="dxa"/>
          </w:tcPr>
          <w:p w14:paraId="092C134B" w14:textId="77777777"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6A1711A5" w14:textId="77777777" w:rsidR="00C366D7" w:rsidRPr="0093610C" w:rsidRDefault="00C366D7" w:rsidP="00C366D7">
      <w:pPr>
        <w:rPr>
          <w:b/>
        </w:rPr>
      </w:pPr>
      <w:r w:rsidRPr="0093610C">
        <w:rPr>
          <w:rStyle w:val="Textoennegrita"/>
        </w:rPr>
        <w:t>Mode de funcionament:</w:t>
      </w:r>
    </w:p>
    <w:p w14:paraId="120CDE28" w14:textId="77777777"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14:paraId="12B357A3" w14:textId="77777777" w:rsidR="00C366D7" w:rsidRPr="0093610C" w:rsidRDefault="00C366D7" w:rsidP="00C366D7">
      <w:pPr>
        <w:rPr>
          <w:b/>
        </w:rPr>
      </w:pPr>
    </w:p>
    <w:p w14:paraId="0535B70D" w14:textId="77777777"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14:paraId="78BC0EFD" w14:textId="77777777" w:rsidR="00C366D7" w:rsidRPr="0093610C" w:rsidRDefault="00C366D7" w:rsidP="00C366D7">
      <w:pPr>
        <w:rPr>
          <w:b/>
        </w:rPr>
      </w:pPr>
    </w:p>
    <w:p w14:paraId="6197F2A0" w14:textId="77777777" w:rsidR="00C366D7" w:rsidRPr="0093610C" w:rsidRDefault="00C366D7" w:rsidP="00C366D7">
      <w:pPr>
        <w:rPr>
          <w:rStyle w:val="Textoennegrita"/>
        </w:rPr>
      </w:pPr>
      <w:r w:rsidRPr="0093610C">
        <w:rPr>
          <w:rStyle w:val="Textoennegrita"/>
        </w:rPr>
        <w:t>Exemple:</w:t>
      </w:r>
    </w:p>
    <w:p w14:paraId="1D43C190" w14:textId="77777777" w:rsidR="00C366D7" w:rsidRDefault="00C366D7">
      <w:pPr>
        <w:widowControl/>
        <w:suppressAutoHyphens w:val="0"/>
        <w:spacing w:line="240" w:lineRule="auto"/>
      </w:pPr>
    </w:p>
    <w:p w14:paraId="4B657832" w14:textId="77777777"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0EC0E990" w14:textId="77777777" w:rsidR="00C366D7" w:rsidRDefault="00C366D7" w:rsidP="00C366D7">
      <w:pPr>
        <w:widowControl/>
        <w:suppressAutoHyphens w:val="0"/>
        <w:spacing w:line="240" w:lineRule="auto"/>
        <w:jc w:val="center"/>
      </w:pPr>
      <w:r>
        <w:br w:type="page"/>
      </w:r>
    </w:p>
    <w:p w14:paraId="19CCF329" w14:textId="77777777" w:rsidR="00B4786A" w:rsidRPr="0093610C" w:rsidRDefault="00B4786A" w:rsidP="00B4786A">
      <w:pPr>
        <w:pStyle w:val="Ttulo2"/>
        <w:numPr>
          <w:ilvl w:val="1"/>
          <w:numId w:val="1"/>
        </w:numPr>
      </w:pPr>
      <w:bookmarkStart w:id="117" w:name="_Toc320100440"/>
      <w:r w:rsidRPr="0093610C">
        <w:lastRenderedPageBreak/>
        <w:t>A</w:t>
      </w:r>
      <w:bookmarkStart w:id="118" w:name="angle"/>
      <w:bookmarkEnd w:id="118"/>
      <w:r w:rsidRPr="0093610C">
        <w:t>ngle</w:t>
      </w:r>
      <w:bookmarkEnd w:id="114"/>
      <w:bookmarkEnd w:id="117"/>
    </w:p>
    <w:p w14:paraId="6699280F" w14:textId="77777777" w:rsidR="00B4786A" w:rsidRPr="0093610C" w:rsidRDefault="00B4786A" w:rsidP="00B4786A">
      <w:pPr>
        <w:rPr>
          <w:rFonts w:eastAsia="Times New Roman"/>
        </w:rPr>
      </w:pPr>
    </w:p>
    <w:p w14:paraId="1CA2C22F"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B004CC8" w14:textId="77777777" w:rsidR="00B4786A" w:rsidRPr="0093610C" w:rsidRDefault="00B4786A" w:rsidP="00B4786A">
      <w:pPr>
        <w:rPr>
          <w:rFonts w:eastAsia="Times New Roman"/>
          <w:b/>
        </w:rPr>
      </w:pPr>
    </w:p>
    <w:p w14:paraId="458E67FA"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14:paraId="0337BB10" w14:textId="77777777" w:rsidR="00B4786A" w:rsidRPr="0093610C" w:rsidRDefault="00B4786A" w:rsidP="00B4786A">
      <w:pPr>
        <w:rPr>
          <w:rFonts w:eastAsia="Times New Roman"/>
          <w:b/>
        </w:rPr>
      </w:pPr>
    </w:p>
    <w:p w14:paraId="0C10151B" w14:textId="77777777"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14:paraId="60065A71" w14:textId="77777777" w:rsidR="00B4786A" w:rsidRPr="0093610C" w:rsidRDefault="00B4786A" w:rsidP="00B4786A">
      <w:pPr>
        <w:rPr>
          <w:rStyle w:val="Textoennegrita"/>
        </w:rPr>
      </w:pPr>
    </w:p>
    <w:p w14:paraId="6EC88345" w14:textId="77777777"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14:paraId="2917D09C" w14:textId="77777777" w:rsidTr="00B4786A">
        <w:tc>
          <w:tcPr>
            <w:tcW w:w="1763" w:type="dxa"/>
          </w:tcPr>
          <w:p w14:paraId="1D60E402"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11AAA6C6" w14:textId="77777777"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14:paraId="5ACCB2F3" w14:textId="77777777" w:rsidR="00052B1C" w:rsidRPr="00052B1C" w:rsidRDefault="00052B1C" w:rsidP="00052B1C">
      <w:r w:rsidRPr="00052B1C">
        <w:t xml:space="preserve">Per cancel·lar una mesura, </w:t>
      </w:r>
      <w:r w:rsidR="0001215F">
        <w:t>quan encara no està acabada, pré</w:t>
      </w:r>
      <w:r w:rsidRPr="00052B1C">
        <w:t>mer la tecla ESC.</w:t>
      </w:r>
    </w:p>
    <w:p w14:paraId="79F9F6E1" w14:textId="77777777" w:rsidR="00B4786A" w:rsidRDefault="00B4786A" w:rsidP="00B4786A"/>
    <w:p w14:paraId="05811771" w14:textId="77777777" w:rsidR="00B4786A" w:rsidRPr="0093610C" w:rsidRDefault="00B4786A" w:rsidP="00B4786A"/>
    <w:p w14:paraId="446D0DB6" w14:textId="77777777"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26B3D9C8" w14:textId="77777777" w:rsidR="00B4786A" w:rsidRPr="0093610C" w:rsidRDefault="00B4786A" w:rsidP="00B4786A">
      <w:pPr>
        <w:rPr>
          <w:rFonts w:eastAsia="Times New Roman"/>
          <w:b/>
        </w:rPr>
      </w:pPr>
    </w:p>
    <w:p w14:paraId="5CB69F40"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14:paraId="65085308" w14:textId="77777777" w:rsidR="00B4786A" w:rsidRPr="0093610C" w:rsidRDefault="00B4786A" w:rsidP="00B4786A">
      <w:pPr>
        <w:rPr>
          <w:rFonts w:eastAsia="Times New Roman"/>
        </w:rPr>
      </w:pPr>
    </w:p>
    <w:p w14:paraId="0B66529F" w14:textId="77777777" w:rsidR="00B4786A" w:rsidRPr="0093610C" w:rsidRDefault="00B4786A" w:rsidP="00B4786A">
      <w:pPr>
        <w:widowControl/>
        <w:suppressAutoHyphens w:val="0"/>
        <w:rPr>
          <w:rStyle w:val="Textoennegrita"/>
        </w:rPr>
      </w:pPr>
      <w:r w:rsidRPr="0093610C">
        <w:rPr>
          <w:rStyle w:val="Textoennegrita"/>
        </w:rPr>
        <w:t>Exemple:</w:t>
      </w:r>
    </w:p>
    <w:p w14:paraId="6F7C42C6" w14:textId="77777777"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0D1A9BCC" w14:textId="77777777" w:rsidR="004B310C" w:rsidRPr="0093610C" w:rsidRDefault="004B310C" w:rsidP="00B4786A">
      <w:pPr>
        <w:jc w:val="center"/>
        <w:rPr>
          <w:rFonts w:eastAsia="Times New Roman"/>
        </w:rPr>
      </w:pPr>
    </w:p>
    <w:p w14:paraId="50D789F2" w14:textId="77777777"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14:paraId="77D3E286" w14:textId="77777777" w:rsidR="00B4786A" w:rsidRPr="0093610C" w:rsidRDefault="00B4786A" w:rsidP="00B4786A">
      <w:pPr>
        <w:pStyle w:val="Ttulo2"/>
        <w:numPr>
          <w:ilvl w:val="1"/>
          <w:numId w:val="1"/>
        </w:numPr>
      </w:pPr>
      <w:bookmarkStart w:id="120" w:name="_Toc320100441"/>
      <w:r w:rsidRPr="0093610C">
        <w:lastRenderedPageBreak/>
        <w:t>A</w:t>
      </w:r>
      <w:bookmarkStart w:id="121" w:name="angle-obert"/>
      <w:bookmarkEnd w:id="121"/>
      <w:r w:rsidRPr="0093610C">
        <w:t>ngle obert</w:t>
      </w:r>
      <w:bookmarkEnd w:id="119"/>
      <w:bookmarkEnd w:id="120"/>
    </w:p>
    <w:p w14:paraId="16A6382D" w14:textId="77777777" w:rsidR="00B4786A" w:rsidRPr="0093610C" w:rsidRDefault="00B4786A" w:rsidP="00B4786A">
      <w:pPr>
        <w:rPr>
          <w:rFonts w:eastAsia="Times New Roman"/>
        </w:rPr>
      </w:pPr>
    </w:p>
    <w:p w14:paraId="01C5D5D1"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1DA860A2" w14:textId="77777777" w:rsidR="00B4786A" w:rsidRPr="0093610C" w:rsidRDefault="00B4786A" w:rsidP="00B4786A">
      <w:pPr>
        <w:rPr>
          <w:rFonts w:eastAsia="Times New Roman"/>
          <w:b/>
        </w:rPr>
      </w:pPr>
    </w:p>
    <w:p w14:paraId="5F8FF90C" w14:textId="77777777"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14:paraId="31523C2B" w14:textId="77777777" w:rsidR="00B4786A" w:rsidRPr="0093610C" w:rsidRDefault="00B4786A" w:rsidP="00B4786A">
      <w:pPr>
        <w:rPr>
          <w:rFonts w:eastAsia="Times New Roman"/>
          <w:b/>
        </w:rPr>
      </w:pPr>
    </w:p>
    <w:p w14:paraId="3ADB0C4C" w14:textId="77777777" w:rsidR="00B4786A" w:rsidRPr="0093610C" w:rsidRDefault="00B4786A" w:rsidP="00B4786A">
      <w:pPr>
        <w:rPr>
          <w:rFonts w:eastAsia="Times New Roman"/>
          <w:b/>
        </w:rPr>
      </w:pPr>
    </w:p>
    <w:p w14:paraId="00738ED0" w14:textId="77777777"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14:paraId="6C3A74D0" w14:textId="77777777" w:rsidR="00B4786A" w:rsidRPr="0093610C" w:rsidRDefault="00B4786A" w:rsidP="00B4786A">
      <w:pPr>
        <w:rPr>
          <w:rFonts w:eastAsia="Times New Roman"/>
          <w:b/>
        </w:rPr>
      </w:pPr>
    </w:p>
    <w:p w14:paraId="19A032B2" w14:textId="77777777"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14:paraId="05D7F025" w14:textId="77777777" w:rsidTr="00B4786A">
        <w:tc>
          <w:tcPr>
            <w:tcW w:w="1763" w:type="dxa"/>
          </w:tcPr>
          <w:p w14:paraId="31C5A1AB"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482478CF" w14:textId="77777777"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14:paraId="3A3B6DF9" w14:textId="77777777" w:rsidR="00052B1C" w:rsidRPr="00052B1C" w:rsidRDefault="00052B1C" w:rsidP="00052B1C">
      <w:r w:rsidRPr="00052B1C">
        <w:t xml:space="preserve">Per cancel·lar una mesura, </w:t>
      </w:r>
      <w:r w:rsidR="0001215F">
        <w:t>quan encara no està acabada, pré</w:t>
      </w:r>
      <w:r w:rsidRPr="00052B1C">
        <w:t>mer la tecla ESC.</w:t>
      </w:r>
    </w:p>
    <w:p w14:paraId="14F6BBF5" w14:textId="77777777" w:rsidR="00B4786A" w:rsidRPr="0093610C" w:rsidRDefault="00B4786A" w:rsidP="00B4786A">
      <w:pPr>
        <w:rPr>
          <w:rFonts w:eastAsia="Times New Roman"/>
          <w:b/>
        </w:rPr>
      </w:pPr>
    </w:p>
    <w:p w14:paraId="589558F4" w14:textId="77777777"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74827642" w14:textId="77777777" w:rsidR="00B4786A" w:rsidRPr="0093610C" w:rsidRDefault="00B4786A" w:rsidP="00B4786A">
      <w:pPr>
        <w:rPr>
          <w:rFonts w:eastAsia="Times New Roman"/>
          <w:b/>
        </w:rPr>
      </w:pPr>
    </w:p>
    <w:p w14:paraId="4BFFB837"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14:paraId="2C4AE1BC" w14:textId="77777777" w:rsidR="00B4786A" w:rsidRPr="0093610C" w:rsidRDefault="00B4786A" w:rsidP="00B4786A">
      <w:pPr>
        <w:rPr>
          <w:rFonts w:eastAsia="Times New Roman"/>
        </w:rPr>
      </w:pPr>
    </w:p>
    <w:p w14:paraId="4FC2B546" w14:textId="77777777" w:rsidR="00B4786A" w:rsidRPr="0093610C" w:rsidRDefault="00B4786A" w:rsidP="00B4786A">
      <w:pPr>
        <w:rPr>
          <w:rStyle w:val="Textoennegrita"/>
        </w:rPr>
      </w:pPr>
      <w:r w:rsidRPr="0093610C">
        <w:rPr>
          <w:rStyle w:val="Textoennegrita"/>
        </w:rPr>
        <w:t>Exemple:</w:t>
      </w:r>
    </w:p>
    <w:p w14:paraId="7BB11F4F" w14:textId="77777777" w:rsidR="00B4786A" w:rsidRPr="0093610C" w:rsidRDefault="00B4786A" w:rsidP="00B4786A">
      <w:pPr>
        <w:rPr>
          <w:rFonts w:eastAsia="Times New Roman"/>
          <w:b/>
        </w:rPr>
      </w:pPr>
    </w:p>
    <w:p w14:paraId="550B1495" w14:textId="77777777"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5216DC6"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14:paraId="0E7D1003" w14:textId="77777777" w:rsidR="00B4786A" w:rsidRPr="0093610C" w:rsidRDefault="00B4786A" w:rsidP="00B4786A">
      <w:pPr>
        <w:pStyle w:val="Ttulo2"/>
        <w:numPr>
          <w:ilvl w:val="1"/>
          <w:numId w:val="1"/>
        </w:numPr>
      </w:pPr>
      <w:bookmarkStart w:id="123" w:name="_Toc320100442"/>
      <w:r w:rsidRPr="0093610C">
        <w:lastRenderedPageBreak/>
        <w:t>E</w:t>
      </w:r>
      <w:bookmarkStart w:id="124" w:name="borrar"/>
      <w:bookmarkEnd w:id="124"/>
      <w:r w:rsidRPr="0093610C">
        <w:t>sborrar</w:t>
      </w:r>
      <w:bookmarkEnd w:id="122"/>
      <w:bookmarkEnd w:id="123"/>
    </w:p>
    <w:p w14:paraId="6EDBF6B7" w14:textId="77777777" w:rsidR="00B4786A" w:rsidRPr="0093610C" w:rsidRDefault="00B4786A" w:rsidP="00B4786A">
      <w:pPr>
        <w:rPr>
          <w:rFonts w:eastAsia="Times New Roman"/>
        </w:rPr>
      </w:pPr>
    </w:p>
    <w:p w14:paraId="0794AA18"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D4E0580" w14:textId="77777777" w:rsidR="00B4786A" w:rsidRPr="0093610C" w:rsidRDefault="00B4786A" w:rsidP="00B4786A">
      <w:pPr>
        <w:rPr>
          <w:rFonts w:eastAsia="Times New Roman"/>
          <w:b/>
        </w:rPr>
      </w:pPr>
    </w:p>
    <w:p w14:paraId="6535F4D6"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14:paraId="61FEA0F6" w14:textId="77777777" w:rsidR="00B4786A" w:rsidRPr="0093610C" w:rsidRDefault="00B4786A" w:rsidP="00B4786A">
      <w:pPr>
        <w:rPr>
          <w:rFonts w:eastAsia="Times New Roman"/>
        </w:rPr>
      </w:pPr>
      <w:r w:rsidRPr="0093610C">
        <w:rPr>
          <w:rFonts w:eastAsia="Times New Roman"/>
        </w:rPr>
        <w:tab/>
        <w:t>- Esborrar els objectes un a un</w:t>
      </w:r>
    </w:p>
    <w:p w14:paraId="0071FACD" w14:textId="77777777"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14:paraId="714A208D" w14:textId="77777777" w:rsidTr="00A160A2">
        <w:tc>
          <w:tcPr>
            <w:tcW w:w="1763" w:type="dxa"/>
          </w:tcPr>
          <w:p w14:paraId="2FAF407F" w14:textId="77777777"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14:paraId="43CFB373" w14:textId="77777777" w:rsidR="00B4786A" w:rsidRPr="0093610C" w:rsidRDefault="00B4786A" w:rsidP="00B4786A">
      <w:pPr>
        <w:rPr>
          <w:rFonts w:eastAsia="Times New Roman"/>
        </w:rPr>
      </w:pPr>
      <w:r w:rsidRPr="0093610C">
        <w:rPr>
          <w:rFonts w:eastAsia="Times New Roman"/>
        </w:rPr>
        <w:tab/>
        <w:t>- Esborrar tots els objectes d'un visualitzador</w:t>
      </w:r>
    </w:p>
    <w:p w14:paraId="12242C81" w14:textId="77777777" w:rsidR="00B4786A" w:rsidRPr="0093610C" w:rsidRDefault="00B4786A" w:rsidP="00B4786A">
      <w:pPr>
        <w:rPr>
          <w:rFonts w:eastAsia="Times New Roman"/>
          <w:b/>
        </w:rPr>
      </w:pPr>
    </w:p>
    <w:p w14:paraId="10CC0FA8" w14:textId="77777777"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14:paraId="7F815BBF" w14:textId="77777777" w:rsidR="00B4786A" w:rsidRDefault="00B4786A" w:rsidP="00B4786A">
      <w:pPr>
        <w:rPr>
          <w:rStyle w:val="Textoennegrita"/>
        </w:rPr>
      </w:pPr>
    </w:p>
    <w:p w14:paraId="20A9A5AD" w14:textId="77777777" w:rsidR="00B4786A" w:rsidRPr="00FE1056" w:rsidRDefault="00B4786A" w:rsidP="00B4786A">
      <w:pPr>
        <w:rPr>
          <w:rStyle w:val="Textoennegrita"/>
        </w:rPr>
      </w:pPr>
      <w:r w:rsidRPr="00FE1056">
        <w:rPr>
          <w:rStyle w:val="Textoennegrita"/>
        </w:rPr>
        <w:t xml:space="preserve">Mode de funcionament: </w:t>
      </w:r>
    </w:p>
    <w:p w14:paraId="274597EB" w14:textId="77777777" w:rsidR="00B4786A" w:rsidRPr="0093610C" w:rsidRDefault="00B4786A" w:rsidP="00B4786A">
      <w:pPr>
        <w:rPr>
          <w:rFonts w:eastAsia="Times New Roman"/>
          <w:b/>
        </w:rPr>
      </w:pPr>
    </w:p>
    <w:p w14:paraId="33E1E372" w14:textId="77777777"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F4D10" w:rsidRPr="0093610C" w14:paraId="10C260EF"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BDF546B" w14:textId="77777777" w:rsidR="00B4786A" w:rsidRPr="0093610C" w:rsidRDefault="00B4786A" w:rsidP="00B4786A">
            <w:pPr>
              <w:rPr>
                <w:rStyle w:val="Textoennegrita"/>
              </w:rPr>
            </w:pPr>
            <w:r w:rsidRPr="0093610C">
              <w:rPr>
                <w:rStyle w:val="Textoennegrita"/>
              </w:rPr>
              <w:t>acció</w:t>
            </w:r>
          </w:p>
        </w:tc>
        <w:tc>
          <w:tcPr>
            <w:tcW w:w="6621" w:type="dxa"/>
          </w:tcPr>
          <w:p w14:paraId="41B67C11"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14:paraId="4C612772" w14:textId="77777777" w:rsidTr="00B4786A">
        <w:tc>
          <w:tcPr>
            <w:cnfStyle w:val="001000000000" w:firstRow="0" w:lastRow="0" w:firstColumn="1" w:lastColumn="0" w:oddVBand="0" w:evenVBand="0" w:oddHBand="0" w:evenHBand="0" w:firstRowFirstColumn="0" w:firstRowLastColumn="0" w:lastRowFirstColumn="0" w:lastRowLastColumn="0"/>
            <w:tcW w:w="3119" w:type="dxa"/>
          </w:tcPr>
          <w:p w14:paraId="0C0D729D" w14:textId="77777777" w:rsidR="00B4786A" w:rsidRPr="0093610C" w:rsidRDefault="00B4786A" w:rsidP="00B4786A">
            <w:pPr>
              <w:rPr>
                <w:rStyle w:val="Textoennegrita"/>
              </w:rPr>
            </w:pPr>
            <w:r w:rsidRPr="0093610C">
              <w:rPr>
                <w:rStyle w:val="Textoennegrita"/>
              </w:rPr>
              <w:t>Esborrar els objectes un a un</w:t>
            </w:r>
          </w:p>
        </w:tc>
        <w:tc>
          <w:tcPr>
            <w:tcW w:w="6621" w:type="dxa"/>
          </w:tcPr>
          <w:p w14:paraId="7AF2B6F1" w14:textId="77777777"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F4D10" w:rsidRPr="0093610C" w14:paraId="190C476C" w14:textId="77777777" w:rsidTr="00B4786A">
        <w:tc>
          <w:tcPr>
            <w:cnfStyle w:val="001000000000" w:firstRow="0" w:lastRow="0" w:firstColumn="1" w:lastColumn="0" w:oddVBand="0" w:evenVBand="0" w:oddHBand="0" w:evenHBand="0" w:firstRowFirstColumn="0" w:firstRowLastColumn="0" w:lastRowFirstColumn="0" w:lastRowLastColumn="0"/>
            <w:tcW w:w="3119" w:type="dxa"/>
          </w:tcPr>
          <w:p w14:paraId="46332FD5" w14:textId="77777777" w:rsidR="00B4786A" w:rsidRPr="0093610C" w:rsidRDefault="00B4786A" w:rsidP="00B4786A">
            <w:pPr>
              <w:rPr>
                <w:rStyle w:val="Textoennegrita"/>
              </w:rPr>
            </w:pPr>
            <w:r w:rsidRPr="0093610C">
              <w:rPr>
                <w:rStyle w:val="Textoennegrita"/>
              </w:rPr>
              <w:t>Esborrar els objectes d'una zona</w:t>
            </w:r>
          </w:p>
        </w:tc>
        <w:tc>
          <w:tcPr>
            <w:tcW w:w="6621" w:type="dxa"/>
          </w:tcPr>
          <w:p w14:paraId="34BEDC0A"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F4D10" w:rsidRPr="0093610C" w14:paraId="2E2C443D" w14:textId="77777777" w:rsidTr="00B4786A">
        <w:tc>
          <w:tcPr>
            <w:cnfStyle w:val="001000000000" w:firstRow="0" w:lastRow="0" w:firstColumn="1" w:lastColumn="0" w:oddVBand="0" w:evenVBand="0" w:oddHBand="0" w:evenHBand="0" w:firstRowFirstColumn="0" w:firstRowLastColumn="0" w:lastRowFirstColumn="0" w:lastRowLastColumn="0"/>
            <w:tcW w:w="3119" w:type="dxa"/>
          </w:tcPr>
          <w:p w14:paraId="071CC145" w14:textId="77777777" w:rsidR="00B4786A" w:rsidRPr="0093610C" w:rsidRDefault="00B4786A" w:rsidP="00B4786A">
            <w:pPr>
              <w:rPr>
                <w:rStyle w:val="Textoennegrita"/>
              </w:rPr>
            </w:pPr>
            <w:r w:rsidRPr="0093610C">
              <w:rPr>
                <w:rStyle w:val="Textoennegrita"/>
              </w:rPr>
              <w:t>Esborrar tots els objectes d'un visualitzador</w:t>
            </w:r>
          </w:p>
        </w:tc>
        <w:tc>
          <w:tcPr>
            <w:tcW w:w="6621" w:type="dxa"/>
          </w:tcPr>
          <w:p w14:paraId="752F2F08"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14:paraId="73429539" w14:textId="77777777" w:rsidR="00B4786A" w:rsidRPr="0093610C" w:rsidRDefault="00B4786A" w:rsidP="00B4786A">
      <w:pPr>
        <w:rPr>
          <w:rFonts w:eastAsia="Times New Roman"/>
          <w:b/>
        </w:rPr>
      </w:pPr>
    </w:p>
    <w:p w14:paraId="5C63AD55" w14:textId="77777777"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14:paraId="76FD7902" w14:textId="77777777" w:rsidR="00B4786A" w:rsidRPr="0093610C" w:rsidRDefault="00B4786A" w:rsidP="00B4786A">
      <w:pPr>
        <w:rPr>
          <w:rFonts w:eastAsia="Times New Roman"/>
          <w:b/>
        </w:rPr>
      </w:pPr>
    </w:p>
    <w:p w14:paraId="7518277A"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14:paraId="3AAF66EF" w14:textId="77777777" w:rsidR="00B4786A" w:rsidRPr="0093610C" w:rsidRDefault="00B4786A" w:rsidP="00B4786A">
      <w:pPr>
        <w:rPr>
          <w:rFonts w:eastAsia="Times New Roman"/>
        </w:rPr>
      </w:pPr>
    </w:p>
    <w:p w14:paraId="760CC326" w14:textId="77777777" w:rsidR="004E4D07" w:rsidRDefault="00B4786A" w:rsidP="004E4D07">
      <w:pPr>
        <w:rPr>
          <w:rStyle w:val="Textoennegrita"/>
        </w:rPr>
      </w:pPr>
      <w:r w:rsidRPr="0093610C">
        <w:rPr>
          <w:rStyle w:val="Textoennegrita"/>
        </w:rPr>
        <w:t>Exemple:</w:t>
      </w:r>
    </w:p>
    <w:p w14:paraId="62A79152" w14:textId="77777777" w:rsidR="00B4786A" w:rsidRPr="0093610C" w:rsidRDefault="00B4786A" w:rsidP="004E4D07">
      <w:r w:rsidRPr="0093610C">
        <w:rPr>
          <w:rFonts w:ascii="Times New Roman" w:eastAsia="Times New Roman" w:hAnsi="Times New Roman"/>
          <w:noProof/>
          <w:lang w:val="es-ES"/>
        </w:rPr>
        <w:drawing>
          <wp:anchor distT="0" distB="0" distL="114300" distR="114300" simplePos="0" relativeHeight="251671552" behindDoc="0" locked="0" layoutInCell="1" allowOverlap="1" wp14:anchorId="5DDB77D3" wp14:editId="4790BA3C">
            <wp:simplePos x="0" y="0"/>
            <wp:positionH relativeFrom="margin">
              <wp:align>center</wp:align>
            </wp:positionH>
            <wp:positionV relativeFrom="margin">
              <wp:align>bottom</wp:align>
            </wp:positionV>
            <wp:extent cx="1788160" cy="2364740"/>
            <wp:effectExtent l="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88160" cy="2364740"/>
                    </a:xfrm>
                    <a:prstGeom prst="rect">
                      <a:avLst/>
                    </a:prstGeom>
                    <a:noFill/>
                    <a:ln w="9525">
                      <a:noFill/>
                      <a:miter lim="800000"/>
                      <a:headEnd/>
                      <a:tailEnd/>
                    </a:ln>
                  </pic:spPr>
                </pic:pic>
              </a:graphicData>
            </a:graphic>
          </wp:anchor>
        </w:drawing>
      </w:r>
    </w:p>
    <w:p w14:paraId="517EF531" w14:textId="77777777"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21"/>
      <w:r>
        <w:br w:type="page"/>
      </w:r>
    </w:p>
    <w:p w14:paraId="0E91430D" w14:textId="77777777" w:rsidR="00B4786A" w:rsidRPr="0093610C" w:rsidRDefault="00B4786A" w:rsidP="00B4786A">
      <w:pPr>
        <w:pStyle w:val="Ttulo2"/>
        <w:numPr>
          <w:ilvl w:val="1"/>
          <w:numId w:val="1"/>
        </w:numPr>
      </w:pPr>
      <w:bookmarkStart w:id="126" w:name="_Toc320100443"/>
      <w:r w:rsidRPr="0093610C">
        <w:lastRenderedPageBreak/>
        <w:t>R</w:t>
      </w:r>
      <w:bookmarkStart w:id="127" w:name="reconstruccions"/>
      <w:bookmarkEnd w:id="127"/>
      <w:r w:rsidRPr="0093610C">
        <w:t>econstruccions</w:t>
      </w:r>
      <w:bookmarkEnd w:id="125"/>
      <w:bookmarkEnd w:id="126"/>
    </w:p>
    <w:p w14:paraId="75C612ED" w14:textId="77777777" w:rsidR="00B4786A" w:rsidRPr="0093610C" w:rsidRDefault="00B4786A" w:rsidP="00B4786A">
      <w:pPr>
        <w:rPr>
          <w:rFonts w:eastAsia="Times New Roman"/>
        </w:rPr>
      </w:pPr>
    </w:p>
    <w:p w14:paraId="4AD0F9B2" w14:textId="1D2AF6E6"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E07F535" w14:textId="77777777" w:rsidR="00B4786A" w:rsidRPr="0093610C" w:rsidRDefault="00B4786A" w:rsidP="00B4786A">
      <w:pPr>
        <w:rPr>
          <w:rFonts w:eastAsia="Times New Roman"/>
          <w:b/>
        </w:rPr>
      </w:pPr>
    </w:p>
    <w:p w14:paraId="2256E067" w14:textId="77777777"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14:paraId="79EB8357" w14:textId="77777777" w:rsidR="00B4786A" w:rsidRPr="0093610C" w:rsidRDefault="00B4786A" w:rsidP="00B4786A">
      <w:pPr>
        <w:rPr>
          <w:rFonts w:eastAsia="Times New Roman"/>
        </w:rPr>
      </w:pPr>
    </w:p>
    <w:p w14:paraId="5B1A9C16" w14:textId="77777777" w:rsidR="00B4786A" w:rsidRPr="0093610C" w:rsidRDefault="00B4786A" w:rsidP="00B4786A">
      <w:pPr>
        <w:rPr>
          <w:rFonts w:eastAsia="Times New Roman"/>
        </w:rPr>
      </w:pPr>
    </w:p>
    <w:p w14:paraId="26E2DF05" w14:textId="77777777"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14:paraId="6892934A" w14:textId="77777777" w:rsidR="00B4786A" w:rsidRPr="0093610C" w:rsidRDefault="00B4786A" w:rsidP="00B4786A">
      <w:pPr>
        <w:rPr>
          <w:rFonts w:eastAsia="Times New Roman"/>
          <w:b/>
        </w:rPr>
      </w:pPr>
    </w:p>
    <w:p w14:paraId="5A295ADE" w14:textId="77777777"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14:paraId="7F8FE072" w14:textId="77777777" w:rsidR="00B4786A" w:rsidRPr="0093610C" w:rsidRDefault="00B4786A" w:rsidP="00B4786A">
      <w:pPr>
        <w:rPr>
          <w:rFonts w:eastAsia="Times New Roman"/>
          <w:b/>
        </w:rPr>
      </w:pPr>
    </w:p>
    <w:p w14:paraId="4DA26189"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6984A2CD" w14:textId="77777777" w:rsidR="00B4786A" w:rsidRPr="0093610C" w:rsidRDefault="00B4786A" w:rsidP="00B4786A">
      <w:pPr>
        <w:rPr>
          <w:rFonts w:eastAsia="Times New Roman"/>
          <w:b/>
        </w:rPr>
      </w:pPr>
    </w:p>
    <w:p w14:paraId="2066911B" w14:textId="77777777" w:rsidR="00B4786A" w:rsidRPr="0093610C" w:rsidRDefault="00B4786A" w:rsidP="00B4786A">
      <w:pPr>
        <w:rPr>
          <w:rStyle w:val="Textoennegrita"/>
        </w:rPr>
      </w:pPr>
      <w:r w:rsidRPr="0093610C">
        <w:rPr>
          <w:rStyle w:val="Textoennegrita"/>
        </w:rPr>
        <w:t>Exemple:</w:t>
      </w:r>
    </w:p>
    <w:p w14:paraId="19D96B3D" w14:textId="77777777" w:rsidR="00B4786A" w:rsidRPr="0093610C" w:rsidRDefault="00B4786A" w:rsidP="00B4786A">
      <w:pPr>
        <w:rPr>
          <w:rFonts w:eastAsia="Times New Roman"/>
          <w:b/>
        </w:rPr>
      </w:pPr>
    </w:p>
    <w:p w14:paraId="44F3C001" w14:textId="77777777" w:rsidR="00B4786A" w:rsidRPr="0093610C" w:rsidRDefault="00B4786A" w:rsidP="00B4786A">
      <w:pPr>
        <w:rPr>
          <w:rFonts w:eastAsia="Times New Roman"/>
        </w:rPr>
      </w:pPr>
    </w:p>
    <w:p w14:paraId="5619ACB8"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8CADD18" wp14:editId="3990AF7F">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stretch>
                      <a:fillRect/>
                    </a:stretch>
                  </pic:blipFill>
                  <pic:spPr bwMode="auto">
                    <a:xfrm>
                      <a:off x="0" y="0"/>
                      <a:ext cx="4703150" cy="1781175"/>
                    </a:xfrm>
                    <a:prstGeom prst="rect">
                      <a:avLst/>
                    </a:prstGeom>
                    <a:noFill/>
                    <a:ln w="9525">
                      <a:noFill/>
                      <a:miter lim="800000"/>
                      <a:headEnd/>
                      <a:tailEnd/>
                    </a:ln>
                  </pic:spPr>
                </pic:pic>
              </a:graphicData>
            </a:graphic>
          </wp:inline>
        </w:drawing>
      </w:r>
    </w:p>
    <w:p w14:paraId="3203FE30" w14:textId="77777777"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5E3B4E21" w14:textId="77777777" w:rsidR="00B4786A" w:rsidRPr="0093610C" w:rsidRDefault="00B4786A" w:rsidP="00B4786A">
      <w:pPr>
        <w:pStyle w:val="Ttulo2"/>
        <w:numPr>
          <w:ilvl w:val="1"/>
          <w:numId w:val="1"/>
        </w:numPr>
      </w:pPr>
      <w:bookmarkStart w:id="128" w:name="_Toc289857422"/>
      <w:bookmarkStart w:id="129" w:name="_Toc320100444"/>
      <w:r w:rsidRPr="0093610C">
        <w:lastRenderedPageBreak/>
        <w:t>F</w:t>
      </w:r>
      <w:bookmarkStart w:id="130" w:name="flip-vertical"/>
      <w:bookmarkEnd w:id="130"/>
      <w:r w:rsidRPr="0093610C">
        <w:t>lip vertical</w:t>
      </w:r>
      <w:bookmarkEnd w:id="128"/>
      <w:bookmarkEnd w:id="129"/>
    </w:p>
    <w:p w14:paraId="243127E6" w14:textId="77777777" w:rsidR="00B4786A" w:rsidRPr="0093610C" w:rsidRDefault="00B4786A" w:rsidP="00B4786A">
      <w:pPr>
        <w:rPr>
          <w:rFonts w:eastAsia="Times New Roman"/>
        </w:rPr>
      </w:pPr>
    </w:p>
    <w:p w14:paraId="0CD46937"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8"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BD52178" w14:textId="77777777" w:rsidR="00B4786A" w:rsidRPr="0093610C" w:rsidRDefault="00B4786A" w:rsidP="00B4786A">
      <w:pPr>
        <w:rPr>
          <w:rFonts w:eastAsia="Times New Roman"/>
          <w:b/>
        </w:rPr>
      </w:pPr>
    </w:p>
    <w:p w14:paraId="4A71E52A"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14:paraId="0E715DAB" w14:textId="77777777" w:rsidR="00B4786A" w:rsidRPr="0093610C" w:rsidRDefault="00B4786A" w:rsidP="00B4786A">
      <w:pPr>
        <w:rPr>
          <w:rFonts w:eastAsia="Times New Roman"/>
        </w:rPr>
      </w:pPr>
    </w:p>
    <w:p w14:paraId="2E2321B2" w14:textId="77777777"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14:paraId="14D06276" w14:textId="77777777" w:rsidR="00B4786A" w:rsidRPr="0093610C" w:rsidRDefault="00B4786A" w:rsidP="00B4786A">
      <w:pPr>
        <w:rPr>
          <w:rFonts w:eastAsia="Times New Roman"/>
          <w:b/>
        </w:rPr>
      </w:pPr>
    </w:p>
    <w:p w14:paraId="195E1692" w14:textId="77777777"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14:paraId="4994A060" w14:textId="77777777" w:rsidR="00154D36" w:rsidRDefault="00154D36" w:rsidP="00B4786A">
      <w:pPr>
        <w:rPr>
          <w:rStyle w:val="Textoennegrita"/>
        </w:rPr>
      </w:pPr>
    </w:p>
    <w:p w14:paraId="65D96BB3"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61059049" w14:textId="77777777" w:rsidR="00B4786A" w:rsidRPr="0093610C" w:rsidRDefault="00B4786A" w:rsidP="00B4786A">
      <w:pPr>
        <w:rPr>
          <w:rFonts w:eastAsia="Times New Roman"/>
          <w:b/>
        </w:rPr>
      </w:pPr>
    </w:p>
    <w:p w14:paraId="2D7D2DB1" w14:textId="77777777" w:rsidR="00B4786A" w:rsidRPr="0093610C" w:rsidRDefault="00B4786A" w:rsidP="00B4786A">
      <w:pPr>
        <w:rPr>
          <w:rStyle w:val="Textoennegrita"/>
        </w:rPr>
      </w:pPr>
      <w:r w:rsidRPr="0093610C">
        <w:rPr>
          <w:rStyle w:val="Textoennegrita"/>
        </w:rPr>
        <w:t>Exemple:</w:t>
      </w:r>
    </w:p>
    <w:p w14:paraId="364EABBB" w14:textId="77777777" w:rsidR="00B4786A" w:rsidRPr="0093610C" w:rsidRDefault="00B4786A" w:rsidP="00B4786A">
      <w:pPr>
        <w:rPr>
          <w:rFonts w:eastAsia="Times New Roman"/>
        </w:rPr>
      </w:pPr>
    </w:p>
    <w:p w14:paraId="031EE2E7"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14:paraId="52F373B6"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14:paraId="60AAE502" w14:textId="77777777" w:rsidR="00B4786A" w:rsidRPr="0093610C" w:rsidRDefault="00B4786A" w:rsidP="00B4786A">
      <w:pPr>
        <w:pStyle w:val="Ttulo2"/>
        <w:numPr>
          <w:ilvl w:val="1"/>
          <w:numId w:val="1"/>
        </w:numPr>
      </w:pPr>
      <w:bookmarkStart w:id="132" w:name="_Toc320100445"/>
      <w:r w:rsidRPr="0093610C">
        <w:lastRenderedPageBreak/>
        <w:t>F</w:t>
      </w:r>
      <w:bookmarkStart w:id="133" w:name="flip-horitzontal"/>
      <w:bookmarkEnd w:id="133"/>
      <w:r w:rsidRPr="0093610C">
        <w:t>lip horitzontal</w:t>
      </w:r>
      <w:bookmarkEnd w:id="131"/>
      <w:bookmarkEnd w:id="132"/>
    </w:p>
    <w:p w14:paraId="1720710B" w14:textId="77777777" w:rsidR="00B4786A" w:rsidRPr="0093610C" w:rsidRDefault="00B4786A" w:rsidP="00B4786A">
      <w:pPr>
        <w:rPr>
          <w:rFonts w:eastAsia="Times New Roman"/>
        </w:rPr>
      </w:pPr>
    </w:p>
    <w:p w14:paraId="529D7B60"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0"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E92FD8B" w14:textId="77777777" w:rsidR="00B4786A" w:rsidRPr="0093610C" w:rsidRDefault="00B4786A" w:rsidP="00B4786A">
      <w:pPr>
        <w:rPr>
          <w:rFonts w:eastAsia="Times New Roman"/>
          <w:b/>
        </w:rPr>
      </w:pPr>
    </w:p>
    <w:p w14:paraId="6815BE5F"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14:paraId="25352C8A" w14:textId="77777777" w:rsidR="00B4786A" w:rsidRPr="0093610C" w:rsidRDefault="00B4786A" w:rsidP="00B4786A">
      <w:pPr>
        <w:rPr>
          <w:rFonts w:eastAsia="Times New Roman"/>
        </w:rPr>
      </w:pPr>
    </w:p>
    <w:p w14:paraId="03FA5E70" w14:textId="77777777"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14:paraId="370599EC" w14:textId="77777777" w:rsidR="00B4786A" w:rsidRPr="0093610C" w:rsidRDefault="00B4786A" w:rsidP="00B4786A">
      <w:pPr>
        <w:rPr>
          <w:rFonts w:eastAsia="Times New Roman"/>
          <w:b/>
        </w:rPr>
      </w:pPr>
    </w:p>
    <w:p w14:paraId="6CEEC527" w14:textId="77777777"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14:paraId="1F0E61E1" w14:textId="77777777" w:rsidR="00B4786A" w:rsidRPr="0093610C" w:rsidRDefault="00B4786A" w:rsidP="00B4786A">
      <w:pPr>
        <w:rPr>
          <w:rFonts w:eastAsia="Times New Roman"/>
          <w:b/>
        </w:rPr>
      </w:pPr>
    </w:p>
    <w:p w14:paraId="05CDC032"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4152EE45" w14:textId="77777777" w:rsidR="00B4786A" w:rsidRPr="0093610C" w:rsidRDefault="00B4786A" w:rsidP="00B4786A">
      <w:pPr>
        <w:rPr>
          <w:rFonts w:eastAsia="Times New Roman"/>
          <w:b/>
        </w:rPr>
      </w:pPr>
    </w:p>
    <w:p w14:paraId="258B9812" w14:textId="77777777" w:rsidR="00B4786A" w:rsidRPr="0093610C" w:rsidRDefault="00B4786A" w:rsidP="00B4786A">
      <w:pPr>
        <w:rPr>
          <w:rStyle w:val="Textoennegrita"/>
        </w:rPr>
      </w:pPr>
      <w:r w:rsidRPr="0093610C">
        <w:rPr>
          <w:rStyle w:val="Textoennegrita"/>
        </w:rPr>
        <w:t>Exemple:</w:t>
      </w:r>
    </w:p>
    <w:p w14:paraId="7755BD8E" w14:textId="77777777" w:rsidR="00B4786A" w:rsidRPr="0093610C" w:rsidRDefault="00B4786A" w:rsidP="00B4786A">
      <w:pPr>
        <w:rPr>
          <w:rFonts w:eastAsia="Times New Roman"/>
          <w:b/>
        </w:rPr>
      </w:pPr>
    </w:p>
    <w:p w14:paraId="2F55FAAE"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14:paraId="107EB610"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14:paraId="681B36E9" w14:textId="77777777" w:rsidR="00B4786A" w:rsidRPr="0093610C" w:rsidRDefault="00B4786A" w:rsidP="00B4786A">
      <w:pPr>
        <w:pStyle w:val="Ttulo2"/>
        <w:numPr>
          <w:ilvl w:val="1"/>
          <w:numId w:val="1"/>
        </w:numPr>
      </w:pPr>
      <w:bookmarkStart w:id="135" w:name="_Toc320100446"/>
      <w:r w:rsidRPr="0093610C">
        <w:lastRenderedPageBreak/>
        <w:t>R</w:t>
      </w:r>
      <w:bookmarkStart w:id="136" w:name="rotació-en-sentit-horari"/>
      <w:bookmarkEnd w:id="136"/>
      <w:r w:rsidRPr="0093610C">
        <w:t>otació en sentit horari</w:t>
      </w:r>
      <w:bookmarkEnd w:id="134"/>
      <w:bookmarkEnd w:id="135"/>
    </w:p>
    <w:p w14:paraId="77168433" w14:textId="77777777" w:rsidR="00B4786A" w:rsidRPr="0093610C" w:rsidRDefault="00B4786A" w:rsidP="00B4786A">
      <w:pPr>
        <w:rPr>
          <w:rFonts w:eastAsia="Times New Roman"/>
        </w:rPr>
      </w:pPr>
    </w:p>
    <w:p w14:paraId="35DA8686"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2"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678F09" w14:textId="77777777" w:rsidR="00B4786A" w:rsidRPr="0093610C" w:rsidRDefault="00B4786A" w:rsidP="00B4786A">
      <w:pPr>
        <w:rPr>
          <w:rFonts w:eastAsia="Times New Roman"/>
          <w:b/>
        </w:rPr>
      </w:pPr>
    </w:p>
    <w:p w14:paraId="6EE70344"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14:paraId="2F752DFB" w14:textId="77777777" w:rsidR="00B4786A" w:rsidRPr="0093610C" w:rsidRDefault="00B4786A" w:rsidP="00B4786A">
      <w:pPr>
        <w:rPr>
          <w:rFonts w:eastAsia="Times New Roman"/>
          <w:b/>
        </w:rPr>
      </w:pPr>
    </w:p>
    <w:p w14:paraId="3D71CDC6" w14:textId="77777777"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14:paraId="51F00BBB" w14:textId="77777777" w:rsidR="00B4786A" w:rsidRPr="0093610C" w:rsidRDefault="00B4786A" w:rsidP="00B4786A">
      <w:pPr>
        <w:rPr>
          <w:rFonts w:eastAsia="Times New Roman"/>
          <w:b/>
        </w:rPr>
      </w:pPr>
    </w:p>
    <w:p w14:paraId="00FEE6DE" w14:textId="77777777"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14:paraId="4DEB95A2" w14:textId="77777777" w:rsidR="00B4786A" w:rsidRPr="0093610C" w:rsidRDefault="00B4786A" w:rsidP="00B4786A">
      <w:pPr>
        <w:rPr>
          <w:rFonts w:eastAsia="Times New Roman"/>
          <w:b/>
        </w:rPr>
      </w:pPr>
    </w:p>
    <w:p w14:paraId="61D85087"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429626D5" w14:textId="77777777" w:rsidR="00B4786A" w:rsidRPr="0093610C" w:rsidRDefault="00B4786A" w:rsidP="00B4786A">
      <w:pPr>
        <w:rPr>
          <w:rFonts w:eastAsia="Times New Roman"/>
          <w:b/>
        </w:rPr>
      </w:pPr>
    </w:p>
    <w:p w14:paraId="155C806A" w14:textId="77777777" w:rsidR="00B4786A" w:rsidRPr="0093610C" w:rsidRDefault="00B4786A" w:rsidP="00B4786A">
      <w:pPr>
        <w:rPr>
          <w:rFonts w:ascii="HelveticaNeueLT Com 67 MdCn" w:hAnsi="HelveticaNeueLT Com 67 MdCn"/>
        </w:rPr>
      </w:pPr>
      <w:r w:rsidRPr="0093610C">
        <w:rPr>
          <w:rStyle w:val="Textoennegrita"/>
        </w:rPr>
        <w:t>Exemple:</w:t>
      </w:r>
    </w:p>
    <w:p w14:paraId="18B71D7B" w14:textId="77777777"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14:paraId="43F2A949" w14:textId="77777777" w:rsidR="00B4786A" w:rsidRPr="0093610C" w:rsidRDefault="00B4786A" w:rsidP="00B4786A">
      <w:pPr>
        <w:rPr>
          <w:rFonts w:eastAsia="Times New Roman"/>
          <w:b/>
        </w:rPr>
      </w:pPr>
    </w:p>
    <w:p w14:paraId="4F5538CD"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14:paraId="1370DDCD" w14:textId="77777777"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6BF9C654" w14:textId="77777777" w:rsidR="00B4786A" w:rsidRPr="0093610C" w:rsidRDefault="00B4786A" w:rsidP="00B4786A">
      <w:pPr>
        <w:pStyle w:val="Ttulo2"/>
        <w:numPr>
          <w:ilvl w:val="1"/>
          <w:numId w:val="1"/>
        </w:numPr>
      </w:pPr>
      <w:bookmarkStart w:id="137" w:name="_Toc289857425"/>
      <w:bookmarkStart w:id="138" w:name="_Toc320100447"/>
      <w:r w:rsidRPr="0093610C">
        <w:lastRenderedPageBreak/>
        <w:t>R</w:t>
      </w:r>
      <w:bookmarkStart w:id="139" w:name="rotació-en-sentit-antihorari"/>
      <w:bookmarkEnd w:id="139"/>
      <w:r w:rsidRPr="0093610C">
        <w:t>otació en sentit antihorari</w:t>
      </w:r>
      <w:bookmarkEnd w:id="137"/>
      <w:bookmarkEnd w:id="138"/>
    </w:p>
    <w:p w14:paraId="683A81F2" w14:textId="77777777" w:rsidR="00B4786A" w:rsidRPr="0093610C" w:rsidRDefault="00B4786A" w:rsidP="00B4786A">
      <w:pPr>
        <w:rPr>
          <w:rFonts w:eastAsia="Times New Roman"/>
        </w:rPr>
      </w:pPr>
    </w:p>
    <w:p w14:paraId="2797FD74"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4"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CE30B22" w14:textId="77777777" w:rsidR="00B4786A" w:rsidRPr="0093610C" w:rsidRDefault="00B4786A" w:rsidP="00B4786A">
      <w:pPr>
        <w:rPr>
          <w:rFonts w:eastAsia="Times New Roman"/>
          <w:b/>
        </w:rPr>
      </w:pPr>
    </w:p>
    <w:p w14:paraId="7D2ECF78"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14:paraId="07DA30AC" w14:textId="77777777" w:rsidR="00B4786A" w:rsidRPr="0093610C" w:rsidRDefault="00B4786A" w:rsidP="00B4786A">
      <w:pPr>
        <w:rPr>
          <w:rFonts w:eastAsia="Times New Roman"/>
          <w:b/>
        </w:rPr>
      </w:pPr>
    </w:p>
    <w:p w14:paraId="5889F68C" w14:textId="77777777"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14:paraId="3FC43E50" w14:textId="77777777" w:rsidR="00B4786A" w:rsidRPr="0093610C" w:rsidRDefault="00B4786A" w:rsidP="00B4786A">
      <w:pPr>
        <w:rPr>
          <w:rFonts w:eastAsia="Times New Roman"/>
          <w:b/>
        </w:rPr>
      </w:pPr>
    </w:p>
    <w:p w14:paraId="66975AA7" w14:textId="77777777"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E457F0">
        <w:rPr>
          <w:rStyle w:val="Textoennegrita"/>
        </w:rPr>
        <w:t xml:space="preserve"> </w:t>
      </w:r>
      <w:r w:rsidRPr="0093610C">
        <w:rPr>
          <w:rFonts w:eastAsia="Times New Roman"/>
        </w:rPr>
        <w:t>per cada gir de 90º que se li vulgui aplicar.</w:t>
      </w:r>
    </w:p>
    <w:p w14:paraId="577D9F78" w14:textId="77777777" w:rsidR="00B4786A" w:rsidRPr="0093610C" w:rsidRDefault="00B4786A" w:rsidP="00B4786A">
      <w:pPr>
        <w:rPr>
          <w:rFonts w:eastAsia="Times New Roman"/>
          <w:b/>
        </w:rPr>
      </w:pPr>
    </w:p>
    <w:p w14:paraId="095BA087"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1B2A1E08" w14:textId="77777777" w:rsidR="00B4786A" w:rsidRPr="0093610C" w:rsidRDefault="00B4786A" w:rsidP="00B4786A">
      <w:pPr>
        <w:rPr>
          <w:rFonts w:eastAsia="Times New Roman"/>
          <w:b/>
        </w:rPr>
      </w:pPr>
    </w:p>
    <w:p w14:paraId="39CEDB38" w14:textId="77777777" w:rsidR="00B4786A" w:rsidRPr="0093610C" w:rsidRDefault="00B4786A" w:rsidP="00B4786A">
      <w:pPr>
        <w:rPr>
          <w:rFonts w:ascii="HelveticaNeueLT Com 67 MdCn" w:hAnsi="HelveticaNeueLT Com 67 MdCn"/>
        </w:rPr>
      </w:pPr>
      <w:r w:rsidRPr="0093610C">
        <w:rPr>
          <w:rStyle w:val="Textoennegrita"/>
        </w:rPr>
        <w:t>Exemple:</w:t>
      </w:r>
    </w:p>
    <w:p w14:paraId="4FBCC3AB" w14:textId="77777777"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14:paraId="17AB462C" w14:textId="77777777" w:rsidR="00B4786A" w:rsidRPr="0093610C" w:rsidRDefault="00B4786A" w:rsidP="00B4786A">
      <w:pPr>
        <w:rPr>
          <w:rFonts w:eastAsia="Times New Roman"/>
        </w:rPr>
      </w:pPr>
    </w:p>
    <w:p w14:paraId="20AFD1AA"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14:paraId="140B2BC5"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0B9AE336" w14:textId="77777777" w:rsidR="00B4786A" w:rsidRPr="0093610C" w:rsidRDefault="00B4786A" w:rsidP="00B4786A">
      <w:pPr>
        <w:pStyle w:val="Ttulo2"/>
        <w:numPr>
          <w:ilvl w:val="1"/>
          <w:numId w:val="1"/>
        </w:numPr>
      </w:pPr>
      <w:bookmarkStart w:id="140" w:name="_Toc289857426"/>
      <w:bookmarkStart w:id="141" w:name="_Toc320100448"/>
      <w:r w:rsidRPr="0093610C">
        <w:lastRenderedPageBreak/>
        <w:t>R</w:t>
      </w:r>
      <w:bookmarkStart w:id="142" w:name="reestablir-un-visor"/>
      <w:bookmarkEnd w:id="142"/>
      <w:r w:rsidRPr="0093610C">
        <w:t>establir a l’estat inicial</w:t>
      </w:r>
      <w:bookmarkEnd w:id="140"/>
      <w:bookmarkEnd w:id="141"/>
    </w:p>
    <w:p w14:paraId="500B3C66" w14:textId="77777777" w:rsidR="00B4786A" w:rsidRPr="0093610C" w:rsidRDefault="00B4786A" w:rsidP="00B4786A">
      <w:pPr>
        <w:rPr>
          <w:rFonts w:eastAsia="Times New Roman"/>
        </w:rPr>
      </w:pPr>
    </w:p>
    <w:p w14:paraId="5A18EE38"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6"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977BA08" w14:textId="77777777" w:rsidR="00B4786A" w:rsidRPr="0093610C" w:rsidRDefault="00B4786A" w:rsidP="00B4786A">
      <w:pPr>
        <w:rPr>
          <w:rFonts w:eastAsia="Times New Roman"/>
          <w:b/>
        </w:rPr>
      </w:pPr>
    </w:p>
    <w:p w14:paraId="512876A8"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14:paraId="185CFC40" w14:textId="77777777" w:rsidR="00B4786A" w:rsidRPr="0093610C" w:rsidRDefault="00B4786A" w:rsidP="00B4786A">
      <w:pPr>
        <w:rPr>
          <w:rFonts w:eastAsia="Times New Roman"/>
        </w:rPr>
      </w:pPr>
    </w:p>
    <w:p w14:paraId="4245E856" w14:textId="77777777"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14:paraId="0EEEF0DB" w14:textId="77777777" w:rsidR="00B4786A" w:rsidRPr="0093610C" w:rsidRDefault="00B4786A" w:rsidP="00B4786A">
      <w:pPr>
        <w:rPr>
          <w:rFonts w:eastAsia="Times New Roman"/>
        </w:rPr>
      </w:pPr>
    </w:p>
    <w:p w14:paraId="7F9AAB37" w14:textId="77777777"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14:paraId="6BA75CE1" w14:textId="77777777" w:rsidR="00B4786A" w:rsidRPr="0093610C" w:rsidRDefault="00B4786A" w:rsidP="00B4786A">
      <w:pPr>
        <w:rPr>
          <w:rFonts w:eastAsia="Times New Roman"/>
          <w:b/>
        </w:rPr>
      </w:pPr>
    </w:p>
    <w:p w14:paraId="0EA32657"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2402A229" w14:textId="77777777" w:rsidR="00B4786A" w:rsidRPr="0093610C" w:rsidRDefault="00B4786A" w:rsidP="00B4786A">
      <w:pPr>
        <w:rPr>
          <w:rFonts w:eastAsia="Times New Roman"/>
          <w:b/>
        </w:rPr>
      </w:pPr>
    </w:p>
    <w:p w14:paraId="1413CE79" w14:textId="77777777" w:rsidR="00B4786A" w:rsidRPr="0093610C" w:rsidRDefault="00B4786A" w:rsidP="00B4786A">
      <w:pPr>
        <w:rPr>
          <w:rFonts w:ascii="HelveticaNeueLT Com 67 MdCn" w:hAnsi="HelveticaNeueLT Com 67 MdCn"/>
        </w:rPr>
      </w:pPr>
      <w:r w:rsidRPr="0093610C">
        <w:rPr>
          <w:rStyle w:val="Textoennegrita"/>
        </w:rPr>
        <w:t xml:space="preserve">Exemple: </w:t>
      </w:r>
    </w:p>
    <w:p w14:paraId="56E4A7AF" w14:textId="77777777"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1D01D977" w14:textId="77777777"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14:paraId="6B006B7E" w14:textId="77777777" w:rsidR="00B4786A" w:rsidRPr="0093610C" w:rsidRDefault="00B4786A" w:rsidP="00B4786A">
      <w:pPr>
        <w:rPr>
          <w:rFonts w:eastAsia="Times New Roman"/>
        </w:rPr>
      </w:pPr>
    </w:p>
    <w:p w14:paraId="0A28A2A2"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1669518" wp14:editId="3772B5A7">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14:paraId="53F3DD05"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4D72DD2F" w14:textId="77777777" w:rsidR="00B4786A" w:rsidRPr="0093610C" w:rsidRDefault="00B4786A" w:rsidP="00B4786A">
      <w:pPr>
        <w:pStyle w:val="Ttulo2"/>
        <w:numPr>
          <w:ilvl w:val="1"/>
          <w:numId w:val="1"/>
        </w:numPr>
      </w:pPr>
      <w:bookmarkStart w:id="143" w:name="_Toc289857427"/>
      <w:bookmarkStart w:id="144" w:name="_Toc320100449"/>
      <w:r w:rsidRPr="0093610C">
        <w:lastRenderedPageBreak/>
        <w:t>I</w:t>
      </w:r>
      <w:bookmarkStart w:id="145" w:name="invertir"/>
      <w:bookmarkEnd w:id="145"/>
      <w:r w:rsidRPr="0093610C">
        <w:t>nvertir colors</w:t>
      </w:r>
      <w:bookmarkEnd w:id="143"/>
      <w:bookmarkEnd w:id="144"/>
    </w:p>
    <w:p w14:paraId="4A9C4225" w14:textId="77777777" w:rsidR="00B4786A" w:rsidRPr="0093610C" w:rsidRDefault="00B4786A" w:rsidP="00B4786A">
      <w:pPr>
        <w:rPr>
          <w:rFonts w:eastAsia="Times New Roman"/>
        </w:rPr>
      </w:pPr>
    </w:p>
    <w:p w14:paraId="67A258C2" w14:textId="77777777"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5A340A14" w14:textId="77777777" w:rsidR="00B4786A" w:rsidRPr="0093610C" w:rsidRDefault="00B4786A" w:rsidP="00B4786A">
      <w:pPr>
        <w:rPr>
          <w:rFonts w:eastAsia="Times New Roman"/>
          <w:b/>
        </w:rPr>
      </w:pPr>
    </w:p>
    <w:p w14:paraId="197387EC" w14:textId="77777777"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14:paraId="0032165F" w14:textId="77777777" w:rsidR="00B4786A" w:rsidRPr="0093610C" w:rsidRDefault="00B4786A" w:rsidP="00B4786A">
      <w:pPr>
        <w:rPr>
          <w:rFonts w:eastAsia="Times New Roman"/>
        </w:rPr>
      </w:pPr>
    </w:p>
    <w:p w14:paraId="1C90DF61" w14:textId="77777777"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14:paraId="7CD64DCC" w14:textId="77777777" w:rsidR="00B4786A" w:rsidRPr="0093610C" w:rsidRDefault="00B4786A" w:rsidP="00B4786A">
      <w:pPr>
        <w:rPr>
          <w:rFonts w:eastAsia="Times New Roman"/>
          <w:b/>
        </w:rPr>
      </w:pPr>
    </w:p>
    <w:p w14:paraId="4473973A" w14:textId="77777777"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p>
    <w:p w14:paraId="217D5953" w14:textId="77777777" w:rsidR="00E4556E" w:rsidRDefault="00E4556E" w:rsidP="00B4786A">
      <w:pPr>
        <w:rPr>
          <w:rStyle w:val="Textoennegrita"/>
        </w:rPr>
      </w:pPr>
    </w:p>
    <w:p w14:paraId="60D8830B"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6D28182E" w14:textId="77777777" w:rsidR="00B4786A" w:rsidRPr="0093610C" w:rsidRDefault="00B4786A" w:rsidP="00B4786A">
      <w:pPr>
        <w:rPr>
          <w:rFonts w:eastAsia="Times New Roman"/>
          <w:b/>
        </w:rPr>
      </w:pPr>
    </w:p>
    <w:p w14:paraId="36349F16" w14:textId="77777777" w:rsidR="00B4786A" w:rsidRPr="0093610C" w:rsidRDefault="00B4786A" w:rsidP="00B4786A">
      <w:pPr>
        <w:rPr>
          <w:rStyle w:val="Textoennegrita"/>
        </w:rPr>
      </w:pPr>
      <w:r w:rsidRPr="0093610C">
        <w:rPr>
          <w:rStyle w:val="Textoennegrita"/>
        </w:rPr>
        <w:t>Exemple:</w:t>
      </w:r>
    </w:p>
    <w:p w14:paraId="1BC7EAEF" w14:textId="77777777" w:rsidR="00B4786A" w:rsidRPr="0093610C" w:rsidRDefault="00B4786A" w:rsidP="00B4786A">
      <w:pPr>
        <w:rPr>
          <w:rFonts w:eastAsia="Times New Roman"/>
          <w:b/>
        </w:rPr>
      </w:pPr>
    </w:p>
    <w:p w14:paraId="5F8C816E" w14:textId="77777777"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14:paraId="2C4E320D" w14:textId="77777777" w:rsidR="00B4786A" w:rsidRPr="0093610C" w:rsidRDefault="00B4786A" w:rsidP="00B4786A">
      <w:pPr>
        <w:rPr>
          <w:rFonts w:eastAsia="Times New Roman"/>
          <w:b/>
        </w:rPr>
      </w:pPr>
    </w:p>
    <w:p w14:paraId="4EE2F570"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14:paraId="73EEA5EC"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14:paraId="25603F94" w14:textId="77777777" w:rsidR="00B4786A" w:rsidRPr="0093610C" w:rsidRDefault="00B4786A" w:rsidP="00B4786A">
      <w:pPr>
        <w:pStyle w:val="Ttulo2"/>
        <w:numPr>
          <w:ilvl w:val="1"/>
          <w:numId w:val="1"/>
        </w:numPr>
      </w:pPr>
      <w:bookmarkStart w:id="147" w:name="_Toc320100450"/>
      <w:r w:rsidRPr="0093610C">
        <w:lastRenderedPageBreak/>
        <w:t>C</w:t>
      </w:r>
      <w:bookmarkStart w:id="148" w:name="captura-de-pantalla"/>
      <w:bookmarkEnd w:id="148"/>
      <w:r w:rsidRPr="0093610C">
        <w:t>aptura de pantalla</w:t>
      </w:r>
      <w:bookmarkEnd w:id="146"/>
      <w:bookmarkEnd w:id="147"/>
    </w:p>
    <w:p w14:paraId="7873D985" w14:textId="77777777" w:rsidR="00B4786A" w:rsidRPr="0093610C" w:rsidRDefault="00B4786A" w:rsidP="00B4786A">
      <w:pPr>
        <w:rPr>
          <w:rFonts w:eastAsia="Times New Roman"/>
        </w:rPr>
      </w:pPr>
    </w:p>
    <w:p w14:paraId="0F6CAB78"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6FAE0A7" w14:textId="77777777" w:rsidR="00B4786A" w:rsidRPr="0093610C" w:rsidRDefault="00B4786A" w:rsidP="00B4786A">
      <w:pPr>
        <w:rPr>
          <w:rFonts w:eastAsia="Times New Roman"/>
          <w:b/>
        </w:rPr>
      </w:pPr>
    </w:p>
    <w:p w14:paraId="71893A23" w14:textId="77777777"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388837E4" w14:textId="77777777" w:rsidR="00B4786A" w:rsidRPr="0093610C" w:rsidRDefault="00B4786A" w:rsidP="00B4786A">
      <w:pPr>
        <w:rPr>
          <w:rFonts w:eastAsia="Times New Roman"/>
        </w:rPr>
      </w:pPr>
    </w:p>
    <w:p w14:paraId="5CD50450" w14:textId="77777777"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14:paraId="73134CC6" w14:textId="77777777" w:rsidR="00B4786A" w:rsidRPr="0093610C" w:rsidRDefault="00B4786A" w:rsidP="00B4786A">
      <w:pPr>
        <w:rPr>
          <w:rFonts w:eastAsia="Times New Roman"/>
          <w:b/>
        </w:rPr>
      </w:pPr>
    </w:p>
    <w:p w14:paraId="46752E5B" w14:textId="77777777" w:rsidR="00B4786A" w:rsidRPr="0093610C" w:rsidRDefault="00B4786A" w:rsidP="00B4786A">
      <w:pPr>
        <w:rPr>
          <w:rStyle w:val="Textoennegrita"/>
        </w:rPr>
      </w:pPr>
      <w:r w:rsidRPr="0093610C">
        <w:rPr>
          <w:rStyle w:val="Textoennegrita"/>
        </w:rPr>
        <w:t xml:space="preserve">Mode de funcionament: </w:t>
      </w:r>
    </w:p>
    <w:p w14:paraId="18803E97" w14:textId="77777777" w:rsidR="00B4786A" w:rsidRPr="0093610C" w:rsidRDefault="00B4786A" w:rsidP="00B4786A">
      <w:pPr>
        <w:rPr>
          <w:rFonts w:eastAsia="Times New Roman"/>
        </w:rPr>
      </w:pPr>
    </w:p>
    <w:p w14:paraId="0AEDDF0E" w14:textId="77777777"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14:paraId="6292D867" w14:textId="77777777" w:rsidR="00B4786A" w:rsidRPr="0093610C" w:rsidRDefault="00B4786A" w:rsidP="00B4786A">
      <w:pPr>
        <w:rPr>
          <w:rFonts w:eastAsia="Times New Roman"/>
        </w:rPr>
      </w:pPr>
    </w:p>
    <w:p w14:paraId="3684C9BA" w14:textId="77777777"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14:paraId="1F3BA409" w14:textId="77777777"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14:paraId="4E10C157" w14:textId="77777777" w:rsidR="00B4786A" w:rsidRPr="0093610C" w:rsidRDefault="00B4786A" w:rsidP="00B4786A">
      <w:pPr>
        <w:ind w:left="214"/>
        <w:rPr>
          <w:rFonts w:eastAsia="Times New Roman"/>
        </w:rPr>
      </w:pPr>
    </w:p>
    <w:p w14:paraId="73D5F8CD" w14:textId="77777777"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14:paraId="72B6B446" w14:textId="77777777"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14:paraId="662EDF88" w14:textId="77777777" w:rsidR="00B4786A" w:rsidRPr="0093610C" w:rsidRDefault="00B4786A" w:rsidP="00B4786A">
      <w:pPr>
        <w:rPr>
          <w:rFonts w:eastAsia="Times New Roman"/>
          <w:b/>
        </w:rPr>
      </w:pPr>
    </w:p>
    <w:p w14:paraId="2F425939"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1F659A01" w14:textId="77777777" w:rsidR="00C315B3" w:rsidRDefault="00C315B3">
      <w:pPr>
        <w:widowControl/>
        <w:suppressAutoHyphens w:val="0"/>
        <w:spacing w:line="240" w:lineRule="auto"/>
        <w:rPr>
          <w:rFonts w:eastAsia="Times New Roman"/>
          <w:b/>
        </w:rPr>
      </w:pPr>
      <w:r>
        <w:rPr>
          <w:rFonts w:eastAsia="Times New Roman"/>
          <w:b/>
        </w:rPr>
        <w:br w:type="page"/>
      </w:r>
    </w:p>
    <w:p w14:paraId="17D1D7FB" w14:textId="77777777"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100451"/>
      <w:r w:rsidRPr="0093610C">
        <w:lastRenderedPageBreak/>
        <w:t>Exportar imatges DICOM</w:t>
      </w:r>
      <w:bookmarkEnd w:id="149"/>
      <w:bookmarkEnd w:id="150"/>
      <w:bookmarkEnd w:id="151"/>
      <w:bookmarkEnd w:id="152"/>
    </w:p>
    <w:p w14:paraId="685773D3" w14:textId="77777777" w:rsidR="00B4786A" w:rsidRPr="0093610C" w:rsidRDefault="00B4786A" w:rsidP="00B4786A">
      <w:pPr>
        <w:rPr>
          <w:rFonts w:eastAsia="Times New Roman"/>
        </w:rPr>
      </w:pPr>
    </w:p>
    <w:p w14:paraId="7E0355F7"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05EFA5" w14:textId="77777777" w:rsidR="00B4786A" w:rsidRPr="0093610C" w:rsidRDefault="00B4786A" w:rsidP="00B4786A">
      <w:pPr>
        <w:rPr>
          <w:rFonts w:eastAsia="Times New Roman"/>
          <w:b/>
        </w:rPr>
      </w:pPr>
    </w:p>
    <w:p w14:paraId="3BC78427"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14:paraId="7025A5A1" w14:textId="77777777" w:rsidR="00B4786A" w:rsidRPr="0093610C" w:rsidRDefault="00B4786A" w:rsidP="00B4786A">
      <w:pPr>
        <w:rPr>
          <w:rFonts w:eastAsia="Times New Roman"/>
          <w:b/>
        </w:rPr>
      </w:pPr>
    </w:p>
    <w:p w14:paraId="6F500D0B" w14:textId="77777777"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14:paraId="6D114D10" w14:textId="77777777" w:rsidR="00B4786A" w:rsidRPr="0093610C" w:rsidRDefault="00B4786A" w:rsidP="00B4786A">
      <w:pPr>
        <w:rPr>
          <w:rFonts w:eastAsia="Times New Roman"/>
        </w:rPr>
      </w:pPr>
    </w:p>
    <w:p w14:paraId="4BC65892"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5DBAB5CF" wp14:editId="5EDDBF48">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stretch>
                      <a:fillRect/>
                    </a:stretch>
                  </pic:blipFill>
                  <pic:spPr bwMode="auto">
                    <a:xfrm>
                      <a:off x="0" y="0"/>
                      <a:ext cx="2560630" cy="2326663"/>
                    </a:xfrm>
                    <a:prstGeom prst="rect">
                      <a:avLst/>
                    </a:prstGeom>
                    <a:noFill/>
                    <a:ln w="9525">
                      <a:noFill/>
                      <a:miter lim="800000"/>
                      <a:headEnd/>
                      <a:tailEnd/>
                    </a:ln>
                  </pic:spPr>
                </pic:pic>
              </a:graphicData>
            </a:graphic>
          </wp:inline>
        </w:drawing>
      </w:r>
    </w:p>
    <w:p w14:paraId="1340B953" w14:textId="77777777" w:rsidR="00B4786A" w:rsidRPr="0093610C" w:rsidRDefault="00B4786A" w:rsidP="00B4786A">
      <w:pPr>
        <w:rPr>
          <w:rFonts w:eastAsia="Times New Roman"/>
        </w:rPr>
      </w:pPr>
    </w:p>
    <w:p w14:paraId="3512684A" w14:textId="77777777"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14:paraId="1E37AF22" w14:textId="77777777" w:rsidR="00B4786A" w:rsidRPr="0093610C" w:rsidRDefault="00B4786A" w:rsidP="00B4786A">
      <w:pPr>
        <w:rPr>
          <w:rFonts w:eastAsia="Times New Roman"/>
        </w:rPr>
      </w:pPr>
    </w:p>
    <w:p w14:paraId="5946736E" w14:textId="77777777"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14:paraId="7EC7391F" w14:textId="77777777"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14:paraId="3BE74543" w14:textId="77777777"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14:paraId="3258DD81" w14:textId="77777777"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14:paraId="16366041" w14:textId="77777777"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14:paraId="3F174E8B" w14:textId="77777777"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14:paraId="7C2CF56C" w14:textId="77777777" w:rsidR="00B4786A" w:rsidRPr="0093610C" w:rsidRDefault="00B4786A" w:rsidP="00B4786A">
      <w:pPr>
        <w:rPr>
          <w:rFonts w:eastAsia="Times New Roman"/>
        </w:rPr>
      </w:pPr>
    </w:p>
    <w:p w14:paraId="63D022A6" w14:textId="77777777"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14:paraId="42CE223B" w14:textId="77777777"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14:paraId="790408CC" w14:textId="77777777"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14:paraId="2AD2725F" w14:textId="77777777" w:rsidR="00B4786A" w:rsidRPr="0093610C" w:rsidRDefault="00B4786A" w:rsidP="00B4786A">
      <w:pPr>
        <w:jc w:val="center"/>
        <w:rPr>
          <w:rFonts w:eastAsia="Times New Roman"/>
        </w:rPr>
      </w:pPr>
    </w:p>
    <w:p w14:paraId="667A6E84" w14:textId="77777777"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14:paraId="01EEAD27" w14:textId="77777777" w:rsidR="00B4786A" w:rsidRPr="0093610C" w:rsidRDefault="00B4786A" w:rsidP="00B4786A">
      <w:pPr>
        <w:rPr>
          <w:rFonts w:eastAsia="Times New Roman"/>
          <w:b/>
        </w:rPr>
      </w:pPr>
    </w:p>
    <w:p w14:paraId="3C755390" w14:textId="77777777"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14:paraId="68CD4B36" w14:textId="77777777" w:rsidTr="00B4786A">
        <w:trPr>
          <w:trHeight w:val="12474"/>
        </w:trPr>
        <w:tc>
          <w:tcPr>
            <w:tcW w:w="1247" w:type="dxa"/>
          </w:tcPr>
          <w:p w14:paraId="7C137D19" w14:textId="77777777" w:rsidR="00B4786A" w:rsidRPr="003A30C2" w:rsidRDefault="00B4786A" w:rsidP="003A30C2"/>
          <w:p w14:paraId="12B32B5C" w14:textId="77777777" w:rsidR="00B4786A" w:rsidRPr="003A30C2" w:rsidRDefault="00B4786A" w:rsidP="003A30C2"/>
          <w:p w14:paraId="7E9324E3" w14:textId="77777777" w:rsidR="00B4786A" w:rsidRPr="003A30C2" w:rsidRDefault="00B4786A" w:rsidP="003A30C2"/>
          <w:p w14:paraId="6DFB08B4" w14:textId="77777777" w:rsidR="00B4786A" w:rsidRPr="003A30C2" w:rsidRDefault="00B4786A" w:rsidP="003A30C2"/>
          <w:p w14:paraId="5289E57D" w14:textId="77777777" w:rsidR="00B4786A" w:rsidRPr="003A30C2" w:rsidRDefault="00B4786A" w:rsidP="003A30C2"/>
          <w:p w14:paraId="0F35CF3E" w14:textId="77777777" w:rsidR="00B4786A" w:rsidRPr="003A30C2" w:rsidRDefault="00B4786A" w:rsidP="003A30C2"/>
          <w:p w14:paraId="1E5C4768" w14:textId="77777777" w:rsidR="00B4786A" w:rsidRPr="003A30C2" w:rsidRDefault="00B4786A" w:rsidP="003A30C2"/>
          <w:p w14:paraId="552C1801" w14:textId="77777777" w:rsidR="00B4786A" w:rsidRPr="003A30C2" w:rsidRDefault="00B4786A" w:rsidP="003A30C2"/>
          <w:p w14:paraId="17A1B32F" w14:textId="77777777" w:rsidR="00B4786A" w:rsidRPr="003A30C2" w:rsidRDefault="00B4786A" w:rsidP="003A30C2"/>
          <w:p w14:paraId="3163DD3A" w14:textId="77777777" w:rsidR="00B4786A" w:rsidRPr="003A30C2" w:rsidRDefault="00B4786A" w:rsidP="003A30C2"/>
          <w:p w14:paraId="5F2ADB07" w14:textId="77777777" w:rsidR="00B4786A" w:rsidRPr="003A30C2" w:rsidRDefault="00B4786A" w:rsidP="003A30C2"/>
          <w:p w14:paraId="0A217709" w14:textId="77777777" w:rsidR="00B4786A" w:rsidRPr="003A30C2" w:rsidRDefault="00B4786A" w:rsidP="003A30C2"/>
          <w:p w14:paraId="40E03F6E" w14:textId="77777777" w:rsidR="00B4786A" w:rsidRPr="003A30C2" w:rsidRDefault="00B4786A" w:rsidP="003A30C2"/>
          <w:p w14:paraId="75EE2A69" w14:textId="77777777" w:rsidR="00B4786A" w:rsidRPr="003A30C2" w:rsidRDefault="00B4786A" w:rsidP="003A30C2"/>
          <w:p w14:paraId="4CDDFAFA" w14:textId="77777777" w:rsidR="00B4786A" w:rsidRPr="003A30C2" w:rsidRDefault="00B4786A" w:rsidP="003A30C2"/>
          <w:p w14:paraId="7AF213F8" w14:textId="77777777" w:rsidR="00B4786A" w:rsidRPr="003A30C2" w:rsidRDefault="00B4786A" w:rsidP="003A30C2"/>
          <w:p w14:paraId="33F5186A" w14:textId="77777777" w:rsidR="00B4786A" w:rsidRPr="003A30C2" w:rsidRDefault="00B4786A" w:rsidP="003A30C2"/>
          <w:p w14:paraId="5CB67625" w14:textId="77777777" w:rsidR="00B4786A" w:rsidRPr="003A30C2" w:rsidRDefault="00B4786A" w:rsidP="003A30C2"/>
          <w:p w14:paraId="5EDF48E6" w14:textId="77777777" w:rsidR="00B4786A" w:rsidRPr="003A30C2" w:rsidRDefault="00B4786A" w:rsidP="003A30C2"/>
          <w:p w14:paraId="36FC8921" w14:textId="77777777" w:rsidR="00B4786A" w:rsidRDefault="00B4786A" w:rsidP="00B4786A">
            <w:pPr>
              <w:pStyle w:val="Icones"/>
            </w:pPr>
            <w:r>
              <w:t>ICONA 1</w:t>
            </w:r>
          </w:p>
          <w:p w14:paraId="11258E35" w14:textId="77777777"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26CB4D28" w14:textId="77777777"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14:paraId="605BB8A4" w14:textId="77777777" w:rsidR="00B4786A" w:rsidRPr="0093610C" w:rsidRDefault="00B4786A" w:rsidP="00B4786A">
      <w:pPr>
        <w:rPr>
          <w:rFonts w:eastAsia="Times New Roman"/>
        </w:rPr>
      </w:pPr>
    </w:p>
    <w:p w14:paraId="39C765DD" w14:textId="77777777"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319B938C" w14:textId="77777777" w:rsidR="00B4786A" w:rsidRPr="0093610C" w:rsidRDefault="00B4786A" w:rsidP="00B4786A">
      <w:pPr>
        <w:rPr>
          <w:rFonts w:eastAsia="Times New Roman"/>
        </w:rPr>
      </w:pPr>
    </w:p>
    <w:p w14:paraId="3878278B" w14:textId="77777777"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14:paraId="7491D67C" w14:textId="77777777" w:rsidR="00B4786A" w:rsidRPr="0093610C" w:rsidRDefault="00B4786A" w:rsidP="00B4786A">
      <w:pPr>
        <w:rPr>
          <w:rFonts w:eastAsia="Times New Roman"/>
        </w:rPr>
      </w:pPr>
    </w:p>
    <w:p w14:paraId="19DE4ED5"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DFC4608" wp14:editId="22176A0A">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14:paraId="0082F78E" w14:textId="77777777" w:rsidR="00B4786A" w:rsidRPr="0093610C" w:rsidRDefault="00B4786A" w:rsidP="00B4786A">
      <w:pPr>
        <w:rPr>
          <w:rFonts w:eastAsia="Times New Roman"/>
        </w:rPr>
      </w:pPr>
    </w:p>
    <w:p w14:paraId="3B5FC293" w14:textId="77777777"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14:paraId="63B85FE3" w14:textId="77777777" w:rsidR="00B4786A" w:rsidRPr="0093610C" w:rsidRDefault="00B4786A" w:rsidP="00B4786A">
      <w:pPr>
        <w:rPr>
          <w:rFonts w:eastAsia="Times New Roman"/>
        </w:rPr>
      </w:pPr>
    </w:p>
    <w:p w14:paraId="33436EA4" w14:textId="77777777"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3CF867FD"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14:paraId="20BA29A8" w14:textId="77777777"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14:paraId="20DCD638" w14:textId="77777777" w:rsidR="00573BD8" w:rsidRDefault="00573BD8" w:rsidP="00B4786A">
      <w:pPr>
        <w:rPr>
          <w:rFonts w:eastAsia="Times New Roman"/>
        </w:rPr>
      </w:pPr>
    </w:p>
    <w:p w14:paraId="5312E10F" w14:textId="77777777"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14:anchorId="378EEBC8" wp14:editId="00F818C6">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14:paraId="1650D791" w14:textId="77777777" w:rsidR="00B4786A" w:rsidRPr="0093610C" w:rsidRDefault="00B4786A" w:rsidP="00B4786A">
      <w:pPr>
        <w:rPr>
          <w:rFonts w:eastAsia="Times New Roman"/>
          <w:b/>
        </w:rPr>
      </w:pPr>
    </w:p>
    <w:p w14:paraId="366A845B" w14:textId="77777777"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14:paraId="2F64771E" w14:textId="77777777" w:rsidR="00B4786A" w:rsidRPr="0093610C" w:rsidRDefault="00B4786A" w:rsidP="00B4786A">
      <w:pPr>
        <w:rPr>
          <w:rFonts w:eastAsia="Times New Roman"/>
          <w:b/>
        </w:rPr>
      </w:pPr>
    </w:p>
    <w:p w14:paraId="3C3A8E7E" w14:textId="77777777" w:rsidR="00B4786A" w:rsidRPr="0093610C" w:rsidRDefault="00B4786A" w:rsidP="00B4786A">
      <w:pPr>
        <w:rPr>
          <w:rFonts w:eastAsia="Times New Roman"/>
        </w:rPr>
      </w:pPr>
      <w:r w:rsidRPr="0093610C">
        <w:rPr>
          <w:rStyle w:val="Textoennegrita"/>
        </w:rPr>
        <w:t>Mode de funcio</w:t>
      </w:r>
      <w:r w:rsidR="004235F6">
        <w:rPr>
          <w:rStyle w:val="Textoennegrita"/>
        </w:rPr>
        <w:t>nament: Sel</w:t>
      </w:r>
      <w:r w:rsidRPr="0093610C">
        <w:rPr>
          <w:rFonts w:eastAsia="Times New Roman"/>
        </w:rPr>
        <w:t xml:space="preserve">eccionar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14:paraId="2D795463" w14:textId="77777777" w:rsidR="00B4786A" w:rsidRPr="0093610C" w:rsidRDefault="00B4786A" w:rsidP="00B4786A">
      <w:pPr>
        <w:rPr>
          <w:rFonts w:eastAsia="Times New Roman"/>
          <w:b/>
        </w:rPr>
      </w:pPr>
    </w:p>
    <w:p w14:paraId="22A720ED"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00A6D81A" w14:textId="77777777" w:rsidR="00B4786A" w:rsidRPr="0093610C" w:rsidRDefault="00B4786A" w:rsidP="00B4786A">
      <w:pPr>
        <w:rPr>
          <w:rFonts w:eastAsia="Times New Roman"/>
          <w:b/>
        </w:rPr>
      </w:pPr>
    </w:p>
    <w:p w14:paraId="1BBD132C" w14:textId="77777777" w:rsidR="00B4786A" w:rsidRPr="0093610C" w:rsidRDefault="00B4786A" w:rsidP="00B4786A">
      <w:pPr>
        <w:rPr>
          <w:rFonts w:ascii="HelveticaNeueLT Com 67 MdCn" w:hAnsi="HelveticaNeueLT Com 67 MdCn"/>
        </w:rPr>
      </w:pPr>
      <w:r w:rsidRPr="0093610C">
        <w:rPr>
          <w:rStyle w:val="Textoennegrita"/>
        </w:rPr>
        <w:t>Exemple:</w:t>
      </w:r>
    </w:p>
    <w:p w14:paraId="3F953B87" w14:textId="77777777"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14:paraId="5B198664" w14:textId="77777777" w:rsidR="00573BD8" w:rsidRPr="0093610C" w:rsidRDefault="00573BD8" w:rsidP="00B4786A">
      <w:pPr>
        <w:rPr>
          <w:rFonts w:eastAsia="Times New Roman"/>
        </w:rPr>
      </w:pPr>
    </w:p>
    <w:p w14:paraId="7D45927A"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8DB117C" wp14:editId="173AACAC">
            <wp:extent cx="3744538" cy="383455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3744584" cy="3834599"/>
                    </a:xfrm>
                    <a:prstGeom prst="rect">
                      <a:avLst/>
                    </a:prstGeom>
                    <a:noFill/>
                    <a:ln w="9525">
                      <a:noFill/>
                      <a:miter lim="800000"/>
                      <a:headEnd/>
                      <a:tailEnd/>
                    </a:ln>
                  </pic:spPr>
                </pic:pic>
              </a:graphicData>
            </a:graphic>
          </wp:inline>
        </w:drawing>
      </w:r>
    </w:p>
    <w:p w14:paraId="71113E97" w14:textId="77777777"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14:paraId="3D9B12D4" w14:textId="77777777"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14:paraId="012E1F1E" w14:textId="77777777" w:rsidR="00B4786A" w:rsidRPr="0093610C" w:rsidRDefault="00B4786A" w:rsidP="00B4786A">
      <w:pPr>
        <w:rPr>
          <w:rFonts w:eastAsia="Times New Roman"/>
        </w:rPr>
      </w:pPr>
    </w:p>
    <w:p w14:paraId="616C7C0B"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0FF13A2" wp14:editId="14A0FCD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19"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19DF8A0A" w14:textId="77777777" w:rsidR="00B4786A" w:rsidRPr="0093610C" w:rsidRDefault="00B4786A" w:rsidP="00B4786A">
      <w:pPr>
        <w:rPr>
          <w:rFonts w:eastAsia="Times New Roman"/>
          <w:b/>
        </w:rPr>
      </w:pPr>
    </w:p>
    <w:p w14:paraId="2FBF70FC"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14:paraId="5E5E34BC" w14:textId="77777777" w:rsidR="00B4786A" w:rsidRPr="0093610C" w:rsidRDefault="00B4786A" w:rsidP="00B4786A">
      <w:pPr>
        <w:rPr>
          <w:rFonts w:eastAsia="Times New Roman"/>
          <w:b/>
        </w:rPr>
      </w:pPr>
    </w:p>
    <w:p w14:paraId="5F19EB2F"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14:paraId="00605095" w14:textId="77777777" w:rsidR="00B4786A" w:rsidRPr="0093610C" w:rsidRDefault="00B4786A" w:rsidP="00B4786A">
      <w:pPr>
        <w:rPr>
          <w:rFonts w:eastAsia="Times New Roman"/>
        </w:rPr>
      </w:pPr>
    </w:p>
    <w:p w14:paraId="0A0003D4" w14:textId="77777777"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14:paraId="3D9F8920" w14:textId="77777777" w:rsidR="00B4786A" w:rsidRPr="0093610C" w:rsidRDefault="00B4786A" w:rsidP="00B4786A">
      <w:pPr>
        <w:rPr>
          <w:rFonts w:eastAsia="Times New Roman"/>
          <w:b/>
        </w:rPr>
      </w:pPr>
    </w:p>
    <w:p w14:paraId="2C5C5FD1"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14:paraId="6ED49F41" w14:textId="77777777" w:rsidR="00B4786A" w:rsidRPr="0093610C" w:rsidRDefault="00B4786A" w:rsidP="00B4786A">
      <w:pPr>
        <w:rPr>
          <w:rFonts w:eastAsia="Times New Roman"/>
          <w:b/>
        </w:rPr>
      </w:pPr>
    </w:p>
    <w:p w14:paraId="6DEE61A5" w14:textId="77777777" w:rsidR="00B4786A" w:rsidRPr="0093610C" w:rsidRDefault="00B4786A" w:rsidP="00B4786A">
      <w:pPr>
        <w:rPr>
          <w:rFonts w:ascii="HelveticaNeueLT Com 67 MdCn" w:hAnsi="HelveticaNeueLT Com 67 MdCn"/>
        </w:rPr>
      </w:pPr>
      <w:r w:rsidRPr="0093610C">
        <w:rPr>
          <w:rStyle w:val="Textoennegrita"/>
        </w:rPr>
        <w:t>Exemple:</w:t>
      </w:r>
    </w:p>
    <w:p w14:paraId="6D24D978" w14:textId="77777777"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14:paraId="39B7CB67" w14:textId="77777777" w:rsidR="00B4786A" w:rsidRPr="0093610C" w:rsidRDefault="00B4786A" w:rsidP="00B4786A">
      <w:pPr>
        <w:rPr>
          <w:rFonts w:eastAsia="Times New Roman"/>
        </w:rPr>
      </w:pPr>
    </w:p>
    <w:p w14:paraId="5B02FD2B"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1015B9" wp14:editId="271E49B4">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14:paraId="1CB730CB" w14:textId="77777777" w:rsidR="00B4786A" w:rsidRPr="0093610C" w:rsidRDefault="00B4786A" w:rsidP="00B4786A">
      <w:pPr>
        <w:rPr>
          <w:rFonts w:eastAsia="Times New Roman"/>
        </w:rPr>
      </w:pPr>
    </w:p>
    <w:p w14:paraId="3AD78AE0" w14:textId="77777777"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14:paraId="79F796E0" w14:textId="77777777" w:rsidR="00B4786A" w:rsidRPr="0093610C" w:rsidRDefault="00B4786A" w:rsidP="00B4786A">
      <w:pPr>
        <w:rPr>
          <w:rFonts w:eastAsia="Times New Roman"/>
        </w:rPr>
      </w:pPr>
    </w:p>
    <w:p w14:paraId="2A6417F9"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4FFE3CA8" wp14:editId="6769D0B2">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14:paraId="5CF86407" w14:textId="77777777" w:rsidR="00B4786A" w:rsidRPr="0093610C" w:rsidRDefault="00B4786A" w:rsidP="00B4786A">
      <w:pPr>
        <w:rPr>
          <w:rFonts w:eastAsia="Times New Roman"/>
        </w:rPr>
      </w:pPr>
    </w:p>
    <w:p w14:paraId="40223FB4" w14:textId="77777777"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14:paraId="7CF2AA16" w14:textId="77777777"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14:paraId="04741C0F" w14:textId="77777777" w:rsidR="00B4786A" w:rsidRPr="0093610C" w:rsidRDefault="00B4786A" w:rsidP="00B4786A">
      <w:pPr>
        <w:rPr>
          <w:rFonts w:eastAsia="Times New Roman"/>
        </w:rPr>
      </w:pPr>
    </w:p>
    <w:p w14:paraId="75652DE8"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1782A6F" wp14:editId="1AA8452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2"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59F21E8" w14:textId="77777777"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14:paraId="04E4883E" w14:textId="77777777"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14:paraId="4E4B6686" w14:textId="77777777" w:rsidR="00B4786A" w:rsidRPr="0093610C" w:rsidRDefault="00B4786A" w:rsidP="00B4786A">
      <w:pPr>
        <w:widowControl/>
        <w:spacing w:before="240" w:after="240" w:line="300" w:lineRule="auto"/>
      </w:pPr>
      <w:r w:rsidRPr="0093610C">
        <w:rPr>
          <w:rStyle w:val="Textoennegrita"/>
        </w:rPr>
        <w:t>Mode de funcionament:</w:t>
      </w:r>
    </w:p>
    <w:p w14:paraId="3DA8FEC4" w14:textId="77777777"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14:paraId="6E6C6B04" w14:textId="77777777" w:rsidTr="00573BD8">
        <w:tc>
          <w:tcPr>
            <w:tcW w:w="2127" w:type="dxa"/>
          </w:tcPr>
          <w:p w14:paraId="1742881C" w14:textId="77777777"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6A247C13" wp14:editId="14B8CA0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3"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14:paraId="50527848" w14:textId="77777777" w:rsidR="00B4786A" w:rsidRPr="0093610C" w:rsidRDefault="00B4786A" w:rsidP="00B4786A">
      <w:pPr>
        <w:widowControl/>
        <w:spacing w:before="240" w:after="240" w:line="300" w:lineRule="auto"/>
        <w:rPr>
          <w:b/>
        </w:rPr>
      </w:pPr>
    </w:p>
    <w:p w14:paraId="06DD3781"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14:paraId="6FA6FF11" w14:textId="77777777" w:rsidR="00B4786A" w:rsidRPr="0093610C" w:rsidRDefault="00B4786A" w:rsidP="00B4786A">
      <w:pPr>
        <w:rPr>
          <w:rFonts w:eastAsia="Times New Roman"/>
        </w:rPr>
      </w:pPr>
    </w:p>
    <w:p w14:paraId="749419A5" w14:textId="77777777" w:rsidR="00B4786A" w:rsidRPr="0093610C" w:rsidRDefault="00B4786A" w:rsidP="00B4786A">
      <w:pPr>
        <w:rPr>
          <w:rStyle w:val="Textoennegrita"/>
        </w:rPr>
      </w:pPr>
      <w:r w:rsidRPr="0093610C">
        <w:rPr>
          <w:rStyle w:val="Textoennegrita"/>
        </w:rPr>
        <w:t>Exemple:</w:t>
      </w:r>
    </w:p>
    <w:p w14:paraId="70A8D37D" w14:textId="77777777"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17C648B1" w14:textId="77777777" w:rsidR="00B4786A" w:rsidRPr="0093610C" w:rsidRDefault="00B4786A" w:rsidP="00B4786A">
      <w:pPr>
        <w:rPr>
          <w:rFonts w:eastAsia="Times New Roman"/>
        </w:rPr>
      </w:pPr>
    </w:p>
    <w:p w14:paraId="2CDF5F88" w14:textId="77777777"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102C5D2C" wp14:editId="10FF0B8C">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14:paraId="1060A4D9" w14:textId="77777777" w:rsidR="00B4786A" w:rsidRPr="0093610C" w:rsidRDefault="00B4786A" w:rsidP="00B4786A">
      <w:pPr>
        <w:widowControl/>
        <w:suppressAutoHyphens w:val="0"/>
        <w:rPr>
          <w:rFonts w:eastAsia="Times New Roman"/>
        </w:rPr>
      </w:pPr>
      <w:r w:rsidRPr="0093610C">
        <w:br w:type="page"/>
      </w:r>
    </w:p>
    <w:p w14:paraId="66A0D466" w14:textId="77777777"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14:paraId="43013667" w14:textId="77777777" w:rsidR="00B4786A" w:rsidRDefault="00B4786A" w:rsidP="00B4786A">
      <w:pPr>
        <w:rPr>
          <w:rFonts w:eastAsia="Times New Roman"/>
          <w:b/>
        </w:rPr>
      </w:pPr>
    </w:p>
    <w:p w14:paraId="2090F618" w14:textId="77777777" w:rsidR="00B4786A" w:rsidRPr="0093610C" w:rsidRDefault="00B4786A" w:rsidP="00B4786A">
      <w:pPr>
        <w:rPr>
          <w:rFonts w:eastAsia="Times New Roman"/>
          <w:b/>
        </w:rPr>
      </w:pPr>
      <w:r w:rsidRPr="0093610C">
        <w:rPr>
          <w:rFonts w:eastAsia="Times New Roman"/>
          <w:b/>
          <w:noProof/>
          <w:lang w:val="es-ES"/>
        </w:rPr>
        <w:drawing>
          <wp:inline distT="0" distB="0" distL="0" distR="0" wp14:anchorId="236AB3EE" wp14:editId="4F858288">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5"/>
                    <a:srcRect b="50521"/>
                    <a:stretch>
                      <a:fillRect/>
                    </a:stretch>
                  </pic:blipFill>
                  <pic:spPr>
                    <a:xfrm>
                      <a:off x="0" y="0"/>
                      <a:ext cx="820288" cy="648268"/>
                    </a:xfrm>
                    <a:prstGeom prst="rect">
                      <a:avLst/>
                    </a:prstGeom>
                  </pic:spPr>
                </pic:pic>
              </a:graphicData>
            </a:graphic>
          </wp:inline>
        </w:drawing>
      </w:r>
    </w:p>
    <w:p w14:paraId="743DC70A" w14:textId="77777777" w:rsidR="00B4786A" w:rsidRPr="0093610C" w:rsidRDefault="00B4786A" w:rsidP="00B4786A">
      <w:pPr>
        <w:rPr>
          <w:rFonts w:eastAsia="Times New Roman"/>
          <w:b/>
        </w:rPr>
      </w:pPr>
    </w:p>
    <w:p w14:paraId="0109C00D" w14:textId="77777777"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14:paraId="6E19581C" w14:textId="77777777"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14:paraId="0A3CD89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D561C83" w14:textId="77777777" w:rsidR="00B4786A" w:rsidRPr="00F63850" w:rsidRDefault="00B4786A" w:rsidP="00B4786A">
            <w:pPr>
              <w:rPr>
                <w:rStyle w:val="Textoennegrita"/>
              </w:rPr>
            </w:pPr>
            <w:r w:rsidRPr="00F63850">
              <w:rPr>
                <w:rStyle w:val="Textoennegrita"/>
              </w:rPr>
              <w:t>TIPUS DE FINESTRA</w:t>
            </w:r>
          </w:p>
        </w:tc>
        <w:tc>
          <w:tcPr>
            <w:tcW w:w="6804" w:type="dxa"/>
          </w:tcPr>
          <w:p w14:paraId="4B90BA03" w14:textId="77777777"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14:paraId="655AE503"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5B4CCD20" w14:textId="77777777" w:rsidR="00B4786A" w:rsidRPr="00F63850" w:rsidRDefault="00B4786A" w:rsidP="00B4786A">
            <w:pPr>
              <w:rPr>
                <w:rStyle w:val="Textoennegrita"/>
              </w:rPr>
            </w:pPr>
            <w:r>
              <w:rPr>
                <w:rStyle w:val="Textoennegrita"/>
              </w:rPr>
              <w:t>Automàtica</w:t>
            </w:r>
          </w:p>
        </w:tc>
        <w:tc>
          <w:tcPr>
            <w:tcW w:w="6804" w:type="dxa"/>
          </w:tcPr>
          <w:p w14:paraId="2C662309" w14:textId="77777777"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14:paraId="3CA8606F"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6B108EA3" w14:textId="77777777"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14:paraId="753CE84A" w14:textId="77777777"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14:paraId="20865493"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22885E6A" w14:textId="77777777"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14:paraId="649AC50C" w14:textId="77777777"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14:paraId="43CFF715" w14:textId="77777777" w:rsidTr="00B4786A">
        <w:tc>
          <w:tcPr>
            <w:cnfStyle w:val="001000000000" w:firstRow="0" w:lastRow="0" w:firstColumn="1" w:lastColumn="0" w:oddVBand="0" w:evenVBand="0" w:oddHBand="0" w:evenHBand="0" w:firstRowFirstColumn="0" w:firstRowLastColumn="0" w:lastRowFirstColumn="0" w:lastRowLastColumn="0"/>
            <w:tcW w:w="2835" w:type="dxa"/>
          </w:tcPr>
          <w:p w14:paraId="5C673E81" w14:textId="77777777"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14:paraId="7FD5B00E"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14:paraId="1C46ACFC" w14:textId="77777777" w:rsidR="00B4786A" w:rsidRPr="00F63850" w:rsidRDefault="00B4786A" w:rsidP="00B4786A">
      <w:pPr>
        <w:rPr>
          <w:rFonts w:eastAsia="Times New Roman"/>
          <w:b/>
        </w:rPr>
      </w:pPr>
    </w:p>
    <w:p w14:paraId="5E66F68B" w14:textId="77777777"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14:paraId="2F0D18C6" w14:textId="77777777" w:rsidR="00B4786A" w:rsidRPr="0093610C" w:rsidRDefault="00B4786A" w:rsidP="00B4786A">
      <w:pPr>
        <w:rPr>
          <w:rFonts w:eastAsia="Times New Roman"/>
          <w:b/>
        </w:rPr>
      </w:pPr>
    </w:p>
    <w:p w14:paraId="247C3B73" w14:textId="77777777"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14:paraId="4D01643F" w14:textId="77777777"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14:paraId="496FAAF0" w14:textId="77777777"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14:paraId="5BFDA229" w14:textId="77777777"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14:paraId="2C42EB18" w14:textId="77777777"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14:paraId="1E41B649" w14:textId="77777777"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14:paraId="59FADBB2" w14:textId="77777777"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14:paraId="07CB18F4" w14:textId="77777777"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14:paraId="15890197" w14:textId="77777777"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14:paraId="440EB321" w14:textId="77777777"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14:paraId="02FAD873" w14:textId="77777777"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14:paraId="6C4E76FC" w14:textId="77777777"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14:paraId="19379F22" w14:textId="77777777"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14:paraId="05E09008" w14:textId="77777777"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14:paraId="13022A9F" w14:textId="77777777" w:rsidR="00B4786A" w:rsidRPr="0093610C" w:rsidRDefault="00B4786A" w:rsidP="00B4786A">
      <w:pPr>
        <w:rPr>
          <w:rFonts w:eastAsia="Times New Roman"/>
          <w:b/>
        </w:rPr>
      </w:pPr>
      <w:r w:rsidRPr="0093610C">
        <w:rPr>
          <w:rFonts w:eastAsia="Times New Roman"/>
          <w:b/>
        </w:rPr>
        <w:tab/>
      </w:r>
    </w:p>
    <w:p w14:paraId="5529D394" w14:textId="77777777"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14:paraId="40A6A8FC" w14:textId="77777777" w:rsidR="00B4786A" w:rsidRPr="0093610C" w:rsidRDefault="00B4786A" w:rsidP="00B4786A">
      <w:pPr>
        <w:rPr>
          <w:rFonts w:eastAsia="Times New Roman"/>
          <w:b/>
        </w:rPr>
      </w:pPr>
    </w:p>
    <w:p w14:paraId="54ADABAE" w14:textId="77777777"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14:paraId="25A00DC6" w14:textId="77777777"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14:paraId="083D3D6C" w14:textId="77777777" w:rsidR="00B4786A" w:rsidRPr="0093610C" w:rsidRDefault="00B4786A" w:rsidP="00B4786A">
      <w:pPr>
        <w:rPr>
          <w:rFonts w:eastAsia="Times New Roman"/>
        </w:rPr>
      </w:pPr>
    </w:p>
    <w:p w14:paraId="306A1F91"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FED89C6" wp14:editId="66CB601F">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14:paraId="7249D484" w14:textId="77777777" w:rsidR="00B4786A" w:rsidRPr="0093610C" w:rsidRDefault="00B4786A" w:rsidP="00B4786A">
      <w:pPr>
        <w:rPr>
          <w:rFonts w:eastAsia="Times New Roman"/>
        </w:rPr>
      </w:pPr>
    </w:p>
    <w:p w14:paraId="156AB9CD" w14:textId="77777777"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14:paraId="3A66AC0A" w14:textId="77777777" w:rsidR="00B4786A" w:rsidRPr="0093610C" w:rsidRDefault="00B4786A" w:rsidP="00B4786A">
      <w:pPr>
        <w:rPr>
          <w:rFonts w:eastAsia="Times New Roman"/>
        </w:rPr>
      </w:pPr>
    </w:p>
    <w:p w14:paraId="0FE2C8D0" w14:textId="77777777"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14:paraId="0A3E8A7D" w14:textId="77777777" w:rsidR="00B4786A" w:rsidRPr="0093610C" w:rsidRDefault="00B4786A" w:rsidP="00B4786A">
      <w:pPr>
        <w:rPr>
          <w:rFonts w:eastAsia="Times New Roman"/>
        </w:rPr>
      </w:pPr>
    </w:p>
    <w:p w14:paraId="1C53965C"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4DBBFCB2" w14:textId="77777777" w:rsidR="00B4786A" w:rsidRPr="0093610C" w:rsidRDefault="00B4786A" w:rsidP="00B4786A">
      <w:pPr>
        <w:rPr>
          <w:rFonts w:eastAsia="Times New Roman"/>
          <w:b/>
          <w:color w:val="FFFFFF" w:themeColor="background1"/>
        </w:rPr>
      </w:pPr>
    </w:p>
    <w:p w14:paraId="3FDA181F" w14:textId="77777777"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14:paraId="2CDC46D6" w14:textId="77777777"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14:paraId="199656F6" w14:textId="6732ADE1" w:rsidR="004115FB" w:rsidRDefault="008D1588" w:rsidP="00B4786A">
      <w:pPr>
        <w:rPr>
          <w:rStyle w:val="Textoennegrita"/>
        </w:rPr>
      </w:pPr>
      <w:r>
        <w:rPr>
          <w:rStyle w:val="Textoennegrita"/>
        </w:rPr>
        <w:pict w14:anchorId="23337462">
          <v:rect id="_x0000_s1100" style="position:absolute;margin-left:-3.8pt;margin-top:95.1pt;width:69.2pt;height:8.05pt;z-index:251663360" fillcolor="red" stroked="f">
            <v:fill opacity="20316f"/>
          </v:rect>
        </w:pict>
      </w:r>
      <w:r w:rsidR="00B4786A" w:rsidRPr="0093610C">
        <w:rPr>
          <w:rFonts w:eastAsia="Times New Roman"/>
          <w:b/>
          <w:noProof/>
          <w:lang w:val="es-ES"/>
        </w:rPr>
        <w:drawing>
          <wp:inline distT="0" distB="0" distL="0" distR="0" wp14:anchorId="08049564" wp14:editId="32E3E33D">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7"/>
                    <a:stretch>
                      <a:fillRect/>
                    </a:stretch>
                  </pic:blipFill>
                  <pic:spPr>
                    <a:xfrm>
                      <a:off x="0" y="0"/>
                      <a:ext cx="820790" cy="1312282"/>
                    </a:xfrm>
                    <a:prstGeom prst="rect">
                      <a:avLst/>
                    </a:prstGeom>
                  </pic:spPr>
                </pic:pic>
              </a:graphicData>
            </a:graphic>
          </wp:inline>
        </w:drawing>
      </w:r>
    </w:p>
    <w:p w14:paraId="1E457A9E" w14:textId="77777777" w:rsidR="008D1588" w:rsidRDefault="008D1588" w:rsidP="00B4786A">
      <w:pPr>
        <w:rPr>
          <w:rStyle w:val="Textoennegrita"/>
        </w:rPr>
      </w:pPr>
    </w:p>
    <w:p w14:paraId="3792DF54" w14:textId="00F58D19"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a mida</w:t>
      </w:r>
      <w:r w:rsidRPr="0093610C">
        <w:rPr>
          <w:rFonts w:eastAsia="Times New Roman"/>
        </w:rPr>
        <w:t>, dins el desplegable de les finestres prede</w:t>
      </w:r>
      <w:r w:rsidR="004115FB">
        <w:rPr>
          <w:rFonts w:eastAsia="Times New Roman"/>
        </w:rPr>
        <w:t>terminades</w:t>
      </w:r>
      <w:r w:rsidRPr="0093610C">
        <w:rPr>
          <w:rFonts w:eastAsia="Times New Roman"/>
        </w:rPr>
        <w:t>.</w:t>
      </w:r>
    </w:p>
    <w:p w14:paraId="188E69B1" w14:textId="77777777" w:rsidR="00B4786A" w:rsidRPr="0093610C" w:rsidRDefault="00B4786A" w:rsidP="00B4786A">
      <w:pPr>
        <w:rPr>
          <w:rFonts w:eastAsia="Times New Roman"/>
          <w:b/>
        </w:rPr>
      </w:pPr>
    </w:p>
    <w:p w14:paraId="2A796C6A"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14:paraId="0F40F26E" w14:textId="77777777" w:rsidR="00B4786A" w:rsidRPr="0093610C" w:rsidRDefault="00B4786A" w:rsidP="00B4786A">
      <w:pPr>
        <w:rPr>
          <w:rFonts w:eastAsia="Times New Roman"/>
          <w:b/>
        </w:rPr>
      </w:pPr>
    </w:p>
    <w:p w14:paraId="49A12A38" w14:textId="77777777"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4115FB">
        <w:rPr>
          <w:rStyle w:val="Textoennegrita"/>
        </w:rPr>
        <w:t xml:space="preserve"> a mida</w:t>
      </w:r>
      <w:r w:rsidR="00E04B8F">
        <w:rPr>
          <w:rStyle w:val="Textoennegrita"/>
        </w:rPr>
        <w:t xml:space="preserve"> </w:t>
      </w:r>
      <w:r w:rsidRPr="0093610C">
        <w:rPr>
          <w:rFonts w:eastAsia="Times New Roman"/>
        </w:rPr>
        <w:t>del desplegable. Apareix una finestra com la que es mostra a continuació:</w:t>
      </w:r>
    </w:p>
    <w:p w14:paraId="46DD9264" w14:textId="77777777" w:rsidR="00B4786A" w:rsidRPr="0093610C" w:rsidRDefault="00B4786A" w:rsidP="00B4786A">
      <w:pPr>
        <w:widowControl/>
        <w:suppressAutoHyphens w:val="0"/>
        <w:rPr>
          <w:rFonts w:eastAsia="Times New Roman"/>
          <w:b/>
        </w:rPr>
      </w:pPr>
    </w:p>
    <w:p w14:paraId="3D45DD52" w14:textId="77777777"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14:anchorId="6B9160B1" wp14:editId="433755B8">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14:paraId="3C486835" w14:textId="77777777" w:rsidR="00B4786A" w:rsidRPr="0093610C" w:rsidRDefault="00B4786A" w:rsidP="00B4786A">
      <w:pPr>
        <w:widowControl/>
        <w:suppressAutoHyphens w:val="0"/>
        <w:rPr>
          <w:rFonts w:eastAsia="Times New Roman"/>
          <w:b/>
        </w:rPr>
      </w:pPr>
    </w:p>
    <w:p w14:paraId="40D295CA" w14:textId="77777777"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14:paraId="69C94CBC" w14:textId="77777777" w:rsidR="00B4786A" w:rsidRPr="0093610C" w:rsidRDefault="00B4786A" w:rsidP="00B4786A">
      <w:pPr>
        <w:widowControl/>
        <w:suppressAutoHyphens w:val="0"/>
        <w:rPr>
          <w:rFonts w:eastAsia="Times New Roman"/>
        </w:rPr>
      </w:pPr>
    </w:p>
    <w:p w14:paraId="6A91A6C7" w14:textId="3B41D2DC"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14:paraId="70B8225E" w14:textId="77777777" w:rsidR="00B4786A" w:rsidRPr="0093610C" w:rsidRDefault="00B4786A" w:rsidP="00B4786A">
      <w:pPr>
        <w:widowControl/>
        <w:suppressAutoHyphens w:val="0"/>
        <w:rPr>
          <w:rFonts w:eastAsia="Times New Roman"/>
        </w:rPr>
      </w:pPr>
    </w:p>
    <w:p w14:paraId="630B5693" w14:textId="77777777"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14:paraId="45052AEE" w14:textId="77777777" w:rsidR="00B4786A" w:rsidRPr="0093610C" w:rsidRDefault="00B4786A" w:rsidP="00B4786A">
      <w:pPr>
        <w:widowControl/>
        <w:suppressAutoHyphens w:val="0"/>
        <w:rPr>
          <w:rFonts w:eastAsia="Times New Roman"/>
        </w:rPr>
      </w:pPr>
    </w:p>
    <w:p w14:paraId="724CCB05" w14:textId="77777777"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022A4098" wp14:editId="29FCC29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07156180" w14:textId="77777777" w:rsidR="00B4786A" w:rsidRPr="0093610C" w:rsidRDefault="00B4786A" w:rsidP="00B4786A">
      <w:pPr>
        <w:widowControl/>
        <w:suppressAutoHyphens w:val="0"/>
        <w:jc w:val="center"/>
        <w:rPr>
          <w:rFonts w:eastAsia="Times New Roman"/>
        </w:rPr>
      </w:pPr>
    </w:p>
    <w:p w14:paraId="5A4A2784" w14:textId="77777777"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14:anchorId="60C0E2C2" wp14:editId="62C81227">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7"/>
                    <a:stretch>
                      <a:fillRect/>
                    </a:stretch>
                  </pic:blipFill>
                  <pic:spPr bwMode="auto">
                    <a:xfrm>
                      <a:off x="0" y="0"/>
                      <a:ext cx="932723" cy="1491239"/>
                    </a:xfrm>
                    <a:prstGeom prst="rect">
                      <a:avLst/>
                    </a:prstGeom>
                    <a:noFill/>
                    <a:ln w="9525">
                      <a:noFill/>
                      <a:miter lim="800000"/>
                      <a:headEnd/>
                      <a:tailEnd/>
                    </a:ln>
                  </pic:spPr>
                </pic:pic>
              </a:graphicData>
            </a:graphic>
          </wp:inline>
        </w:drawing>
      </w:r>
    </w:p>
    <w:p w14:paraId="69DADFBF" w14:textId="77777777" w:rsidR="00B4786A" w:rsidRPr="0093610C" w:rsidRDefault="00B4786A" w:rsidP="00B4786A">
      <w:pPr>
        <w:widowControl/>
        <w:suppressAutoHyphens w:val="0"/>
        <w:rPr>
          <w:rFonts w:eastAsia="Times New Roman"/>
        </w:rPr>
      </w:pPr>
    </w:p>
    <w:p w14:paraId="0CC698B4" w14:textId="77777777"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14:paraId="39DCDD99" w14:textId="77777777" w:rsidR="00B4786A" w:rsidRPr="0093610C" w:rsidRDefault="00B4786A" w:rsidP="00B4786A">
      <w:pPr>
        <w:widowControl/>
        <w:suppressAutoHyphens w:val="0"/>
        <w:rPr>
          <w:rFonts w:eastAsia="Times New Roman"/>
        </w:rPr>
      </w:pPr>
    </w:p>
    <w:p w14:paraId="692E16DD" w14:textId="4672C023"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14:paraId="283005C9" w14:textId="77777777" w:rsidR="00B4786A" w:rsidRPr="0093610C" w:rsidRDefault="00B4786A" w:rsidP="00B4786A">
      <w:pPr>
        <w:widowControl/>
        <w:suppressAutoHyphens w:val="0"/>
        <w:rPr>
          <w:rFonts w:eastAsia="Times New Roman"/>
        </w:rPr>
      </w:pPr>
    </w:p>
    <w:p w14:paraId="555AC044" w14:textId="77777777"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14:paraId="158EDF26" w14:textId="77777777" w:rsidR="00B4786A" w:rsidRPr="0093610C" w:rsidRDefault="00B4786A" w:rsidP="00B4786A">
      <w:pPr>
        <w:widowControl/>
        <w:suppressAutoHyphens w:val="0"/>
        <w:rPr>
          <w:rFonts w:eastAsia="Times New Roman"/>
        </w:rPr>
      </w:pPr>
    </w:p>
    <w:p w14:paraId="2513849B" w14:textId="77777777" w:rsidR="00B4786A" w:rsidRPr="00F63850" w:rsidRDefault="004E4D07" w:rsidP="00B4786A">
      <w:pPr>
        <w:jc w:val="center"/>
      </w:pPr>
      <w:r>
        <w:pict w14:anchorId="12E12339">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14:anchorId="6210FA47" wp14:editId="405E54F4">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14:paraId="78D2F2F1" w14:textId="77777777" w:rsidR="00B4786A" w:rsidRPr="0093610C" w:rsidRDefault="00B4786A" w:rsidP="00B4786A"/>
    <w:p w14:paraId="4FBEF013" w14:textId="77777777"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14:paraId="6B0CF1BA" w14:textId="77777777" w:rsidR="00B4786A" w:rsidRPr="0093610C" w:rsidRDefault="00B4786A" w:rsidP="00B4786A">
      <w:pPr>
        <w:widowControl/>
        <w:suppressAutoHyphens w:val="0"/>
        <w:rPr>
          <w:rFonts w:eastAsia="Times New Roman"/>
        </w:rPr>
      </w:pPr>
    </w:p>
    <w:p w14:paraId="6AA24AD4" w14:textId="77777777"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14:paraId="6F1D9455" w14:textId="77777777" w:rsidR="00B4786A" w:rsidRPr="0093610C" w:rsidRDefault="00B4786A" w:rsidP="00B4786A">
      <w:pPr>
        <w:widowControl/>
        <w:suppressAutoHyphens w:val="0"/>
        <w:rPr>
          <w:rFonts w:eastAsia="Times New Roman"/>
          <w:b/>
        </w:rPr>
      </w:pPr>
    </w:p>
    <w:p w14:paraId="5CD0819B"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14:paraId="4608F38C" w14:textId="77777777" w:rsidR="00B4786A" w:rsidRPr="0093610C" w:rsidRDefault="00B4786A" w:rsidP="00B4786A">
      <w:bookmarkStart w:id="169" w:name="_Toc289857435"/>
    </w:p>
    <w:p w14:paraId="60740C56"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5F0A2E36" w14:textId="77777777"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14:paraId="249BA7D5" w14:textId="77777777" w:rsidR="00B4786A" w:rsidRPr="0093610C" w:rsidRDefault="00B4786A" w:rsidP="00B4786A">
      <w:pPr>
        <w:rPr>
          <w:rFonts w:eastAsia="Times New Roman"/>
        </w:rPr>
      </w:pPr>
    </w:p>
    <w:p w14:paraId="24B6A757" w14:textId="77777777"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7DEDE256" wp14:editId="2A110B4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14:paraId="02826488" w14:textId="0E3E68E9"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14:paraId="2951627B" w14:textId="77777777" w:rsidTr="00A67861">
        <w:trPr>
          <w:trHeight w:val="12474"/>
        </w:trPr>
        <w:tc>
          <w:tcPr>
            <w:tcW w:w="907" w:type="dxa"/>
          </w:tcPr>
          <w:p w14:paraId="5F577A30" w14:textId="77777777" w:rsidR="00A5040C" w:rsidRPr="003A30C2" w:rsidRDefault="00A5040C" w:rsidP="003A30C2"/>
          <w:p w14:paraId="39F779E7" w14:textId="77777777" w:rsidR="00A5040C" w:rsidRPr="003A30C2" w:rsidRDefault="00A5040C" w:rsidP="003A30C2"/>
          <w:p w14:paraId="660C6410" w14:textId="77777777" w:rsidR="00A5040C" w:rsidRPr="003A30C2" w:rsidRDefault="00A5040C" w:rsidP="003A30C2"/>
          <w:p w14:paraId="0467AF27" w14:textId="77777777" w:rsidR="00A5040C" w:rsidRPr="003A30C2" w:rsidRDefault="00A5040C" w:rsidP="003A30C2"/>
          <w:p w14:paraId="18B72FE1" w14:textId="77777777" w:rsidR="00F92503" w:rsidRPr="003A30C2" w:rsidRDefault="00F92503" w:rsidP="003A30C2"/>
          <w:p w14:paraId="46B493DE" w14:textId="77777777" w:rsidR="00F92503" w:rsidRPr="003A30C2" w:rsidRDefault="00F92503" w:rsidP="003A30C2"/>
          <w:p w14:paraId="18999048" w14:textId="77777777" w:rsidR="00F92503" w:rsidRPr="003A30C2" w:rsidRDefault="00F92503" w:rsidP="003A30C2"/>
          <w:p w14:paraId="5640CB75" w14:textId="77777777" w:rsidR="00F92503" w:rsidRPr="003A30C2" w:rsidRDefault="00F92503" w:rsidP="003A30C2"/>
          <w:p w14:paraId="0ECA3547" w14:textId="77777777" w:rsidR="00F92503" w:rsidRPr="003A30C2" w:rsidRDefault="00F92503" w:rsidP="003A30C2"/>
          <w:p w14:paraId="7E6A9C3D" w14:textId="77777777" w:rsidR="00F92503" w:rsidRPr="003A30C2" w:rsidRDefault="00F92503" w:rsidP="003A30C2"/>
          <w:p w14:paraId="5AF8B9E2" w14:textId="77777777" w:rsidR="00F92503" w:rsidRPr="003A30C2" w:rsidRDefault="00F92503" w:rsidP="003A30C2"/>
          <w:p w14:paraId="12FFF855" w14:textId="77777777" w:rsidR="00A5040C" w:rsidRDefault="00A5040C" w:rsidP="00A67861">
            <w:pPr>
              <w:pStyle w:val="Icones"/>
            </w:pPr>
            <w:r>
              <w:t>ICONA 1</w:t>
            </w:r>
          </w:p>
          <w:p w14:paraId="6FB4BD84" w14:textId="77777777" w:rsidR="00A5040C" w:rsidRDefault="00F92503" w:rsidP="00A67861">
            <w:pPr>
              <w:pStyle w:val="Icones"/>
            </w:pPr>
            <w:r w:rsidRPr="0093610C">
              <w:rPr>
                <w:rFonts w:ascii="Times New Roman" w:eastAsia="Times New Roman" w:hAnsi="Times New Roman"/>
                <w:noProof/>
                <w:lang w:val="es-ES"/>
              </w:rPr>
              <w:drawing>
                <wp:inline distT="0" distB="0" distL="0" distR="0" wp14:anchorId="6AEB9829" wp14:editId="6B393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57A666B" w14:textId="77777777" w:rsidR="00210A79" w:rsidRDefault="00210A79" w:rsidP="00210A79">
            <w:pPr>
              <w:pStyle w:val="Icones"/>
            </w:pPr>
          </w:p>
          <w:p w14:paraId="058F4C9A" w14:textId="59596280" w:rsidR="00210A79" w:rsidRDefault="00210A79" w:rsidP="00210A79">
            <w:pPr>
              <w:pStyle w:val="Icones"/>
            </w:pPr>
            <w:r>
              <w:t>ICONA 2</w:t>
            </w:r>
          </w:p>
          <w:p w14:paraId="1CEDA029" w14:textId="77777777" w:rsidR="00210A79" w:rsidRDefault="00210A79" w:rsidP="00A67861">
            <w:pPr>
              <w:pStyle w:val="Icones"/>
            </w:pPr>
            <w:r w:rsidRPr="0093610C">
              <w:rPr>
                <w:rFonts w:ascii="Times New Roman" w:eastAsia="Times New Roman" w:hAnsi="Times New Roman"/>
                <w:noProof/>
                <w:lang w:val="es-ES"/>
              </w:rPr>
              <w:drawing>
                <wp:inline distT="0" distB="0" distL="0" distR="0" wp14:anchorId="47445434" wp14:editId="235F21D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B85B53C" w14:textId="77777777" w:rsidR="00210A79" w:rsidRDefault="00210A79" w:rsidP="00210A79">
            <w:pPr>
              <w:pStyle w:val="Icones"/>
            </w:pPr>
          </w:p>
          <w:p w14:paraId="039A8FA7" w14:textId="4FED7C1E" w:rsidR="00210A79" w:rsidRDefault="00210A79" w:rsidP="00210A79">
            <w:pPr>
              <w:pStyle w:val="Icones"/>
            </w:pPr>
            <w:r>
              <w:t>ICONA 3</w:t>
            </w:r>
          </w:p>
          <w:p w14:paraId="00E69792" w14:textId="45680725" w:rsidR="00210A79" w:rsidRDefault="00210A79" w:rsidP="00A67861">
            <w:pPr>
              <w:pStyle w:val="Icones"/>
            </w:pPr>
            <w:r w:rsidRPr="0093610C">
              <w:rPr>
                <w:rFonts w:ascii="Times New Roman" w:eastAsia="Times New Roman" w:hAnsi="Times New Roman"/>
                <w:noProof/>
                <w:lang w:val="es-ES"/>
              </w:rPr>
              <w:drawing>
                <wp:inline distT="0" distB="0" distL="0" distR="0" wp14:anchorId="42E6F839" wp14:editId="31CD7E1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23BC321" w14:textId="77777777" w:rsidR="00B4786A" w:rsidRPr="0093610C" w:rsidRDefault="00B4786A" w:rsidP="00B4786A">
      <w:pPr>
        <w:rPr>
          <w:rFonts w:eastAsia="Times New Roman"/>
          <w:b/>
        </w:rPr>
      </w:pPr>
    </w:p>
    <w:p w14:paraId="39B9A20B"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14:paraId="218A420C" w14:textId="77777777" w:rsidR="00B4786A" w:rsidRPr="0093610C" w:rsidRDefault="00B4786A" w:rsidP="00B4786A">
      <w:pPr>
        <w:rPr>
          <w:rFonts w:eastAsia="Times New Roman"/>
          <w:b/>
        </w:rPr>
      </w:pPr>
    </w:p>
    <w:p w14:paraId="1C621815" w14:textId="77777777"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14:paraId="19297F75" w14:textId="7A42B12C"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14:paraId="1BB9E1A5" w14:textId="226B7856"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14:paraId="67873ECC" w14:textId="0FF4353D"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14:paraId="4A80FCBD" w14:textId="77777777" w:rsidR="00B4786A" w:rsidRPr="0093610C" w:rsidRDefault="00B4786A" w:rsidP="00B4786A">
      <w:pPr>
        <w:rPr>
          <w:rFonts w:eastAsia="Times New Roman"/>
          <w:b/>
        </w:rPr>
      </w:pPr>
    </w:p>
    <w:p w14:paraId="516CB653"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529B7BEC"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31EDEA8C" w14:textId="77777777"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14:paraId="0F4BC039" w14:textId="77777777" w:rsidR="00B4786A" w:rsidRPr="0093610C" w:rsidRDefault="00B4786A" w:rsidP="00B4786A">
      <w:pPr>
        <w:rPr>
          <w:rFonts w:eastAsia="Times New Roman"/>
        </w:rPr>
      </w:pPr>
    </w:p>
    <w:p w14:paraId="681A097F"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6D1B79" wp14:editId="1B303D91">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9EB2F38" w14:textId="77777777" w:rsidR="00B4786A" w:rsidRPr="0093610C" w:rsidRDefault="00B4786A" w:rsidP="00B4786A">
      <w:pPr>
        <w:rPr>
          <w:rFonts w:eastAsia="Times New Roman"/>
          <w:b/>
        </w:rPr>
      </w:pPr>
    </w:p>
    <w:p w14:paraId="5E7F4844" w14:textId="77777777"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14:paraId="54043923" w14:textId="77777777" w:rsidR="00B4786A" w:rsidRPr="0093610C" w:rsidRDefault="00B4786A" w:rsidP="00B4786A">
      <w:pPr>
        <w:rPr>
          <w:rFonts w:eastAsia="Times New Roman"/>
          <w:b/>
        </w:rPr>
      </w:pPr>
    </w:p>
    <w:p w14:paraId="4110C4CA" w14:textId="77777777"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14:paraId="3B5A4164" w14:textId="77777777" w:rsidR="00B4786A" w:rsidRPr="0093610C" w:rsidRDefault="00B4786A" w:rsidP="00B4786A">
      <w:pPr>
        <w:rPr>
          <w:rFonts w:eastAsia="Times New Roman"/>
          <w:b/>
        </w:rPr>
      </w:pPr>
    </w:p>
    <w:p w14:paraId="108B6229"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14:paraId="4E4187A6" w14:textId="77777777" w:rsidR="00B4786A" w:rsidRPr="0093610C" w:rsidRDefault="00B4786A" w:rsidP="00B4786A">
      <w:pPr>
        <w:rPr>
          <w:rFonts w:eastAsia="Times New Roman"/>
          <w:b/>
        </w:rPr>
      </w:pPr>
    </w:p>
    <w:p w14:paraId="42FDD375" w14:textId="77777777" w:rsidR="00B4786A" w:rsidRPr="0093610C" w:rsidRDefault="00B4786A" w:rsidP="00B4786A">
      <w:pPr>
        <w:rPr>
          <w:rFonts w:ascii="HelveticaNeueLT Com 67 MdCn" w:hAnsi="HelveticaNeueLT Com 67 MdCn"/>
        </w:rPr>
      </w:pPr>
      <w:r w:rsidRPr="0093610C">
        <w:rPr>
          <w:rStyle w:val="Textoennegrita"/>
        </w:rPr>
        <w:t>Exemple:</w:t>
      </w:r>
    </w:p>
    <w:p w14:paraId="1EA5F56A" w14:textId="77777777"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14:paraId="5FC4A90A" w14:textId="77777777" w:rsidR="00B4786A" w:rsidRPr="0093610C" w:rsidRDefault="00B4786A" w:rsidP="00B4786A">
      <w:pPr>
        <w:rPr>
          <w:rFonts w:eastAsia="Times New Roman"/>
        </w:rPr>
      </w:pPr>
    </w:p>
    <w:p w14:paraId="1695D40E" w14:textId="77777777"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2B257F8" wp14:editId="1EE5ACF2">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6C28904F" wp14:editId="6B352314">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6"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14:paraId="0CF4D463" w14:textId="77777777"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14:paraId="28C9C8C1" w14:textId="77777777" w:rsidTr="00B4786A">
        <w:tc>
          <w:tcPr>
            <w:tcW w:w="567" w:type="dxa"/>
          </w:tcPr>
          <w:p w14:paraId="27848F64" w14:textId="77777777" w:rsidR="00B4786A" w:rsidRPr="0093610C" w:rsidRDefault="00B4786A" w:rsidP="00B4786A">
            <w:r w:rsidRPr="00FE1056">
              <w:rPr>
                <w:noProof/>
                <w:lang w:val="es-ES"/>
              </w:rPr>
              <w:drawing>
                <wp:inline distT="0" distB="0" distL="0" distR="0" wp14:anchorId="708FA42F" wp14:editId="519A8AE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237DB65D" w14:textId="77777777"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14:paraId="60276C14" w14:textId="77777777" w:rsidR="00B4786A" w:rsidRPr="0093610C" w:rsidRDefault="00B4786A" w:rsidP="00B4786A"/>
    <w:p w14:paraId="636A1E8B" w14:textId="77777777"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14:paraId="26AD0DEF" w14:textId="77777777" w:rsidTr="006108A4">
        <w:trPr>
          <w:trHeight w:val="12474"/>
        </w:trPr>
        <w:tc>
          <w:tcPr>
            <w:tcW w:w="907" w:type="dxa"/>
          </w:tcPr>
          <w:p w14:paraId="7922AE2F" w14:textId="77777777" w:rsidR="006108A4" w:rsidRPr="003A30C2" w:rsidRDefault="006108A4" w:rsidP="006108A4">
            <w:bookmarkStart w:id="176" w:name="_Toc320100459"/>
          </w:p>
          <w:p w14:paraId="42812C4C" w14:textId="77777777" w:rsidR="006108A4" w:rsidRPr="003A30C2" w:rsidRDefault="006108A4" w:rsidP="006108A4"/>
          <w:p w14:paraId="708D36C0" w14:textId="77777777" w:rsidR="006108A4" w:rsidRPr="003A30C2" w:rsidRDefault="006108A4" w:rsidP="006108A4"/>
          <w:p w14:paraId="747A471A" w14:textId="77777777" w:rsidR="006108A4" w:rsidRPr="003A30C2" w:rsidRDefault="006108A4" w:rsidP="006108A4"/>
          <w:p w14:paraId="1206AB42" w14:textId="77777777" w:rsidR="006108A4" w:rsidRPr="003A30C2" w:rsidRDefault="006108A4" w:rsidP="006108A4"/>
          <w:p w14:paraId="24E4AB5D" w14:textId="77777777" w:rsidR="006108A4" w:rsidRPr="003A30C2" w:rsidRDefault="006108A4" w:rsidP="006108A4"/>
          <w:p w14:paraId="738EE4F3" w14:textId="77777777" w:rsidR="006108A4" w:rsidRDefault="006108A4" w:rsidP="006108A4">
            <w:pPr>
              <w:pStyle w:val="Icones"/>
            </w:pPr>
            <w:r>
              <w:t>ICONA 1</w:t>
            </w:r>
          </w:p>
          <w:p w14:paraId="4BF23A22" w14:textId="77777777" w:rsidR="006108A4" w:rsidRDefault="006108A4" w:rsidP="006108A4">
            <w:pPr>
              <w:pStyle w:val="Icones"/>
            </w:pPr>
            <w:r w:rsidRPr="00C33362">
              <w:rPr>
                <w:noProof/>
                <w:lang w:val="es-ES"/>
              </w:rPr>
              <w:drawing>
                <wp:inline distT="0" distB="0" distL="0" distR="0" wp14:anchorId="30CF5BB8" wp14:editId="1DFE643C">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57FC4CA9" w14:textId="77777777" w:rsidR="00221DED" w:rsidRDefault="00221DED" w:rsidP="00221DED">
      <w:pPr>
        <w:pStyle w:val="Ttulo2"/>
      </w:pPr>
      <w:r w:rsidRPr="00221DED">
        <w:t>Overlays</w:t>
      </w:r>
      <w:bookmarkEnd w:id="176"/>
    </w:p>
    <w:p w14:paraId="0515CA23" w14:textId="77777777" w:rsidR="00221DED" w:rsidRDefault="00221DED" w:rsidP="00221DED"/>
    <w:p w14:paraId="2FF852EB" w14:textId="77777777"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435802BA" wp14:editId="713F683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491CFAB" w14:textId="77777777" w:rsidR="006108A4" w:rsidRDefault="006108A4" w:rsidP="00C33362"/>
    <w:p w14:paraId="48D8CC34" w14:textId="77777777"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14:paraId="401ED51C" w14:textId="77777777" w:rsidR="00C33362" w:rsidRPr="0093610C" w:rsidRDefault="00C33362" w:rsidP="00221DED">
      <w:pPr>
        <w:rPr>
          <w:rFonts w:eastAsia="Times New Roman"/>
          <w:b/>
        </w:rPr>
      </w:pPr>
    </w:p>
    <w:p w14:paraId="79E2746D" w14:textId="77777777"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14:paraId="7F9970F4" w14:textId="77777777" w:rsidR="00221DED" w:rsidRPr="0093610C" w:rsidRDefault="00221DED" w:rsidP="00221DED">
      <w:pPr>
        <w:rPr>
          <w:rFonts w:eastAsia="Times New Roman"/>
          <w:b/>
        </w:rPr>
      </w:pPr>
    </w:p>
    <w:p w14:paraId="3C8F4E7B" w14:textId="77777777"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14:paraId="60C298AD" w14:textId="77777777" w:rsidR="00E06856" w:rsidRPr="0093610C" w:rsidRDefault="00E06856" w:rsidP="00E06856">
      <w:pPr>
        <w:rPr>
          <w:rFonts w:eastAsia="Times New Roman"/>
          <w:b/>
        </w:rPr>
      </w:pPr>
      <w:r>
        <w:rPr>
          <w:rFonts w:eastAsia="Times New Roman"/>
        </w:rPr>
        <w:t>Per defecte estan activats.</w:t>
      </w:r>
    </w:p>
    <w:p w14:paraId="24681671" w14:textId="77777777" w:rsidR="00221DED" w:rsidRPr="0093610C" w:rsidRDefault="00221DED" w:rsidP="00221DED">
      <w:pPr>
        <w:rPr>
          <w:rFonts w:eastAsia="Times New Roman"/>
          <w:b/>
        </w:rPr>
      </w:pPr>
    </w:p>
    <w:p w14:paraId="4831AE9D" w14:textId="77777777"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14:paraId="35049467" w14:textId="77777777" w:rsidR="00221DED" w:rsidRPr="0093610C" w:rsidRDefault="00221DED" w:rsidP="00221DED">
      <w:pPr>
        <w:rPr>
          <w:rFonts w:eastAsia="Times New Roman"/>
          <w:b/>
        </w:rPr>
      </w:pPr>
    </w:p>
    <w:p w14:paraId="0BBE0551" w14:textId="77777777" w:rsidR="00221DED" w:rsidRDefault="00221DED" w:rsidP="00221DED">
      <w:pPr>
        <w:rPr>
          <w:rStyle w:val="Textoennegrita"/>
        </w:rPr>
      </w:pPr>
      <w:r w:rsidRPr="0093610C">
        <w:rPr>
          <w:rStyle w:val="Textoennegrita"/>
        </w:rPr>
        <w:t>Exemple:</w:t>
      </w:r>
    </w:p>
    <w:p w14:paraId="13DEBC5C" w14:textId="77777777"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14:paraId="62ECD748" w14:textId="77777777" w:rsidR="00C33362" w:rsidRDefault="00C33362" w:rsidP="00221DED">
      <w:pPr>
        <w:rPr>
          <w:rFonts w:eastAsia="Times New Roman"/>
        </w:rPr>
      </w:pPr>
    </w:p>
    <w:p w14:paraId="330BD866" w14:textId="77777777"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59B54E8D" wp14:editId="1B935F1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7FB32C4C" wp14:editId="17B75BF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14:paraId="4B86C45A" w14:textId="77777777" w:rsidTr="006108A4">
        <w:trPr>
          <w:trHeight w:val="12474"/>
        </w:trPr>
        <w:tc>
          <w:tcPr>
            <w:tcW w:w="907" w:type="dxa"/>
          </w:tcPr>
          <w:p w14:paraId="68798277" w14:textId="77777777" w:rsidR="006108A4" w:rsidRPr="003A30C2" w:rsidRDefault="006108A4" w:rsidP="006108A4">
            <w:bookmarkStart w:id="177" w:name="_Toc320100460"/>
          </w:p>
          <w:p w14:paraId="188EFF07" w14:textId="77777777" w:rsidR="006108A4" w:rsidRPr="003A30C2" w:rsidRDefault="006108A4" w:rsidP="006108A4"/>
          <w:p w14:paraId="40DA6352" w14:textId="77777777" w:rsidR="006108A4" w:rsidRPr="003A30C2" w:rsidRDefault="006108A4" w:rsidP="006108A4"/>
          <w:p w14:paraId="152107F9" w14:textId="77777777" w:rsidR="006108A4" w:rsidRPr="003A30C2" w:rsidRDefault="006108A4" w:rsidP="006108A4"/>
          <w:p w14:paraId="2F3BA45D" w14:textId="77777777" w:rsidR="006108A4" w:rsidRPr="003A30C2" w:rsidRDefault="006108A4" w:rsidP="006108A4"/>
          <w:p w14:paraId="1E1D5383" w14:textId="77777777" w:rsidR="006108A4" w:rsidRPr="003A30C2" w:rsidRDefault="006108A4" w:rsidP="006108A4"/>
          <w:p w14:paraId="66198641" w14:textId="77777777" w:rsidR="006108A4" w:rsidRDefault="006108A4" w:rsidP="006108A4">
            <w:pPr>
              <w:pStyle w:val="Icones"/>
            </w:pPr>
            <w:r>
              <w:t>ICONA 1</w:t>
            </w:r>
          </w:p>
          <w:p w14:paraId="7C405842" w14:textId="77777777" w:rsidR="006108A4" w:rsidRDefault="006108A4" w:rsidP="006108A4">
            <w:pPr>
              <w:pStyle w:val="Icones"/>
            </w:pPr>
            <w:r w:rsidRPr="00C33362">
              <w:rPr>
                <w:noProof/>
                <w:lang w:val="es-ES"/>
              </w:rPr>
              <w:drawing>
                <wp:inline distT="0" distB="0" distL="0" distR="0" wp14:anchorId="7050E6D4" wp14:editId="6AB43EC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0C278B96" w14:textId="77777777" w:rsidR="00C33362" w:rsidRDefault="00221DED" w:rsidP="00221DED">
      <w:pPr>
        <w:pStyle w:val="Ttulo2"/>
      </w:pPr>
      <w:r>
        <w:t>Shutters</w:t>
      </w:r>
      <w:bookmarkEnd w:id="177"/>
    </w:p>
    <w:p w14:paraId="6422B9A1" w14:textId="77777777" w:rsidR="00C33362" w:rsidRPr="00B25411" w:rsidRDefault="00C33362" w:rsidP="00B25411"/>
    <w:p w14:paraId="233841E9" w14:textId="77777777" w:rsidR="00C33362" w:rsidRPr="00B25411" w:rsidRDefault="00C33362" w:rsidP="00B25411">
      <w:r w:rsidRPr="00B25411">
        <w:rPr>
          <w:noProof/>
          <w:lang w:val="es-ES"/>
        </w:rPr>
        <w:drawing>
          <wp:inline distT="0" distB="0" distL="0" distR="0" wp14:anchorId="1FD8A079" wp14:editId="54910F6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40455B1D" w14:textId="77777777" w:rsidR="006108A4" w:rsidRDefault="006108A4" w:rsidP="00B25411"/>
    <w:p w14:paraId="3FC54EB6" w14:textId="77777777"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14:paraId="0F697A88" w14:textId="77777777" w:rsidR="00C33362" w:rsidRPr="0093610C" w:rsidRDefault="00C33362" w:rsidP="00C33362">
      <w:pPr>
        <w:rPr>
          <w:rFonts w:eastAsia="Times New Roman"/>
          <w:b/>
        </w:rPr>
      </w:pPr>
    </w:p>
    <w:p w14:paraId="5C8E61C9" w14:textId="77777777"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14:paraId="5D4A4691" w14:textId="77777777" w:rsidR="00C33362" w:rsidRPr="0093610C" w:rsidRDefault="00C33362" w:rsidP="00C33362">
      <w:pPr>
        <w:rPr>
          <w:rFonts w:eastAsia="Times New Roman"/>
          <w:b/>
        </w:rPr>
      </w:pPr>
    </w:p>
    <w:p w14:paraId="05820DC2" w14:textId="77777777"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14:paraId="69568039" w14:textId="77777777" w:rsidR="00E06856" w:rsidRPr="0093610C" w:rsidRDefault="00E06856" w:rsidP="00C33362">
      <w:pPr>
        <w:rPr>
          <w:rFonts w:eastAsia="Times New Roman"/>
          <w:b/>
        </w:rPr>
      </w:pPr>
      <w:r>
        <w:rPr>
          <w:rFonts w:eastAsia="Times New Roman"/>
        </w:rPr>
        <w:t>Per defecte estan activats.</w:t>
      </w:r>
    </w:p>
    <w:p w14:paraId="3682061D" w14:textId="77777777" w:rsidR="00C33362" w:rsidRPr="0093610C" w:rsidRDefault="00C33362" w:rsidP="00C33362">
      <w:pPr>
        <w:rPr>
          <w:rFonts w:eastAsia="Times New Roman"/>
          <w:b/>
        </w:rPr>
      </w:pPr>
    </w:p>
    <w:p w14:paraId="35316698" w14:textId="77777777"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14:paraId="4339A9D0" w14:textId="77777777" w:rsidR="00C33362" w:rsidRPr="0093610C" w:rsidRDefault="00C33362" w:rsidP="00C33362">
      <w:pPr>
        <w:rPr>
          <w:rFonts w:eastAsia="Times New Roman"/>
          <w:b/>
        </w:rPr>
      </w:pPr>
    </w:p>
    <w:p w14:paraId="16346D2D" w14:textId="77777777" w:rsidR="00C33362" w:rsidRDefault="00C33362" w:rsidP="00C33362">
      <w:pPr>
        <w:rPr>
          <w:rStyle w:val="Textoennegrita"/>
        </w:rPr>
      </w:pPr>
      <w:r w:rsidRPr="0093610C">
        <w:rPr>
          <w:rStyle w:val="Textoennegrita"/>
        </w:rPr>
        <w:t>Exemple:</w:t>
      </w:r>
    </w:p>
    <w:p w14:paraId="744D1E4D" w14:textId="77777777"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14:paraId="4D9070B3" w14:textId="77777777" w:rsidR="00C33362" w:rsidRDefault="00C33362" w:rsidP="00C33362">
      <w:pPr>
        <w:rPr>
          <w:rFonts w:eastAsia="Times New Roman"/>
        </w:rPr>
      </w:pPr>
    </w:p>
    <w:p w14:paraId="39405F44" w14:textId="77777777" w:rsidR="00C33362" w:rsidRDefault="00C33362" w:rsidP="00C33362">
      <w:pPr>
        <w:jc w:val="center"/>
        <w:rPr>
          <w:rFonts w:eastAsia="Times New Roman"/>
        </w:rPr>
      </w:pPr>
      <w:r>
        <w:rPr>
          <w:rFonts w:eastAsia="Times New Roman"/>
          <w:noProof/>
          <w:lang w:val="es-ES"/>
        </w:rPr>
        <w:drawing>
          <wp:inline distT="0" distB="0" distL="0" distR="0" wp14:anchorId="5C09E81E" wp14:editId="031ABC1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33AE7521" wp14:editId="46D0445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5937E2E" w14:textId="77777777" w:rsidR="00221DED" w:rsidRPr="00221DED" w:rsidRDefault="00221DED" w:rsidP="00B25411">
      <w:r w:rsidRPr="00221DED">
        <w:br w:type="page"/>
      </w:r>
    </w:p>
    <w:p w14:paraId="365C99AE" w14:textId="77777777"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14:paraId="19808281" w14:textId="77777777" w:rsidR="00B4786A" w:rsidRPr="0093610C" w:rsidRDefault="00B4786A" w:rsidP="00B4786A">
      <w:pPr>
        <w:rPr>
          <w:rFonts w:eastAsia="Times New Roman"/>
        </w:rPr>
      </w:pPr>
    </w:p>
    <w:p w14:paraId="721B3D9E"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DB784E" wp14:editId="04A31DFC">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1A17BD6D" w14:textId="77777777" w:rsidR="00B4786A" w:rsidRPr="0093610C" w:rsidRDefault="00B4786A" w:rsidP="00B4786A">
      <w:pPr>
        <w:rPr>
          <w:rFonts w:eastAsia="Times New Roman"/>
          <w:b/>
        </w:rPr>
      </w:pPr>
    </w:p>
    <w:p w14:paraId="1BCACF26"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14:paraId="4E79A265" w14:textId="77777777" w:rsidR="00B4786A" w:rsidRPr="0093610C" w:rsidRDefault="00B4786A" w:rsidP="00B4786A">
      <w:pPr>
        <w:rPr>
          <w:rFonts w:eastAsia="Times New Roman"/>
        </w:rPr>
      </w:pPr>
    </w:p>
    <w:p w14:paraId="2B57E25F"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14:paraId="65941CA5" w14:textId="77777777" w:rsidR="00B4786A" w:rsidRPr="0093610C" w:rsidRDefault="00B4786A" w:rsidP="00B4786A">
      <w:pPr>
        <w:rPr>
          <w:rFonts w:eastAsia="Times New Roman"/>
          <w:b/>
        </w:rPr>
      </w:pPr>
    </w:p>
    <w:p w14:paraId="7E1BC060" w14:textId="77777777" w:rsidR="00B4786A" w:rsidRPr="0093610C" w:rsidRDefault="00B4786A" w:rsidP="00B4786A">
      <w:pPr>
        <w:rPr>
          <w:rStyle w:val="Textoennegrita"/>
        </w:rPr>
      </w:pPr>
      <w:r w:rsidRPr="0093610C">
        <w:rPr>
          <w:rStyle w:val="Textoennegrita"/>
        </w:rPr>
        <w:t xml:space="preserve">Mode de funcionament: </w:t>
      </w:r>
    </w:p>
    <w:p w14:paraId="09B02C4C" w14:textId="77777777" w:rsidR="00B4786A" w:rsidRPr="0093610C" w:rsidRDefault="00B4786A" w:rsidP="00B4786A">
      <w:pPr>
        <w:rPr>
          <w:rFonts w:eastAsia="Times New Roman"/>
          <w:b/>
        </w:rPr>
      </w:pPr>
    </w:p>
    <w:p w14:paraId="46A0182E" w14:textId="77777777"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14:paraId="06CC7BE0" w14:textId="77777777" w:rsidR="00B4786A" w:rsidRPr="0093610C" w:rsidRDefault="00B4786A" w:rsidP="00B4786A">
      <w:pPr>
        <w:rPr>
          <w:rFonts w:eastAsia="Times New Roman"/>
          <w:b/>
        </w:rPr>
      </w:pPr>
    </w:p>
    <w:p w14:paraId="6DB8E7B6"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14:paraId="699E18D1" w14:textId="77777777" w:rsidR="00B4786A" w:rsidRPr="0093610C" w:rsidRDefault="00B4786A" w:rsidP="00B4786A">
      <w:pPr>
        <w:rPr>
          <w:rFonts w:eastAsia="Times New Roman"/>
          <w:b/>
        </w:rPr>
      </w:pPr>
    </w:p>
    <w:p w14:paraId="712AF2BF" w14:textId="77777777" w:rsidR="00B4786A" w:rsidRPr="0093610C" w:rsidRDefault="00B4786A" w:rsidP="00B4786A">
      <w:pPr>
        <w:rPr>
          <w:rFonts w:ascii="HelveticaNeueLT Com 67 MdCn" w:hAnsi="HelveticaNeueLT Com 67 MdCn"/>
        </w:rPr>
      </w:pPr>
      <w:r w:rsidRPr="0093610C">
        <w:rPr>
          <w:rStyle w:val="Textoennegrita"/>
        </w:rPr>
        <w:t xml:space="preserve">Exemple: </w:t>
      </w:r>
    </w:p>
    <w:p w14:paraId="17AF8E03" w14:textId="77777777"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14:paraId="44E7D00C" w14:textId="77777777" w:rsidR="00B4786A" w:rsidRPr="0093610C" w:rsidRDefault="00B4786A" w:rsidP="00B4786A">
      <w:pPr>
        <w:rPr>
          <w:rFonts w:eastAsia="Times New Roman"/>
        </w:rPr>
      </w:pPr>
    </w:p>
    <w:p w14:paraId="0C2536BA"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0C1F144" wp14:editId="2B517155">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14:paraId="0AB1334C" w14:textId="77777777" w:rsidR="00B4786A" w:rsidRPr="0093610C" w:rsidRDefault="00B4786A" w:rsidP="00B4786A">
      <w:pPr>
        <w:jc w:val="center"/>
        <w:rPr>
          <w:rFonts w:eastAsia="Times New Roman"/>
        </w:rPr>
      </w:pPr>
    </w:p>
    <w:p w14:paraId="4B09A727" w14:textId="77777777"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14:paraId="4C5E5404" w14:textId="77777777"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14:paraId="59C9F6EB" w14:textId="77777777" w:rsidR="00B4786A" w:rsidRPr="0093610C" w:rsidRDefault="00B4786A" w:rsidP="00B4786A">
      <w:pPr>
        <w:rPr>
          <w:rFonts w:eastAsia="Times New Roman"/>
        </w:rPr>
      </w:pPr>
    </w:p>
    <w:p w14:paraId="34126A91" w14:textId="77777777"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E75831F" wp14:editId="2D343F46">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486C3E2A" wp14:editId="7B99B40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8F044F" w14:textId="77777777" w:rsidR="00A33F71" w:rsidRDefault="00A33F71" w:rsidP="00B4786A">
      <w:pPr>
        <w:rPr>
          <w:rFonts w:eastAsia="Times New Roman"/>
        </w:rPr>
      </w:pPr>
    </w:p>
    <w:p w14:paraId="26A5170E" w14:textId="77777777"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14:paraId="26722B16" w14:textId="77777777" w:rsidR="00B4786A" w:rsidRDefault="00B4786A" w:rsidP="00B4786A">
      <w:pPr>
        <w:rPr>
          <w:rFonts w:eastAsia="Times New Roman"/>
        </w:rPr>
      </w:pPr>
    </w:p>
    <w:p w14:paraId="04EBAAE9" w14:textId="77777777" w:rsidR="00B4786A" w:rsidRPr="0093610C" w:rsidRDefault="004716A8" w:rsidP="00B4786A">
      <w:pPr>
        <w:jc w:val="center"/>
        <w:rPr>
          <w:rFonts w:eastAsia="Times New Roman"/>
        </w:rPr>
      </w:pPr>
      <w:r>
        <w:rPr>
          <w:rFonts w:eastAsia="Times New Roman"/>
          <w:noProof/>
          <w:lang w:val="es-ES"/>
        </w:rPr>
        <w:drawing>
          <wp:inline distT="0" distB="0" distL="0" distR="0" wp14:anchorId="529BC05D" wp14:editId="3C2F919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0085DCC" w14:textId="77777777" w:rsidR="00B4786A" w:rsidRPr="0093610C" w:rsidRDefault="00B4786A" w:rsidP="00B4786A">
      <w:pPr>
        <w:rPr>
          <w:rFonts w:eastAsia="Times New Roman"/>
          <w:b/>
        </w:rPr>
      </w:pPr>
    </w:p>
    <w:p w14:paraId="3C033AF1"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14:paraId="62F9159A" w14:textId="77777777" w:rsidR="00B4786A" w:rsidRPr="0093610C" w:rsidRDefault="00B4786A" w:rsidP="00B4786A">
      <w:pPr>
        <w:rPr>
          <w:rFonts w:eastAsia="Times New Roman"/>
          <w:b/>
        </w:rPr>
      </w:pPr>
    </w:p>
    <w:p w14:paraId="08BE9DEC" w14:textId="77777777"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14:paraId="13BD2C92" w14:textId="77777777"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14:paraId="5B639B9A" w14:textId="77777777"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14:paraId="1755567D" w14:textId="77777777" w:rsidR="00B4786A" w:rsidRPr="0093610C" w:rsidRDefault="00B4786A" w:rsidP="00B4786A">
      <w:pPr>
        <w:rPr>
          <w:rFonts w:eastAsia="Times New Roman"/>
          <w:b/>
        </w:rPr>
      </w:pPr>
    </w:p>
    <w:p w14:paraId="3FE3B055"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14:paraId="1CF08C31" w14:textId="77777777"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14:paraId="533EE913" w14:textId="77777777" w:rsidR="00F916D5" w:rsidRDefault="00F916D5" w:rsidP="00F916D5">
      <w:pPr>
        <w:pStyle w:val="Ttulo2"/>
      </w:pPr>
      <w:bookmarkStart w:id="185" w:name="_Toc320100463"/>
      <w:r>
        <w:lastRenderedPageBreak/>
        <w:t>Sincronització manual de tots els visors</w:t>
      </w:r>
      <w:bookmarkEnd w:id="185"/>
    </w:p>
    <w:p w14:paraId="2F805D5D" w14:textId="77777777" w:rsidR="00F916D5" w:rsidRDefault="00F916D5">
      <w:pPr>
        <w:widowControl/>
        <w:suppressAutoHyphens w:val="0"/>
        <w:spacing w:line="240" w:lineRule="auto"/>
      </w:pPr>
    </w:p>
    <w:p w14:paraId="6A8A7BFE" w14:textId="77777777"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07F04318" wp14:editId="274A93E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4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DC3BCDA" w14:textId="77777777" w:rsidR="00A33F71" w:rsidRDefault="00A33F71" w:rsidP="00F916D5">
      <w:pPr>
        <w:rPr>
          <w:rStyle w:val="Textoennegrita"/>
        </w:rPr>
      </w:pPr>
    </w:p>
    <w:p w14:paraId="3930E185" w14:textId="77777777"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14:paraId="23487B7E" w14:textId="77777777" w:rsidR="00AD0AD4" w:rsidRDefault="00AD0AD4" w:rsidP="00F916D5">
      <w:pPr>
        <w:rPr>
          <w:rFonts w:eastAsia="Times New Roman"/>
          <w:b/>
        </w:rPr>
      </w:pPr>
    </w:p>
    <w:p w14:paraId="2EB651E3" w14:textId="77777777"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14:paraId="23704563" w14:textId="77777777" w:rsidR="003B2FCB" w:rsidRPr="0093610C" w:rsidRDefault="003B2FCB" w:rsidP="00F916D5">
      <w:pPr>
        <w:rPr>
          <w:rFonts w:eastAsia="Times New Roman"/>
          <w:b/>
        </w:rPr>
      </w:pPr>
    </w:p>
    <w:p w14:paraId="2522AB3A" w14:textId="77777777"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14:paraId="3E0F95C1" w14:textId="77777777" w:rsidR="00F916D5" w:rsidRPr="0093610C" w:rsidRDefault="00F916D5" w:rsidP="00F916D5">
      <w:pPr>
        <w:rPr>
          <w:rFonts w:eastAsia="Times New Roman"/>
          <w:b/>
        </w:rPr>
      </w:pPr>
    </w:p>
    <w:p w14:paraId="76F0E41A" w14:textId="77777777"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14:paraId="126BB53B" w14:textId="77777777" w:rsidR="00F916D5" w:rsidRDefault="00F916D5" w:rsidP="00F916D5">
      <w:pPr>
        <w:rPr>
          <w:rFonts w:ascii="HelveticaNeueLT Com 67 MdCn" w:eastAsiaTheme="majorEastAsia" w:hAnsi="HelveticaNeueLT Com 67 MdCn" w:cstheme="majorBidi"/>
          <w:color w:val="000000" w:themeColor="text1"/>
        </w:rPr>
      </w:pPr>
      <w:r>
        <w:br w:type="page"/>
      </w:r>
    </w:p>
    <w:p w14:paraId="49144E9B" w14:textId="77777777"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14:paraId="2B1876AA" w14:textId="77777777" w:rsidR="00F916D5" w:rsidRDefault="00F916D5" w:rsidP="00F916D5"/>
    <w:p w14:paraId="648D0FE1" w14:textId="77777777" w:rsidR="00F916D5" w:rsidRPr="00A33F71" w:rsidRDefault="00F916D5" w:rsidP="00F916D5">
      <w:pPr>
        <w:rPr>
          <w:sz w:val="18"/>
          <w:szCs w:val="18"/>
        </w:rPr>
      </w:pPr>
      <w:r w:rsidRPr="00F916D5">
        <w:rPr>
          <w:noProof/>
          <w:lang w:val="es-ES"/>
        </w:rPr>
        <w:drawing>
          <wp:inline distT="0" distB="0" distL="0" distR="0" wp14:anchorId="73192137" wp14:editId="261C377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4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2A70674" w14:textId="77777777" w:rsidR="00A33F71" w:rsidRDefault="00A33F71" w:rsidP="00F916D5">
      <w:pPr>
        <w:rPr>
          <w:rStyle w:val="Textoennegrita"/>
        </w:rPr>
      </w:pPr>
    </w:p>
    <w:p w14:paraId="2CAF5035" w14:textId="77777777"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14:paraId="5CA4C058" w14:textId="77777777" w:rsidR="00F916D5" w:rsidRDefault="00F916D5" w:rsidP="00F916D5">
      <w:pPr>
        <w:rPr>
          <w:rFonts w:eastAsia="Times New Roman"/>
          <w:b/>
        </w:rPr>
      </w:pPr>
    </w:p>
    <w:p w14:paraId="3773C790" w14:textId="77777777"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14:paraId="6FBB9FC0" w14:textId="77777777" w:rsidR="003B2FCB" w:rsidRPr="0093610C" w:rsidRDefault="003B2FCB" w:rsidP="00F916D5">
      <w:pPr>
        <w:rPr>
          <w:rFonts w:eastAsia="Times New Roman"/>
          <w:b/>
        </w:rPr>
      </w:pPr>
    </w:p>
    <w:p w14:paraId="0BEC6AAF" w14:textId="77777777"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14:paraId="07C57EA4" w14:textId="77777777" w:rsidR="00F916D5" w:rsidRPr="0093610C" w:rsidRDefault="00F916D5" w:rsidP="00F916D5">
      <w:pPr>
        <w:rPr>
          <w:rFonts w:eastAsia="Times New Roman"/>
          <w:b/>
        </w:rPr>
      </w:pPr>
    </w:p>
    <w:p w14:paraId="3E97FC7F" w14:textId="77777777"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14:paraId="67BE6056" w14:textId="77777777" w:rsidR="00B25411" w:rsidRPr="00F916D5" w:rsidRDefault="00B25411" w:rsidP="00F916D5">
      <w:r w:rsidRPr="00F916D5">
        <w:br w:type="page"/>
      </w:r>
    </w:p>
    <w:p w14:paraId="0D82B908" w14:textId="77777777" w:rsidR="00B63583" w:rsidRDefault="00B25411" w:rsidP="00B25411">
      <w:pPr>
        <w:pStyle w:val="Ttulo2"/>
      </w:pPr>
      <w:bookmarkStart w:id="188" w:name="_Toc320100465"/>
      <w:bookmarkStart w:id="189" w:name="_Sincronització_automàtica"/>
      <w:bookmarkEnd w:id="189"/>
      <w:r>
        <w:lastRenderedPageBreak/>
        <w:t>Sincronització automàtica</w:t>
      </w:r>
      <w:bookmarkEnd w:id="188"/>
    </w:p>
    <w:p w14:paraId="6B01300F" w14:textId="77777777" w:rsidR="00B63583" w:rsidRPr="0093610C" w:rsidRDefault="00B63583" w:rsidP="00B63583">
      <w:pPr>
        <w:rPr>
          <w:rFonts w:eastAsia="Times New Roman"/>
        </w:rPr>
      </w:pPr>
    </w:p>
    <w:p w14:paraId="279DAC95" w14:textId="77777777"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2387924A" wp14:editId="3548956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6F290CA" w14:textId="77777777" w:rsidR="00A33F71" w:rsidRPr="00A33F71" w:rsidRDefault="00A33F71" w:rsidP="00A33F71">
      <w:pPr>
        <w:rPr>
          <w:sz w:val="18"/>
        </w:rPr>
      </w:pPr>
      <w:r w:rsidRPr="00A33F71">
        <w:rPr>
          <w:sz w:val="18"/>
        </w:rPr>
        <w:t>Auto-</w:t>
      </w:r>
      <w:proofErr w:type="spellStart"/>
      <w:r w:rsidRPr="00A33F71">
        <w:rPr>
          <w:sz w:val="18"/>
        </w:rPr>
        <w:t>Sync</w:t>
      </w:r>
      <w:proofErr w:type="spellEnd"/>
    </w:p>
    <w:p w14:paraId="02A98C39" w14:textId="77777777" w:rsidR="00A33F71" w:rsidRDefault="00A33F71" w:rsidP="00B63583">
      <w:pPr>
        <w:rPr>
          <w:rFonts w:eastAsia="Times New Roman"/>
        </w:rPr>
      </w:pPr>
    </w:p>
    <w:p w14:paraId="3D751D55" w14:textId="77777777"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14:paraId="50F30951" w14:textId="77777777" w:rsidR="007539FA" w:rsidRDefault="007539FA" w:rsidP="007539FA">
      <w:pPr>
        <w:rPr>
          <w:rFonts w:eastAsia="Times New Roman"/>
          <w:b/>
        </w:rPr>
      </w:pPr>
    </w:p>
    <w:p w14:paraId="16B94531" w14:textId="77777777"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14:paraId="5CA01754" w14:textId="77777777" w:rsidR="001E0D3E" w:rsidRDefault="001E0D3E" w:rsidP="007539FA">
      <w:pPr>
        <w:rPr>
          <w:rFonts w:eastAsia="Times New Roman"/>
          <w:b/>
        </w:rPr>
      </w:pPr>
    </w:p>
    <w:p w14:paraId="04ABEA01" w14:textId="77777777"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14:paraId="523CDED6" w14:textId="77777777"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14:paraId="043D939C" w14:textId="77777777"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14:paraId="49546F4F" w14:textId="77777777" w:rsidR="007539FA" w:rsidRPr="0093610C" w:rsidRDefault="007539FA" w:rsidP="007539FA">
      <w:pPr>
        <w:rPr>
          <w:rFonts w:eastAsia="Times New Roman"/>
          <w:b/>
        </w:rPr>
      </w:pPr>
    </w:p>
    <w:p w14:paraId="473F06E9" w14:textId="77777777"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14:paraId="57F8F0FC" w14:textId="77777777" w:rsidR="003B2FCB" w:rsidRPr="0093610C" w:rsidRDefault="003B2FCB" w:rsidP="00B63583">
      <w:pPr>
        <w:rPr>
          <w:rFonts w:eastAsia="Times New Roman"/>
          <w:b/>
        </w:rPr>
      </w:pPr>
    </w:p>
    <w:p w14:paraId="0441D34F" w14:textId="77777777" w:rsidR="00B25411" w:rsidRDefault="00B25411" w:rsidP="00B63583">
      <w:r>
        <w:br w:type="page"/>
      </w:r>
    </w:p>
    <w:p w14:paraId="6C54366B" w14:textId="77777777"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14:paraId="75B893F7" w14:textId="77777777" w:rsidR="00B4786A" w:rsidRPr="0093610C" w:rsidRDefault="00B4786A" w:rsidP="00B4786A">
      <w:pPr>
        <w:rPr>
          <w:rFonts w:eastAsia="Times New Roman"/>
        </w:rPr>
      </w:pPr>
    </w:p>
    <w:p w14:paraId="4511568D"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812DB45" wp14:editId="3672C8D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0"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53247BF" w14:textId="77777777" w:rsidR="00B4786A" w:rsidRPr="0093610C" w:rsidRDefault="00B4786A" w:rsidP="00B4786A">
      <w:pPr>
        <w:rPr>
          <w:rFonts w:eastAsia="Times New Roman"/>
          <w:b/>
        </w:rPr>
      </w:pPr>
    </w:p>
    <w:p w14:paraId="34F75323" w14:textId="77777777"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0F3D3D02" w14:textId="77777777" w:rsidR="00B4786A" w:rsidRPr="0093610C" w:rsidRDefault="00B4786A" w:rsidP="00B4786A">
      <w:pPr>
        <w:rPr>
          <w:rFonts w:eastAsia="Times New Roman"/>
          <w:b/>
        </w:rPr>
      </w:pPr>
    </w:p>
    <w:p w14:paraId="3B5A40A8" w14:textId="77777777"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14:paraId="106F3916" w14:textId="77777777"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14:paraId="15EDC27B" w14:textId="77777777" w:rsidR="00B4786A" w:rsidRPr="0093610C" w:rsidRDefault="00B4786A" w:rsidP="00B4786A">
      <w:pPr>
        <w:rPr>
          <w:rFonts w:eastAsia="Times New Roman"/>
        </w:rPr>
      </w:pPr>
    </w:p>
    <w:p w14:paraId="5D4AB915"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C8F0990" wp14:editId="466EBB0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1"/>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21098343" wp14:editId="04FD7005">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2"/>
                    <a:stretch>
                      <a:fillRect/>
                    </a:stretch>
                  </pic:blipFill>
                  <pic:spPr>
                    <a:xfrm>
                      <a:off x="0" y="0"/>
                      <a:ext cx="2518361" cy="2012065"/>
                    </a:xfrm>
                    <a:prstGeom prst="rect">
                      <a:avLst/>
                    </a:prstGeom>
                  </pic:spPr>
                </pic:pic>
              </a:graphicData>
            </a:graphic>
          </wp:inline>
        </w:drawing>
      </w:r>
    </w:p>
    <w:p w14:paraId="16AB30A6" w14:textId="77777777" w:rsidR="00B4786A" w:rsidRPr="0093610C" w:rsidRDefault="00B4786A" w:rsidP="00B4786A">
      <w:pPr>
        <w:rPr>
          <w:rFonts w:eastAsia="Times New Roman"/>
        </w:rPr>
      </w:pPr>
    </w:p>
    <w:p w14:paraId="407617DD" w14:textId="77777777"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14:paraId="0D7E3EAC" w14:textId="77777777" w:rsidR="00B4786A" w:rsidRPr="0093610C" w:rsidRDefault="00B4786A" w:rsidP="00B4786A">
      <w:pPr>
        <w:rPr>
          <w:rFonts w:eastAsia="Times New Roman"/>
        </w:rPr>
      </w:pPr>
    </w:p>
    <w:p w14:paraId="3F37079A"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9BF18A8" wp14:editId="0321984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3"/>
                    <a:stretch>
                      <a:fillRect/>
                    </a:stretch>
                  </pic:blipFill>
                  <pic:spPr>
                    <a:xfrm>
                      <a:off x="0" y="0"/>
                      <a:ext cx="3313371" cy="1366766"/>
                    </a:xfrm>
                    <a:prstGeom prst="rect">
                      <a:avLst/>
                    </a:prstGeom>
                  </pic:spPr>
                </pic:pic>
              </a:graphicData>
            </a:graphic>
          </wp:inline>
        </w:drawing>
      </w:r>
    </w:p>
    <w:p w14:paraId="3D2B84D9" w14:textId="77777777" w:rsidR="00B4786A" w:rsidRPr="0093610C" w:rsidRDefault="00B4786A" w:rsidP="00B4786A">
      <w:pPr>
        <w:rPr>
          <w:rFonts w:eastAsia="Times New Roman"/>
          <w:b/>
        </w:rPr>
      </w:pPr>
    </w:p>
    <w:p w14:paraId="499453DF"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14:paraId="5A626016" w14:textId="77777777" w:rsidR="00B4786A" w:rsidRPr="0093610C" w:rsidRDefault="00B4786A" w:rsidP="00B4786A">
      <w:pPr>
        <w:rPr>
          <w:rFonts w:eastAsia="Times New Roman"/>
          <w:b/>
        </w:rPr>
      </w:pPr>
    </w:p>
    <w:p w14:paraId="0B0D102D" w14:textId="77777777" w:rsidR="00B4786A" w:rsidRPr="0093610C" w:rsidRDefault="00B4786A" w:rsidP="00B4786A">
      <w:pPr>
        <w:rPr>
          <w:rStyle w:val="Textoennegrita"/>
        </w:rPr>
      </w:pPr>
      <w:r w:rsidRPr="0093610C">
        <w:rPr>
          <w:rStyle w:val="Textoennegrita"/>
        </w:rPr>
        <w:t>Exemple:</w:t>
      </w:r>
    </w:p>
    <w:p w14:paraId="0F323C35" w14:textId="77777777"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14:paraId="153C7707" w14:textId="77777777" w:rsidR="00B4786A" w:rsidRPr="0093610C" w:rsidRDefault="00B4786A" w:rsidP="00B4786A">
      <w:pPr>
        <w:rPr>
          <w:rFonts w:eastAsia="Times New Roman"/>
          <w:b/>
        </w:rPr>
      </w:pPr>
    </w:p>
    <w:p w14:paraId="4BAEFCBE" w14:textId="77777777"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ADBE549" wp14:editId="20F807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1322DD84" w14:textId="77777777" w:rsidR="00B4786A" w:rsidRPr="0093610C" w:rsidRDefault="00B4786A" w:rsidP="00B4786A">
      <w:pPr>
        <w:jc w:val="center"/>
        <w:rPr>
          <w:rFonts w:eastAsia="Times New Roman"/>
        </w:rPr>
      </w:pPr>
    </w:p>
    <w:p w14:paraId="3B98D849" w14:textId="77777777"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14:paraId="71AE3F5C" w14:textId="77777777" w:rsidR="00B4786A" w:rsidRPr="0093610C" w:rsidRDefault="00B4786A" w:rsidP="00B4786A">
      <w:pPr>
        <w:rPr>
          <w:rFonts w:eastAsia="Times New Roman"/>
        </w:rPr>
      </w:pPr>
    </w:p>
    <w:p w14:paraId="44C19A44"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63BEC88" wp14:editId="23EE110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24807A1" w14:textId="77777777"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14:paraId="30599F07" w14:textId="77777777"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14:paraId="4E354E1F" w14:textId="77777777" w:rsidTr="008015CE">
        <w:trPr>
          <w:trHeight w:val="12474"/>
        </w:trPr>
        <w:tc>
          <w:tcPr>
            <w:tcW w:w="1135" w:type="dxa"/>
          </w:tcPr>
          <w:p w14:paraId="7936ACD3" w14:textId="77777777" w:rsidR="008015CE" w:rsidRPr="003A30C2" w:rsidRDefault="008015CE" w:rsidP="008015CE">
            <w:bookmarkStart w:id="194" w:name="_Toc289857441"/>
            <w:bookmarkStart w:id="195" w:name="_Toc320100468"/>
          </w:p>
          <w:p w14:paraId="41912053" w14:textId="77777777" w:rsidR="008015CE" w:rsidRPr="003A30C2" w:rsidRDefault="008015CE" w:rsidP="008015CE"/>
          <w:p w14:paraId="7791EBC9" w14:textId="77777777" w:rsidR="008015CE" w:rsidRPr="003A30C2" w:rsidRDefault="008015CE" w:rsidP="008015CE"/>
          <w:p w14:paraId="340F83D8" w14:textId="77777777" w:rsidR="008015CE" w:rsidRPr="003A30C2" w:rsidRDefault="008015CE" w:rsidP="008015CE"/>
          <w:p w14:paraId="5241B8D4" w14:textId="77777777" w:rsidR="008015CE" w:rsidRPr="003A30C2" w:rsidRDefault="008015CE" w:rsidP="008015CE"/>
          <w:p w14:paraId="3E5C822B" w14:textId="77777777" w:rsidR="008015CE" w:rsidRPr="003A30C2" w:rsidRDefault="008015CE" w:rsidP="008015CE"/>
          <w:p w14:paraId="7DFA8DB3" w14:textId="77777777" w:rsidR="008015CE" w:rsidRDefault="008015CE" w:rsidP="008015CE">
            <w:pPr>
              <w:pStyle w:val="Icones"/>
            </w:pPr>
          </w:p>
          <w:p w14:paraId="101B0351" w14:textId="77777777" w:rsidR="008015CE" w:rsidRDefault="008015CE" w:rsidP="008015CE">
            <w:pPr>
              <w:pStyle w:val="Icones"/>
            </w:pPr>
          </w:p>
          <w:p w14:paraId="775AF47E" w14:textId="77777777" w:rsidR="008015CE" w:rsidRDefault="008015CE" w:rsidP="008015CE">
            <w:pPr>
              <w:pStyle w:val="Icones"/>
            </w:pPr>
          </w:p>
          <w:p w14:paraId="77627D35" w14:textId="77777777" w:rsidR="008015CE" w:rsidRDefault="008015CE" w:rsidP="008015CE">
            <w:pPr>
              <w:pStyle w:val="Icones"/>
            </w:pPr>
          </w:p>
          <w:p w14:paraId="186A48C7" w14:textId="77777777" w:rsidR="008015CE" w:rsidRDefault="008015CE" w:rsidP="008015CE">
            <w:pPr>
              <w:pStyle w:val="Icones"/>
            </w:pPr>
          </w:p>
          <w:p w14:paraId="4076AAC6" w14:textId="77777777" w:rsidR="008015CE" w:rsidRDefault="008015CE" w:rsidP="008015CE">
            <w:pPr>
              <w:pStyle w:val="Icones"/>
            </w:pPr>
          </w:p>
          <w:p w14:paraId="2382356A" w14:textId="77777777" w:rsidR="008015CE" w:rsidRDefault="008015CE" w:rsidP="008015CE">
            <w:pPr>
              <w:pStyle w:val="Icones"/>
            </w:pPr>
          </w:p>
          <w:p w14:paraId="5547E1EC" w14:textId="77777777" w:rsidR="008015CE" w:rsidRDefault="008015CE" w:rsidP="008015CE">
            <w:pPr>
              <w:pStyle w:val="Icones"/>
            </w:pPr>
          </w:p>
          <w:p w14:paraId="41B30056" w14:textId="77777777" w:rsidR="008015CE" w:rsidRDefault="008015CE" w:rsidP="008015CE">
            <w:pPr>
              <w:pStyle w:val="Icones"/>
            </w:pPr>
          </w:p>
          <w:p w14:paraId="0B20C8C6" w14:textId="77777777" w:rsidR="008015CE" w:rsidRDefault="008015CE" w:rsidP="008015CE">
            <w:pPr>
              <w:pStyle w:val="Icones"/>
            </w:pPr>
          </w:p>
          <w:p w14:paraId="03C30C21" w14:textId="77777777" w:rsidR="008015CE" w:rsidRDefault="008015CE" w:rsidP="008015CE">
            <w:pPr>
              <w:pStyle w:val="Icones"/>
            </w:pPr>
          </w:p>
          <w:p w14:paraId="6CB50A4E" w14:textId="77777777" w:rsidR="008015CE" w:rsidRDefault="008015CE" w:rsidP="008015CE">
            <w:pPr>
              <w:pStyle w:val="Icones"/>
            </w:pPr>
          </w:p>
          <w:p w14:paraId="785934A4" w14:textId="77777777" w:rsidR="008015CE" w:rsidRDefault="008015CE" w:rsidP="008015CE">
            <w:pPr>
              <w:pStyle w:val="Icones"/>
            </w:pPr>
          </w:p>
          <w:p w14:paraId="11455D69" w14:textId="77777777" w:rsidR="008015CE" w:rsidRDefault="008015CE" w:rsidP="008015CE">
            <w:pPr>
              <w:pStyle w:val="Icones"/>
            </w:pPr>
          </w:p>
          <w:p w14:paraId="2D1D32ED" w14:textId="77777777" w:rsidR="008015CE" w:rsidRDefault="008015CE" w:rsidP="008015CE">
            <w:pPr>
              <w:pStyle w:val="Icones"/>
            </w:pPr>
          </w:p>
          <w:p w14:paraId="54378743" w14:textId="77777777" w:rsidR="008015CE" w:rsidRDefault="008015CE" w:rsidP="008015CE">
            <w:pPr>
              <w:pStyle w:val="Icones"/>
            </w:pPr>
          </w:p>
          <w:p w14:paraId="714CF505" w14:textId="77777777" w:rsidR="008015CE" w:rsidRDefault="008015CE" w:rsidP="008015CE">
            <w:pPr>
              <w:pStyle w:val="Icones"/>
            </w:pPr>
          </w:p>
          <w:p w14:paraId="3060BF4C" w14:textId="77777777" w:rsidR="008015CE" w:rsidRDefault="008015CE" w:rsidP="008015CE">
            <w:pPr>
              <w:pStyle w:val="Icones"/>
            </w:pPr>
          </w:p>
          <w:p w14:paraId="0A979177" w14:textId="77777777" w:rsidR="008015CE" w:rsidRDefault="008015CE" w:rsidP="008015CE">
            <w:pPr>
              <w:pStyle w:val="Icones"/>
            </w:pPr>
          </w:p>
          <w:p w14:paraId="73B44750" w14:textId="77777777" w:rsidR="008015CE" w:rsidRDefault="008015CE" w:rsidP="008015CE">
            <w:pPr>
              <w:pStyle w:val="Icones"/>
            </w:pPr>
          </w:p>
          <w:p w14:paraId="6620B408" w14:textId="77777777" w:rsidR="008015CE" w:rsidRDefault="008015CE" w:rsidP="008015CE">
            <w:pPr>
              <w:pStyle w:val="Icones"/>
            </w:pPr>
          </w:p>
          <w:p w14:paraId="0FA78D5F" w14:textId="77777777" w:rsidR="008015CE" w:rsidRDefault="008015CE" w:rsidP="008015CE">
            <w:pPr>
              <w:pStyle w:val="Icones"/>
            </w:pPr>
          </w:p>
          <w:p w14:paraId="29E72FA8" w14:textId="77777777" w:rsidR="008015CE" w:rsidRDefault="008015CE" w:rsidP="008015CE">
            <w:pPr>
              <w:pStyle w:val="Icones"/>
            </w:pPr>
          </w:p>
          <w:p w14:paraId="251C1813" w14:textId="77777777" w:rsidR="008015CE" w:rsidRDefault="008015CE" w:rsidP="008015CE">
            <w:pPr>
              <w:pStyle w:val="Icones"/>
            </w:pPr>
          </w:p>
          <w:p w14:paraId="41D454CA" w14:textId="77777777" w:rsidR="008015CE" w:rsidRDefault="008015CE" w:rsidP="008015CE">
            <w:pPr>
              <w:pStyle w:val="Icones"/>
            </w:pPr>
            <w:r>
              <w:t>Botó esq</w:t>
            </w:r>
          </w:p>
          <w:p w14:paraId="09C59297" w14:textId="77777777" w:rsidR="008015CE" w:rsidRDefault="008015CE" w:rsidP="008015CE">
            <w:pPr>
              <w:pStyle w:val="Icones"/>
            </w:pPr>
            <w:r w:rsidRPr="0093610C">
              <w:rPr>
                <w:rFonts w:ascii="Times New Roman" w:eastAsia="Times New Roman" w:hAnsi="Times New Roman"/>
                <w:noProof/>
                <w:lang w:val="es-ES"/>
              </w:rPr>
              <w:drawing>
                <wp:inline distT="0" distB="0" distL="0" distR="0" wp14:anchorId="7F0FD111" wp14:editId="1CD47ABB">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7B957016" w14:textId="77777777" w:rsidR="008015CE" w:rsidRDefault="008015CE" w:rsidP="008015CE">
            <w:pPr>
              <w:pStyle w:val="Icones"/>
            </w:pPr>
          </w:p>
          <w:p w14:paraId="2EF9F5E7" w14:textId="77777777" w:rsidR="008015CE" w:rsidRDefault="008015CE" w:rsidP="008015CE">
            <w:pPr>
              <w:pStyle w:val="Icones"/>
            </w:pPr>
          </w:p>
          <w:p w14:paraId="465B66C6" w14:textId="77777777" w:rsidR="008015CE" w:rsidRDefault="008015CE" w:rsidP="008015CE">
            <w:pPr>
              <w:pStyle w:val="Icones"/>
            </w:pPr>
          </w:p>
          <w:p w14:paraId="3B829B30" w14:textId="77777777" w:rsidR="008015CE" w:rsidRDefault="008015CE" w:rsidP="008015CE">
            <w:pPr>
              <w:pStyle w:val="Icones"/>
            </w:pPr>
          </w:p>
          <w:p w14:paraId="1C885170" w14:textId="77777777" w:rsidR="008015CE" w:rsidRDefault="008015CE" w:rsidP="008015CE">
            <w:pPr>
              <w:pStyle w:val="Icones"/>
            </w:pPr>
          </w:p>
          <w:p w14:paraId="34A8F6BA" w14:textId="77777777" w:rsidR="008015CE" w:rsidRDefault="008015CE" w:rsidP="008015CE">
            <w:pPr>
              <w:pStyle w:val="Icones"/>
            </w:pPr>
          </w:p>
          <w:p w14:paraId="510E0A85" w14:textId="77777777" w:rsidR="008015CE" w:rsidRDefault="008015CE" w:rsidP="008015CE">
            <w:pPr>
              <w:pStyle w:val="Icones"/>
            </w:pPr>
            <w:r>
              <w:t>Botó DREt</w:t>
            </w:r>
          </w:p>
          <w:p w14:paraId="22B67F10" w14:textId="77777777" w:rsidR="008015CE" w:rsidRDefault="008015CE" w:rsidP="008015CE">
            <w:pPr>
              <w:pStyle w:val="Icones"/>
            </w:pPr>
            <w:r w:rsidRPr="0093610C">
              <w:rPr>
                <w:rFonts w:ascii="Times New Roman" w:eastAsia="Times New Roman" w:hAnsi="Times New Roman"/>
                <w:noProof/>
                <w:lang w:val="es-ES"/>
              </w:rPr>
              <w:drawing>
                <wp:inline distT="0" distB="0" distL="0" distR="0" wp14:anchorId="1E750DA9" wp14:editId="0B99C8F1">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6E02D5C6" w14:textId="77777777" w:rsidR="00B4786A" w:rsidRPr="0093610C" w:rsidRDefault="00B4786A" w:rsidP="00B4786A">
      <w:pPr>
        <w:pStyle w:val="Ttulo2"/>
        <w:numPr>
          <w:ilvl w:val="1"/>
          <w:numId w:val="1"/>
        </w:numPr>
      </w:pPr>
      <w:r w:rsidRPr="0093610C">
        <w:t>P</w:t>
      </w:r>
      <w:bookmarkStart w:id="196" w:name="plans-de-tall"/>
      <w:bookmarkEnd w:id="196"/>
      <w:r w:rsidRPr="0093610C">
        <w:t>lans de tall</w:t>
      </w:r>
      <w:bookmarkEnd w:id="194"/>
      <w:bookmarkEnd w:id="195"/>
    </w:p>
    <w:p w14:paraId="7DCFF6F3"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5BE7009" wp14:editId="15DCE2B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6"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41C961" w14:textId="77777777" w:rsidR="00B4786A" w:rsidRPr="0093610C" w:rsidRDefault="00B4786A" w:rsidP="00B4786A">
      <w:pPr>
        <w:rPr>
          <w:rFonts w:eastAsia="Times New Roman"/>
          <w:b/>
        </w:rPr>
      </w:pPr>
    </w:p>
    <w:p w14:paraId="2CD766E1"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5E929B01" w14:textId="77777777" w:rsidR="00B4786A" w:rsidRPr="0093610C" w:rsidRDefault="00B4786A" w:rsidP="00B4786A">
      <w:pPr>
        <w:rPr>
          <w:rFonts w:eastAsia="Times New Roman"/>
        </w:rPr>
      </w:pPr>
    </w:p>
    <w:p w14:paraId="39516A54"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14:paraId="0368E0C0" w14:textId="77777777" w:rsidR="00B4786A" w:rsidRPr="0093610C" w:rsidRDefault="00B4786A" w:rsidP="00B4786A">
      <w:pPr>
        <w:rPr>
          <w:rFonts w:eastAsia="Times New Roman"/>
        </w:rPr>
      </w:pPr>
    </w:p>
    <w:p w14:paraId="6982DD1F" w14:textId="77777777"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14:paraId="5C69D104" w14:textId="77777777" w:rsidR="00B4786A" w:rsidRPr="0093610C" w:rsidRDefault="00B4786A" w:rsidP="00B4786A">
      <w:pPr>
        <w:rPr>
          <w:rFonts w:eastAsia="Times New Roman"/>
        </w:rPr>
      </w:pPr>
    </w:p>
    <w:p w14:paraId="62846FBA" w14:textId="77777777"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0DBF1448"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5F31B7D" wp14:editId="6A727867">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7"/>
                    <a:stretch>
                      <a:fillRect/>
                    </a:stretch>
                  </pic:blipFill>
                  <pic:spPr>
                    <a:xfrm>
                      <a:off x="0" y="0"/>
                      <a:ext cx="1603056" cy="1424055"/>
                    </a:xfrm>
                    <a:prstGeom prst="rect">
                      <a:avLst/>
                    </a:prstGeom>
                  </pic:spPr>
                </pic:pic>
              </a:graphicData>
            </a:graphic>
          </wp:inline>
        </w:drawing>
      </w:r>
    </w:p>
    <w:p w14:paraId="7679BC3C" w14:textId="77777777" w:rsidR="00B4786A" w:rsidRPr="0093610C" w:rsidRDefault="00B4786A" w:rsidP="00B4786A">
      <w:pPr>
        <w:jc w:val="center"/>
        <w:rPr>
          <w:rFonts w:eastAsia="Times New Roman"/>
        </w:rPr>
      </w:pPr>
    </w:p>
    <w:p w14:paraId="37373ED6" w14:textId="77777777"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14:paraId="5D726717"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481FA22" wp14:editId="4965C7B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58"/>
                    <a:stretch>
                      <a:fillRect/>
                    </a:stretch>
                  </pic:blipFill>
                  <pic:spPr>
                    <a:xfrm>
                      <a:off x="0" y="0"/>
                      <a:ext cx="3484069" cy="1008000"/>
                    </a:xfrm>
                    <a:prstGeom prst="rect">
                      <a:avLst/>
                    </a:prstGeom>
                  </pic:spPr>
                </pic:pic>
              </a:graphicData>
            </a:graphic>
          </wp:inline>
        </w:drawing>
      </w:r>
    </w:p>
    <w:p w14:paraId="08E9C4E9" w14:textId="77777777" w:rsidR="008015CE" w:rsidRDefault="008015CE" w:rsidP="00B4786A">
      <w:pPr>
        <w:rPr>
          <w:rStyle w:val="Textoennegrita"/>
        </w:rPr>
      </w:pPr>
    </w:p>
    <w:p w14:paraId="0B33D32C" w14:textId="77777777"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14:paraId="5E38FF1F" w14:textId="77777777" w:rsidR="00B4786A" w:rsidRPr="0093610C" w:rsidRDefault="00B4786A" w:rsidP="00B4786A">
      <w:pPr>
        <w:rPr>
          <w:rFonts w:eastAsia="Times New Roman"/>
        </w:rPr>
      </w:pPr>
    </w:p>
    <w:p w14:paraId="4BA034AF" w14:textId="77777777"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60AB7765" wp14:editId="2D10353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59"/>
                    <a:stretch>
                      <a:fillRect/>
                    </a:stretch>
                  </pic:blipFill>
                  <pic:spPr>
                    <a:xfrm>
                      <a:off x="0" y="0"/>
                      <a:ext cx="2994344" cy="1008000"/>
                    </a:xfrm>
                    <a:prstGeom prst="rect">
                      <a:avLst/>
                    </a:prstGeom>
                  </pic:spPr>
                </pic:pic>
              </a:graphicData>
            </a:graphic>
          </wp:inline>
        </w:drawing>
      </w:r>
    </w:p>
    <w:p w14:paraId="5C11F10B" w14:textId="77777777"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14:paraId="26692C93" w14:textId="77777777" w:rsidTr="008015CE">
        <w:trPr>
          <w:trHeight w:val="12474"/>
        </w:trPr>
        <w:tc>
          <w:tcPr>
            <w:tcW w:w="1135" w:type="dxa"/>
          </w:tcPr>
          <w:p w14:paraId="37591A2C" w14:textId="77777777" w:rsidR="008015CE" w:rsidRPr="003A30C2" w:rsidRDefault="008015CE" w:rsidP="008015CE"/>
          <w:p w14:paraId="704DE864" w14:textId="77777777" w:rsidR="008015CE" w:rsidRPr="003A30C2" w:rsidRDefault="008015CE" w:rsidP="008015CE"/>
          <w:p w14:paraId="77D93F6F" w14:textId="77777777" w:rsidR="008015CE" w:rsidRPr="003A30C2" w:rsidRDefault="008015CE" w:rsidP="008015CE"/>
          <w:p w14:paraId="64636FF2" w14:textId="77777777" w:rsidR="008015CE" w:rsidRPr="003A30C2" w:rsidRDefault="008015CE" w:rsidP="008015CE"/>
          <w:p w14:paraId="55CA8309" w14:textId="77777777" w:rsidR="008015CE" w:rsidRPr="003A30C2" w:rsidRDefault="008015CE" w:rsidP="008015CE"/>
          <w:p w14:paraId="5511CE3B" w14:textId="77777777" w:rsidR="008015CE" w:rsidRPr="003A30C2" w:rsidRDefault="008015CE" w:rsidP="008015CE"/>
          <w:p w14:paraId="27217EBC" w14:textId="77777777" w:rsidR="008015CE" w:rsidRDefault="008015CE" w:rsidP="008015CE">
            <w:pPr>
              <w:pStyle w:val="Icones"/>
            </w:pPr>
          </w:p>
          <w:p w14:paraId="4B07A8D8" w14:textId="77777777" w:rsidR="008015CE" w:rsidRDefault="008015CE" w:rsidP="008015CE">
            <w:pPr>
              <w:pStyle w:val="Icones"/>
            </w:pPr>
            <w:r>
              <w:t>Botó MIG</w:t>
            </w:r>
          </w:p>
          <w:p w14:paraId="7FE5494C" w14:textId="77777777" w:rsidR="008015CE" w:rsidRDefault="008015CE" w:rsidP="008015CE">
            <w:pPr>
              <w:pStyle w:val="Icones"/>
            </w:pPr>
            <w:r w:rsidRPr="0093610C">
              <w:rPr>
                <w:rFonts w:ascii="Times New Roman" w:eastAsia="Times New Roman" w:hAnsi="Times New Roman"/>
                <w:noProof/>
                <w:lang w:val="es-ES"/>
              </w:rPr>
              <w:drawing>
                <wp:inline distT="0" distB="0" distL="0" distR="0" wp14:anchorId="61D61216" wp14:editId="6C80BC0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A39D8DB" w14:textId="77777777" w:rsidR="008015CE" w:rsidRDefault="008015CE" w:rsidP="008015CE">
            <w:pPr>
              <w:pStyle w:val="Icones"/>
            </w:pPr>
          </w:p>
          <w:p w14:paraId="384100EE" w14:textId="77777777" w:rsidR="008015CE" w:rsidRDefault="008015CE" w:rsidP="008015CE">
            <w:pPr>
              <w:pStyle w:val="Icones"/>
            </w:pPr>
          </w:p>
          <w:p w14:paraId="30CD8D38" w14:textId="77777777" w:rsidR="008015CE" w:rsidRDefault="008015CE" w:rsidP="008015CE">
            <w:pPr>
              <w:pStyle w:val="Icones"/>
            </w:pPr>
          </w:p>
          <w:p w14:paraId="58AF6041" w14:textId="77777777" w:rsidR="008015CE" w:rsidRDefault="008015CE" w:rsidP="008015CE">
            <w:pPr>
              <w:pStyle w:val="Icones"/>
            </w:pPr>
          </w:p>
          <w:p w14:paraId="5B0C7F52" w14:textId="77777777" w:rsidR="008015CE" w:rsidRDefault="008015CE" w:rsidP="008015CE">
            <w:pPr>
              <w:pStyle w:val="Icones"/>
            </w:pPr>
          </w:p>
          <w:p w14:paraId="097D413D" w14:textId="77777777" w:rsidR="008015CE" w:rsidRDefault="008015CE" w:rsidP="008015CE">
            <w:pPr>
              <w:pStyle w:val="Icones"/>
            </w:pPr>
          </w:p>
          <w:p w14:paraId="253C6979" w14:textId="77777777" w:rsidR="008015CE" w:rsidRDefault="008015CE" w:rsidP="008015CE">
            <w:pPr>
              <w:pStyle w:val="Icones"/>
            </w:pPr>
          </w:p>
          <w:p w14:paraId="19A71629" w14:textId="77777777" w:rsidR="008015CE" w:rsidRDefault="008015CE" w:rsidP="008015CE">
            <w:pPr>
              <w:pStyle w:val="Icones"/>
            </w:pPr>
            <w:r>
              <w:t>Botó ESQ</w:t>
            </w:r>
          </w:p>
          <w:p w14:paraId="3A09D625" w14:textId="77777777" w:rsidR="008015CE" w:rsidRDefault="008015CE" w:rsidP="008015CE">
            <w:pPr>
              <w:pStyle w:val="Icones"/>
            </w:pPr>
            <w:r w:rsidRPr="0093610C">
              <w:rPr>
                <w:rFonts w:ascii="Times New Roman" w:eastAsia="Times New Roman" w:hAnsi="Times New Roman"/>
                <w:noProof/>
                <w:lang w:val="es-ES"/>
              </w:rPr>
              <w:drawing>
                <wp:inline distT="0" distB="0" distL="0" distR="0" wp14:anchorId="21BADAF9" wp14:editId="186F485E">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2BDFC2CB" w14:textId="77777777"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14:paraId="4240B2D9" w14:textId="77777777" w:rsidR="00B4786A" w:rsidRPr="0093610C" w:rsidRDefault="00B4786A" w:rsidP="00B4786A">
      <w:pPr>
        <w:rPr>
          <w:rFonts w:eastAsia="Times New Roman"/>
        </w:rPr>
      </w:pPr>
    </w:p>
    <w:p w14:paraId="471A0526"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03803B0" wp14:editId="7FF219A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0"/>
                    <a:stretch>
                      <a:fillRect/>
                    </a:stretch>
                  </pic:blipFill>
                  <pic:spPr>
                    <a:xfrm>
                      <a:off x="0" y="0"/>
                      <a:ext cx="3198277" cy="1008000"/>
                    </a:xfrm>
                    <a:prstGeom prst="rect">
                      <a:avLst/>
                    </a:prstGeom>
                  </pic:spPr>
                </pic:pic>
              </a:graphicData>
            </a:graphic>
          </wp:inline>
        </w:drawing>
      </w:r>
    </w:p>
    <w:p w14:paraId="4C44663C" w14:textId="77777777" w:rsidR="00B4786A" w:rsidRPr="0093610C" w:rsidRDefault="00B4786A" w:rsidP="00B4786A">
      <w:pPr>
        <w:rPr>
          <w:rFonts w:eastAsia="Times New Roman"/>
        </w:rPr>
      </w:pPr>
    </w:p>
    <w:p w14:paraId="7712E70E" w14:textId="77777777"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14:paraId="2B370D6E"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5CE1327" wp14:editId="4DC182FA">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1"/>
                    <a:stretch>
                      <a:fillRect/>
                    </a:stretch>
                  </pic:blipFill>
                  <pic:spPr>
                    <a:xfrm>
                      <a:off x="0" y="0"/>
                      <a:ext cx="3500610" cy="1445685"/>
                    </a:xfrm>
                    <a:prstGeom prst="rect">
                      <a:avLst/>
                    </a:prstGeom>
                  </pic:spPr>
                </pic:pic>
              </a:graphicData>
            </a:graphic>
          </wp:inline>
        </w:drawing>
      </w:r>
    </w:p>
    <w:p w14:paraId="7A0B0CD9" w14:textId="77777777" w:rsidR="00B4786A" w:rsidRPr="0093610C" w:rsidRDefault="00B4786A" w:rsidP="00B4786A">
      <w:pPr>
        <w:rPr>
          <w:rFonts w:eastAsia="Times New Roman"/>
        </w:rPr>
      </w:pPr>
    </w:p>
    <w:p w14:paraId="14F8E383" w14:textId="77777777"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14:paraId="2B3CC3AD" w14:textId="77777777" w:rsidR="00B4786A" w:rsidRPr="0093610C" w:rsidRDefault="00B4786A" w:rsidP="00B4786A">
      <w:pPr>
        <w:rPr>
          <w:rFonts w:eastAsia="Times New Roman"/>
        </w:rPr>
      </w:pPr>
    </w:p>
    <w:p w14:paraId="552B8855"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14:paraId="0219FF79" w14:textId="77777777" w:rsidR="00B4786A" w:rsidRPr="0093610C" w:rsidRDefault="00B4786A" w:rsidP="00B4786A">
      <w:pPr>
        <w:rPr>
          <w:rFonts w:eastAsia="Times New Roman"/>
          <w:b/>
        </w:rPr>
      </w:pPr>
    </w:p>
    <w:p w14:paraId="3A6A6939" w14:textId="77777777" w:rsidR="00B4786A" w:rsidRPr="0093610C" w:rsidRDefault="00B4786A" w:rsidP="00B4786A">
      <w:pPr>
        <w:rPr>
          <w:rFonts w:ascii="HelveticaNeueLT Com 67 MdCn" w:hAnsi="HelveticaNeueLT Com 67 MdCn"/>
        </w:rPr>
      </w:pPr>
      <w:r w:rsidRPr="0093610C">
        <w:rPr>
          <w:rStyle w:val="Textoennegrita"/>
        </w:rPr>
        <w:t>Exemple:</w:t>
      </w:r>
    </w:p>
    <w:p w14:paraId="1F538641" w14:textId="77777777"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14:paraId="62522E39" w14:textId="77777777"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14:paraId="05C42CE8" w14:textId="77777777"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14:paraId="51FB7ED8" w14:textId="77777777" w:rsidR="00B4786A" w:rsidRPr="0093610C" w:rsidRDefault="00B4786A" w:rsidP="00B4786A">
      <w:pPr>
        <w:rPr>
          <w:rFonts w:eastAsia="Times New Roman"/>
        </w:rPr>
      </w:pPr>
    </w:p>
    <w:p w14:paraId="383E1802" w14:textId="77777777" w:rsidR="00B4786A" w:rsidRPr="0093610C" w:rsidRDefault="00B4786A" w:rsidP="00B4786A">
      <w:pPr>
        <w:rPr>
          <w:rFonts w:eastAsia="Times New Roman"/>
        </w:rPr>
      </w:pPr>
    </w:p>
    <w:p w14:paraId="412BE203" w14:textId="77777777" w:rsidR="00B4786A" w:rsidRPr="0093610C" w:rsidRDefault="00B4786A" w:rsidP="00B4786A">
      <w:r w:rsidRPr="0093610C">
        <w:rPr>
          <w:rFonts w:ascii="Times New Roman" w:eastAsia="Times New Roman" w:hAnsi="Times New Roman"/>
          <w:noProof/>
          <w:lang w:val="es-ES"/>
        </w:rPr>
        <w:drawing>
          <wp:inline distT="0" distB="0" distL="0" distR="0" wp14:anchorId="13CA996C" wp14:editId="5E6C8D9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2"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4B8A6C66" w14:textId="77777777"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14:paraId="186D60B2" w14:textId="77777777"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14:paraId="372345C3" w14:textId="77777777" w:rsidR="00B4786A" w:rsidRPr="0093610C" w:rsidRDefault="00B4786A" w:rsidP="00B4786A">
      <w:pPr>
        <w:rPr>
          <w:rFonts w:eastAsia="Times New Roman"/>
        </w:rPr>
      </w:pPr>
    </w:p>
    <w:p w14:paraId="5F380D0D" w14:textId="77777777"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580AD08" wp14:editId="3875E2AB">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3"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45982F1" w14:textId="77777777" w:rsidR="00B4786A" w:rsidRPr="0093610C" w:rsidRDefault="00B4786A" w:rsidP="00B4786A">
      <w:pPr>
        <w:rPr>
          <w:rFonts w:eastAsia="Times New Roman"/>
          <w:b/>
        </w:rPr>
      </w:pPr>
    </w:p>
    <w:p w14:paraId="79011B82" w14:textId="77777777"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14:paraId="3A8940C4" w14:textId="77777777" w:rsidR="00B4786A" w:rsidRPr="0093610C" w:rsidRDefault="00B4786A" w:rsidP="00B4786A">
      <w:pPr>
        <w:rPr>
          <w:rFonts w:eastAsia="Times New Roman"/>
          <w:b/>
        </w:rPr>
      </w:pPr>
    </w:p>
    <w:p w14:paraId="3E866077" w14:textId="77777777"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14:paraId="442F9716" w14:textId="77777777" w:rsidR="003B3FAB" w:rsidRDefault="003B3FAB" w:rsidP="00B4786A">
      <w:pPr>
        <w:rPr>
          <w:rStyle w:val="Textoennegrita"/>
        </w:rPr>
      </w:pPr>
    </w:p>
    <w:p w14:paraId="70C4095F" w14:textId="77777777" w:rsidR="00B4786A" w:rsidRPr="0093610C" w:rsidRDefault="00B4786A" w:rsidP="00B4786A">
      <w:pPr>
        <w:rPr>
          <w:rFonts w:eastAsia="Times New Roman"/>
          <w:b/>
        </w:rPr>
      </w:pPr>
      <w:r w:rsidRPr="0093610C">
        <w:rPr>
          <w:rStyle w:val="Textoennegrita"/>
        </w:rPr>
        <w:t>Mode de funcionament:</w:t>
      </w:r>
    </w:p>
    <w:p w14:paraId="2BA86E4F" w14:textId="77777777" w:rsidR="00B4786A" w:rsidRPr="0093610C" w:rsidRDefault="00B4786A" w:rsidP="00B4786A">
      <w:pPr>
        <w:rPr>
          <w:rFonts w:eastAsia="Times New Roman"/>
          <w:b/>
        </w:rPr>
      </w:pPr>
    </w:p>
    <w:p w14:paraId="779C9CA5" w14:textId="77777777"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14:paraId="16C2B146" w14:textId="77777777" w:rsidTr="008015CE">
        <w:tc>
          <w:tcPr>
            <w:tcW w:w="982" w:type="dxa"/>
          </w:tcPr>
          <w:p w14:paraId="4E325EE0" w14:textId="77777777"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61DF3D5C" wp14:editId="4C41EC08">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4"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7D6E97CE" w14:textId="77777777"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14:paraId="46179296" w14:textId="77777777"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14:paraId="115F5B43" w14:textId="77777777" w:rsidR="00B4786A" w:rsidRPr="0093610C" w:rsidRDefault="00B4786A" w:rsidP="00B4786A">
      <w:pPr>
        <w:rPr>
          <w:rFonts w:eastAsia="Times New Roman"/>
          <w:b/>
        </w:rPr>
      </w:pPr>
    </w:p>
    <w:p w14:paraId="123CD9DB" w14:textId="77777777"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14:paraId="437E6918" w14:textId="77777777" w:rsidR="00B4786A" w:rsidRPr="0093610C" w:rsidRDefault="00B4786A" w:rsidP="00B4786A">
      <w:pPr>
        <w:rPr>
          <w:rFonts w:eastAsia="Times New Roman"/>
          <w:b/>
        </w:rPr>
      </w:pPr>
    </w:p>
    <w:p w14:paraId="6392A2F2" w14:textId="77777777" w:rsidR="00B4786A" w:rsidRPr="0093610C" w:rsidRDefault="00B4786A" w:rsidP="00B4786A">
      <w:pPr>
        <w:rPr>
          <w:rFonts w:ascii="HelveticaNeueLT Com 67 MdCn" w:hAnsi="HelveticaNeueLT Com 67 MdCn"/>
        </w:rPr>
      </w:pPr>
      <w:r w:rsidRPr="0093610C">
        <w:rPr>
          <w:rStyle w:val="Textoennegrita"/>
        </w:rPr>
        <w:t>Exemple:</w:t>
      </w:r>
    </w:p>
    <w:p w14:paraId="0B8206F8" w14:textId="77777777"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14:paraId="1651FE89" w14:textId="77777777" w:rsidR="00B4786A" w:rsidRPr="0093610C" w:rsidRDefault="00B4786A" w:rsidP="00B4786A">
      <w:pPr>
        <w:jc w:val="center"/>
        <w:rPr>
          <w:rFonts w:eastAsia="Times New Roman"/>
        </w:rPr>
      </w:pPr>
    </w:p>
    <w:p w14:paraId="629E8836" w14:textId="77777777" w:rsidR="00B4786A" w:rsidRPr="0093610C" w:rsidRDefault="00B4786A" w:rsidP="00B4786A">
      <w:r w:rsidRPr="0093610C">
        <w:rPr>
          <w:rFonts w:ascii="Times New Roman" w:eastAsia="Times New Roman" w:hAnsi="Times New Roman"/>
          <w:noProof/>
          <w:lang w:val="es-ES"/>
        </w:rPr>
        <w:drawing>
          <wp:inline distT="0" distB="0" distL="0" distR="0" wp14:anchorId="1808C12E" wp14:editId="22E7C61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14:paraId="76DC7387" w14:textId="77777777"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14:paraId="0249022D" w14:textId="77777777"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14:paraId="45E51CD6" w14:textId="77777777"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14:paraId="01902932" w14:textId="77777777" w:rsidR="00B4786A" w:rsidRPr="0093610C" w:rsidRDefault="00B4786A" w:rsidP="00B4786A">
      <w:pPr>
        <w:keepNext/>
        <w:rPr>
          <w:rFonts w:eastAsia="Times New Roman"/>
        </w:rPr>
      </w:pPr>
    </w:p>
    <w:p w14:paraId="1289196A" w14:textId="77777777"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14:anchorId="30A866E2" wp14:editId="477FBADA">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14:paraId="30A0BE78" w14:textId="77777777" w:rsidR="00B4786A" w:rsidRPr="0093610C" w:rsidRDefault="00B4786A" w:rsidP="00B4786A">
      <w:pPr>
        <w:keepNext/>
        <w:jc w:val="center"/>
        <w:rPr>
          <w:rFonts w:eastAsia="Times New Roman"/>
        </w:rPr>
      </w:pPr>
    </w:p>
    <w:p w14:paraId="21B7C119" w14:textId="77777777"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781F8F">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14:paraId="71E27AD9" w14:textId="77777777" w:rsidTr="008B67B2">
        <w:trPr>
          <w:trHeight w:val="12474"/>
        </w:trPr>
        <w:tc>
          <w:tcPr>
            <w:tcW w:w="907" w:type="dxa"/>
          </w:tcPr>
          <w:p w14:paraId="2177A075" w14:textId="77777777" w:rsidR="00CC6E9A" w:rsidRPr="003A30C2" w:rsidRDefault="00CC6E9A" w:rsidP="003A30C2"/>
          <w:p w14:paraId="05536576" w14:textId="77777777" w:rsidR="00CC6E9A" w:rsidRPr="003A30C2" w:rsidRDefault="00CC6E9A" w:rsidP="003A30C2"/>
          <w:p w14:paraId="6B681D7E" w14:textId="77777777" w:rsidR="00CC6E9A" w:rsidRPr="003A30C2" w:rsidRDefault="00CC6E9A" w:rsidP="003A30C2"/>
          <w:p w14:paraId="1440671F" w14:textId="77777777" w:rsidR="00CC6E9A" w:rsidRPr="003A30C2" w:rsidRDefault="00CC6E9A" w:rsidP="003A30C2"/>
          <w:p w14:paraId="05C0C132" w14:textId="77777777" w:rsidR="00CC6E9A" w:rsidRPr="003A30C2" w:rsidRDefault="00CC6E9A" w:rsidP="003A30C2"/>
          <w:p w14:paraId="4EC03FBA" w14:textId="77777777" w:rsidR="00CC6E9A" w:rsidRPr="003A30C2" w:rsidRDefault="00CC6E9A" w:rsidP="003A30C2"/>
          <w:p w14:paraId="4059B4FC" w14:textId="77777777" w:rsidR="00CC6E9A" w:rsidRPr="003A30C2" w:rsidRDefault="00CC6E9A" w:rsidP="003A30C2"/>
          <w:p w14:paraId="4C810F66" w14:textId="77777777" w:rsidR="00CC6E9A" w:rsidRPr="003A30C2" w:rsidRDefault="00CC6E9A" w:rsidP="003A30C2"/>
          <w:p w14:paraId="0E388C75" w14:textId="77777777" w:rsidR="00CC6E9A" w:rsidRPr="003A30C2" w:rsidRDefault="00CC6E9A" w:rsidP="003A30C2"/>
          <w:p w14:paraId="2A711429" w14:textId="77777777" w:rsidR="00CC6E9A" w:rsidRPr="003A30C2" w:rsidRDefault="00CC6E9A" w:rsidP="003A30C2"/>
          <w:p w14:paraId="4F1F3073" w14:textId="77777777" w:rsidR="00CC6E9A" w:rsidRPr="003A30C2" w:rsidRDefault="00CC6E9A" w:rsidP="003A30C2"/>
          <w:p w14:paraId="7A929785" w14:textId="77777777" w:rsidR="00CC6E9A" w:rsidRPr="003A30C2" w:rsidRDefault="00CC6E9A" w:rsidP="003A30C2"/>
          <w:p w14:paraId="64CBD129" w14:textId="77777777" w:rsidR="00CC6E9A" w:rsidRPr="003A30C2" w:rsidRDefault="00CC6E9A" w:rsidP="003A30C2"/>
          <w:p w14:paraId="7A23F7DE" w14:textId="77777777" w:rsidR="00CC6E9A" w:rsidRPr="003A30C2" w:rsidRDefault="00CC6E9A" w:rsidP="003A30C2"/>
          <w:p w14:paraId="50E90804" w14:textId="77777777" w:rsidR="00CC6E9A" w:rsidRPr="003A30C2" w:rsidRDefault="00CC6E9A" w:rsidP="003A30C2"/>
          <w:p w14:paraId="16E571C6" w14:textId="77777777" w:rsidR="00CC6E9A" w:rsidRPr="003A30C2" w:rsidRDefault="00CC6E9A" w:rsidP="003A30C2"/>
          <w:p w14:paraId="7B4A771E" w14:textId="77777777" w:rsidR="00CC6E9A" w:rsidRPr="003A30C2" w:rsidRDefault="00CC6E9A" w:rsidP="003A30C2"/>
          <w:p w14:paraId="72C8B0F5" w14:textId="77777777" w:rsidR="00CC6E9A" w:rsidRPr="003A30C2" w:rsidRDefault="00CC6E9A" w:rsidP="003A30C2"/>
          <w:p w14:paraId="183998F9" w14:textId="77777777" w:rsidR="00CC6E9A" w:rsidRPr="003A30C2" w:rsidRDefault="00CC6E9A" w:rsidP="003A30C2"/>
          <w:p w14:paraId="74AE4692" w14:textId="77777777" w:rsidR="00CC6E9A" w:rsidRPr="003A30C2" w:rsidRDefault="00CC6E9A" w:rsidP="003A30C2"/>
          <w:p w14:paraId="5CD63F21" w14:textId="77777777" w:rsidR="00CC6E9A" w:rsidRPr="003A30C2" w:rsidRDefault="00CC6E9A" w:rsidP="003A30C2"/>
          <w:p w14:paraId="2240CB01" w14:textId="77777777" w:rsidR="00CC6E9A" w:rsidRPr="003A30C2" w:rsidRDefault="00CC6E9A" w:rsidP="003A30C2"/>
          <w:p w14:paraId="2AB89C10" w14:textId="77777777" w:rsidR="00CC6E9A" w:rsidRPr="003A30C2" w:rsidRDefault="00CC6E9A" w:rsidP="003A30C2"/>
          <w:p w14:paraId="0747DC38" w14:textId="77777777" w:rsidR="00CC6E9A" w:rsidRPr="003A30C2" w:rsidRDefault="00CC6E9A" w:rsidP="003A30C2"/>
          <w:p w14:paraId="6AD811FB" w14:textId="77777777" w:rsidR="00CC6E9A" w:rsidRPr="003A30C2" w:rsidRDefault="00CC6E9A" w:rsidP="003A30C2"/>
          <w:p w14:paraId="7E36A884" w14:textId="77777777" w:rsidR="00CC6E9A" w:rsidRPr="003A30C2" w:rsidRDefault="00CC6E9A" w:rsidP="003A30C2"/>
          <w:p w14:paraId="65310658" w14:textId="77777777" w:rsidR="00CC6E9A" w:rsidRDefault="00CC6E9A" w:rsidP="008B67B2">
            <w:pPr>
              <w:pStyle w:val="Icones"/>
            </w:pPr>
            <w:r>
              <w:t>ICONA 1</w:t>
            </w:r>
          </w:p>
          <w:p w14:paraId="24CD4526" w14:textId="77777777" w:rsidR="00CC6E9A" w:rsidRDefault="00CC6E9A" w:rsidP="008B67B2">
            <w:pPr>
              <w:pStyle w:val="Icones"/>
            </w:pPr>
            <w:r>
              <w:rPr>
                <w:noProof/>
                <w:lang w:val="es-ES"/>
              </w:rPr>
              <w:drawing>
                <wp:inline distT="0" distB="0" distL="0" distR="0" wp14:anchorId="0A30135E" wp14:editId="7163AC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188FD1F1" w14:textId="77777777" w:rsidR="00B4786A" w:rsidRPr="0093610C" w:rsidRDefault="00B4786A" w:rsidP="00B4786A">
      <w:pPr>
        <w:keepNext/>
        <w:rPr>
          <w:rFonts w:eastAsia="Times New Roman"/>
        </w:rPr>
      </w:pPr>
    </w:p>
    <w:p w14:paraId="6075CECF" w14:textId="77777777"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14:paraId="228BC73F" w14:textId="77777777"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14:paraId="676792E0" w14:textId="77777777" w:rsidR="00B4786A" w:rsidRPr="0093610C" w:rsidRDefault="00B4786A" w:rsidP="00B4786A">
      <w:pPr>
        <w:keepNext/>
        <w:rPr>
          <w:rFonts w:eastAsia="Times New Roman"/>
        </w:rPr>
      </w:pPr>
      <w:r w:rsidRPr="0093610C">
        <w:rPr>
          <w:rFonts w:eastAsia="Times New Roman"/>
        </w:rPr>
        <w:t>- Nombre de còpies</w:t>
      </w:r>
    </w:p>
    <w:p w14:paraId="0B7A9729" w14:textId="77777777" w:rsidR="00B4786A" w:rsidRPr="0093610C" w:rsidRDefault="00B4786A" w:rsidP="00B4786A">
      <w:pPr>
        <w:keepNext/>
        <w:rPr>
          <w:rFonts w:eastAsia="Times New Roman"/>
        </w:rPr>
      </w:pPr>
      <w:r w:rsidRPr="0093610C">
        <w:rPr>
          <w:rFonts w:eastAsia="Times New Roman"/>
        </w:rPr>
        <w:t>- Mida de la placa</w:t>
      </w:r>
    </w:p>
    <w:p w14:paraId="7905B611" w14:textId="77777777" w:rsidR="00B4786A" w:rsidRPr="0093610C" w:rsidRDefault="00B4786A" w:rsidP="00B4786A">
      <w:pPr>
        <w:keepNext/>
        <w:rPr>
          <w:rFonts w:eastAsia="Times New Roman"/>
        </w:rPr>
      </w:pPr>
      <w:r w:rsidRPr="0093610C">
        <w:rPr>
          <w:rFonts w:eastAsia="Times New Roman"/>
        </w:rPr>
        <w:t>- Tipus de placa</w:t>
      </w:r>
    </w:p>
    <w:p w14:paraId="6B269087" w14:textId="77777777" w:rsidR="00B4786A" w:rsidRPr="0093610C" w:rsidRDefault="00B4786A" w:rsidP="00B4786A">
      <w:pPr>
        <w:keepNext/>
        <w:rPr>
          <w:rFonts w:eastAsia="Times New Roman"/>
        </w:rPr>
      </w:pPr>
      <w:r w:rsidRPr="0093610C">
        <w:rPr>
          <w:rFonts w:eastAsia="Times New Roman"/>
        </w:rPr>
        <w:t>- Orientació</w:t>
      </w:r>
    </w:p>
    <w:p w14:paraId="418369AD" w14:textId="77777777" w:rsidR="00B4786A" w:rsidRPr="0093610C" w:rsidRDefault="00B4786A" w:rsidP="00B4786A">
      <w:pPr>
        <w:keepNext/>
        <w:rPr>
          <w:rFonts w:eastAsia="Times New Roman"/>
        </w:rPr>
      </w:pPr>
      <w:r w:rsidRPr="0093610C">
        <w:rPr>
          <w:rFonts w:eastAsia="Times New Roman"/>
        </w:rPr>
        <w:t>- Mida de la graella d'impressió</w:t>
      </w:r>
    </w:p>
    <w:p w14:paraId="6979FB92" w14:textId="77777777"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14:paraId="07B4F532" w14:textId="77777777"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14:paraId="442F3AE2" w14:textId="77777777"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14:paraId="62F2C106" w14:textId="77777777" w:rsidR="007B247B" w:rsidRDefault="007B247B" w:rsidP="007B247B"/>
    <w:p w14:paraId="15E3E39E" w14:textId="77777777"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14:paraId="629FCF1B" w14:textId="77777777" w:rsidR="00310758" w:rsidRDefault="00310758" w:rsidP="007B247B"/>
    <w:p w14:paraId="27D92D2E" w14:textId="77777777" w:rsidR="00310758" w:rsidRDefault="00310758" w:rsidP="00310758">
      <w:pPr>
        <w:pStyle w:val="Prrafodelista"/>
        <w:numPr>
          <w:ilvl w:val="0"/>
          <w:numId w:val="23"/>
        </w:numPr>
      </w:pPr>
      <w:r w:rsidRPr="00310758">
        <w:t>Seleccionar la sèrie que conté les imatges</w:t>
      </w:r>
      <w:r>
        <w:t>, en el visor de la dreta.</w:t>
      </w:r>
    </w:p>
    <w:p w14:paraId="51A7068A" w14:textId="77777777" w:rsidR="00310758" w:rsidRDefault="00310758" w:rsidP="00310758">
      <w:pPr>
        <w:pStyle w:val="Prrafodelista"/>
        <w:numPr>
          <w:ilvl w:val="0"/>
          <w:numId w:val="23"/>
        </w:numPr>
      </w:pPr>
      <w:r>
        <w:t xml:space="preserve">Seleccionar les imatges a imprimir a través de l’apartat Imatges a imprimir. </w:t>
      </w:r>
    </w:p>
    <w:p w14:paraId="0FB2CB41" w14:textId="77777777" w:rsidR="00310758" w:rsidRDefault="00310758" w:rsidP="00310758">
      <w:pPr>
        <w:pStyle w:val="Prrafodelista"/>
        <w:ind w:left="360"/>
      </w:pPr>
      <w:r>
        <w:t>Es poden seleccionar les imatges de diferents formes</w:t>
      </w:r>
    </w:p>
    <w:p w14:paraId="592C3E66" w14:textId="77777777" w:rsidR="00310758" w:rsidRDefault="00310758" w:rsidP="00EC7A10">
      <w:pPr>
        <w:pStyle w:val="Prrafodelista"/>
        <w:ind w:left="792"/>
      </w:pPr>
      <w:r w:rsidRPr="00EC7A10">
        <w:rPr>
          <w:rStyle w:val="Textoennegrita"/>
        </w:rPr>
        <w:t>Imatge actual</w:t>
      </w:r>
      <w:r>
        <w:t>: Afegeix només la imatge actual a la llista d’imatges a imprimir</w:t>
      </w:r>
    </w:p>
    <w:p w14:paraId="1162BB54" w14:textId="77777777"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14:paraId="13B94B0D" w14:textId="77777777"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14:paraId="4680FAC7" w14:textId="77777777" w:rsidR="00F36256" w:rsidRDefault="00F36256" w:rsidP="00EC7A10">
      <w:pPr>
        <w:pStyle w:val="Prrafodelista"/>
        <w:ind w:left="1224"/>
      </w:pPr>
      <w:r w:rsidRPr="00EC7A10">
        <w:rPr>
          <w:rStyle w:val="Textoennegrita"/>
        </w:rPr>
        <w:t>Des de</w:t>
      </w:r>
      <w:r>
        <w:t>: Imatge inicial de la selecció a afegir a la llista.</w:t>
      </w:r>
    </w:p>
    <w:p w14:paraId="5D2181F4" w14:textId="77777777" w:rsidR="00F36256" w:rsidRDefault="00F36256" w:rsidP="00EC7A10">
      <w:pPr>
        <w:pStyle w:val="Prrafodelista"/>
        <w:ind w:left="1224"/>
      </w:pPr>
      <w:r w:rsidRPr="00EC7A10">
        <w:rPr>
          <w:rStyle w:val="Textoennegrita"/>
        </w:rPr>
        <w:t>Fins</w:t>
      </w:r>
      <w:r>
        <w:t>: Imatge final de la selecció a afegir a la llista</w:t>
      </w:r>
    </w:p>
    <w:p w14:paraId="6983496D" w14:textId="77777777" w:rsidR="006D4AE3" w:rsidRDefault="006D4AE3" w:rsidP="006D4AE3">
      <w:pPr>
        <w:pStyle w:val="Prrafodelista"/>
        <w:numPr>
          <w:ilvl w:val="0"/>
          <w:numId w:val="23"/>
        </w:numPr>
      </w:pPr>
      <w:r>
        <w:t xml:space="preserve">Seleccionar </w:t>
      </w:r>
      <w:r w:rsidR="00B724A5" w:rsidRPr="00EC7A10">
        <w:rPr>
          <w:rStyle w:val="Textoennegrita"/>
        </w:rPr>
        <w:t>Afegir per imprimir</w:t>
      </w:r>
    </w:p>
    <w:p w14:paraId="6CA4C7FE" w14:textId="77777777" w:rsidR="00310758" w:rsidRDefault="00310758" w:rsidP="00310758"/>
    <w:p w14:paraId="08993C9C" w14:textId="77777777" w:rsidR="00EC7A10" w:rsidRDefault="00EC7A10" w:rsidP="00EC7A10">
      <w:r>
        <w:t xml:space="preserve">Finalment un cop hi hagi la llista d’imatges creada, seleccionar l’opció </w:t>
      </w:r>
      <w:r w:rsidRPr="00EC7A10">
        <w:rPr>
          <w:rStyle w:val="Textoennegrita"/>
        </w:rPr>
        <w:t>Imprimir</w:t>
      </w:r>
      <w:r>
        <w:t>.</w:t>
      </w:r>
    </w:p>
    <w:p w14:paraId="79B6DE59" w14:textId="77777777" w:rsidR="00EC7A10" w:rsidRDefault="00EC7A10" w:rsidP="00310758"/>
    <w:p w14:paraId="777CE694" w14:textId="77777777"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14:paraId="0DA6AB7D" w14:textId="77777777" w:rsidR="00B724A5" w:rsidRDefault="00B724A5" w:rsidP="00310758"/>
    <w:p w14:paraId="4E0D874B" w14:textId="77777777" w:rsidR="00F36256" w:rsidRDefault="00F36256" w:rsidP="00310758">
      <w:r>
        <w:t>Exemple</w:t>
      </w:r>
      <w:r w:rsidR="00C80B55">
        <w:t xml:space="preserve"> sobre com seleccionar les imatges:</w:t>
      </w:r>
    </w:p>
    <w:p w14:paraId="780C1A84" w14:textId="77777777" w:rsidR="00F36256" w:rsidRDefault="005A7D7F" w:rsidP="00F36256">
      <w:pPr>
        <w:jc w:val="center"/>
      </w:pPr>
      <w:r>
        <w:rPr>
          <w:noProof/>
          <w:lang w:val="es-ES"/>
        </w:rPr>
        <w:drawing>
          <wp:inline distT="0" distB="0" distL="0" distR="0" wp14:anchorId="17D5034D" wp14:editId="61EC5CD7">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14:paraId="036224BB" w14:textId="77777777" w:rsidR="00B724A5" w:rsidRDefault="00B724A5" w:rsidP="00310758"/>
    <w:p w14:paraId="6727C743" w14:textId="77777777"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14:paraId="7C14516B" w14:textId="77777777" w:rsidR="00EC7A10" w:rsidRPr="00381C36" w:rsidRDefault="00EC7A10" w:rsidP="00EC7A10">
      <w:pPr>
        <w:pStyle w:val="Ttulo2"/>
        <w:numPr>
          <w:ilvl w:val="1"/>
          <w:numId w:val="1"/>
        </w:numPr>
      </w:pPr>
      <w:bookmarkStart w:id="207" w:name="_Toc320100472"/>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14:paraId="1077DC2E" w14:textId="77777777" w:rsidTr="00235FC2">
        <w:trPr>
          <w:trHeight w:val="12474"/>
        </w:trPr>
        <w:tc>
          <w:tcPr>
            <w:tcW w:w="907" w:type="dxa"/>
          </w:tcPr>
          <w:p w14:paraId="32846E48" w14:textId="77777777" w:rsidR="00EC7A10" w:rsidRPr="003A30C2" w:rsidRDefault="00EC7A10" w:rsidP="003A30C2">
            <w:pPr>
              <w:pStyle w:val="Icones"/>
            </w:pPr>
          </w:p>
          <w:p w14:paraId="1D87961A" w14:textId="77777777" w:rsidR="00EC7A10" w:rsidRPr="003A30C2" w:rsidRDefault="00EC7A10" w:rsidP="003A30C2">
            <w:pPr>
              <w:pStyle w:val="Icones"/>
            </w:pPr>
          </w:p>
          <w:p w14:paraId="75962408" w14:textId="77777777" w:rsidR="00EC7A10" w:rsidRDefault="00EC7A10" w:rsidP="00235FC2">
            <w:pPr>
              <w:pStyle w:val="Icones"/>
            </w:pPr>
            <w:r>
              <w:t>ICONA 1</w:t>
            </w:r>
          </w:p>
          <w:p w14:paraId="1BF136C7" w14:textId="77777777" w:rsidR="00EC7A10" w:rsidRDefault="00EC7A10" w:rsidP="00235FC2">
            <w:pPr>
              <w:pStyle w:val="Icones"/>
            </w:pPr>
            <w:r w:rsidRPr="00936D7A">
              <w:rPr>
                <w:noProof/>
                <w:lang w:val="es-ES"/>
              </w:rPr>
              <w:drawing>
                <wp:inline distT="0" distB="0" distL="0" distR="0" wp14:anchorId="43B282F7" wp14:editId="325715E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FCF2B1D" w14:textId="77777777" w:rsidR="00EC7A10" w:rsidRPr="003A30C2" w:rsidRDefault="00EC7A10" w:rsidP="003A30C2">
            <w:pPr>
              <w:pStyle w:val="Icones"/>
            </w:pPr>
          </w:p>
          <w:p w14:paraId="19B5C191" w14:textId="77777777" w:rsidR="00EC7A10" w:rsidRPr="003A30C2" w:rsidRDefault="00EC7A10" w:rsidP="003A30C2">
            <w:pPr>
              <w:pStyle w:val="Icones"/>
            </w:pPr>
          </w:p>
          <w:p w14:paraId="6CCF9CD5" w14:textId="77777777" w:rsidR="00EC7A10" w:rsidRPr="003A30C2" w:rsidRDefault="00EC7A10" w:rsidP="003A30C2">
            <w:pPr>
              <w:pStyle w:val="Icones"/>
            </w:pPr>
          </w:p>
          <w:p w14:paraId="73C08A51" w14:textId="77777777" w:rsidR="00EC7A10" w:rsidRPr="003A30C2" w:rsidRDefault="00EC7A10" w:rsidP="003A30C2">
            <w:pPr>
              <w:pStyle w:val="Icones"/>
            </w:pPr>
          </w:p>
          <w:p w14:paraId="3C8737D8" w14:textId="77777777" w:rsidR="00EC7A10" w:rsidRPr="003A30C2" w:rsidRDefault="00EC7A10" w:rsidP="003A30C2">
            <w:pPr>
              <w:pStyle w:val="Icones"/>
            </w:pPr>
          </w:p>
          <w:p w14:paraId="2A761B08" w14:textId="77777777" w:rsidR="00EC7A10" w:rsidRPr="003A30C2" w:rsidRDefault="00EC7A10" w:rsidP="003A30C2">
            <w:pPr>
              <w:pStyle w:val="Icones"/>
            </w:pPr>
          </w:p>
          <w:p w14:paraId="0FF7D947" w14:textId="77777777" w:rsidR="00EC7A10" w:rsidRPr="003A30C2" w:rsidRDefault="00EC7A10" w:rsidP="003A30C2">
            <w:pPr>
              <w:pStyle w:val="Icones"/>
            </w:pPr>
          </w:p>
          <w:p w14:paraId="32572454" w14:textId="77777777" w:rsidR="00EC7A10" w:rsidRPr="003A30C2" w:rsidRDefault="00EC7A10" w:rsidP="003A30C2">
            <w:pPr>
              <w:pStyle w:val="Icones"/>
            </w:pPr>
          </w:p>
          <w:p w14:paraId="54197272" w14:textId="77777777" w:rsidR="00EC7A10" w:rsidRPr="003A30C2" w:rsidRDefault="00EC7A10" w:rsidP="003A30C2">
            <w:pPr>
              <w:pStyle w:val="Icones"/>
            </w:pPr>
          </w:p>
          <w:p w14:paraId="6F4867A3" w14:textId="77777777" w:rsidR="00EC7A10" w:rsidRPr="003A30C2" w:rsidRDefault="00EC7A10" w:rsidP="003A30C2">
            <w:pPr>
              <w:pStyle w:val="Icones"/>
            </w:pPr>
          </w:p>
          <w:p w14:paraId="47BCCB74" w14:textId="77777777" w:rsidR="00EC7A10" w:rsidRPr="003A30C2" w:rsidRDefault="00EC7A10" w:rsidP="003A30C2">
            <w:pPr>
              <w:pStyle w:val="Icones"/>
            </w:pPr>
          </w:p>
          <w:p w14:paraId="30D60911" w14:textId="77777777" w:rsidR="00EC7A10" w:rsidRPr="003A30C2" w:rsidRDefault="00EC7A10" w:rsidP="003A30C2">
            <w:pPr>
              <w:pStyle w:val="Icones"/>
            </w:pPr>
          </w:p>
          <w:p w14:paraId="1E26A88B" w14:textId="77777777" w:rsidR="00EC7A10" w:rsidRPr="003A30C2" w:rsidRDefault="00EC7A10" w:rsidP="003A30C2">
            <w:pPr>
              <w:pStyle w:val="Icones"/>
            </w:pPr>
          </w:p>
          <w:p w14:paraId="4C1CAE64" w14:textId="77777777" w:rsidR="00EC7A10" w:rsidRPr="003A30C2" w:rsidRDefault="00EC7A10" w:rsidP="003A30C2">
            <w:pPr>
              <w:pStyle w:val="Icones"/>
            </w:pPr>
          </w:p>
          <w:p w14:paraId="035B20A0" w14:textId="77777777" w:rsidR="00EC7A10" w:rsidRPr="003A30C2" w:rsidRDefault="00EC7A10" w:rsidP="003A30C2">
            <w:pPr>
              <w:pStyle w:val="Icones"/>
            </w:pPr>
          </w:p>
          <w:p w14:paraId="59FF5BFC" w14:textId="77777777" w:rsidR="00EC7A10" w:rsidRPr="003A30C2" w:rsidRDefault="00EC7A10" w:rsidP="003A30C2">
            <w:pPr>
              <w:pStyle w:val="Icones"/>
            </w:pPr>
          </w:p>
          <w:p w14:paraId="3478C5CA" w14:textId="77777777" w:rsidR="00EC7A10" w:rsidRPr="003A30C2" w:rsidRDefault="00EC7A10" w:rsidP="003A30C2">
            <w:pPr>
              <w:pStyle w:val="Icones"/>
            </w:pPr>
          </w:p>
          <w:p w14:paraId="184897CC" w14:textId="77777777" w:rsidR="00EC7A10" w:rsidRPr="003A30C2" w:rsidRDefault="00EC7A10" w:rsidP="003A30C2">
            <w:pPr>
              <w:pStyle w:val="Icones"/>
            </w:pPr>
          </w:p>
          <w:p w14:paraId="33F4368A" w14:textId="77777777" w:rsidR="00EC7A10" w:rsidRPr="003A30C2" w:rsidRDefault="00EC7A10" w:rsidP="003A30C2">
            <w:pPr>
              <w:pStyle w:val="Icones"/>
            </w:pPr>
          </w:p>
          <w:p w14:paraId="3ADD2646" w14:textId="77777777" w:rsidR="00EC7A10" w:rsidRPr="003A30C2" w:rsidRDefault="00EC7A10" w:rsidP="003A30C2">
            <w:pPr>
              <w:pStyle w:val="Icones"/>
            </w:pPr>
          </w:p>
          <w:p w14:paraId="5112129C" w14:textId="77777777" w:rsidR="00EC7A10" w:rsidRDefault="00EC7A10" w:rsidP="00235FC2">
            <w:pPr>
              <w:pStyle w:val="Icones"/>
            </w:pPr>
            <w:r>
              <w:t>ICONA 2</w:t>
            </w:r>
          </w:p>
          <w:p w14:paraId="3D60D9F1" w14:textId="77777777" w:rsidR="00EC7A10" w:rsidRDefault="00EC7A10" w:rsidP="00235FC2">
            <w:pPr>
              <w:pStyle w:val="Icones"/>
            </w:pPr>
            <w:r w:rsidRPr="001E4367">
              <w:rPr>
                <w:noProof/>
                <w:lang w:val="es-ES"/>
              </w:rPr>
              <w:drawing>
                <wp:inline distT="0" distB="0" distL="0" distR="0" wp14:anchorId="51F0D08E" wp14:editId="1E7DBEE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795C246" w14:textId="77777777" w:rsidR="00EC7A10" w:rsidRPr="003A30C2" w:rsidRDefault="00EC7A10" w:rsidP="003A30C2"/>
          <w:p w14:paraId="574ADB75" w14:textId="77777777" w:rsidR="00EC7A10" w:rsidRPr="003A30C2" w:rsidRDefault="00EC7A10" w:rsidP="003A30C2"/>
          <w:p w14:paraId="6DD20426" w14:textId="77777777" w:rsidR="00EC7A10" w:rsidRPr="003A30C2" w:rsidRDefault="00EC7A10" w:rsidP="003A30C2"/>
          <w:p w14:paraId="2CF60E2E" w14:textId="77777777" w:rsidR="00EC7A10" w:rsidRPr="003A30C2" w:rsidRDefault="00EC7A10" w:rsidP="003A30C2"/>
          <w:p w14:paraId="768AD599" w14:textId="77777777" w:rsidR="00EC7A10" w:rsidRPr="003A30C2" w:rsidRDefault="00EC7A10" w:rsidP="003A30C2"/>
          <w:p w14:paraId="47313515" w14:textId="77777777" w:rsidR="00EC7A10" w:rsidRPr="003A30C2" w:rsidRDefault="00EC7A10" w:rsidP="003A30C2"/>
          <w:p w14:paraId="45CE530D" w14:textId="77777777" w:rsidR="00EC7A10" w:rsidRPr="003A30C2" w:rsidRDefault="00EC7A10" w:rsidP="003A30C2"/>
          <w:p w14:paraId="1754ED32" w14:textId="77777777" w:rsidR="00EC7A10" w:rsidRPr="003A30C2" w:rsidRDefault="00EC7A10" w:rsidP="003A30C2"/>
          <w:p w14:paraId="301C57FA" w14:textId="77777777" w:rsidR="00EC7A10" w:rsidRPr="003A30C2" w:rsidRDefault="00EC7A10" w:rsidP="003A30C2"/>
          <w:p w14:paraId="4A67F03B" w14:textId="77777777" w:rsidR="00EC7A10" w:rsidRDefault="00EC7A10" w:rsidP="00235FC2">
            <w:pPr>
              <w:pStyle w:val="Icones"/>
            </w:pPr>
          </w:p>
        </w:tc>
      </w:tr>
    </w:tbl>
    <w:p w14:paraId="614694E5" w14:textId="77777777"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14:paraId="6BCAFA44" w14:textId="77777777" w:rsidR="00EC7A10" w:rsidRPr="00381C36" w:rsidRDefault="00EC7A10" w:rsidP="00EC7A10">
      <w:pPr>
        <w:keepNext/>
        <w:rPr>
          <w:rFonts w:eastAsia="Times New Roman"/>
        </w:rPr>
      </w:pPr>
    </w:p>
    <w:p w14:paraId="64F0042D" w14:textId="77777777" w:rsidR="00EC7A10" w:rsidRDefault="00EC7A10" w:rsidP="00EC7A10">
      <w:pPr>
        <w:jc w:val="center"/>
        <w:rPr>
          <w:rFonts w:eastAsia="Times New Roman"/>
        </w:rPr>
      </w:pPr>
      <w:r>
        <w:rPr>
          <w:rFonts w:eastAsia="Times New Roman"/>
          <w:noProof/>
          <w:lang w:val="es-ES"/>
        </w:rPr>
        <w:drawing>
          <wp:inline distT="0" distB="0" distL="0" distR="0" wp14:anchorId="5911DCFD" wp14:editId="0CFE22A1">
            <wp:extent cx="2410310" cy="3030220"/>
            <wp:effectExtent l="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2410816" cy="3030856"/>
                    </a:xfrm>
                    <a:prstGeom prst="rect">
                      <a:avLst/>
                    </a:prstGeom>
                    <a:noFill/>
                    <a:ln w="9525">
                      <a:noFill/>
                      <a:miter lim="800000"/>
                      <a:headEnd/>
                      <a:tailEnd/>
                    </a:ln>
                  </pic:spPr>
                </pic:pic>
              </a:graphicData>
            </a:graphic>
          </wp:inline>
        </w:drawing>
      </w:r>
    </w:p>
    <w:p w14:paraId="66DD2DC1" w14:textId="77777777" w:rsidR="00EC7A10" w:rsidRPr="00381C36" w:rsidRDefault="00EC7A10" w:rsidP="00EC7A10">
      <w:pPr>
        <w:jc w:val="center"/>
        <w:rPr>
          <w:rFonts w:eastAsia="Times New Roman"/>
        </w:rPr>
      </w:pPr>
    </w:p>
    <w:p w14:paraId="4E31252C" w14:textId="77777777"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14:paraId="4E6BDD94" w14:textId="77777777" w:rsidR="00EC7A10" w:rsidRDefault="00EC7A10" w:rsidP="00EC7A10">
      <w:pPr>
        <w:pStyle w:val="Prrafodelista"/>
        <w:ind w:left="360" w:hanging="360"/>
      </w:pPr>
      <w:r w:rsidRPr="001A5089">
        <w:rPr>
          <w:rStyle w:val="Textoennegrita"/>
        </w:rPr>
        <w:t>Afegir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14:paraId="1B205361" w14:textId="77777777" w:rsidR="00EC7A10" w:rsidRPr="00381C36" w:rsidRDefault="00EC7A10" w:rsidP="00EC7A10">
      <w:pPr>
        <w:rPr>
          <w:rFonts w:eastAsia="Times New Roman"/>
        </w:rPr>
      </w:pPr>
    </w:p>
    <w:p w14:paraId="422B7732" w14:textId="77777777"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14:anchorId="4BBE3F3A" wp14:editId="5C8C721B">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14:paraId="18889388" w14:textId="77777777"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14:paraId="509A140A"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A907E21" w14:textId="77777777" w:rsidR="00EC7A10" w:rsidRPr="001A5089" w:rsidRDefault="00EC7A10" w:rsidP="00235FC2">
            <w:pPr>
              <w:rPr>
                <w:rStyle w:val="Textoennegrita"/>
              </w:rPr>
            </w:pPr>
            <w:r>
              <w:rPr>
                <w:rStyle w:val="Textoennegrita"/>
              </w:rPr>
              <w:t>OPCIONS</w:t>
            </w:r>
          </w:p>
        </w:tc>
        <w:tc>
          <w:tcPr>
            <w:tcW w:w="5704" w:type="dxa"/>
          </w:tcPr>
          <w:p w14:paraId="24439AE5" w14:textId="77777777"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14:paraId="11B0746D"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1FF9D19" w14:textId="77777777"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14:paraId="063A9D48"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14:paraId="05E44B7F"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96F45F3" w14:textId="77777777" w:rsidR="00EC7A10" w:rsidRPr="001A5089" w:rsidRDefault="00EC7A10" w:rsidP="00235FC2">
            <w:pPr>
              <w:rPr>
                <w:rStyle w:val="Textoennegrita"/>
              </w:rPr>
            </w:pPr>
            <w:r w:rsidRPr="001A5089">
              <w:rPr>
                <w:rStyle w:val="Textoennegrita"/>
              </w:rPr>
              <w:t>Direcció</w:t>
            </w:r>
          </w:p>
        </w:tc>
        <w:tc>
          <w:tcPr>
            <w:tcW w:w="5704" w:type="dxa"/>
          </w:tcPr>
          <w:p w14:paraId="7CDB58A2" w14:textId="77777777"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14:paraId="7731D26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230F85E" w14:textId="77777777" w:rsidR="00EC7A10" w:rsidRPr="001A5089" w:rsidRDefault="00EC7A10" w:rsidP="00235FC2">
            <w:pPr>
              <w:rPr>
                <w:rStyle w:val="Textoennegrita"/>
              </w:rPr>
            </w:pPr>
            <w:r w:rsidRPr="001A5089">
              <w:rPr>
                <w:rStyle w:val="Textoennegrita"/>
              </w:rPr>
              <w:t>Port</w:t>
            </w:r>
          </w:p>
        </w:tc>
        <w:tc>
          <w:tcPr>
            <w:tcW w:w="5704" w:type="dxa"/>
          </w:tcPr>
          <w:p w14:paraId="4BB4EE96"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14:paraId="347F2CE7"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D626295" w14:textId="77777777" w:rsidR="00EC7A10" w:rsidRPr="001A5089" w:rsidRDefault="00EC7A10" w:rsidP="00235FC2">
            <w:pPr>
              <w:rPr>
                <w:rStyle w:val="Textoennegrita"/>
              </w:rPr>
            </w:pPr>
            <w:r w:rsidRPr="001A5089">
              <w:rPr>
                <w:rStyle w:val="Textoennegrita"/>
              </w:rPr>
              <w:t>Descripció</w:t>
            </w:r>
          </w:p>
        </w:tc>
        <w:tc>
          <w:tcPr>
            <w:tcW w:w="5704" w:type="dxa"/>
          </w:tcPr>
          <w:p w14:paraId="526CD6F4"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14:paraId="184099F8"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DEA60BB" w14:textId="77777777" w:rsidR="00EC7A10" w:rsidRPr="001A5089" w:rsidRDefault="00EC7A10" w:rsidP="00235FC2">
            <w:pPr>
              <w:rPr>
                <w:rStyle w:val="Textoennegrita"/>
              </w:rPr>
            </w:pPr>
            <w:r w:rsidRPr="001A5089">
              <w:rPr>
                <w:rStyle w:val="Textoennegrita"/>
              </w:rPr>
              <w:t>Impressora predeterminada</w:t>
            </w:r>
          </w:p>
        </w:tc>
        <w:tc>
          <w:tcPr>
            <w:tcW w:w="5704" w:type="dxa"/>
          </w:tcPr>
          <w:p w14:paraId="738D8BFF" w14:textId="77777777"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14:paraId="6982457D" w14:textId="77777777" w:rsidR="00EC7A10" w:rsidRPr="00381C36" w:rsidRDefault="00EC7A10" w:rsidP="00EC7A10">
      <w:pPr>
        <w:pStyle w:val="Prrafodelista"/>
        <w:ind w:left="360" w:hanging="360"/>
      </w:pPr>
      <w:r w:rsidRPr="001A5089">
        <w:rPr>
          <w:rStyle w:val="Textoennegrita"/>
        </w:rPr>
        <w:lastRenderedPageBreak/>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14:paraId="7949C37A" w14:textId="77777777" w:rsidTr="00B321BE">
        <w:trPr>
          <w:trHeight w:val="12474"/>
        </w:trPr>
        <w:tc>
          <w:tcPr>
            <w:tcW w:w="907" w:type="dxa"/>
          </w:tcPr>
          <w:p w14:paraId="54C00CB8" w14:textId="77777777" w:rsidR="00B321BE" w:rsidRDefault="00B321BE" w:rsidP="00B321BE">
            <w:pPr>
              <w:pStyle w:val="Icones"/>
            </w:pPr>
            <w:r>
              <w:t>ICONA 1</w:t>
            </w:r>
          </w:p>
          <w:p w14:paraId="66B4CA54" w14:textId="77777777" w:rsidR="00B321BE" w:rsidRDefault="00B321BE" w:rsidP="00B321BE">
            <w:pPr>
              <w:pStyle w:val="Icones"/>
            </w:pPr>
            <w:r w:rsidRPr="001E4367">
              <w:rPr>
                <w:noProof/>
                <w:lang w:val="es-ES"/>
              </w:rPr>
              <w:drawing>
                <wp:inline distT="0" distB="0" distL="0" distR="0" wp14:anchorId="1DDD10B0" wp14:editId="44D6030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202FB23D" w14:textId="77777777" w:rsidR="00B321BE" w:rsidRDefault="00B321BE" w:rsidP="00B321BE">
            <w:pPr>
              <w:pStyle w:val="Icones"/>
            </w:pPr>
          </w:p>
          <w:p w14:paraId="40C2F067" w14:textId="77777777" w:rsidR="00B321BE" w:rsidRDefault="00B321BE" w:rsidP="00B321BE">
            <w:pPr>
              <w:pStyle w:val="Icones"/>
            </w:pPr>
            <w:r>
              <w:t>ICONA 2</w:t>
            </w:r>
          </w:p>
          <w:p w14:paraId="118D6AE0" w14:textId="77777777" w:rsidR="00B321BE" w:rsidRDefault="00B321BE" w:rsidP="00B321BE">
            <w:pPr>
              <w:pStyle w:val="Icones"/>
            </w:pPr>
            <w:r w:rsidRPr="001E4367">
              <w:rPr>
                <w:noProof/>
                <w:lang w:val="es-ES"/>
              </w:rPr>
              <w:drawing>
                <wp:inline distT="0" distB="0" distL="0" distR="0" wp14:anchorId="613F349A" wp14:editId="50D1EAF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5B0BC94" w14:textId="77777777" w:rsidR="00EC7A10" w:rsidRDefault="00EC7A10" w:rsidP="00EC7A10">
      <w:pPr>
        <w:pStyle w:val="Prrafodelista"/>
        <w:ind w:left="360" w:hanging="360"/>
      </w:pPr>
      <w:r w:rsidRPr="001A5089">
        <w:rPr>
          <w:rStyle w:val="Textoennegrita"/>
        </w:rPr>
        <w:t>Test impressora:</w:t>
      </w:r>
      <w:r w:rsidR="004C157E">
        <w:rPr>
          <w:rStyle w:val="Textoennegrita"/>
        </w:rPr>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14:paraId="283F5062" w14:textId="77777777" w:rsidR="00BF0A94" w:rsidRDefault="00BF0A94" w:rsidP="00310758"/>
    <w:tbl>
      <w:tblPr>
        <w:tblStyle w:val="Estilo1"/>
        <w:tblW w:w="0" w:type="auto"/>
        <w:tblLook w:val="04A0" w:firstRow="1" w:lastRow="0" w:firstColumn="1" w:lastColumn="0" w:noHBand="0" w:noVBand="1"/>
      </w:tblPr>
      <w:tblGrid>
        <w:gridCol w:w="552"/>
        <w:gridCol w:w="7704"/>
      </w:tblGrid>
      <w:tr w:rsidR="00BF0A94" w:rsidRPr="0093610C" w14:paraId="37AA7CE9" w14:textId="77777777" w:rsidTr="00BF0A94">
        <w:tc>
          <w:tcPr>
            <w:tcW w:w="567" w:type="dxa"/>
          </w:tcPr>
          <w:p w14:paraId="1FFB988B" w14:textId="77777777"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5FD17479" wp14:editId="016E1CA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217D747" w14:textId="77777777"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14:paraId="2286C060" w14:textId="77777777" w:rsidR="00B4786A" w:rsidRPr="00310758" w:rsidRDefault="00B4786A" w:rsidP="00310758">
      <w:r w:rsidRPr="00310758">
        <w:br w:type="page"/>
      </w:r>
    </w:p>
    <w:p w14:paraId="268EF287" w14:textId="77777777"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14:paraId="54FADBBD" w14:textId="77777777" w:rsidR="00B4786A" w:rsidRDefault="00B4786A" w:rsidP="00B4786A">
      <w:pPr>
        <w:keepNext/>
        <w:rPr>
          <w:rFonts w:eastAsia="Times New Roman"/>
        </w:rPr>
      </w:pPr>
      <w:r w:rsidRPr="0093610C">
        <w:rPr>
          <w:rFonts w:eastAsia="Times New Roman"/>
        </w:rPr>
        <w:t>L'aplicació permet cercar estudis des de tres fonts diferents:</w:t>
      </w:r>
    </w:p>
    <w:p w14:paraId="36CCD26E" w14:textId="77777777" w:rsidR="00A8588B" w:rsidRPr="0093610C" w:rsidRDefault="00A8588B" w:rsidP="00B4786A">
      <w:pPr>
        <w:keepNext/>
        <w:rPr>
          <w:rFonts w:eastAsia="Times New Roman"/>
        </w:rPr>
      </w:pPr>
    </w:p>
    <w:p w14:paraId="6AB18799" w14:textId="77777777"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14:paraId="37ABD6EB" w14:textId="60D5A3F4"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14:paraId="5660C325" w14:textId="77777777"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14:paraId="592B511C" w14:textId="77777777" w:rsidR="00B4786A" w:rsidRPr="0093610C" w:rsidRDefault="00B4786A" w:rsidP="00A8588B">
      <w:pPr>
        <w:keepNext/>
        <w:ind w:firstLine="720"/>
        <w:rPr>
          <w:rFonts w:eastAsia="Times New Roman"/>
        </w:rPr>
      </w:pPr>
    </w:p>
    <w:p w14:paraId="6DD383DF" w14:textId="77777777"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14:paraId="66770702" w14:textId="7EFFA0A7"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14:paraId="7F54C172" w14:textId="77777777"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14:paraId="718E3DEE" w14:textId="77777777" w:rsidR="00A8588B" w:rsidRPr="0093610C" w:rsidRDefault="00A8588B" w:rsidP="00A8588B">
      <w:pPr>
        <w:keepNext/>
        <w:ind w:firstLine="720"/>
        <w:rPr>
          <w:rFonts w:eastAsia="Times New Roman"/>
        </w:rPr>
      </w:pPr>
    </w:p>
    <w:p w14:paraId="78EAB5B0" w14:textId="77777777"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14:paraId="5F49263C" w14:textId="2FC31EC8"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14:paraId="144CAB09" w14:textId="77777777"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14:paraId="5C4A2693" w14:textId="77777777" w:rsidR="00B4786A" w:rsidRPr="0093610C" w:rsidRDefault="00B4786A" w:rsidP="00B4786A">
      <w:pPr>
        <w:keepNext/>
        <w:ind w:firstLine="623"/>
        <w:rPr>
          <w:rFonts w:eastAsia="Times New Roman"/>
        </w:rPr>
      </w:pPr>
    </w:p>
    <w:p w14:paraId="23B6B8FC" w14:textId="77777777"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14:paraId="33E35E62" w14:textId="77777777" w:rsidR="00B4786A" w:rsidRPr="0093610C" w:rsidRDefault="00B4786A" w:rsidP="00B4786A">
      <w:pPr>
        <w:rPr>
          <w:rFonts w:eastAsia="Times New Roman"/>
        </w:rPr>
      </w:pPr>
    </w:p>
    <w:p w14:paraId="34A8B057" w14:textId="77777777" w:rsidR="00B4786A" w:rsidRPr="0093610C" w:rsidRDefault="00B4786A" w:rsidP="00B4786A">
      <w:pPr>
        <w:widowControl/>
        <w:suppressAutoHyphens w:val="0"/>
        <w:rPr>
          <w:rFonts w:eastAsia="Times New Roman"/>
        </w:rPr>
      </w:pPr>
      <w:r w:rsidRPr="0093610C">
        <w:rPr>
          <w:rFonts w:eastAsia="Times New Roman"/>
        </w:rPr>
        <w:br w:type="page"/>
      </w:r>
    </w:p>
    <w:p w14:paraId="4681D22C" w14:textId="77777777"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14:paraId="7D68B048" w14:textId="77777777"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14:paraId="343FB33E" w14:textId="77777777" w:rsidR="00B4786A" w:rsidRPr="0093610C" w:rsidRDefault="00B4786A" w:rsidP="00B4786A">
      <w:pPr>
        <w:rPr>
          <w:rFonts w:eastAsia="Times New Roman"/>
        </w:rPr>
      </w:pPr>
      <w:r w:rsidRPr="0093610C">
        <w:rPr>
          <w:rFonts w:eastAsia="Times New Roman"/>
        </w:rPr>
        <w:tab/>
      </w:r>
    </w:p>
    <w:p w14:paraId="0ACC1962" w14:textId="3F6FE8A5"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14:paraId="52F67F7F" w14:textId="77777777" w:rsidR="00B4786A" w:rsidRPr="0093610C" w:rsidRDefault="00B4786A" w:rsidP="00B4786A">
      <w:pPr>
        <w:rPr>
          <w:rFonts w:eastAsia="Times New Roman"/>
        </w:rPr>
      </w:pPr>
    </w:p>
    <w:p w14:paraId="5585FC22" w14:textId="77777777"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14:paraId="10268BC1" w14:textId="77777777" w:rsidR="00B4786A" w:rsidRPr="0093610C" w:rsidRDefault="00B4786A" w:rsidP="00B4786A">
      <w:pPr>
        <w:rPr>
          <w:rFonts w:eastAsia="Times New Roman"/>
        </w:rPr>
      </w:pPr>
    </w:p>
    <w:p w14:paraId="31CC3811" w14:textId="77777777" w:rsidR="00B4786A" w:rsidRPr="0093610C" w:rsidRDefault="00B4786A" w:rsidP="00B4786A">
      <w:pPr>
        <w:rPr>
          <w:rFonts w:eastAsia="Times New Roman"/>
        </w:rPr>
      </w:pPr>
      <w:r w:rsidRPr="0093610C">
        <w:rPr>
          <w:rFonts w:eastAsia="Times New Roman"/>
        </w:rPr>
        <w:t>I apareix un diàleg com el que es mostra a continuació:</w:t>
      </w:r>
    </w:p>
    <w:p w14:paraId="028FAC90" w14:textId="77777777" w:rsidR="00B4786A" w:rsidRPr="0093610C" w:rsidRDefault="00B4786A" w:rsidP="00B4786A">
      <w:pPr>
        <w:rPr>
          <w:rFonts w:eastAsia="Times New Roman"/>
        </w:rPr>
      </w:pPr>
    </w:p>
    <w:p w14:paraId="5CDBAF42" w14:textId="77777777"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72DF517D" w14:textId="77777777" w:rsidR="00B4786A" w:rsidRPr="0093610C" w:rsidRDefault="00B4786A" w:rsidP="00B4786A">
      <w:pPr>
        <w:rPr>
          <w:rFonts w:eastAsia="Times New Roman"/>
        </w:rPr>
      </w:pPr>
    </w:p>
    <w:p w14:paraId="7C46296F" w14:textId="77777777"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14:paraId="2AB07F70" w14:textId="77777777" w:rsidR="00B4786A" w:rsidRPr="0093610C" w:rsidRDefault="00B4786A" w:rsidP="00B4786A">
      <w:pPr>
        <w:rPr>
          <w:rFonts w:eastAsia="Times New Roman"/>
        </w:rPr>
      </w:pPr>
    </w:p>
    <w:p w14:paraId="5015A5C2" w14:textId="77777777"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14:paraId="6984D48C" w14:textId="77777777" w:rsidR="00B4786A" w:rsidRPr="0093610C" w:rsidRDefault="00B4786A" w:rsidP="00B4786A">
      <w:pPr>
        <w:rPr>
          <w:rFonts w:eastAsia="Times New Roman"/>
        </w:rPr>
      </w:pPr>
    </w:p>
    <w:p w14:paraId="27DAED3B" w14:textId="77777777"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14:paraId="14CBB944" w14:textId="77777777" w:rsidR="00B4786A" w:rsidRPr="0093610C" w:rsidRDefault="00B4786A" w:rsidP="00B4786A">
      <w:pPr>
        <w:rPr>
          <w:rFonts w:eastAsia="Times New Roman"/>
        </w:rPr>
      </w:pPr>
    </w:p>
    <w:p w14:paraId="668F2E75" w14:textId="77777777"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5"/>
                    <a:stretch>
                      <a:fillRect/>
                    </a:stretch>
                  </pic:blipFill>
                  <pic:spPr>
                    <a:xfrm>
                      <a:off x="0" y="0"/>
                      <a:ext cx="5486400" cy="962660"/>
                    </a:xfrm>
                    <a:prstGeom prst="rect">
                      <a:avLst/>
                    </a:prstGeom>
                  </pic:spPr>
                </pic:pic>
              </a:graphicData>
            </a:graphic>
          </wp:inline>
        </w:drawing>
      </w:r>
    </w:p>
    <w:p w14:paraId="1DF626A8" w14:textId="77777777"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14:paraId="42B4C0CA" w14:textId="77777777" w:rsidTr="00B321BE">
        <w:trPr>
          <w:trHeight w:val="12474"/>
        </w:trPr>
        <w:tc>
          <w:tcPr>
            <w:tcW w:w="1135" w:type="dxa"/>
          </w:tcPr>
          <w:p w14:paraId="7A849554" w14:textId="77777777" w:rsidR="00B321BE" w:rsidRPr="003A30C2" w:rsidRDefault="00B321BE" w:rsidP="00B321BE"/>
          <w:p w14:paraId="4B61AC41" w14:textId="77777777" w:rsidR="00B321BE" w:rsidRPr="003A30C2" w:rsidRDefault="00B321BE" w:rsidP="00B321BE"/>
          <w:p w14:paraId="7D1A1373" w14:textId="77777777" w:rsidR="00B321BE" w:rsidRPr="003A30C2" w:rsidRDefault="00B321BE" w:rsidP="00B321BE"/>
          <w:p w14:paraId="6C691ACF" w14:textId="77777777" w:rsidR="00B321BE" w:rsidRPr="003A30C2" w:rsidRDefault="00B321BE" w:rsidP="00B321BE"/>
          <w:p w14:paraId="1736771B" w14:textId="77777777" w:rsidR="00B321BE" w:rsidRPr="003A30C2" w:rsidRDefault="00B321BE" w:rsidP="00B321BE"/>
          <w:p w14:paraId="1F83FCAF" w14:textId="77777777" w:rsidR="00B321BE" w:rsidRPr="003A30C2" w:rsidRDefault="00B321BE" w:rsidP="00B321BE"/>
          <w:p w14:paraId="2581900E" w14:textId="77777777" w:rsidR="00B321BE" w:rsidRDefault="00B321BE" w:rsidP="00B321BE">
            <w:pPr>
              <w:pStyle w:val="Icones"/>
            </w:pPr>
          </w:p>
          <w:p w14:paraId="768031B0" w14:textId="77777777" w:rsidR="00B321BE" w:rsidRDefault="00B321BE" w:rsidP="00B321BE">
            <w:pPr>
              <w:pStyle w:val="Icones"/>
            </w:pPr>
          </w:p>
          <w:p w14:paraId="2EFF2D84" w14:textId="77777777" w:rsidR="00B321BE" w:rsidRDefault="00B321BE" w:rsidP="00B321BE">
            <w:pPr>
              <w:pStyle w:val="Icones"/>
            </w:pPr>
          </w:p>
          <w:p w14:paraId="0E81EF1B" w14:textId="77777777" w:rsidR="00B321BE" w:rsidRDefault="00B321BE" w:rsidP="00B321BE">
            <w:pPr>
              <w:pStyle w:val="Icones"/>
            </w:pPr>
          </w:p>
          <w:p w14:paraId="29BEA398" w14:textId="77777777" w:rsidR="00B321BE" w:rsidRDefault="00B321BE" w:rsidP="00B321BE">
            <w:pPr>
              <w:pStyle w:val="Icones"/>
            </w:pPr>
          </w:p>
          <w:p w14:paraId="1196CE52" w14:textId="77777777" w:rsidR="00B321BE" w:rsidRDefault="00B321BE" w:rsidP="00B321BE">
            <w:pPr>
              <w:pStyle w:val="Icones"/>
            </w:pPr>
          </w:p>
          <w:p w14:paraId="6175D9EF" w14:textId="77777777" w:rsidR="00B321BE" w:rsidRDefault="00B321BE" w:rsidP="00B321BE">
            <w:pPr>
              <w:pStyle w:val="Icones"/>
            </w:pPr>
          </w:p>
          <w:p w14:paraId="01367DDE" w14:textId="77777777" w:rsidR="00B321BE" w:rsidRDefault="00B321BE" w:rsidP="00B321BE">
            <w:pPr>
              <w:pStyle w:val="Icones"/>
            </w:pPr>
          </w:p>
          <w:p w14:paraId="22877189" w14:textId="77777777" w:rsidR="00B321BE" w:rsidRDefault="00B321BE" w:rsidP="00B321BE">
            <w:pPr>
              <w:pStyle w:val="Icones"/>
            </w:pPr>
          </w:p>
          <w:p w14:paraId="2E4275A7" w14:textId="77777777" w:rsidR="00B321BE" w:rsidRDefault="00B321BE" w:rsidP="00B321BE">
            <w:pPr>
              <w:pStyle w:val="Icones"/>
            </w:pPr>
            <w:r>
              <w:t>Botó DREt</w:t>
            </w:r>
          </w:p>
          <w:p w14:paraId="46A8543F" w14:textId="77777777"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0735C0F1" w14:textId="77777777"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14:paraId="3437A316" w14:textId="77777777" w:rsidR="00B4786A" w:rsidRPr="0093610C" w:rsidRDefault="00B4786A" w:rsidP="00B4786A">
      <w:pPr>
        <w:rPr>
          <w:rFonts w:eastAsia="Times New Roman"/>
        </w:rPr>
      </w:pPr>
    </w:p>
    <w:p w14:paraId="55784C0C" w14:textId="77777777" w:rsidR="00B4786A" w:rsidRPr="0093610C" w:rsidRDefault="00B4786A" w:rsidP="00B4786A">
      <w:pPr>
        <w:rPr>
          <w:rFonts w:eastAsia="Times New Roman"/>
        </w:rPr>
      </w:pPr>
      <w:r w:rsidRPr="0093610C">
        <w:rPr>
          <w:rFonts w:eastAsia="Times New Roman"/>
        </w:rPr>
        <w:t>Seleccionant un o més estudis, es permet fer diferents operacions:</w:t>
      </w:r>
    </w:p>
    <w:p w14:paraId="030A4606" w14:textId="6E91A626"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14:paraId="3C2D099B" w14:textId="77777777"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14:paraId="75BDAAE1" w14:textId="77777777" w:rsidR="00B321BE" w:rsidRDefault="00B321BE" w:rsidP="00B4786A">
      <w:pPr>
        <w:rPr>
          <w:rFonts w:eastAsia="Times New Roman"/>
        </w:rPr>
      </w:pPr>
    </w:p>
    <w:p w14:paraId="26D64658" w14:textId="2E9A6FBE"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14:paraId="05556FF2" w14:textId="77777777" w:rsidR="00B4786A" w:rsidRPr="0093610C" w:rsidRDefault="00B4786A" w:rsidP="00B4786A">
      <w:pPr>
        <w:rPr>
          <w:rFonts w:eastAsia="Times New Roman"/>
        </w:rPr>
      </w:pPr>
    </w:p>
    <w:p w14:paraId="39B43F73" w14:textId="77777777"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52F302E1" w14:textId="77777777" w:rsidR="00B4786A" w:rsidRPr="0093610C" w:rsidRDefault="00B4786A" w:rsidP="00B4786A">
      <w:pPr>
        <w:rPr>
          <w:rFonts w:eastAsia="Times New Roman"/>
        </w:rPr>
      </w:pPr>
    </w:p>
    <w:p w14:paraId="4FC2655A" w14:textId="2584BB50"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14:paraId="6FB711F2" w14:textId="77777777" w:rsidR="00B4786A" w:rsidRPr="0093610C" w:rsidRDefault="00B4786A" w:rsidP="00B4786A">
      <w:pPr>
        <w:rPr>
          <w:rFonts w:eastAsia="Times New Roman"/>
        </w:rPr>
      </w:pPr>
    </w:p>
    <w:p w14:paraId="5D387277" w14:textId="3A98FE60"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14:paraId="598C1B51" w14:textId="77777777" w:rsidR="00B4786A" w:rsidRPr="0093610C" w:rsidRDefault="00B4786A" w:rsidP="00B4786A">
      <w:pPr>
        <w:rPr>
          <w:rFonts w:eastAsia="Times New Roman"/>
        </w:rPr>
      </w:pPr>
    </w:p>
    <w:p w14:paraId="6F00D554" w14:textId="77777777"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14:paraId="0E04EEBB" w14:textId="77777777"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14:paraId="6E472F1B" w14:textId="77777777" w:rsidR="00B4786A" w:rsidRPr="0093610C" w:rsidRDefault="00B4786A" w:rsidP="00B4786A">
      <w:pPr>
        <w:rPr>
          <w:rFonts w:eastAsia="Times New Roman"/>
        </w:rPr>
      </w:pPr>
    </w:p>
    <w:p w14:paraId="3BE72156" w14:textId="1A636ABD"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14:paraId="2CF6A3E7" w14:textId="77777777" w:rsidR="00B4786A" w:rsidRPr="0093610C" w:rsidRDefault="00B4786A" w:rsidP="00B4786A">
      <w:pPr>
        <w:rPr>
          <w:rFonts w:eastAsia="Times New Roman"/>
        </w:rPr>
      </w:pPr>
    </w:p>
    <w:p w14:paraId="0CFAAF96" w14:textId="77777777" w:rsidR="00B4786A" w:rsidRPr="0093610C" w:rsidRDefault="00313351" w:rsidP="00B4786A">
      <w:pPr>
        <w:jc w:val="center"/>
        <w:rPr>
          <w:rFonts w:eastAsia="Times New Roman"/>
        </w:rPr>
      </w:pPr>
      <w:r>
        <w:rPr>
          <w:rFonts w:eastAsia="Times New Roman"/>
          <w:noProof/>
          <w:lang w:val="es-ES"/>
        </w:rPr>
        <w:lastRenderedPageBreak/>
        <w:drawing>
          <wp:inline distT="0" distB="0" distL="0" distR="0" wp14:anchorId="74B62EC8" wp14:editId="0C2DA832">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7"/>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14:paraId="082EB8BB" w14:textId="77777777" w:rsidR="00B4786A" w:rsidRPr="0093610C" w:rsidRDefault="00B4786A" w:rsidP="00B4786A">
      <w:pPr>
        <w:jc w:val="center"/>
        <w:rPr>
          <w:rFonts w:eastAsia="Times New Roman"/>
        </w:rPr>
      </w:pPr>
    </w:p>
    <w:p w14:paraId="037189FF" w14:textId="77777777"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14:paraId="35C7A79F" w14:textId="77777777"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14:paraId="47764A24" w14:textId="77777777" w:rsidR="00B4786A" w:rsidRPr="0093610C" w:rsidRDefault="00B4786A" w:rsidP="00B4786A">
      <w:pPr>
        <w:rPr>
          <w:rFonts w:eastAsia="Times New Roman"/>
        </w:rPr>
      </w:pPr>
    </w:p>
    <w:p w14:paraId="20071694" w14:textId="77777777"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14:paraId="4AF9FAE4" w14:textId="77777777" w:rsidR="00B4786A" w:rsidRPr="0093610C" w:rsidRDefault="00B4786A" w:rsidP="00B4786A">
      <w:pPr>
        <w:rPr>
          <w:rFonts w:eastAsia="Times New Roman"/>
        </w:rPr>
      </w:pPr>
      <w:r w:rsidRPr="0093610C">
        <w:rPr>
          <w:rFonts w:eastAsia="Times New Roman"/>
        </w:rPr>
        <w:tab/>
      </w:r>
    </w:p>
    <w:p w14:paraId="731ACF79" w14:textId="77777777"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14:paraId="66963C35" w14:textId="77777777"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14:paraId="2C90A2C9" w14:textId="77777777" w:rsidR="00B4786A" w:rsidRPr="0093610C" w:rsidRDefault="00B4786A" w:rsidP="00B4786A">
      <w:pPr>
        <w:rPr>
          <w:rFonts w:eastAsia="Times New Roman"/>
        </w:rPr>
      </w:pPr>
    </w:p>
    <w:p w14:paraId="43C1B137" w14:textId="77777777" w:rsidR="00B4786A" w:rsidRPr="0093610C" w:rsidRDefault="00B4786A" w:rsidP="00B4786A">
      <w:pPr>
        <w:rPr>
          <w:rFonts w:eastAsia="Times New Roman"/>
        </w:rPr>
      </w:pPr>
      <w:r w:rsidRPr="0093610C">
        <w:rPr>
          <w:rFonts w:eastAsia="Times New Roman"/>
        </w:rPr>
        <w:t>I apareix un diàleg com el que es mostra a continuació:</w:t>
      </w:r>
    </w:p>
    <w:p w14:paraId="78B86DA8" w14:textId="77777777" w:rsidR="00B4786A" w:rsidRPr="0093610C" w:rsidRDefault="00B4786A" w:rsidP="00B4786A">
      <w:pPr>
        <w:rPr>
          <w:rFonts w:eastAsia="Times New Roman"/>
        </w:rPr>
      </w:pPr>
    </w:p>
    <w:p w14:paraId="5653CEB3" w14:textId="77777777"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8"/>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82D8EDA" w14:textId="77777777" w:rsidR="00B4786A" w:rsidRPr="0093610C" w:rsidRDefault="00B4786A" w:rsidP="00B4786A">
      <w:pPr>
        <w:rPr>
          <w:rFonts w:eastAsia="Times New Roman"/>
        </w:rPr>
      </w:pPr>
    </w:p>
    <w:p w14:paraId="36CE3BA1" w14:textId="77777777"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14:paraId="20D261B0" w14:textId="77777777"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14:paraId="41FA5A61" w14:textId="77777777" w:rsidR="00B4786A" w:rsidRPr="0093610C" w:rsidRDefault="00B4786A" w:rsidP="00B4786A">
      <w:pPr>
        <w:rPr>
          <w:rFonts w:eastAsia="Times New Roman"/>
        </w:rPr>
      </w:pPr>
    </w:p>
    <w:p w14:paraId="3C6A12FB" w14:textId="77777777"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14:paraId="4C66F58F" w14:textId="77777777" w:rsidR="00B4786A" w:rsidRPr="0093610C" w:rsidRDefault="00B4786A" w:rsidP="00B4786A">
      <w:pPr>
        <w:rPr>
          <w:rFonts w:eastAsia="Times New Roman"/>
        </w:rPr>
      </w:pPr>
    </w:p>
    <w:p w14:paraId="24E748A4" w14:textId="77777777"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14:paraId="7748EA30" w14:textId="77777777" w:rsidTr="00A67861">
        <w:trPr>
          <w:trHeight w:val="12474"/>
        </w:trPr>
        <w:tc>
          <w:tcPr>
            <w:tcW w:w="907" w:type="dxa"/>
          </w:tcPr>
          <w:p w14:paraId="57DA7F50" w14:textId="77777777" w:rsidR="00EF3549" w:rsidRDefault="00EF3549" w:rsidP="00A67861">
            <w:pPr>
              <w:pStyle w:val="Icones"/>
            </w:pPr>
          </w:p>
          <w:p w14:paraId="745301B1" w14:textId="77777777" w:rsidR="00EF3549" w:rsidRDefault="00EF3549" w:rsidP="00A67861">
            <w:pPr>
              <w:pStyle w:val="Icones"/>
            </w:pPr>
          </w:p>
          <w:p w14:paraId="2F74D724" w14:textId="77777777" w:rsidR="00EF3549" w:rsidRDefault="00EF3549" w:rsidP="00A67861">
            <w:pPr>
              <w:pStyle w:val="Icones"/>
            </w:pPr>
          </w:p>
          <w:p w14:paraId="665B3635" w14:textId="77777777" w:rsidR="00B321BE" w:rsidRDefault="00B321BE" w:rsidP="00A67861">
            <w:pPr>
              <w:pStyle w:val="Icones"/>
            </w:pPr>
          </w:p>
          <w:p w14:paraId="543B7E4C" w14:textId="77777777" w:rsidR="00B321BE" w:rsidRDefault="00B321BE" w:rsidP="00A67861">
            <w:pPr>
              <w:pStyle w:val="Icones"/>
            </w:pPr>
          </w:p>
          <w:p w14:paraId="09690ACC" w14:textId="77777777" w:rsidR="00B321BE" w:rsidRDefault="00B321BE" w:rsidP="00A67861">
            <w:pPr>
              <w:pStyle w:val="Icones"/>
            </w:pPr>
          </w:p>
          <w:p w14:paraId="1DCFD7C7" w14:textId="77777777" w:rsidR="00B321BE" w:rsidRDefault="00B321BE" w:rsidP="00A67861">
            <w:pPr>
              <w:pStyle w:val="Icones"/>
            </w:pPr>
          </w:p>
          <w:p w14:paraId="4995B274" w14:textId="77777777" w:rsidR="00B321BE" w:rsidRDefault="00B321BE" w:rsidP="00A67861">
            <w:pPr>
              <w:pStyle w:val="Icones"/>
            </w:pPr>
          </w:p>
          <w:p w14:paraId="0EEBD8B8" w14:textId="77777777" w:rsidR="00B321BE" w:rsidRDefault="00B321BE" w:rsidP="00A67861">
            <w:pPr>
              <w:pStyle w:val="Icones"/>
            </w:pPr>
          </w:p>
          <w:p w14:paraId="08E5D6C0" w14:textId="77777777" w:rsidR="00B321BE" w:rsidRDefault="00B321BE" w:rsidP="00A67861">
            <w:pPr>
              <w:pStyle w:val="Icones"/>
            </w:pPr>
          </w:p>
          <w:p w14:paraId="746C374C" w14:textId="77777777" w:rsidR="00B321BE" w:rsidRDefault="00B321BE" w:rsidP="00A67861">
            <w:pPr>
              <w:pStyle w:val="Icones"/>
            </w:pPr>
          </w:p>
          <w:p w14:paraId="76925D9C" w14:textId="77777777" w:rsidR="00B321BE" w:rsidRDefault="00B321BE" w:rsidP="00A67861">
            <w:pPr>
              <w:pStyle w:val="Icones"/>
            </w:pPr>
          </w:p>
          <w:p w14:paraId="681E2560" w14:textId="77777777" w:rsidR="00B321BE" w:rsidRDefault="00B321BE" w:rsidP="00A67861">
            <w:pPr>
              <w:pStyle w:val="Icones"/>
            </w:pPr>
          </w:p>
          <w:p w14:paraId="678CCFE1" w14:textId="77777777" w:rsidR="00B321BE" w:rsidRDefault="00B321BE" w:rsidP="00A67861">
            <w:pPr>
              <w:pStyle w:val="Icones"/>
            </w:pPr>
          </w:p>
          <w:p w14:paraId="200FDC2F" w14:textId="77777777" w:rsidR="00B321BE" w:rsidRDefault="00B321BE" w:rsidP="00A67861">
            <w:pPr>
              <w:pStyle w:val="Icones"/>
            </w:pPr>
          </w:p>
          <w:p w14:paraId="1B7EAAB4" w14:textId="77777777" w:rsidR="00B321BE" w:rsidRDefault="00B321BE" w:rsidP="00A67861">
            <w:pPr>
              <w:pStyle w:val="Icones"/>
            </w:pPr>
          </w:p>
          <w:p w14:paraId="656774A2" w14:textId="77777777" w:rsidR="00B321BE" w:rsidRDefault="00B321BE" w:rsidP="00A67861">
            <w:pPr>
              <w:pStyle w:val="Icones"/>
            </w:pPr>
          </w:p>
          <w:p w14:paraId="4CF2625D" w14:textId="77777777" w:rsidR="00B321BE" w:rsidRDefault="00B321BE" w:rsidP="00A67861">
            <w:pPr>
              <w:pStyle w:val="Icones"/>
            </w:pPr>
          </w:p>
          <w:p w14:paraId="09B458C3" w14:textId="77777777" w:rsidR="00B321BE" w:rsidRDefault="00B321BE" w:rsidP="00A67861">
            <w:pPr>
              <w:pStyle w:val="Icones"/>
            </w:pPr>
          </w:p>
          <w:p w14:paraId="66BDF58C" w14:textId="77777777" w:rsidR="00B321BE" w:rsidRDefault="00B321BE" w:rsidP="00A67861">
            <w:pPr>
              <w:pStyle w:val="Icones"/>
            </w:pPr>
          </w:p>
          <w:p w14:paraId="2081EB5B" w14:textId="77777777" w:rsidR="00B321BE" w:rsidRDefault="00B321BE" w:rsidP="00A67861">
            <w:pPr>
              <w:pStyle w:val="Icones"/>
            </w:pPr>
          </w:p>
          <w:p w14:paraId="332EC053" w14:textId="77777777" w:rsidR="00B321BE" w:rsidRDefault="00B321BE" w:rsidP="00A67861">
            <w:pPr>
              <w:pStyle w:val="Icones"/>
            </w:pPr>
          </w:p>
          <w:p w14:paraId="239507D2" w14:textId="77777777" w:rsidR="00B321BE" w:rsidRDefault="00B321BE" w:rsidP="00A67861">
            <w:pPr>
              <w:pStyle w:val="Icones"/>
            </w:pPr>
          </w:p>
          <w:p w14:paraId="2759CAB3" w14:textId="77777777" w:rsidR="00B321BE" w:rsidRDefault="00B321BE" w:rsidP="00A67861">
            <w:pPr>
              <w:pStyle w:val="Icones"/>
            </w:pPr>
          </w:p>
          <w:p w14:paraId="3AC1EC7A" w14:textId="77777777" w:rsidR="00B321BE" w:rsidRDefault="00B321BE" w:rsidP="00A67861">
            <w:pPr>
              <w:pStyle w:val="Icones"/>
            </w:pPr>
          </w:p>
          <w:p w14:paraId="3C99C7AE" w14:textId="77777777" w:rsidR="00B321BE" w:rsidRDefault="00B321BE" w:rsidP="00A67861">
            <w:pPr>
              <w:pStyle w:val="Icones"/>
            </w:pPr>
          </w:p>
          <w:p w14:paraId="728E435D" w14:textId="77777777" w:rsidR="00B321BE" w:rsidRDefault="00B321BE" w:rsidP="00A67861">
            <w:pPr>
              <w:pStyle w:val="Icones"/>
            </w:pPr>
          </w:p>
          <w:p w14:paraId="56BB28DE" w14:textId="77777777" w:rsidR="00B321BE" w:rsidRDefault="00B321BE" w:rsidP="00A67861">
            <w:pPr>
              <w:pStyle w:val="Icones"/>
            </w:pPr>
          </w:p>
          <w:p w14:paraId="651B9DA5" w14:textId="77777777" w:rsidR="00B321BE" w:rsidRDefault="00B321BE" w:rsidP="00A67861">
            <w:pPr>
              <w:pStyle w:val="Icones"/>
            </w:pPr>
          </w:p>
          <w:p w14:paraId="6F7BAA57" w14:textId="77777777" w:rsidR="00B321BE" w:rsidRDefault="00B321BE" w:rsidP="00A67861">
            <w:pPr>
              <w:pStyle w:val="Icones"/>
            </w:pPr>
          </w:p>
          <w:p w14:paraId="7642BEEB" w14:textId="77777777" w:rsidR="00B321BE" w:rsidRDefault="00B321BE" w:rsidP="00A67861">
            <w:pPr>
              <w:pStyle w:val="Icones"/>
            </w:pPr>
          </w:p>
          <w:p w14:paraId="79A32C30" w14:textId="77777777" w:rsidR="00B321BE" w:rsidRDefault="00B321BE" w:rsidP="00A67861">
            <w:pPr>
              <w:pStyle w:val="Icones"/>
            </w:pPr>
          </w:p>
          <w:p w14:paraId="03E32028" w14:textId="77777777" w:rsidR="00B321BE" w:rsidRDefault="00B321BE" w:rsidP="00A67861">
            <w:pPr>
              <w:pStyle w:val="Icones"/>
            </w:pPr>
          </w:p>
          <w:p w14:paraId="3B55559B" w14:textId="77777777" w:rsidR="00B321BE" w:rsidRDefault="00B321BE" w:rsidP="00A67861">
            <w:pPr>
              <w:pStyle w:val="Icones"/>
            </w:pPr>
          </w:p>
          <w:p w14:paraId="53C1E231" w14:textId="77777777" w:rsidR="00B321BE" w:rsidRDefault="00B321BE" w:rsidP="00A67861">
            <w:pPr>
              <w:pStyle w:val="Icones"/>
            </w:pPr>
          </w:p>
          <w:p w14:paraId="500F4532" w14:textId="77777777" w:rsidR="00B321BE" w:rsidRDefault="00B321BE" w:rsidP="00A67861">
            <w:pPr>
              <w:pStyle w:val="Icones"/>
            </w:pPr>
          </w:p>
          <w:p w14:paraId="306E5306" w14:textId="77777777" w:rsidR="00EF3549" w:rsidRDefault="00EF3549" w:rsidP="00A67861">
            <w:pPr>
              <w:pStyle w:val="Icones"/>
            </w:pPr>
            <w:r>
              <w:t>ICONA 1</w:t>
            </w:r>
          </w:p>
          <w:p w14:paraId="1373E9F2" w14:textId="77777777"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9"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0E29771" w14:textId="77777777" w:rsidR="00EF3549" w:rsidRDefault="00EF3549" w:rsidP="00A67861">
            <w:pPr>
              <w:pStyle w:val="Icones"/>
            </w:pPr>
          </w:p>
          <w:p w14:paraId="6FD8C288" w14:textId="77777777" w:rsidR="00EF3549" w:rsidRDefault="00EF3549" w:rsidP="00A67861">
            <w:pPr>
              <w:pStyle w:val="Icones"/>
            </w:pPr>
          </w:p>
          <w:p w14:paraId="5F23B0F7" w14:textId="77777777" w:rsidR="000F21E2" w:rsidRPr="000F21E2" w:rsidRDefault="000F21E2" w:rsidP="00B321BE">
            <w:pPr>
              <w:pStyle w:val="Icones"/>
            </w:pPr>
          </w:p>
        </w:tc>
      </w:tr>
    </w:tbl>
    <w:p w14:paraId="434D3A4F" w14:textId="77777777" w:rsidR="00B4786A" w:rsidRDefault="00B4786A" w:rsidP="00B4786A">
      <w:pPr>
        <w:rPr>
          <w:rFonts w:eastAsia="Times New Roman"/>
        </w:rPr>
      </w:pPr>
    </w:p>
    <w:p w14:paraId="04C2C0BE" w14:textId="77777777" w:rsidR="00E707D3" w:rsidRPr="0093610C" w:rsidRDefault="00E707D3" w:rsidP="00B4786A">
      <w:pPr>
        <w:rPr>
          <w:rFonts w:eastAsia="Times New Roman"/>
        </w:rPr>
      </w:pPr>
    </w:p>
    <w:p w14:paraId="3E68FCE9" w14:textId="77777777"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14:paraId="5CBB3FD9" w14:textId="77777777"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14:paraId="168D536F" w14:textId="77777777"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14:paraId="4518A5FA" w14:textId="77777777" w:rsidTr="009D3151">
        <w:trPr>
          <w:trHeight w:val="12474"/>
        </w:trPr>
        <w:tc>
          <w:tcPr>
            <w:tcW w:w="1135" w:type="dxa"/>
          </w:tcPr>
          <w:p w14:paraId="5D948345" w14:textId="77777777" w:rsidR="009D3151" w:rsidRDefault="009D3151" w:rsidP="009D3151">
            <w:pPr>
              <w:pStyle w:val="Icones"/>
            </w:pPr>
          </w:p>
          <w:p w14:paraId="387F3A67" w14:textId="77777777" w:rsidR="009D3151" w:rsidRDefault="009D3151" w:rsidP="009D3151">
            <w:pPr>
              <w:pStyle w:val="Icones"/>
            </w:pPr>
            <w:r>
              <w:t>ICONA 2</w:t>
            </w:r>
          </w:p>
          <w:p w14:paraId="03F05C76" w14:textId="77777777"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0"/>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717C294" w14:textId="77777777"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1"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14:paraId="25908BF2" w14:textId="77777777" w:rsidR="009D3151" w:rsidRDefault="009D3151" w:rsidP="009D3151">
            <w:pPr>
              <w:pStyle w:val="Icones"/>
            </w:pPr>
          </w:p>
          <w:p w14:paraId="35559722" w14:textId="77777777" w:rsidR="009D3151" w:rsidRDefault="009D3151" w:rsidP="009D3151">
            <w:pPr>
              <w:pStyle w:val="Icones"/>
            </w:pPr>
            <w:r>
              <w:t>ICONA 4</w:t>
            </w:r>
          </w:p>
          <w:p w14:paraId="2F93D37C" w14:textId="5C69B012"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5525179C" w14:textId="77777777" w:rsidR="009D3151" w:rsidRDefault="009D3151" w:rsidP="009D3151">
            <w:pPr>
              <w:pStyle w:val="Icones"/>
            </w:pPr>
          </w:p>
          <w:p w14:paraId="3AD86233" w14:textId="77777777" w:rsidR="009D3151" w:rsidRDefault="009D3151" w:rsidP="009D3151">
            <w:pPr>
              <w:pStyle w:val="Icones"/>
            </w:pPr>
            <w:r>
              <w:t>Botó DREt</w:t>
            </w:r>
          </w:p>
          <w:p w14:paraId="0B07942A" w14:textId="1A3C0C15"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CCBD697" w14:textId="77777777" w:rsidR="009D3151" w:rsidRDefault="009D3151" w:rsidP="009D3151">
            <w:pPr>
              <w:pStyle w:val="Icones"/>
            </w:pPr>
          </w:p>
          <w:p w14:paraId="72F435B2" w14:textId="77777777" w:rsidR="009D3151" w:rsidRDefault="009D3151" w:rsidP="009D3151">
            <w:pPr>
              <w:pStyle w:val="Icones"/>
            </w:pPr>
          </w:p>
          <w:p w14:paraId="1DBCDB83" w14:textId="77777777" w:rsidR="009D3151" w:rsidRDefault="009D3151" w:rsidP="009D3151">
            <w:pPr>
              <w:pStyle w:val="Icones"/>
            </w:pPr>
          </w:p>
          <w:p w14:paraId="713DEF27" w14:textId="77777777" w:rsidR="009D3151" w:rsidRDefault="009D3151" w:rsidP="009D3151">
            <w:pPr>
              <w:pStyle w:val="Icones"/>
            </w:pPr>
          </w:p>
          <w:p w14:paraId="700C9EB4" w14:textId="77777777" w:rsidR="009D3151" w:rsidRDefault="009D3151" w:rsidP="009D3151">
            <w:pPr>
              <w:pStyle w:val="Icones"/>
            </w:pPr>
          </w:p>
          <w:p w14:paraId="2F316331" w14:textId="77777777" w:rsidR="009D3151" w:rsidRDefault="009D3151" w:rsidP="009D3151">
            <w:pPr>
              <w:pStyle w:val="Icones"/>
            </w:pPr>
          </w:p>
          <w:p w14:paraId="14B715C3" w14:textId="77777777" w:rsidR="009D3151" w:rsidRDefault="009D3151" w:rsidP="009D3151">
            <w:pPr>
              <w:pStyle w:val="Icones"/>
            </w:pPr>
          </w:p>
          <w:p w14:paraId="4ECA8DD7" w14:textId="77777777" w:rsidR="009D3151" w:rsidRDefault="009D3151" w:rsidP="009D3151">
            <w:pPr>
              <w:pStyle w:val="Icones"/>
            </w:pPr>
          </w:p>
          <w:p w14:paraId="4BB04D31" w14:textId="77777777" w:rsidR="009D3151" w:rsidRDefault="009D3151" w:rsidP="009D3151">
            <w:pPr>
              <w:pStyle w:val="Icones"/>
            </w:pPr>
          </w:p>
          <w:p w14:paraId="458E33B5" w14:textId="77777777" w:rsidR="009D3151" w:rsidRDefault="009D3151" w:rsidP="009D3151">
            <w:pPr>
              <w:pStyle w:val="Icones"/>
            </w:pPr>
          </w:p>
          <w:p w14:paraId="7B627799" w14:textId="77777777" w:rsidR="009D3151" w:rsidRDefault="009D3151" w:rsidP="009D3151">
            <w:pPr>
              <w:pStyle w:val="Icones"/>
            </w:pPr>
          </w:p>
          <w:p w14:paraId="0B93286A" w14:textId="77777777"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2782197D" w14:textId="77777777" w:rsidR="009D3151" w:rsidRPr="000F21E2" w:rsidRDefault="009D3151" w:rsidP="009D3151">
            <w:pPr>
              <w:pStyle w:val="Icones"/>
            </w:pPr>
          </w:p>
        </w:tc>
      </w:tr>
    </w:tbl>
    <w:p w14:paraId="46C67682" w14:textId="77777777"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14:paraId="46BD2102" w14:textId="77777777" w:rsidR="00B4786A" w:rsidRPr="0093610C" w:rsidRDefault="00B4786A" w:rsidP="00B4786A">
      <w:pPr>
        <w:rPr>
          <w:rFonts w:eastAsia="Times New Roman"/>
        </w:rPr>
      </w:pPr>
    </w:p>
    <w:p w14:paraId="60A82403" w14:textId="77777777" w:rsidR="00B4786A" w:rsidRPr="0093610C" w:rsidRDefault="00B4786A" w:rsidP="00B4786A">
      <w:pPr>
        <w:rPr>
          <w:rFonts w:eastAsia="Times New Roman"/>
        </w:rPr>
      </w:pPr>
      <w:r w:rsidRPr="0093610C">
        <w:rPr>
          <w:rFonts w:eastAsia="Times New Roman"/>
        </w:rPr>
        <w:t>Un cop realitzada la cerca, es poden realitzar diferents accions:</w:t>
      </w:r>
    </w:p>
    <w:p w14:paraId="2D7A8293" w14:textId="77777777" w:rsidR="00B4786A" w:rsidRPr="0093610C" w:rsidRDefault="00B4786A" w:rsidP="00B4786A">
      <w:pPr>
        <w:rPr>
          <w:rFonts w:eastAsia="Times New Roman"/>
        </w:rPr>
      </w:pPr>
    </w:p>
    <w:p w14:paraId="4FF00211" w14:textId="0F16E102"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14:paraId="458C16A6" w14:textId="77777777" w:rsidR="00B4786A" w:rsidRPr="0093610C" w:rsidRDefault="00B4786A" w:rsidP="00B4786A">
      <w:pPr>
        <w:rPr>
          <w:rFonts w:eastAsia="Times New Roman"/>
        </w:rPr>
      </w:pPr>
    </w:p>
    <w:p w14:paraId="2A4DBB4B" w14:textId="7BC2B4E2"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14:paraId="0316EFB0" w14:textId="77777777" w:rsidR="00B4786A" w:rsidRPr="0093610C" w:rsidRDefault="00B4786A" w:rsidP="00B4786A">
      <w:pPr>
        <w:rPr>
          <w:rFonts w:eastAsia="Times New Roman"/>
        </w:rPr>
      </w:pPr>
    </w:p>
    <w:p w14:paraId="21F5D256" w14:textId="77777777"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14:paraId="6E92E4D7" w14:textId="77777777" w:rsidR="00B4786A" w:rsidRPr="0093610C" w:rsidRDefault="00B4786A" w:rsidP="00B4786A">
      <w:pPr>
        <w:widowControl/>
        <w:suppressAutoHyphens w:val="0"/>
        <w:rPr>
          <w:rFonts w:eastAsia="Times New Roman"/>
        </w:rPr>
      </w:pPr>
      <w:r w:rsidRPr="0093610C">
        <w:rPr>
          <w:rFonts w:eastAsia="Times New Roman"/>
        </w:rPr>
        <w:br w:type="page"/>
      </w:r>
    </w:p>
    <w:p w14:paraId="1461F469" w14:textId="77777777"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14:paraId="0CEA0DA1" w14:textId="77777777"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14:paraId="609B4760" w14:textId="77777777" w:rsidTr="00A67861">
        <w:trPr>
          <w:trHeight w:val="12474"/>
        </w:trPr>
        <w:tc>
          <w:tcPr>
            <w:tcW w:w="907" w:type="dxa"/>
          </w:tcPr>
          <w:p w14:paraId="0A1996C9" w14:textId="77777777" w:rsidR="000F21E2" w:rsidRPr="00216115" w:rsidRDefault="000F21E2" w:rsidP="00216115"/>
          <w:p w14:paraId="12BA4077" w14:textId="77777777" w:rsidR="000F21E2" w:rsidRPr="00216115" w:rsidRDefault="000F21E2" w:rsidP="00216115"/>
          <w:p w14:paraId="0E47C57D" w14:textId="77777777" w:rsidR="000F21E2" w:rsidRPr="00216115" w:rsidRDefault="000F21E2" w:rsidP="00216115"/>
          <w:p w14:paraId="726FFEFC" w14:textId="77777777" w:rsidR="000F21E2" w:rsidRPr="00216115" w:rsidRDefault="000F21E2" w:rsidP="00216115"/>
          <w:p w14:paraId="4D95FAB0" w14:textId="77777777" w:rsidR="000F21E2" w:rsidRPr="00216115" w:rsidRDefault="000F21E2" w:rsidP="00216115"/>
          <w:p w14:paraId="0DBF1692" w14:textId="77777777" w:rsidR="000F21E2" w:rsidRDefault="000F21E2" w:rsidP="00A67861">
            <w:pPr>
              <w:pStyle w:val="Icones"/>
            </w:pPr>
            <w:r>
              <w:t>ICONA 1</w:t>
            </w:r>
          </w:p>
          <w:p w14:paraId="76D19057" w14:textId="77777777"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14:paraId="400E0BC3" w14:textId="77777777" w:rsidR="00B4786A" w:rsidRPr="0093610C" w:rsidRDefault="00B4786A" w:rsidP="00B4786A">
      <w:pPr>
        <w:rPr>
          <w:rFonts w:eastAsia="Times New Roman"/>
        </w:rPr>
      </w:pPr>
    </w:p>
    <w:p w14:paraId="75E6022A" w14:textId="77777777" w:rsidR="00B4786A" w:rsidRPr="0093610C" w:rsidRDefault="00B4786A" w:rsidP="00B4786A">
      <w:pPr>
        <w:rPr>
          <w:rFonts w:eastAsia="Times New Roman"/>
        </w:rPr>
      </w:pPr>
    </w:p>
    <w:p w14:paraId="13EE0CA8" w14:textId="77777777"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14:paraId="2E684533" w14:textId="77777777" w:rsidR="00B4786A" w:rsidRPr="0093610C" w:rsidRDefault="00B4786A" w:rsidP="00B4786A">
      <w:pPr>
        <w:rPr>
          <w:rFonts w:eastAsia="Times New Roman"/>
        </w:rPr>
      </w:pPr>
    </w:p>
    <w:p w14:paraId="713389E5" w14:textId="77777777"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3"/>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613E0442" w14:textId="77777777" w:rsidR="00B4786A" w:rsidRPr="0093610C" w:rsidRDefault="00B4786A" w:rsidP="00B4786A">
      <w:pPr>
        <w:rPr>
          <w:rFonts w:eastAsia="Times New Roman"/>
          <w:color w:val="C0C0C0"/>
        </w:rPr>
      </w:pPr>
    </w:p>
    <w:p w14:paraId="233651BD" w14:textId="77777777" w:rsidR="00B4786A" w:rsidRPr="0093610C" w:rsidRDefault="00B4786A" w:rsidP="00B4786A">
      <w:pPr>
        <w:widowControl/>
        <w:suppressAutoHyphens w:val="0"/>
      </w:pPr>
      <w:r w:rsidRPr="0093610C">
        <w:t>Els diferents estats són:</w:t>
      </w:r>
    </w:p>
    <w:p w14:paraId="75EA7980" w14:textId="77777777" w:rsidR="00B4786A" w:rsidRPr="0093610C" w:rsidRDefault="00B4786A" w:rsidP="00B4786A">
      <w:pPr>
        <w:widowControl/>
        <w:suppressAutoHyphens w:val="0"/>
      </w:pPr>
    </w:p>
    <w:p w14:paraId="3F442C65"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14:paraId="3567F323" w14:textId="77777777" w:rsidR="00B4786A" w:rsidRPr="0093610C" w:rsidRDefault="00B4786A" w:rsidP="00B4786A">
      <w:pPr>
        <w:widowControl/>
        <w:suppressAutoHyphens w:val="0"/>
      </w:pPr>
    </w:p>
    <w:p w14:paraId="6FE75463"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14:paraId="189D4F88" w14:textId="77777777" w:rsidR="00B4786A" w:rsidRPr="0093610C" w:rsidRDefault="00B4786A" w:rsidP="00B4786A">
      <w:pPr>
        <w:widowControl/>
        <w:suppressAutoHyphens w:val="0"/>
      </w:pPr>
    </w:p>
    <w:p w14:paraId="6600C7BB"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14:paraId="46FB3B08" w14:textId="77777777" w:rsidR="00B4786A" w:rsidRPr="0093610C" w:rsidRDefault="00B4786A" w:rsidP="00B4786A">
      <w:pPr>
        <w:widowControl/>
        <w:suppressAutoHyphens w:val="0"/>
      </w:pPr>
    </w:p>
    <w:p w14:paraId="2F14838A"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14:paraId="4107129C" w14:textId="77777777" w:rsidR="00B4786A" w:rsidRPr="0093610C" w:rsidRDefault="00B4786A" w:rsidP="00B4786A">
      <w:pPr>
        <w:pStyle w:val="Prrafodelista"/>
      </w:pPr>
    </w:p>
    <w:p w14:paraId="4761BD78"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14:paraId="0BAE736C" w14:textId="77777777" w:rsidR="00B4786A" w:rsidRPr="0093610C" w:rsidRDefault="00B4786A" w:rsidP="00B4786A">
      <w:pPr>
        <w:pStyle w:val="Prrafodelista"/>
      </w:pPr>
    </w:p>
    <w:p w14:paraId="3E8EAD02"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14:paraId="028FF71A" w14:textId="77777777" w:rsidR="00B4786A" w:rsidRPr="0093610C" w:rsidRDefault="00B4786A" w:rsidP="00B4786A">
      <w:pPr>
        <w:pStyle w:val="Prrafodelista"/>
      </w:pPr>
    </w:p>
    <w:p w14:paraId="68075DF6"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14:paraId="7DAC8513" w14:textId="77777777" w:rsidR="00B4786A" w:rsidRPr="0093610C" w:rsidRDefault="00B4786A" w:rsidP="00B4786A">
      <w:pPr>
        <w:pStyle w:val="Prrafodelista"/>
      </w:pPr>
    </w:p>
    <w:p w14:paraId="5E7A3185"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14:paraId="10CAB2D5" w14:textId="77777777" w:rsidR="00B4786A" w:rsidRPr="0093610C" w:rsidRDefault="00B4786A" w:rsidP="00B4786A">
      <w:pPr>
        <w:pStyle w:val="Prrafodelista"/>
      </w:pPr>
    </w:p>
    <w:p w14:paraId="4B3B3DFD" w14:textId="77777777" w:rsidR="00B4786A" w:rsidRPr="0093610C" w:rsidRDefault="00B4786A" w:rsidP="00B4786A">
      <w:pPr>
        <w:widowControl/>
        <w:suppressAutoHyphens w:val="0"/>
      </w:pPr>
    </w:p>
    <w:p w14:paraId="3AC5FDFC" w14:textId="77777777" w:rsidR="00B4786A" w:rsidRPr="0093610C" w:rsidRDefault="00B4786A" w:rsidP="00B4786A">
      <w:pPr>
        <w:widowControl/>
        <w:suppressAutoHyphens w:val="0"/>
      </w:pPr>
    </w:p>
    <w:p w14:paraId="58AD75AD" w14:textId="77777777" w:rsidR="00B4786A" w:rsidRPr="0093610C" w:rsidRDefault="00B4786A" w:rsidP="00B4786A">
      <w:pPr>
        <w:widowControl/>
        <w:suppressAutoHyphens w:val="0"/>
      </w:pPr>
      <w:r w:rsidRPr="0093610C">
        <w:t>També hi ha diferents operacions disponibles per realitzar amb els elements de la llista:</w:t>
      </w:r>
    </w:p>
    <w:p w14:paraId="1188527B" w14:textId="77777777" w:rsidR="00B4786A" w:rsidRPr="0093610C" w:rsidRDefault="00B4786A" w:rsidP="00B4786A">
      <w:pPr>
        <w:widowControl/>
        <w:suppressAutoHyphens w:val="0"/>
      </w:pPr>
    </w:p>
    <w:p w14:paraId="35D0E9FD"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Cancel·la totes:</w:t>
      </w:r>
      <w:r w:rsidRPr="0093610C">
        <w:t xml:space="preserve"> Cancel·la totes les peticions pendents i les que s’estan executant.</w:t>
      </w:r>
    </w:p>
    <w:p w14:paraId="2AAD5652" w14:textId="77777777" w:rsidR="00B4786A" w:rsidRPr="0093610C" w:rsidRDefault="00B4786A" w:rsidP="00B4786A">
      <w:pPr>
        <w:pStyle w:val="Prrafodelista"/>
        <w:widowControl/>
        <w:suppressAutoHyphens w:val="0"/>
      </w:pPr>
    </w:p>
    <w:p w14:paraId="56D53F3C"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14:paraId="4DE7CA85" w14:textId="77777777" w:rsidR="00B4786A" w:rsidRPr="0093610C" w:rsidRDefault="00B4786A" w:rsidP="00B4786A">
      <w:pPr>
        <w:pStyle w:val="Prrafodelista"/>
        <w:widowControl/>
        <w:suppressAutoHyphens w:val="0"/>
      </w:pPr>
    </w:p>
    <w:p w14:paraId="50513578" w14:textId="77777777"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14:paraId="567D1EAD" w14:textId="77777777"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14:paraId="74778C14" w14:textId="77777777" w:rsidTr="009D3151">
        <w:trPr>
          <w:trHeight w:val="12474"/>
        </w:trPr>
        <w:tc>
          <w:tcPr>
            <w:tcW w:w="1135" w:type="dxa"/>
          </w:tcPr>
          <w:p w14:paraId="089C2344" w14:textId="77777777" w:rsidR="009D3151" w:rsidRDefault="009D3151" w:rsidP="009D3151">
            <w:pPr>
              <w:pStyle w:val="Icones"/>
            </w:pPr>
            <w:bookmarkStart w:id="222" w:name="_Toc289857449"/>
            <w:bookmarkStart w:id="223" w:name="_Toc320100477"/>
          </w:p>
          <w:p w14:paraId="19B548E4" w14:textId="77777777" w:rsidR="009D3151" w:rsidRDefault="009D3151" w:rsidP="009D3151">
            <w:pPr>
              <w:pStyle w:val="Icones"/>
            </w:pPr>
          </w:p>
          <w:p w14:paraId="5FC3BFD9" w14:textId="77777777" w:rsidR="009D3151" w:rsidRDefault="009D3151" w:rsidP="009D3151">
            <w:pPr>
              <w:pStyle w:val="Icones"/>
            </w:pPr>
          </w:p>
          <w:p w14:paraId="73A3C3C4" w14:textId="77777777" w:rsidR="009D3151" w:rsidRDefault="009D3151" w:rsidP="009D3151">
            <w:pPr>
              <w:pStyle w:val="Icones"/>
            </w:pPr>
          </w:p>
          <w:p w14:paraId="6C9A3188" w14:textId="77777777" w:rsidR="009D3151" w:rsidRDefault="009D3151" w:rsidP="009D3151">
            <w:pPr>
              <w:pStyle w:val="Icones"/>
            </w:pPr>
          </w:p>
          <w:p w14:paraId="726B2E02" w14:textId="77777777" w:rsidR="009D3151" w:rsidRDefault="009D3151" w:rsidP="009D3151">
            <w:pPr>
              <w:pStyle w:val="Icones"/>
            </w:pPr>
          </w:p>
          <w:p w14:paraId="14D0E975" w14:textId="77777777" w:rsidR="009D3151" w:rsidRDefault="009D3151" w:rsidP="009D3151">
            <w:pPr>
              <w:pStyle w:val="Icones"/>
            </w:pPr>
          </w:p>
          <w:p w14:paraId="2D98E22E" w14:textId="77777777" w:rsidR="009D3151" w:rsidRDefault="009D3151" w:rsidP="009D3151">
            <w:pPr>
              <w:pStyle w:val="Icones"/>
            </w:pPr>
          </w:p>
          <w:p w14:paraId="5D29CCC9" w14:textId="77777777" w:rsidR="009D3151" w:rsidRDefault="009D3151" w:rsidP="009D3151">
            <w:pPr>
              <w:pStyle w:val="Icones"/>
            </w:pPr>
          </w:p>
          <w:p w14:paraId="27A21F33" w14:textId="77777777" w:rsidR="009D3151" w:rsidRDefault="009D3151" w:rsidP="009D3151">
            <w:pPr>
              <w:pStyle w:val="Icones"/>
            </w:pPr>
          </w:p>
          <w:p w14:paraId="1193BBC0" w14:textId="77777777" w:rsidR="009D3151" w:rsidRDefault="009D3151" w:rsidP="009D3151">
            <w:pPr>
              <w:pStyle w:val="Icones"/>
            </w:pPr>
          </w:p>
          <w:p w14:paraId="6B966E84" w14:textId="77777777" w:rsidR="009D3151" w:rsidRDefault="009D3151" w:rsidP="009D3151">
            <w:pPr>
              <w:pStyle w:val="Icones"/>
            </w:pPr>
          </w:p>
          <w:p w14:paraId="051ABFE2" w14:textId="77777777" w:rsidR="009D3151" w:rsidRDefault="009D3151" w:rsidP="009D3151">
            <w:pPr>
              <w:pStyle w:val="Icones"/>
            </w:pPr>
          </w:p>
          <w:p w14:paraId="6E3FF360" w14:textId="77777777" w:rsidR="009D3151" w:rsidRDefault="009D3151" w:rsidP="009D3151">
            <w:pPr>
              <w:pStyle w:val="Icones"/>
            </w:pPr>
          </w:p>
          <w:p w14:paraId="2668A582" w14:textId="77777777" w:rsidR="009D3151" w:rsidRDefault="009D3151" w:rsidP="009D3151">
            <w:pPr>
              <w:pStyle w:val="Icones"/>
            </w:pPr>
          </w:p>
          <w:p w14:paraId="17A23AFB" w14:textId="77777777" w:rsidR="009D3151" w:rsidRDefault="009D3151" w:rsidP="009D3151">
            <w:pPr>
              <w:pStyle w:val="Icones"/>
            </w:pPr>
          </w:p>
          <w:p w14:paraId="45BD5EFD" w14:textId="77777777" w:rsidR="009D3151" w:rsidRDefault="009D3151" w:rsidP="009D3151">
            <w:pPr>
              <w:pStyle w:val="Icones"/>
            </w:pPr>
          </w:p>
          <w:p w14:paraId="0CF1E568" w14:textId="77777777" w:rsidR="009D3151" w:rsidRDefault="009D3151" w:rsidP="009D3151">
            <w:pPr>
              <w:pStyle w:val="Icones"/>
            </w:pPr>
          </w:p>
          <w:p w14:paraId="36FA83EC" w14:textId="77777777" w:rsidR="009D3151" w:rsidRDefault="009D3151" w:rsidP="009D3151">
            <w:pPr>
              <w:pStyle w:val="Icones"/>
            </w:pPr>
          </w:p>
          <w:p w14:paraId="43A3D6F7" w14:textId="77777777" w:rsidR="009D3151" w:rsidRDefault="009D3151" w:rsidP="009D3151">
            <w:pPr>
              <w:pStyle w:val="Icones"/>
            </w:pPr>
          </w:p>
          <w:p w14:paraId="7F7AA096" w14:textId="77777777" w:rsidR="009D3151" w:rsidRDefault="009D3151" w:rsidP="009D3151">
            <w:pPr>
              <w:pStyle w:val="Icones"/>
            </w:pPr>
          </w:p>
          <w:p w14:paraId="1E6F990C" w14:textId="77777777" w:rsidR="009D3151" w:rsidRDefault="009D3151" w:rsidP="009D3151">
            <w:pPr>
              <w:pStyle w:val="Icones"/>
            </w:pPr>
          </w:p>
          <w:p w14:paraId="3D818323" w14:textId="77777777" w:rsidR="009D3151" w:rsidRDefault="009D3151" w:rsidP="009D3151">
            <w:pPr>
              <w:pStyle w:val="Icones"/>
            </w:pPr>
          </w:p>
          <w:p w14:paraId="2C90AFDB" w14:textId="77777777" w:rsidR="009D3151" w:rsidRDefault="009D3151" w:rsidP="009D3151">
            <w:pPr>
              <w:pStyle w:val="Icones"/>
            </w:pPr>
          </w:p>
          <w:p w14:paraId="45B72BBE" w14:textId="77777777" w:rsidR="009D3151" w:rsidRDefault="009D3151" w:rsidP="009D3151">
            <w:pPr>
              <w:pStyle w:val="Icones"/>
            </w:pPr>
          </w:p>
          <w:p w14:paraId="1F15E0EE" w14:textId="77777777" w:rsidR="009D3151" w:rsidRDefault="009D3151" w:rsidP="009D3151">
            <w:pPr>
              <w:pStyle w:val="Icones"/>
            </w:pPr>
          </w:p>
          <w:p w14:paraId="2562DA30" w14:textId="77777777" w:rsidR="009D3151" w:rsidRDefault="009D3151" w:rsidP="009D3151">
            <w:pPr>
              <w:pStyle w:val="Icones"/>
            </w:pPr>
          </w:p>
          <w:p w14:paraId="5C59211A" w14:textId="77777777" w:rsidR="009D3151" w:rsidRDefault="009D3151" w:rsidP="009D3151">
            <w:pPr>
              <w:pStyle w:val="Icones"/>
            </w:pPr>
          </w:p>
          <w:p w14:paraId="6257CF17" w14:textId="77777777" w:rsidR="009D3151" w:rsidRDefault="009D3151" w:rsidP="009D3151">
            <w:pPr>
              <w:pStyle w:val="Icones"/>
            </w:pPr>
          </w:p>
          <w:p w14:paraId="5DB08DBB" w14:textId="77777777" w:rsidR="009D3151" w:rsidRDefault="009D3151" w:rsidP="009D3151">
            <w:pPr>
              <w:pStyle w:val="Icones"/>
            </w:pPr>
          </w:p>
          <w:p w14:paraId="593A19BF" w14:textId="77777777" w:rsidR="009D3151" w:rsidRDefault="009D3151" w:rsidP="009D3151">
            <w:pPr>
              <w:pStyle w:val="Icones"/>
            </w:pPr>
          </w:p>
          <w:p w14:paraId="24FA93EC" w14:textId="77777777" w:rsidR="009D3151" w:rsidRDefault="009D3151" w:rsidP="009D3151">
            <w:pPr>
              <w:pStyle w:val="Icones"/>
            </w:pPr>
          </w:p>
          <w:p w14:paraId="3C098EEA" w14:textId="77777777" w:rsidR="009D3151" w:rsidRDefault="009D3151" w:rsidP="009D3151">
            <w:pPr>
              <w:pStyle w:val="Icones"/>
            </w:pPr>
          </w:p>
          <w:p w14:paraId="55BC7A1A" w14:textId="77777777" w:rsidR="009D3151" w:rsidRDefault="009D3151" w:rsidP="009D3151">
            <w:pPr>
              <w:pStyle w:val="Icones"/>
            </w:pPr>
          </w:p>
          <w:p w14:paraId="3AA52225" w14:textId="77777777" w:rsidR="009D3151" w:rsidRDefault="009D3151" w:rsidP="009D3151">
            <w:pPr>
              <w:pStyle w:val="Icones"/>
            </w:pPr>
          </w:p>
          <w:p w14:paraId="5ABA088D" w14:textId="77777777" w:rsidR="009D3151" w:rsidRDefault="009D3151" w:rsidP="009D3151">
            <w:pPr>
              <w:pStyle w:val="Icones"/>
            </w:pPr>
            <w:r>
              <w:t>Botó DREt</w:t>
            </w:r>
          </w:p>
          <w:p w14:paraId="2DE6EC21" w14:textId="77777777"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EFD7ED7" w14:textId="77777777" w:rsidR="009D3151" w:rsidRDefault="009D3151" w:rsidP="009D3151">
            <w:pPr>
              <w:pStyle w:val="Icones"/>
            </w:pPr>
          </w:p>
          <w:p w14:paraId="2DF7B135" w14:textId="77777777" w:rsidR="009D3151" w:rsidRDefault="009D3151" w:rsidP="009D3151">
            <w:pPr>
              <w:pStyle w:val="Icones"/>
            </w:pPr>
          </w:p>
          <w:p w14:paraId="12561373" w14:textId="77777777" w:rsidR="009D3151" w:rsidRDefault="009D3151" w:rsidP="009D3151">
            <w:pPr>
              <w:pStyle w:val="Icones"/>
            </w:pPr>
          </w:p>
          <w:p w14:paraId="0B34EA6A" w14:textId="77777777" w:rsidR="009D3151" w:rsidRDefault="009D3151" w:rsidP="009D3151">
            <w:pPr>
              <w:pStyle w:val="Icones"/>
            </w:pPr>
          </w:p>
          <w:p w14:paraId="08118A80" w14:textId="77777777" w:rsidR="009D3151" w:rsidRDefault="009D3151" w:rsidP="009D3151">
            <w:pPr>
              <w:pStyle w:val="Icones"/>
            </w:pPr>
          </w:p>
          <w:p w14:paraId="4771D14F" w14:textId="77777777" w:rsidR="009D3151" w:rsidRPr="000F21E2" w:rsidRDefault="009D3151" w:rsidP="009D3151">
            <w:pPr>
              <w:pStyle w:val="Icones"/>
            </w:pPr>
          </w:p>
        </w:tc>
      </w:tr>
    </w:tbl>
    <w:p w14:paraId="190EA3C6" w14:textId="77777777" w:rsidR="00B4786A" w:rsidRPr="0093610C" w:rsidRDefault="00B4786A" w:rsidP="00B62888">
      <w:pPr>
        <w:pStyle w:val="Ttulo1"/>
      </w:pPr>
      <w:r w:rsidRPr="0093610C">
        <w:t>O</w:t>
      </w:r>
      <w:bookmarkStart w:id="224" w:name="obrir-dicomdir"/>
      <w:bookmarkEnd w:id="224"/>
      <w:r w:rsidR="00D9382F">
        <w:t>brir</w:t>
      </w:r>
      <w:r w:rsidRPr="0093610C">
        <w:t xml:space="preserve"> DICOMDIR</w:t>
      </w:r>
      <w:bookmarkEnd w:id="222"/>
      <w:bookmarkEnd w:id="223"/>
    </w:p>
    <w:p w14:paraId="61AD9CFF" w14:textId="77777777"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14:paraId="5C6CDA12" w14:textId="77777777" w:rsidR="00B4786A" w:rsidRPr="0093610C" w:rsidRDefault="00B4786A" w:rsidP="00B4786A">
      <w:pPr>
        <w:rPr>
          <w:rFonts w:eastAsia="Times New Roman"/>
        </w:rPr>
      </w:pPr>
    </w:p>
    <w:p w14:paraId="56F6D2E8" w14:textId="77777777" w:rsidR="00B4786A" w:rsidRPr="0093610C" w:rsidRDefault="00B4786A" w:rsidP="00B4786A">
      <w:pPr>
        <w:rPr>
          <w:rFonts w:eastAsia="Times New Roman"/>
        </w:rPr>
      </w:pPr>
      <w:r w:rsidRPr="0093610C">
        <w:rPr>
          <w:rFonts w:eastAsia="Times New Roman"/>
        </w:rPr>
        <w:t>S'hi pot accedir de dues formes diferents:</w:t>
      </w:r>
    </w:p>
    <w:p w14:paraId="5605FD79" w14:textId="77777777" w:rsidR="00B4786A" w:rsidRPr="0093610C" w:rsidRDefault="00B4786A" w:rsidP="00B4786A">
      <w:pPr>
        <w:rPr>
          <w:rFonts w:eastAsia="Times New Roman"/>
        </w:rPr>
      </w:pPr>
      <w:r w:rsidRPr="0093610C">
        <w:rPr>
          <w:rFonts w:eastAsia="Times New Roman"/>
        </w:rPr>
        <w:tab/>
      </w:r>
    </w:p>
    <w:p w14:paraId="3ED9FA13" w14:textId="3401786C"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14:paraId="4B5B930D" w14:textId="77777777"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14:paraId="132545FF" w14:textId="77777777" w:rsidR="00B4786A" w:rsidRPr="0093610C" w:rsidRDefault="00B4786A" w:rsidP="00B4786A">
      <w:pPr>
        <w:keepNext/>
        <w:rPr>
          <w:rFonts w:eastAsia="Times New Roman"/>
        </w:rPr>
      </w:pPr>
    </w:p>
    <w:p w14:paraId="17FB0D2C" w14:textId="77777777"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15351A0B" w14:textId="77777777" w:rsidR="00B4786A" w:rsidRPr="0093610C" w:rsidRDefault="00B4786A" w:rsidP="00B4786A">
      <w:pPr>
        <w:keepNext/>
        <w:rPr>
          <w:rFonts w:eastAsia="Times New Roman"/>
        </w:rPr>
      </w:pPr>
    </w:p>
    <w:p w14:paraId="3134CF4B" w14:textId="77777777"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52014C08" w14:textId="77777777" w:rsidR="00B4786A" w:rsidRPr="0093610C" w:rsidRDefault="00B4786A" w:rsidP="00B4786A">
      <w:pPr>
        <w:keepNext/>
        <w:rPr>
          <w:rFonts w:eastAsia="Times New Roman"/>
        </w:rPr>
      </w:pPr>
    </w:p>
    <w:p w14:paraId="16CEBC4E" w14:textId="77777777" w:rsidR="00B4786A" w:rsidRPr="0093610C" w:rsidRDefault="00B4786A" w:rsidP="00B4786A">
      <w:pPr>
        <w:keepNext/>
        <w:rPr>
          <w:rFonts w:eastAsia="Times New Roman"/>
        </w:rPr>
      </w:pPr>
      <w:r w:rsidRPr="0093610C">
        <w:rPr>
          <w:rFonts w:eastAsia="Times New Roman"/>
        </w:rPr>
        <w:t>Es pot realitzar diferents accions amb els elements de la llista:</w:t>
      </w:r>
    </w:p>
    <w:p w14:paraId="141AB74F" w14:textId="77777777" w:rsidR="00B4786A" w:rsidRPr="0093610C" w:rsidRDefault="00B4786A" w:rsidP="00B4786A">
      <w:pPr>
        <w:keepNext/>
        <w:rPr>
          <w:rFonts w:eastAsia="Times New Roman"/>
        </w:rPr>
      </w:pPr>
    </w:p>
    <w:p w14:paraId="5FF7034D" w14:textId="251BFB39"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14:paraId="22468441" w14:textId="77777777" w:rsidR="00B4786A" w:rsidRPr="0093610C" w:rsidRDefault="00B4786A" w:rsidP="00B4786A">
      <w:pPr>
        <w:rPr>
          <w:rFonts w:eastAsia="Times New Roman"/>
        </w:rPr>
      </w:pPr>
    </w:p>
    <w:p w14:paraId="064C7EF1" w14:textId="27ED1331"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14:paraId="3FAEA869" w14:textId="77777777"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2A7F9B36" w14:textId="77777777"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14:paraId="7C724300" w14:textId="77777777" w:rsidR="00B4786A" w:rsidRPr="0093610C" w:rsidRDefault="00B4786A" w:rsidP="00B4786A">
      <w:pPr>
        <w:rPr>
          <w:rFonts w:eastAsia="Times New Roman"/>
        </w:rPr>
      </w:pPr>
    </w:p>
    <w:p w14:paraId="468155C7" w14:textId="77777777" w:rsidR="00B4786A" w:rsidRPr="0093610C" w:rsidRDefault="00B4786A" w:rsidP="00B4786A">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14:paraId="6AC49A04" w14:textId="77777777" w:rsidR="00B4786A" w:rsidRPr="0093610C" w:rsidRDefault="00B4786A" w:rsidP="00B4786A">
      <w:pPr>
        <w:rPr>
          <w:rFonts w:eastAsia="Times New Roman"/>
        </w:rPr>
      </w:pPr>
    </w:p>
    <w:p w14:paraId="13558CC8" w14:textId="77777777" w:rsidR="00B4786A" w:rsidRPr="0093610C" w:rsidRDefault="00B4786A" w:rsidP="00B4786A">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14:paraId="54069BC3" w14:textId="77777777" w:rsidR="00B4786A" w:rsidRPr="0093610C" w:rsidRDefault="00B4786A" w:rsidP="00B4786A">
      <w:pPr>
        <w:rPr>
          <w:rFonts w:eastAsia="Times New Roman"/>
        </w:rPr>
      </w:pPr>
    </w:p>
    <w:p w14:paraId="1C927024" w14:textId="77777777"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14:paraId="1E78516E" w14:textId="77777777" w:rsidR="009D3151" w:rsidRPr="0093610C" w:rsidRDefault="009D3151" w:rsidP="00B4786A">
      <w:pPr>
        <w:rPr>
          <w:rFonts w:eastAsia="Times New Roman"/>
        </w:rPr>
      </w:pPr>
    </w:p>
    <w:p w14:paraId="38E4E8EC" w14:textId="77777777"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6778C05B" w14:textId="77777777" w:rsidR="009D3151" w:rsidRPr="0093610C" w:rsidRDefault="009D3151" w:rsidP="00547257">
      <w:pPr>
        <w:jc w:val="center"/>
        <w:rPr>
          <w:rFonts w:eastAsia="Times New Roman"/>
        </w:rPr>
      </w:pPr>
    </w:p>
    <w:p w14:paraId="40C88964" w14:textId="77777777"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684B8B21" w14:textId="77777777" w:rsidR="00E01F4B" w:rsidRDefault="00E01F4B" w:rsidP="00E01F4B">
      <w:pPr>
        <w:rPr>
          <w:rFonts w:eastAsia="Times New Roman"/>
        </w:rPr>
      </w:pPr>
    </w:p>
    <w:p w14:paraId="35256DF8" w14:textId="77777777"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77F89C08" w14:textId="77777777" w:rsidR="00547257" w:rsidRDefault="00547257" w:rsidP="00E01F4B">
      <w:pPr>
        <w:jc w:val="center"/>
        <w:rPr>
          <w:rFonts w:eastAsia="Times New Roman"/>
        </w:rPr>
      </w:pPr>
    </w:p>
    <w:p w14:paraId="1786D00D" w14:textId="77777777"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14:paraId="29E840FD" w14:textId="77777777" w:rsidR="00E01F4B" w:rsidRDefault="00E01F4B" w:rsidP="00B4786A">
      <w:pPr>
        <w:rPr>
          <w:rFonts w:eastAsia="Times New Roman"/>
        </w:rPr>
      </w:pPr>
      <w:r>
        <w:rPr>
          <w:rFonts w:eastAsia="Times New Roman"/>
        </w:rPr>
        <w:t>En el cas que l’estudi no existeixi a la base de dades local, es descarrega i es visualitza automàticament.</w:t>
      </w:r>
    </w:p>
    <w:p w14:paraId="4E120193" w14:textId="77777777" w:rsidR="00E01F4B" w:rsidRPr="0093610C" w:rsidRDefault="00E01F4B" w:rsidP="00B4786A">
      <w:pPr>
        <w:rPr>
          <w:rFonts w:eastAsia="Times New Roman"/>
        </w:rPr>
      </w:pPr>
    </w:p>
    <w:p w14:paraId="23D3522D" w14:textId="77777777"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14:paraId="7D043FCB" w14:textId="77777777"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27103879" w14:textId="77777777"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345338D3" w14:textId="77777777" w:rsidR="00B4786A" w:rsidRPr="0093610C" w:rsidRDefault="00B4786A" w:rsidP="00B4786A">
      <w:pPr>
        <w:rPr>
          <w:rFonts w:eastAsia="Times New Roman"/>
        </w:rPr>
      </w:pPr>
    </w:p>
    <w:p w14:paraId="77B7B956" w14:textId="77777777"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14:paraId="5E4E0B68" w14:textId="77777777"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731875A9" w14:textId="77777777"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14:paraId="0C66CF48" w14:textId="77777777"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14:paraId="277EDDDB" w14:textId="77777777" w:rsidTr="009D3151">
        <w:trPr>
          <w:trHeight w:val="12474"/>
        </w:trPr>
        <w:tc>
          <w:tcPr>
            <w:tcW w:w="1135" w:type="dxa"/>
          </w:tcPr>
          <w:p w14:paraId="5F2AAC6F" w14:textId="77777777" w:rsidR="00917A68" w:rsidRPr="00216115" w:rsidRDefault="00917A68" w:rsidP="00216115"/>
          <w:p w14:paraId="03260FC5" w14:textId="77777777" w:rsidR="00917A68" w:rsidRPr="00216115" w:rsidRDefault="00917A68" w:rsidP="00216115"/>
          <w:p w14:paraId="6637AC31" w14:textId="77777777" w:rsidR="00917A68" w:rsidRPr="00216115" w:rsidRDefault="00917A68" w:rsidP="00216115"/>
          <w:p w14:paraId="00D5B36A" w14:textId="77777777" w:rsidR="00917A68" w:rsidRPr="00216115" w:rsidRDefault="00917A68" w:rsidP="00216115"/>
          <w:p w14:paraId="2150AB4C" w14:textId="77777777" w:rsidR="00917A68" w:rsidRPr="00216115" w:rsidRDefault="00917A68" w:rsidP="00216115"/>
          <w:p w14:paraId="2EC84885" w14:textId="77777777" w:rsidR="00917A68" w:rsidRPr="00216115" w:rsidRDefault="00917A68" w:rsidP="00216115"/>
          <w:p w14:paraId="5492E75A" w14:textId="77777777" w:rsidR="00917A68" w:rsidRPr="00216115" w:rsidRDefault="00917A68" w:rsidP="00216115"/>
          <w:p w14:paraId="22C23F67" w14:textId="77777777" w:rsidR="00917A68" w:rsidRPr="00216115" w:rsidRDefault="00917A68" w:rsidP="00216115"/>
          <w:p w14:paraId="11070A2B" w14:textId="77777777" w:rsidR="00917A68" w:rsidRPr="00216115" w:rsidRDefault="00917A68" w:rsidP="00216115"/>
          <w:p w14:paraId="7B715B29" w14:textId="77777777" w:rsidR="009D3151" w:rsidRDefault="009D3151" w:rsidP="009D3151">
            <w:pPr>
              <w:pStyle w:val="Icones"/>
            </w:pPr>
            <w:r>
              <w:t>Botó DREt</w:t>
            </w:r>
          </w:p>
          <w:p w14:paraId="46C3355F" w14:textId="77777777"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7BA81CA1" w14:textId="77777777" w:rsidR="00917A68" w:rsidRPr="00216115" w:rsidRDefault="00917A68" w:rsidP="00216115"/>
          <w:p w14:paraId="7B5F35AF" w14:textId="77777777" w:rsidR="00917A68" w:rsidRPr="00216115" w:rsidRDefault="00917A68" w:rsidP="00216115"/>
          <w:p w14:paraId="0E9B7BAE" w14:textId="77777777" w:rsidR="00917A68" w:rsidRPr="00216115" w:rsidRDefault="00917A68" w:rsidP="00216115"/>
          <w:p w14:paraId="7DE4747C" w14:textId="77777777" w:rsidR="00917A68" w:rsidRPr="00216115" w:rsidRDefault="00917A68" w:rsidP="00216115"/>
          <w:p w14:paraId="4055B4AE" w14:textId="77777777" w:rsidR="00917A68" w:rsidRPr="00216115" w:rsidRDefault="00917A68" w:rsidP="00216115"/>
          <w:p w14:paraId="330145F6" w14:textId="77777777" w:rsidR="00917A68" w:rsidRPr="00216115" w:rsidRDefault="00917A68" w:rsidP="00216115"/>
          <w:p w14:paraId="52E5C489" w14:textId="77777777" w:rsidR="00917A68" w:rsidRPr="00216115" w:rsidRDefault="00917A68" w:rsidP="00216115"/>
          <w:p w14:paraId="53B19143" w14:textId="77777777" w:rsidR="00917A68" w:rsidRPr="00216115" w:rsidRDefault="00917A68" w:rsidP="00216115"/>
          <w:p w14:paraId="15D0DBE4" w14:textId="77777777" w:rsidR="00917A68" w:rsidRDefault="00917A68" w:rsidP="00A67861">
            <w:pPr>
              <w:pStyle w:val="Icones"/>
            </w:pPr>
            <w:r>
              <w:t>ICONA 1</w:t>
            </w:r>
          </w:p>
          <w:p w14:paraId="08906BA9" w14:textId="77777777"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88"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911DB85" w14:textId="77777777"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14:paraId="4D1F69AA" w14:textId="77777777" w:rsidR="00B4786A" w:rsidRPr="0093610C" w:rsidRDefault="00B4786A" w:rsidP="00B4786A">
      <w:pPr>
        <w:rPr>
          <w:rFonts w:eastAsia="Times New Roman"/>
        </w:rPr>
      </w:pPr>
    </w:p>
    <w:p w14:paraId="3B90AE46" w14:textId="4B1DFD8F"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14:paraId="387A9177" w14:textId="77777777" w:rsidR="00B4786A" w:rsidRPr="0093610C" w:rsidRDefault="00B4786A" w:rsidP="00B4786A">
      <w:pPr>
        <w:rPr>
          <w:rFonts w:eastAsia="Times New Roman"/>
        </w:rPr>
      </w:pPr>
    </w:p>
    <w:p w14:paraId="512B5A7F" w14:textId="77777777"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89"/>
                    <a:stretch>
                      <a:fillRect/>
                    </a:stretch>
                  </pic:blipFill>
                  <pic:spPr>
                    <a:xfrm>
                      <a:off x="0" y="0"/>
                      <a:ext cx="5489295" cy="1009498"/>
                    </a:xfrm>
                    <a:prstGeom prst="rect">
                      <a:avLst/>
                    </a:prstGeom>
                  </pic:spPr>
                </pic:pic>
              </a:graphicData>
            </a:graphic>
          </wp:inline>
        </w:drawing>
      </w:r>
    </w:p>
    <w:p w14:paraId="073B92EE" w14:textId="77777777" w:rsidR="00917A68" w:rsidRDefault="00917A68" w:rsidP="00B4786A">
      <w:pPr>
        <w:rPr>
          <w:rFonts w:eastAsia="Times New Roman"/>
        </w:rPr>
      </w:pPr>
    </w:p>
    <w:p w14:paraId="1380714E" w14:textId="77777777"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14:paraId="418783B2" w14:textId="77777777" w:rsidR="00B4786A" w:rsidRPr="0093610C" w:rsidRDefault="00B4786A" w:rsidP="00B4786A">
      <w:pPr>
        <w:rPr>
          <w:rFonts w:eastAsia="Times New Roman"/>
        </w:rPr>
      </w:pPr>
    </w:p>
    <w:p w14:paraId="06D40CA6" w14:textId="77777777"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0"/>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FF5ECA3" w14:textId="77777777" w:rsidR="00B4786A" w:rsidRPr="0093610C" w:rsidRDefault="00B4786A" w:rsidP="00B4786A">
      <w:pPr>
        <w:rPr>
          <w:rFonts w:eastAsia="Times New Roman"/>
        </w:rPr>
      </w:pPr>
    </w:p>
    <w:p w14:paraId="6883E2C2" w14:textId="77777777"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14:paraId="269F1980" w14:textId="77777777"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14:paraId="40A201FE" w14:textId="77777777"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14:paraId="2233337C" w14:textId="77777777"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14:paraId="214AD718" w14:textId="77777777" w:rsidR="00B4786A" w:rsidRPr="0093610C" w:rsidRDefault="00B4786A" w:rsidP="00B4786A">
      <w:pPr>
        <w:ind w:firstLine="623"/>
        <w:rPr>
          <w:rFonts w:eastAsia="Times New Roman"/>
        </w:rPr>
      </w:pPr>
    </w:p>
    <w:p w14:paraId="4F2A6C4A" w14:textId="77777777"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14:paraId="2989320B" w14:textId="77777777"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14:paraId="0F519DB3" w14:textId="77777777"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14:paraId="491B9D5D" w14:textId="77777777"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14:paraId="4370E19C" w14:textId="77777777"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14:paraId="10E47530" w14:textId="77777777" w:rsidTr="00A67861">
        <w:trPr>
          <w:trHeight w:val="12474"/>
        </w:trPr>
        <w:tc>
          <w:tcPr>
            <w:tcW w:w="907" w:type="dxa"/>
          </w:tcPr>
          <w:p w14:paraId="5C8BFBEE" w14:textId="77777777" w:rsidR="00216115" w:rsidRPr="00216115" w:rsidRDefault="00216115" w:rsidP="00216115"/>
          <w:p w14:paraId="014CC6A3" w14:textId="77777777" w:rsidR="00216115" w:rsidRPr="00216115" w:rsidRDefault="00216115" w:rsidP="00216115"/>
          <w:p w14:paraId="796D0146" w14:textId="77777777" w:rsidR="00216115" w:rsidRPr="00216115" w:rsidRDefault="00216115" w:rsidP="00216115"/>
          <w:p w14:paraId="65D6E51F" w14:textId="77777777" w:rsidR="00216115" w:rsidRPr="00216115" w:rsidRDefault="00216115" w:rsidP="00216115"/>
          <w:p w14:paraId="0020C409" w14:textId="77777777" w:rsidR="00216115" w:rsidRPr="00216115" w:rsidRDefault="00216115" w:rsidP="00216115"/>
          <w:p w14:paraId="040D44B8" w14:textId="77777777" w:rsidR="00216115" w:rsidRPr="00216115" w:rsidRDefault="00216115" w:rsidP="00216115"/>
          <w:p w14:paraId="0C120A36" w14:textId="77777777" w:rsidR="00216115" w:rsidRDefault="00216115" w:rsidP="00A67861">
            <w:pPr>
              <w:pStyle w:val="Icones"/>
            </w:pPr>
            <w:r>
              <w:t>ICONA 1</w:t>
            </w:r>
          </w:p>
          <w:p w14:paraId="2B1E606B" w14:textId="77777777"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1"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765AF44" w14:textId="77777777" w:rsidR="00216115" w:rsidRPr="00216115" w:rsidRDefault="00216115" w:rsidP="00216115">
            <w:pPr>
              <w:pStyle w:val="Icones"/>
            </w:pPr>
            <w:r w:rsidRPr="00216115">
              <w:t>ICONA 2</w:t>
            </w:r>
          </w:p>
          <w:p w14:paraId="2301A35A" w14:textId="77777777"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14:paraId="27705C79" w14:textId="77777777" w:rsidR="00B4786A" w:rsidRPr="0093610C" w:rsidRDefault="00B4786A" w:rsidP="00B4786A">
      <w:pPr>
        <w:rPr>
          <w:rFonts w:eastAsia="Times New Roman"/>
        </w:rPr>
      </w:pPr>
    </w:p>
    <w:p w14:paraId="1C9863FA" w14:textId="77777777" w:rsidR="00B4786A" w:rsidRPr="0093610C" w:rsidRDefault="00B4786A" w:rsidP="00B4786A">
      <w:pPr>
        <w:rPr>
          <w:rFonts w:eastAsia="Times New Roman"/>
        </w:rPr>
      </w:pPr>
    </w:p>
    <w:p w14:paraId="1D403561" w14:textId="77777777"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14:paraId="434C8F9F" w14:textId="77777777" w:rsidR="00B4786A" w:rsidRPr="0093610C" w:rsidRDefault="00B4786A" w:rsidP="00B4786A">
      <w:pPr>
        <w:rPr>
          <w:rFonts w:eastAsia="Times New Roman"/>
        </w:rPr>
      </w:pPr>
    </w:p>
    <w:p w14:paraId="6B2EA83E"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3"/>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77F9386C" w14:textId="77777777" w:rsidR="00B4786A" w:rsidRPr="0093610C" w:rsidRDefault="00B4786A" w:rsidP="00B4786A">
      <w:pPr>
        <w:rPr>
          <w:rFonts w:eastAsia="Times New Roman"/>
        </w:rPr>
      </w:pPr>
    </w:p>
    <w:p w14:paraId="2EF688A3" w14:textId="77777777"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14:paraId="42E4A35D" w14:textId="77777777"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585C11EE" w14:textId="77777777"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14:paraId="5F28CDEC" w14:textId="77777777"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14:paraId="0C5FAC96" w14:textId="77777777" w:rsidTr="00A67861">
        <w:trPr>
          <w:trHeight w:val="12474"/>
        </w:trPr>
        <w:tc>
          <w:tcPr>
            <w:tcW w:w="907" w:type="dxa"/>
          </w:tcPr>
          <w:p w14:paraId="3B70B73E" w14:textId="77777777" w:rsidR="00216115" w:rsidRPr="00216115" w:rsidRDefault="00216115" w:rsidP="00A67861"/>
          <w:p w14:paraId="6E329D90" w14:textId="77777777" w:rsidR="00216115" w:rsidRPr="00216115" w:rsidRDefault="00216115" w:rsidP="00A67861"/>
          <w:p w14:paraId="26D38790" w14:textId="77777777" w:rsidR="00216115" w:rsidRPr="00216115" w:rsidRDefault="00216115" w:rsidP="00A67861"/>
          <w:p w14:paraId="1C0468AB" w14:textId="77777777" w:rsidR="00216115" w:rsidRPr="00216115" w:rsidRDefault="00216115" w:rsidP="00A67861"/>
          <w:p w14:paraId="70303B4A" w14:textId="77777777" w:rsidR="00216115" w:rsidRDefault="00216115" w:rsidP="00A67861">
            <w:pPr>
              <w:pStyle w:val="Icones"/>
            </w:pPr>
            <w:r>
              <w:t>ICONA 1</w:t>
            </w:r>
          </w:p>
          <w:p w14:paraId="055F778E" w14:textId="77777777"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4"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3A7A24D4" w14:textId="77777777" w:rsidR="00216115" w:rsidRPr="00216115" w:rsidRDefault="00216115" w:rsidP="00A67861">
            <w:pPr>
              <w:pStyle w:val="Icones"/>
            </w:pPr>
            <w:r w:rsidRPr="00216115">
              <w:t>ICONA 2</w:t>
            </w:r>
          </w:p>
          <w:p w14:paraId="7AE3B33A" w14:textId="77777777"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5"/>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4D6CBB5A" w14:textId="77777777" w:rsidR="00B4786A" w:rsidRPr="0093610C" w:rsidRDefault="00B4786A" w:rsidP="00B4786A">
      <w:pPr>
        <w:rPr>
          <w:rFonts w:eastAsia="Times New Roman"/>
        </w:rPr>
      </w:pPr>
    </w:p>
    <w:p w14:paraId="5F5C42C3" w14:textId="77777777"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14:paraId="717A0F39" w14:textId="77777777" w:rsidR="00B4786A" w:rsidRPr="0093610C" w:rsidRDefault="00B4786A" w:rsidP="00B4786A">
      <w:pPr>
        <w:rPr>
          <w:rFonts w:eastAsia="Times New Roman"/>
        </w:rPr>
      </w:pPr>
    </w:p>
    <w:p w14:paraId="72A6FC7C"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6"/>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B3107C7" w14:textId="77777777" w:rsidR="00B4786A" w:rsidRPr="0093610C" w:rsidRDefault="00B4786A" w:rsidP="00B4786A">
      <w:pPr>
        <w:rPr>
          <w:rFonts w:eastAsia="Times New Roman"/>
        </w:rPr>
      </w:pPr>
    </w:p>
    <w:p w14:paraId="730411F7" w14:textId="77777777"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7E32252A" w14:textId="77777777"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14:paraId="64C8C6F3" w14:textId="77777777"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14:paraId="05853A83" w14:textId="77777777" w:rsidR="00A14EB6" w:rsidRPr="0093610C" w:rsidRDefault="00A14EB6" w:rsidP="00B4786A">
      <w:pPr>
        <w:rPr>
          <w:rFonts w:eastAsia="Times New Roman"/>
        </w:rPr>
      </w:pPr>
    </w:p>
    <w:p w14:paraId="63226C15" w14:textId="58953150"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14:paraId="691E43D4" w14:textId="77777777" w:rsidTr="00A67861">
        <w:trPr>
          <w:trHeight w:val="12474"/>
        </w:trPr>
        <w:tc>
          <w:tcPr>
            <w:tcW w:w="907" w:type="dxa"/>
          </w:tcPr>
          <w:p w14:paraId="3A99602F" w14:textId="77777777" w:rsidR="00A14EB6" w:rsidRPr="00216115" w:rsidRDefault="00A14EB6" w:rsidP="00A67861"/>
          <w:p w14:paraId="290BBCE6" w14:textId="77777777" w:rsidR="00A14EB6" w:rsidRPr="00216115" w:rsidRDefault="00A14EB6" w:rsidP="00A67861"/>
          <w:p w14:paraId="425A8485" w14:textId="77777777" w:rsidR="00A14EB6" w:rsidRPr="00216115" w:rsidRDefault="00A14EB6" w:rsidP="00A67861"/>
          <w:p w14:paraId="259AA84D" w14:textId="77777777" w:rsidR="00A14EB6" w:rsidRPr="00216115" w:rsidRDefault="00A14EB6" w:rsidP="00A67861"/>
          <w:p w14:paraId="39375E7A" w14:textId="77777777" w:rsidR="00A14EB6" w:rsidRDefault="00A14EB6" w:rsidP="00A67861">
            <w:pPr>
              <w:pStyle w:val="Icones"/>
            </w:pPr>
            <w:r>
              <w:t>ICONA 1</w:t>
            </w:r>
          </w:p>
          <w:p w14:paraId="1C303342" w14:textId="77777777"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7"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002B22A7" w14:textId="77777777" w:rsidR="00A14EB6" w:rsidRPr="00216115" w:rsidRDefault="00A14EB6" w:rsidP="00A67861">
            <w:pPr>
              <w:pStyle w:val="Icones"/>
            </w:pPr>
            <w:r w:rsidRPr="00216115">
              <w:t>ICONA 2</w:t>
            </w:r>
          </w:p>
          <w:p w14:paraId="11DD1293" w14:textId="77777777"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5"/>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491D0D97" w14:textId="77777777" w:rsidR="00B4786A" w:rsidRPr="0093610C" w:rsidRDefault="00B4786A" w:rsidP="00B4786A">
      <w:pPr>
        <w:rPr>
          <w:rFonts w:eastAsia="Times New Roman"/>
        </w:rPr>
      </w:pPr>
    </w:p>
    <w:p w14:paraId="7A9F2348" w14:textId="77777777" w:rsidR="00B4786A" w:rsidRPr="0093610C" w:rsidRDefault="00B4786A" w:rsidP="00B4786A">
      <w:pPr>
        <w:rPr>
          <w:rFonts w:eastAsia="Times New Roman"/>
        </w:rPr>
      </w:pPr>
    </w:p>
    <w:p w14:paraId="461981A9" w14:textId="77777777"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0"/>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5B8FF7A6" w14:textId="77777777" w:rsidR="00B4786A" w:rsidRPr="0093610C" w:rsidRDefault="00B4786A" w:rsidP="00B4786A">
      <w:pPr>
        <w:rPr>
          <w:rFonts w:eastAsia="Times New Roman"/>
        </w:rPr>
      </w:pPr>
    </w:p>
    <w:p w14:paraId="3D1C918B" w14:textId="77777777" w:rsidR="00B4786A" w:rsidRPr="0093610C" w:rsidRDefault="00B4786A" w:rsidP="00B4786A">
      <w:pPr>
        <w:rPr>
          <w:rFonts w:eastAsia="Times New Roman"/>
        </w:rPr>
      </w:pPr>
    </w:p>
    <w:p w14:paraId="0C084D1A" w14:textId="77777777" w:rsidR="00B4786A" w:rsidRPr="0093610C" w:rsidRDefault="00B4786A" w:rsidP="00B4786A">
      <w:pPr>
        <w:widowControl/>
        <w:suppressAutoHyphens w:val="0"/>
        <w:spacing w:line="240" w:lineRule="auto"/>
        <w:sectPr w:rsidR="00B4786A" w:rsidRPr="0093610C" w:rsidSect="00375340">
          <w:headerReference w:type="even" r:id="rId198"/>
          <w:headerReference w:type="default" r:id="rId199"/>
          <w:footerReference w:type="even" r:id="rId200"/>
          <w:footerReference w:type="default" r:id="rId201"/>
          <w:pgSz w:w="11900" w:h="16840"/>
          <w:pgMar w:top="1418" w:right="1134" w:bottom="1134" w:left="1134" w:header="3005" w:footer="708" w:gutter="0"/>
          <w:pgNumType w:start="0"/>
          <w:cols w:space="708"/>
          <w:titlePg/>
          <w:docGrid w:linePitch="272"/>
        </w:sectPr>
      </w:pPr>
      <w:r w:rsidRPr="0093610C">
        <w:br w:type="page"/>
      </w:r>
    </w:p>
    <w:p w14:paraId="35829C7D" w14:textId="77777777"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14:paraId="6EBA2A2B" w14:textId="77777777" w:rsidR="0065383D" w:rsidRDefault="008F7444" w:rsidP="00B4786A">
      <w:pPr>
        <w:pStyle w:val="Ttulo2"/>
        <w:numPr>
          <w:ilvl w:val="1"/>
          <w:numId w:val="1"/>
        </w:numPr>
      </w:pPr>
      <w:bookmarkStart w:id="244" w:name="_Toc320100485"/>
      <w:r>
        <w:t>D</w:t>
      </w:r>
      <w:r w:rsidR="00B4786A" w:rsidRPr="0093610C">
        <w:t>receres principals</w:t>
      </w:r>
      <w:bookmarkEnd w:id="244"/>
    </w:p>
    <w:p w14:paraId="76F0ADC0" w14:textId="77777777" w:rsidR="0065383D" w:rsidRPr="0065383D" w:rsidRDefault="0065383D" w:rsidP="0065383D"/>
    <w:p w14:paraId="0A46A1F4" w14:textId="77777777"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2"/>
                    <a:stretch>
                      <a:fillRect/>
                    </a:stretch>
                  </pic:blipFill>
                  <pic:spPr>
                    <a:xfrm>
                      <a:off x="0" y="0"/>
                      <a:ext cx="8997359" cy="3806455"/>
                    </a:xfrm>
                    <a:prstGeom prst="rect">
                      <a:avLst/>
                    </a:prstGeom>
                  </pic:spPr>
                </pic:pic>
              </a:graphicData>
            </a:graphic>
          </wp:inline>
        </w:drawing>
      </w:r>
    </w:p>
    <w:p w14:paraId="52BFC337" w14:textId="77777777" w:rsidR="00B4786A" w:rsidRDefault="00B4786A" w:rsidP="00B4786A">
      <w:pPr>
        <w:pStyle w:val="Ttulo2"/>
        <w:numPr>
          <w:ilvl w:val="1"/>
          <w:numId w:val="1"/>
        </w:numPr>
      </w:pPr>
      <w:bookmarkStart w:id="245" w:name="_Toc320100486"/>
      <w:r w:rsidRPr="0093610C">
        <w:lastRenderedPageBreak/>
        <w:t>Altres dreceres importants</w:t>
      </w:r>
      <w:bookmarkEnd w:id="245"/>
    </w:p>
    <w:p w14:paraId="21B0E9F4" w14:textId="77777777"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14:paraId="178CFB93" w14:textId="77777777" w:rsidTr="002C55B6">
        <w:trPr>
          <w:trHeight w:val="390"/>
        </w:trPr>
        <w:tc>
          <w:tcPr>
            <w:tcW w:w="567" w:type="dxa"/>
          </w:tcPr>
          <w:p w14:paraId="1B0BE85F" w14:textId="77777777"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3"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32DE36DD" w14:textId="77777777" w:rsidR="0065383D" w:rsidRPr="0013602C" w:rsidRDefault="0065383D" w:rsidP="002C55B6">
            <w:pPr>
              <w:rPr>
                <w:sz w:val="22"/>
                <w:szCs w:val="22"/>
              </w:rPr>
            </w:pPr>
            <w:r w:rsidRPr="0013602C">
              <w:rPr>
                <w:sz w:val="22"/>
                <w:szCs w:val="22"/>
              </w:rPr>
              <w:t>Vista axial</w:t>
            </w:r>
          </w:p>
        </w:tc>
        <w:tc>
          <w:tcPr>
            <w:tcW w:w="1701" w:type="dxa"/>
          </w:tcPr>
          <w:p w14:paraId="11EB9886"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14:paraId="16471729" w14:textId="77777777"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4"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40504880" w14:textId="77777777" w:rsidR="0065383D" w:rsidRPr="0013602C" w:rsidRDefault="0065383D" w:rsidP="002C55B6">
            <w:pPr>
              <w:rPr>
                <w:sz w:val="22"/>
                <w:szCs w:val="22"/>
              </w:rPr>
            </w:pPr>
            <w:r w:rsidRPr="0013602C">
              <w:rPr>
                <w:sz w:val="22"/>
                <w:szCs w:val="22"/>
              </w:rPr>
              <w:t>Nova finestra</w:t>
            </w:r>
          </w:p>
        </w:tc>
        <w:tc>
          <w:tcPr>
            <w:tcW w:w="1985" w:type="dxa"/>
          </w:tcPr>
          <w:p w14:paraId="62FA30B6"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14:paraId="332BAAA2" w14:textId="77777777"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9" cstate="print"/>
                          <a:stretch>
                            <a:fillRect/>
                          </a:stretch>
                        </pic:blipFill>
                        <pic:spPr>
                          <a:xfrm>
                            <a:off x="0" y="0"/>
                            <a:ext cx="215128" cy="215128"/>
                          </a:xfrm>
                          <a:prstGeom prst="rect">
                            <a:avLst/>
                          </a:prstGeom>
                        </pic:spPr>
                      </pic:pic>
                    </a:graphicData>
                  </a:graphic>
                </wp:inline>
              </w:drawing>
            </w:r>
          </w:p>
        </w:tc>
        <w:tc>
          <w:tcPr>
            <w:tcW w:w="2977" w:type="dxa"/>
          </w:tcPr>
          <w:p w14:paraId="2D3DCDA3" w14:textId="77777777" w:rsidR="0065383D" w:rsidRPr="0013602C" w:rsidRDefault="0065383D" w:rsidP="002C55B6">
            <w:pPr>
              <w:rPr>
                <w:sz w:val="22"/>
                <w:szCs w:val="22"/>
              </w:rPr>
            </w:pPr>
            <w:r w:rsidRPr="0013602C">
              <w:rPr>
                <w:sz w:val="22"/>
                <w:szCs w:val="22"/>
              </w:rPr>
              <w:t>Angle obert</w:t>
            </w:r>
          </w:p>
        </w:tc>
        <w:tc>
          <w:tcPr>
            <w:tcW w:w="1417" w:type="dxa"/>
          </w:tcPr>
          <w:p w14:paraId="3706B650"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14:paraId="7B4E047C" w14:textId="77777777" w:rsidTr="002C55B6">
        <w:trPr>
          <w:trHeight w:val="405"/>
        </w:trPr>
        <w:tc>
          <w:tcPr>
            <w:tcW w:w="567" w:type="dxa"/>
          </w:tcPr>
          <w:p w14:paraId="169BE815" w14:textId="77777777"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5"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6233183" w14:textId="77777777" w:rsidR="0065383D" w:rsidRPr="0013602C" w:rsidRDefault="0065383D" w:rsidP="002C55B6">
            <w:pPr>
              <w:rPr>
                <w:sz w:val="22"/>
                <w:szCs w:val="22"/>
              </w:rPr>
            </w:pPr>
            <w:r w:rsidRPr="0013602C">
              <w:rPr>
                <w:sz w:val="22"/>
                <w:szCs w:val="22"/>
              </w:rPr>
              <w:t>Vista sagital</w:t>
            </w:r>
          </w:p>
        </w:tc>
        <w:tc>
          <w:tcPr>
            <w:tcW w:w="1701" w:type="dxa"/>
          </w:tcPr>
          <w:p w14:paraId="3F2F5E29"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14:paraId="173C1035" w14:textId="77777777"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6"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467567" w14:textId="77777777"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14:paraId="0812DA72"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14:paraId="5652FBCA" w14:textId="77777777"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48924CF3" w14:textId="77777777" w:rsidR="0065383D" w:rsidRPr="0013602C" w:rsidRDefault="0065383D" w:rsidP="002C55B6">
            <w:pPr>
              <w:rPr>
                <w:sz w:val="22"/>
                <w:szCs w:val="22"/>
              </w:rPr>
            </w:pPr>
            <w:r>
              <w:rPr>
                <w:sz w:val="22"/>
                <w:szCs w:val="22"/>
              </w:rPr>
              <w:t>Àrea poligonal</w:t>
            </w:r>
          </w:p>
        </w:tc>
        <w:tc>
          <w:tcPr>
            <w:tcW w:w="1417" w:type="dxa"/>
          </w:tcPr>
          <w:p w14:paraId="2F9ED494"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14:paraId="13B190EC" w14:textId="77777777" w:rsidTr="002C55B6">
        <w:trPr>
          <w:trHeight w:val="390"/>
        </w:trPr>
        <w:tc>
          <w:tcPr>
            <w:tcW w:w="567" w:type="dxa"/>
          </w:tcPr>
          <w:p w14:paraId="7B0EF743" w14:textId="77777777"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7"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0830CD0A" w14:textId="77777777" w:rsidR="0065383D" w:rsidRPr="0013602C" w:rsidRDefault="0065383D" w:rsidP="002C55B6">
            <w:pPr>
              <w:rPr>
                <w:sz w:val="22"/>
                <w:szCs w:val="22"/>
              </w:rPr>
            </w:pPr>
            <w:r w:rsidRPr="0013602C">
              <w:rPr>
                <w:sz w:val="22"/>
                <w:szCs w:val="22"/>
              </w:rPr>
              <w:t>Vista coronal</w:t>
            </w:r>
          </w:p>
        </w:tc>
        <w:tc>
          <w:tcPr>
            <w:tcW w:w="1701" w:type="dxa"/>
          </w:tcPr>
          <w:p w14:paraId="5336AA4F"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14:paraId="733082F2" w14:textId="77777777"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08"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271C6D7C" w14:textId="77777777"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14:paraId="08A0F35C"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14:paraId="21A4C493" w14:textId="77777777"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09" cstate="print"/>
                          <a:srcRect b="15625"/>
                          <a:stretch>
                            <a:fillRect/>
                          </a:stretch>
                        </pic:blipFill>
                        <pic:spPr>
                          <a:xfrm>
                            <a:off x="0" y="0"/>
                            <a:ext cx="230466" cy="194455"/>
                          </a:xfrm>
                          <a:prstGeom prst="rect">
                            <a:avLst/>
                          </a:prstGeom>
                        </pic:spPr>
                      </pic:pic>
                    </a:graphicData>
                  </a:graphic>
                </wp:inline>
              </w:drawing>
            </w:r>
          </w:p>
        </w:tc>
        <w:tc>
          <w:tcPr>
            <w:tcW w:w="2977" w:type="dxa"/>
          </w:tcPr>
          <w:p w14:paraId="4915FF10" w14:textId="77777777"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14:paraId="6BE6E379"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14:paraId="10009575" w14:textId="77777777" w:rsidTr="002C55B6">
        <w:trPr>
          <w:trHeight w:val="405"/>
        </w:trPr>
        <w:tc>
          <w:tcPr>
            <w:tcW w:w="567" w:type="dxa"/>
            <w:vMerge w:val="restart"/>
          </w:tcPr>
          <w:p w14:paraId="1E1159DF" w14:textId="77777777"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0"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1AB172F7" w14:textId="77777777"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14:paraId="249434FD"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14:paraId="64C19DC8" w14:textId="77777777"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1"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72CEF39F" w14:textId="77777777"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14:paraId="0864FF2B"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14:paraId="259DD762" w14:textId="77777777"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6" cstate="print"/>
                          <a:stretch>
                            <a:fillRect/>
                          </a:stretch>
                        </pic:blipFill>
                        <pic:spPr>
                          <a:xfrm>
                            <a:off x="0" y="0"/>
                            <a:ext cx="224109" cy="224109"/>
                          </a:xfrm>
                          <a:prstGeom prst="rect">
                            <a:avLst/>
                          </a:prstGeom>
                        </pic:spPr>
                      </pic:pic>
                    </a:graphicData>
                  </a:graphic>
                </wp:inline>
              </w:drawing>
            </w:r>
          </w:p>
        </w:tc>
        <w:tc>
          <w:tcPr>
            <w:tcW w:w="2977" w:type="dxa"/>
          </w:tcPr>
          <w:p w14:paraId="335C9E5F" w14:textId="77777777" w:rsidR="0065383D" w:rsidRPr="0013602C" w:rsidRDefault="0065383D" w:rsidP="002C55B6">
            <w:pPr>
              <w:rPr>
                <w:sz w:val="22"/>
                <w:szCs w:val="22"/>
              </w:rPr>
            </w:pPr>
            <w:r w:rsidRPr="0013602C">
              <w:rPr>
                <w:sz w:val="22"/>
                <w:szCs w:val="22"/>
              </w:rPr>
              <w:t>Restaura</w:t>
            </w:r>
          </w:p>
        </w:tc>
        <w:tc>
          <w:tcPr>
            <w:tcW w:w="1417" w:type="dxa"/>
          </w:tcPr>
          <w:p w14:paraId="03347F34"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14:paraId="3005CC60" w14:textId="77777777" w:rsidTr="002C55B6">
        <w:trPr>
          <w:trHeight w:val="390"/>
        </w:trPr>
        <w:tc>
          <w:tcPr>
            <w:tcW w:w="567" w:type="dxa"/>
            <w:vMerge/>
          </w:tcPr>
          <w:p w14:paraId="01725964" w14:textId="77777777" w:rsidR="0065383D" w:rsidRPr="0013602C" w:rsidRDefault="0065383D" w:rsidP="002C55B6"/>
        </w:tc>
        <w:tc>
          <w:tcPr>
            <w:tcW w:w="2268" w:type="dxa"/>
          </w:tcPr>
          <w:p w14:paraId="1ADBF812" w14:textId="77777777" w:rsidR="0065383D" w:rsidRPr="0013602C" w:rsidRDefault="0065383D" w:rsidP="002C55B6">
            <w:pPr>
              <w:rPr>
                <w:sz w:val="22"/>
                <w:szCs w:val="22"/>
              </w:rPr>
            </w:pPr>
            <w:r w:rsidRPr="0013602C">
              <w:rPr>
                <w:sz w:val="22"/>
                <w:szCs w:val="22"/>
              </w:rPr>
              <w:t>Captura tota la sèrie</w:t>
            </w:r>
          </w:p>
        </w:tc>
        <w:tc>
          <w:tcPr>
            <w:tcW w:w="1701" w:type="dxa"/>
          </w:tcPr>
          <w:p w14:paraId="03C87A80"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14:paraId="3D1022B5" w14:textId="77777777"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2"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2F103D4E" w14:textId="77777777"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14:paraId="1D0C9654"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14:paraId="06EFE8D0" w14:textId="77777777"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3"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CC3344D" w14:textId="77777777" w:rsidR="0065383D" w:rsidRPr="0013602C" w:rsidRDefault="0065383D" w:rsidP="002C55B6">
            <w:pPr>
              <w:rPr>
                <w:sz w:val="22"/>
                <w:szCs w:val="22"/>
              </w:rPr>
            </w:pPr>
            <w:r>
              <w:rPr>
                <w:sz w:val="22"/>
                <w:szCs w:val="22"/>
              </w:rPr>
              <w:t>Maximitza a vàries pantalles</w:t>
            </w:r>
          </w:p>
        </w:tc>
        <w:tc>
          <w:tcPr>
            <w:tcW w:w="1417" w:type="dxa"/>
          </w:tcPr>
          <w:p w14:paraId="27BA456A" w14:textId="77777777"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14:paraId="0D72E44E" w14:textId="77777777" w:rsidTr="002C55B6">
        <w:trPr>
          <w:trHeight w:val="390"/>
        </w:trPr>
        <w:tc>
          <w:tcPr>
            <w:tcW w:w="567" w:type="dxa"/>
          </w:tcPr>
          <w:p w14:paraId="697E42AF" w14:textId="77777777"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4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BD11C2D" w14:textId="77777777"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14:paraId="1032B3B5"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14:paraId="0424D391" w14:textId="77777777"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0"/>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13D5069E" w14:textId="77777777" w:rsidR="0065383D" w:rsidRDefault="0065383D" w:rsidP="002C55B6">
            <w:pPr>
              <w:rPr>
                <w:sz w:val="22"/>
                <w:szCs w:val="22"/>
              </w:rPr>
            </w:pPr>
            <w:r>
              <w:rPr>
                <w:sz w:val="22"/>
                <w:szCs w:val="22"/>
              </w:rPr>
              <w:t>Lupa</w:t>
            </w:r>
          </w:p>
        </w:tc>
        <w:tc>
          <w:tcPr>
            <w:tcW w:w="1985" w:type="dxa"/>
          </w:tcPr>
          <w:p w14:paraId="6E6BA3ED"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14:paraId="327CB4B5" w14:textId="77777777" w:rsidR="0065383D" w:rsidRPr="0013602C" w:rsidRDefault="0065383D" w:rsidP="002C55B6">
            <w:pPr>
              <w:rPr>
                <w:color w:val="FFFFFF" w:themeColor="background1"/>
                <w:sz w:val="22"/>
                <w:szCs w:val="22"/>
              </w:rPr>
            </w:pPr>
          </w:p>
        </w:tc>
        <w:tc>
          <w:tcPr>
            <w:tcW w:w="2977" w:type="dxa"/>
          </w:tcPr>
          <w:p w14:paraId="752D5619" w14:textId="77777777" w:rsidR="0065383D" w:rsidRPr="0013602C" w:rsidRDefault="0065383D" w:rsidP="002C55B6">
            <w:pPr>
              <w:rPr>
                <w:sz w:val="22"/>
                <w:szCs w:val="22"/>
              </w:rPr>
            </w:pPr>
            <w:r>
              <w:rPr>
                <w:sz w:val="22"/>
                <w:szCs w:val="22"/>
              </w:rPr>
              <w:t>Canvia la finestra de pantalla</w:t>
            </w:r>
          </w:p>
        </w:tc>
        <w:tc>
          <w:tcPr>
            <w:tcW w:w="1417" w:type="dxa"/>
          </w:tcPr>
          <w:p w14:paraId="674CEED2" w14:textId="77777777" w:rsidR="0065383D" w:rsidRPr="0013602C" w:rsidRDefault="004E4D0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14:paraId="0BAD3B0A" w14:textId="77777777" w:rsidR="0065383D" w:rsidRPr="0065383D" w:rsidRDefault="0065383D" w:rsidP="0065383D"/>
    <w:p w14:paraId="0FBE92AD" w14:textId="77777777"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14:paraId="1D0DB87D" w14:textId="77777777"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14:paraId="326B4B62" w14:textId="77777777" w:rsidR="00B4786A" w:rsidRPr="0093610C" w:rsidRDefault="00B4786A" w:rsidP="00B4786A">
      <w:pPr>
        <w:rPr>
          <w:rFonts w:eastAsia="Times New Roman"/>
        </w:rPr>
      </w:pPr>
    </w:p>
    <w:p w14:paraId="5937BC60" w14:textId="77777777"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14:paraId="4A429D8B" w14:textId="77777777" w:rsidR="00B4786A" w:rsidRPr="0093610C" w:rsidRDefault="00B4786A" w:rsidP="00B4786A"/>
    <w:p w14:paraId="78A2C232" w14:textId="77777777"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1700FD2A" w14:textId="77777777" w:rsidR="00B4786A" w:rsidRPr="0093610C" w:rsidRDefault="00B4786A" w:rsidP="00B4786A"/>
    <w:p w14:paraId="1BFCF79F" w14:textId="77777777"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14:paraId="52B44D8D" w14:textId="77777777" w:rsidR="00B4786A" w:rsidRPr="0093610C" w:rsidRDefault="00B4786A" w:rsidP="00B4786A"/>
    <w:p w14:paraId="6A0FFC4D" w14:textId="77777777"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14:paraId="024F0D43" w14:textId="77777777" w:rsidR="00B4786A" w:rsidRPr="0093610C" w:rsidRDefault="00B4786A" w:rsidP="00B4786A"/>
    <w:p w14:paraId="2DBC7D69" w14:textId="77777777"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14:paraId="3323F638" w14:textId="77777777" w:rsidR="00B4786A" w:rsidRPr="0093610C" w:rsidRDefault="00B4786A" w:rsidP="00B4786A"/>
    <w:p w14:paraId="05A9A15B" w14:textId="77777777" w:rsidR="00B4786A" w:rsidRPr="0093610C" w:rsidRDefault="00B4786A" w:rsidP="00B4786A"/>
    <w:p w14:paraId="579FDFD2" w14:textId="77777777" w:rsidR="00B4786A" w:rsidRPr="0093610C" w:rsidRDefault="00B4786A" w:rsidP="00B4786A"/>
    <w:p w14:paraId="2B5A6B3C" w14:textId="77777777" w:rsidR="00B4786A" w:rsidRPr="0093610C" w:rsidRDefault="00B4786A" w:rsidP="00B4786A"/>
    <w:p w14:paraId="46D09E82" w14:textId="1DFBA9A3" w:rsidR="00620CAA" w:rsidRPr="00620CAA" w:rsidRDefault="00620CAA" w:rsidP="00245C9D">
      <w:pPr>
        <w:rPr>
          <w:lang w:val="es-ES"/>
        </w:rPr>
      </w:pPr>
    </w:p>
    <w:sectPr w:rsidR="00620CAA" w:rsidRPr="00620CAA" w:rsidSect="00477A77">
      <w:headerReference w:type="even" r:id="rId214"/>
      <w:headerReference w:type="default" r:id="rId215"/>
      <w:footerReference w:type="even" r:id="rId216"/>
      <w:footerReference w:type="default" r:id="rId217"/>
      <w:headerReference w:type="first" r:id="rId218"/>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9BEE78F" w14:textId="77777777" w:rsidR="009D3151" w:rsidRDefault="009D3151" w:rsidP="00D32605">
      <w:r>
        <w:separator/>
      </w:r>
    </w:p>
    <w:p w14:paraId="5BC64AB0" w14:textId="77777777" w:rsidR="009D3151" w:rsidRDefault="009D3151"/>
  </w:endnote>
  <w:endnote w:type="continuationSeparator" w:id="0">
    <w:p w14:paraId="78658298" w14:textId="77777777" w:rsidR="009D3151" w:rsidRDefault="009D3151" w:rsidP="00D32605">
      <w:r>
        <w:continuationSeparator/>
      </w:r>
    </w:p>
    <w:p w14:paraId="694FFA3A" w14:textId="77777777" w:rsidR="009D3151" w:rsidRDefault="009D31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HelveticaNeueLT Com 47 LtCn">
    <w:panose1 w:val="020B0406020202030204"/>
    <w:charset w:val="00"/>
    <w:family w:val="auto"/>
    <w:pitch w:val="variable"/>
    <w:sig w:usb0="8000000F" w:usb1="10002042" w:usb2="00000000" w:usb3="00000000" w:csb0="0000009B"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HelveticaNeueLT Com 67 MdCn">
    <w:panose1 w:val="020B0606030502030204"/>
    <w:charset w:val="00"/>
    <w:family w:val="auto"/>
    <w:pitch w:val="variable"/>
    <w:sig w:usb0="8000000F" w:usb1="00002042" w:usb2="00000000" w:usb3="00000000" w:csb0="0000009B"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panose1 w:val="020B0606000000000000"/>
    <w:charset w:val="00"/>
    <w:family w:val="auto"/>
    <w:pitch w:val="variable"/>
    <w:sig w:usb0="00000003" w:usb1="00000000"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87D004" w14:textId="77777777" w:rsidR="009D3151" w:rsidRDefault="009D315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14426AA" w14:textId="77777777" w:rsidR="009D3151" w:rsidRDefault="009D3151">
    <w:pPr>
      <w:pStyle w:val="Piedep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8749E06" w14:textId="77777777" w:rsidR="009D3151" w:rsidRDefault="009D315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343BA">
      <w:rPr>
        <w:rStyle w:val="Nmerodepgina"/>
        <w:noProof/>
      </w:rPr>
      <w:t>5</w:t>
    </w:r>
    <w:r>
      <w:rPr>
        <w:rStyle w:val="Nmerodepgina"/>
      </w:rPr>
      <w:fldChar w:fldCharType="end"/>
    </w:r>
  </w:p>
  <w:p w14:paraId="3CDF392A" w14:textId="77777777" w:rsidR="009D3151" w:rsidRDefault="009D3151">
    <w:pPr>
      <w:pStyle w:val="Piedepgina"/>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B828B1A" w14:textId="77777777" w:rsidR="009D3151" w:rsidRDefault="009D315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4A1F2868" w14:textId="77777777" w:rsidR="009D3151" w:rsidRDefault="009D3151">
    <w:pPr>
      <w:pStyle w:val="Piedepgina"/>
    </w:pPr>
  </w:p>
  <w:p w14:paraId="285DEDF5" w14:textId="77777777" w:rsidR="009D3151" w:rsidRDefault="009D315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091FFD2" w14:textId="77777777" w:rsidR="009D3151" w:rsidRDefault="009D315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10A79">
      <w:rPr>
        <w:rStyle w:val="Nmerodepgina"/>
        <w:noProof/>
      </w:rPr>
      <w:t>108</w:t>
    </w:r>
    <w:r>
      <w:rPr>
        <w:rStyle w:val="Nmerodepgina"/>
      </w:rPr>
      <w:fldChar w:fldCharType="end"/>
    </w:r>
  </w:p>
  <w:p w14:paraId="6C0FDF8C" w14:textId="77777777" w:rsidR="009D3151" w:rsidRDefault="009D3151">
    <w:pPr>
      <w:pStyle w:val="Piedepgina"/>
    </w:pPr>
  </w:p>
  <w:p w14:paraId="37FFE9E8" w14:textId="77777777" w:rsidR="009D3151" w:rsidRDefault="009D315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7501A93" w14:textId="77777777" w:rsidR="009D3151" w:rsidRDefault="009D3151" w:rsidP="00D32605">
      <w:r>
        <w:separator/>
      </w:r>
    </w:p>
    <w:p w14:paraId="471853EA" w14:textId="77777777" w:rsidR="009D3151" w:rsidRDefault="009D3151"/>
  </w:footnote>
  <w:footnote w:type="continuationSeparator" w:id="0">
    <w:p w14:paraId="4F1E6792" w14:textId="77777777" w:rsidR="009D3151" w:rsidRDefault="009D3151" w:rsidP="00D32605">
      <w:r>
        <w:continuationSeparator/>
      </w:r>
    </w:p>
    <w:p w14:paraId="5C781DA2" w14:textId="77777777" w:rsidR="009D3151" w:rsidRDefault="009D315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E19109" w14:textId="77777777" w:rsidR="009D3151" w:rsidRDefault="009D315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9D3151" w:rsidRPr="00513A1A" w14:paraId="61285657" w14:textId="77777777" w:rsidTr="00B4786A">
      <w:trPr>
        <w:trHeight w:hRule="exact" w:val="374"/>
      </w:trPr>
      <w:tc>
        <w:tcPr>
          <w:tcW w:w="5670" w:type="dxa"/>
        </w:tcPr>
        <w:p w14:paraId="55B378A6" w14:textId="77777777" w:rsidR="009D3151" w:rsidRPr="004810DA" w:rsidRDefault="009D3151" w:rsidP="00B4786A">
          <w:pPr>
            <w:pStyle w:val="Encabezado"/>
            <w:ind w:right="-108"/>
            <w:rPr>
              <w:u w:val="single"/>
            </w:rPr>
          </w:pPr>
          <w:r>
            <w:t>MANUAL D’USUARI</w:t>
          </w:r>
        </w:p>
      </w:tc>
    </w:tr>
    <w:tr w:rsidR="009D3151" w:rsidRPr="00513A1A" w14:paraId="052486CE" w14:textId="77777777" w:rsidTr="00B4786A">
      <w:trPr>
        <w:trHeight w:hRule="exact" w:val="374"/>
      </w:trPr>
      <w:tc>
        <w:tcPr>
          <w:tcW w:w="5670" w:type="dxa"/>
        </w:tcPr>
        <w:p w14:paraId="63851FDF" w14:textId="77777777" w:rsidR="009D3151" w:rsidRPr="00513A1A" w:rsidRDefault="009D3151" w:rsidP="00B4786A">
          <w:pPr>
            <w:pStyle w:val="Encabezado"/>
          </w:pPr>
          <w:r>
            <w:t>v0.11</w:t>
          </w:r>
        </w:p>
      </w:tc>
    </w:tr>
  </w:tbl>
  <w:p w14:paraId="655449AD" w14:textId="77777777" w:rsidR="009D3151" w:rsidRDefault="009D3151"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61E36CC" w14:textId="77777777" w:rsidR="009D3151" w:rsidRDefault="009D315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30292274" w14:textId="77777777" w:rsidR="009D3151" w:rsidRDefault="009D315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9D3151" w:rsidRPr="00BF7C9D" w14:paraId="2483B7A7" w14:textId="77777777" w:rsidTr="00A442C3">
      <w:trPr>
        <w:trHeight w:hRule="exact" w:val="374"/>
      </w:trPr>
      <w:tc>
        <w:tcPr>
          <w:tcW w:w="5670" w:type="dxa"/>
        </w:tcPr>
        <w:p w14:paraId="79A405E9" w14:textId="77777777" w:rsidR="009D3151" w:rsidRPr="00BF7C9D" w:rsidRDefault="009D3151" w:rsidP="00A442C3">
          <w:pPr>
            <w:pStyle w:val="Encabezado"/>
          </w:pPr>
          <w:r>
            <w:t>MANUAL D’USUARI</w:t>
          </w:r>
        </w:p>
      </w:tc>
    </w:tr>
    <w:tr w:rsidR="009D3151" w:rsidRPr="00BF7C9D" w14:paraId="0774F540" w14:textId="77777777" w:rsidTr="00A442C3">
      <w:trPr>
        <w:trHeight w:hRule="exact" w:val="374"/>
      </w:trPr>
      <w:tc>
        <w:tcPr>
          <w:tcW w:w="5670" w:type="dxa"/>
        </w:tcPr>
        <w:p w14:paraId="6C294CD2" w14:textId="77777777" w:rsidR="009D3151" w:rsidRPr="00BF7C9D" w:rsidRDefault="009D3151" w:rsidP="00A442C3">
          <w:pPr>
            <w:pStyle w:val="Encabezado"/>
          </w:pPr>
          <w:r w:rsidRPr="00BF7C9D">
            <w:t>v</w:t>
          </w:r>
          <w:r>
            <w:t>0.11</w:t>
          </w:r>
        </w:p>
      </w:tc>
    </w:tr>
  </w:tbl>
  <w:p w14:paraId="2CF14D87" w14:textId="77777777" w:rsidR="009D3151" w:rsidRDefault="009D3151"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4037ED23" w14:textId="77777777" w:rsidR="009D3151" w:rsidRDefault="009D3151"/>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A5D5297" w14:textId="77777777" w:rsidR="009D3151" w:rsidRDefault="009D315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4pt;height:14pt;visibility:visible" o:bullet="t">
        <v:imagedata r:id="rId1" o:title=""/>
      </v:shape>
    </w:pict>
  </w:numPicBullet>
  <w:numPicBullet w:numPicBulletId="1">
    <w:pict>
      <v:shape id="_x0000_i1081" type="#_x0000_t75" style="width:24pt;height:24pt;visibility:visible" o:bullet="t">
        <v:imagedata r:id="rId2" o:title=""/>
      </v:shape>
    </w:pict>
  </w:numPicBullet>
  <w:numPicBullet w:numPicBulletId="2">
    <w:pict>
      <v:shape id="_x0000_i1082"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5604"/>
    <w:rsid w:val="000C3C75"/>
    <w:rsid w:val="000C3F08"/>
    <w:rsid w:val="000F21E2"/>
    <w:rsid w:val="000F39BC"/>
    <w:rsid w:val="000F4F8F"/>
    <w:rsid w:val="00101458"/>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1AA1"/>
    <w:rsid w:val="001C5ADC"/>
    <w:rsid w:val="001E09C7"/>
    <w:rsid w:val="001E0D3E"/>
    <w:rsid w:val="001E2569"/>
    <w:rsid w:val="001F026E"/>
    <w:rsid w:val="001F16EF"/>
    <w:rsid w:val="0020225B"/>
    <w:rsid w:val="0020718B"/>
    <w:rsid w:val="00210A79"/>
    <w:rsid w:val="00210E73"/>
    <w:rsid w:val="00216115"/>
    <w:rsid w:val="00221DED"/>
    <w:rsid w:val="00235FC2"/>
    <w:rsid w:val="00243860"/>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9554D"/>
    <w:rsid w:val="002A4579"/>
    <w:rsid w:val="002A5627"/>
    <w:rsid w:val="002B05B5"/>
    <w:rsid w:val="002B5C0B"/>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692C"/>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569BD"/>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10AFC"/>
    <w:rsid w:val="00513A1A"/>
    <w:rsid w:val="00520DFC"/>
    <w:rsid w:val="00533059"/>
    <w:rsid w:val="005343BA"/>
    <w:rsid w:val="005344C2"/>
    <w:rsid w:val="00537070"/>
    <w:rsid w:val="005442CF"/>
    <w:rsid w:val="00547257"/>
    <w:rsid w:val="0055276D"/>
    <w:rsid w:val="00552A54"/>
    <w:rsid w:val="00554AFE"/>
    <w:rsid w:val="00562844"/>
    <w:rsid w:val="00563B61"/>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603A0D"/>
    <w:rsid w:val="00607E4A"/>
    <w:rsid w:val="006108A4"/>
    <w:rsid w:val="00612CA5"/>
    <w:rsid w:val="00620CAA"/>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2F90"/>
    <w:rsid w:val="009314C4"/>
    <w:rsid w:val="00945DB9"/>
    <w:rsid w:val="00956300"/>
    <w:rsid w:val="00961676"/>
    <w:rsid w:val="00962A5A"/>
    <w:rsid w:val="00974256"/>
    <w:rsid w:val="0098017E"/>
    <w:rsid w:val="00981D5C"/>
    <w:rsid w:val="0098282E"/>
    <w:rsid w:val="0099272D"/>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2F7D"/>
    <w:rsid w:val="00AD40DF"/>
    <w:rsid w:val="00AE0C47"/>
    <w:rsid w:val="00AE1AE5"/>
    <w:rsid w:val="00AE6D13"/>
    <w:rsid w:val="00B00028"/>
    <w:rsid w:val="00B00DA0"/>
    <w:rsid w:val="00B150A2"/>
    <w:rsid w:val="00B235F7"/>
    <w:rsid w:val="00B25411"/>
    <w:rsid w:val="00B321BE"/>
    <w:rsid w:val="00B33890"/>
    <w:rsid w:val="00B4786A"/>
    <w:rsid w:val="00B54BDF"/>
    <w:rsid w:val="00B62888"/>
    <w:rsid w:val="00B631BD"/>
    <w:rsid w:val="00B63583"/>
    <w:rsid w:val="00B64185"/>
    <w:rsid w:val="00B67142"/>
    <w:rsid w:val="00B724A5"/>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5CFA"/>
    <w:rsid w:val="00E707D3"/>
    <w:rsid w:val="00E71960"/>
    <w:rsid w:val="00E72636"/>
    <w:rsid w:val="00E727B9"/>
    <w:rsid w:val="00E85EC4"/>
    <w:rsid w:val="00E91B5E"/>
    <w:rsid w:val="00EB07E2"/>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1"/>
      <o:rules v:ext="edit">
        <o:r id="V:Rule22" type="connector" idref="#AutoShape 313"/>
        <o:r id="V:Rule23" type="connector" idref="#AutoShape 317"/>
        <o:r id="V:Rule24" type="connector" idref="#AutoShape 331"/>
        <o:r id="V:Rule25" type="connector" idref="#AutoShape 315"/>
        <o:r id="V:Rule26" type="connector" idref="#AutoShape 330"/>
        <o:r id="V:Rule27" type="connector" idref="#AutoShape 319"/>
        <o:r id="V:Rule28" type="connector" idref="#AutoShape 322"/>
        <o:r id="V:Rule29" type="connector" idref="#AutoShape 325"/>
        <o:r id="V:Rule30" type="connector" idref="#AutoShape 323"/>
        <o:r id="V:Rule31" type="connector" idref="#AutoShape 312"/>
        <o:r id="V:Rule32" type="connector" idref="#AutoShape 310"/>
        <o:r id="V:Rule33" type="connector" idref="#AutoShape 329"/>
        <o:r id="V:Rule34" type="connector" idref="#AutoShape 324"/>
        <o:r id="V:Rule35" type="connector" idref="#AutoShape 327"/>
        <o:r id="V:Rule36" type="connector" idref="#_x0000_s1112"/>
        <o:r id="V:Rule37" type="connector" idref="#AutoShape 318"/>
        <o:r id="V:Rule38" type="connector" idref="#AutoShape 321"/>
        <o:r id="V:Rule39" type="connector" idref="#AutoShape 326"/>
        <o:r id="V:Rule40" type="connector" idref="#AutoShape 311"/>
        <o:r id="V:Rule41" type="connector" idref="#AutoShape 316"/>
        <o:r id="V:Rule42"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intensa">
    <w:name w:val="Intense Quote"/>
    <w:basedOn w:val="Normal"/>
    <w:next w:val="Normal"/>
    <w:link w:val="Citaintens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Encabezadodetabladecontenido">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decuerpo"/>
    <w:rsid w:val="00BB1D52"/>
  </w:style>
  <w:style w:type="paragraph" w:styleId="Textodecuerpo">
    <w:name w:val="Body Text"/>
    <w:basedOn w:val="Normal"/>
    <w:link w:val="TextodecuerpoCar"/>
    <w:uiPriority w:val="99"/>
    <w:rsid w:val="00BB1D52"/>
    <w:pPr>
      <w:spacing w:line="240" w:lineRule="auto"/>
      <w:jc w:val="both"/>
    </w:pPr>
    <w:rPr>
      <w:rFonts w:ascii="Verdana" w:hAnsi="Verdana"/>
      <w:lang w:val="en-US"/>
    </w:rPr>
  </w:style>
  <w:style w:type="character" w:customStyle="1" w:styleId="TextodecuerpoCar">
    <w:name w:val="Texto de cuerpo Car"/>
    <w:basedOn w:val="Fuentedeprrafopredeter"/>
    <w:link w:val="Textodecuerpo"/>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decuerpo"/>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decuerpo"/>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decuerpo"/>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decuerpo"/>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7.png"/><Relationship Id="rId143" Type="http://schemas.openxmlformats.org/officeDocument/2006/relationships/image" Target="media/image138.png"/><Relationship Id="rId144" Type="http://schemas.openxmlformats.org/officeDocument/2006/relationships/image" Target="media/image139.jpe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image" Target="media/image14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png"/><Relationship Id="rId49" Type="http://schemas.openxmlformats.org/officeDocument/2006/relationships/image" Target="media/image44.jpe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jpeg"/><Relationship Id="rId220" Type="http://schemas.openxmlformats.org/officeDocument/2006/relationships/theme" Target="theme/theme1.xml"/><Relationship Id="rId80" Type="http://schemas.openxmlformats.org/officeDocument/2006/relationships/image" Target="media/image75.png"/><Relationship Id="rId81" Type="http://schemas.openxmlformats.org/officeDocument/2006/relationships/image" Target="media/image76.jpe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jpeg"/><Relationship Id="rId113" Type="http://schemas.openxmlformats.org/officeDocument/2006/relationships/image" Target="media/image108.png"/><Relationship Id="rId114" Type="http://schemas.openxmlformats.org/officeDocument/2006/relationships/image" Target="media/image109.png"/><Relationship Id="rId115" Type="http://schemas.openxmlformats.org/officeDocument/2006/relationships/image" Target="media/image110.pn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png"/><Relationship Id="rId150" Type="http://schemas.openxmlformats.org/officeDocument/2006/relationships/image" Target="media/image145.png"/><Relationship Id="rId151" Type="http://schemas.openxmlformats.org/officeDocument/2006/relationships/image" Target="media/image146.jpeg"/><Relationship Id="rId152" Type="http://schemas.openxmlformats.org/officeDocument/2006/relationships/image" Target="media/image147.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53" Type="http://schemas.openxmlformats.org/officeDocument/2006/relationships/image" Target="media/image148.jpeg"/><Relationship Id="rId154" Type="http://schemas.openxmlformats.org/officeDocument/2006/relationships/image" Target="media/image149.png"/><Relationship Id="rId155" Type="http://schemas.openxmlformats.org/officeDocument/2006/relationships/image" Target="media/image150.png"/><Relationship Id="rId156" Type="http://schemas.openxmlformats.org/officeDocument/2006/relationships/image" Target="media/image151.pn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90" Type="http://schemas.openxmlformats.org/officeDocument/2006/relationships/image" Target="media/image185.jpeg"/><Relationship Id="rId191" Type="http://schemas.openxmlformats.org/officeDocument/2006/relationships/image" Target="media/image186.png"/><Relationship Id="rId192" Type="http://schemas.openxmlformats.org/officeDocument/2006/relationships/image" Target="media/image187.pn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jpeg"/><Relationship Id="rId193" Type="http://schemas.openxmlformats.org/officeDocument/2006/relationships/image" Target="media/image188.jpe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jpeg"/><Relationship Id="rId197" Type="http://schemas.openxmlformats.org/officeDocument/2006/relationships/image" Target="media/image192.png"/><Relationship Id="rId198" Type="http://schemas.openxmlformats.org/officeDocument/2006/relationships/header" Target="header1.xml"/><Relationship Id="rId199" Type="http://schemas.openxmlformats.org/officeDocument/2006/relationships/header" Target="header2.xml"/><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jpe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jpeg"/><Relationship Id="rId98" Type="http://schemas.openxmlformats.org/officeDocument/2006/relationships/image" Target="media/image93.png"/><Relationship Id="rId99" Type="http://schemas.openxmlformats.org/officeDocument/2006/relationships/image" Target="media/image9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pn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pn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png"/><Relationship Id="rId160" Type="http://schemas.openxmlformats.org/officeDocument/2006/relationships/image" Target="media/image155.jpeg"/><Relationship Id="rId161" Type="http://schemas.openxmlformats.org/officeDocument/2006/relationships/image" Target="media/image156.jpeg"/><Relationship Id="rId162" Type="http://schemas.openxmlformats.org/officeDocument/2006/relationships/image" Target="media/image157.jpe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emf"/><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63" Type="http://schemas.openxmlformats.org/officeDocument/2006/relationships/image" Target="media/image158.pn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200" Type="http://schemas.openxmlformats.org/officeDocument/2006/relationships/footer" Target="footer1.xml"/><Relationship Id="rId201" Type="http://schemas.openxmlformats.org/officeDocument/2006/relationships/footer" Target="footer2.xml"/><Relationship Id="rId202" Type="http://schemas.openxmlformats.org/officeDocument/2006/relationships/image" Target="media/image194.png"/><Relationship Id="rId203" Type="http://schemas.openxmlformats.org/officeDocument/2006/relationships/image" Target="media/image195.pn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130" Type="http://schemas.openxmlformats.org/officeDocument/2006/relationships/image" Target="media/image125.jpeg"/><Relationship Id="rId131" Type="http://schemas.openxmlformats.org/officeDocument/2006/relationships/image" Target="media/image126.png"/><Relationship Id="rId132" Type="http://schemas.openxmlformats.org/officeDocument/2006/relationships/image" Target="media/image127.png"/><Relationship Id="rId133" Type="http://schemas.openxmlformats.org/officeDocument/2006/relationships/image" Target="media/image128.png"/><Relationship Id="rId134" Type="http://schemas.openxmlformats.org/officeDocument/2006/relationships/image" Target="media/image129.pn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png"/><Relationship Id="rId138" Type="http://schemas.openxmlformats.org/officeDocument/2006/relationships/image" Target="media/image133.png"/><Relationship Id="rId139" Type="http://schemas.openxmlformats.org/officeDocument/2006/relationships/image" Target="media/image13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jpe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70" Type="http://schemas.openxmlformats.org/officeDocument/2006/relationships/image" Target="media/image65.jpeg"/><Relationship Id="rId71" Type="http://schemas.openxmlformats.org/officeDocument/2006/relationships/image" Target="media/image66.pn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214" Type="http://schemas.openxmlformats.org/officeDocument/2006/relationships/header" Target="header3.xml"/><Relationship Id="rId215" Type="http://schemas.openxmlformats.org/officeDocument/2006/relationships/header" Target="header4.xml"/><Relationship Id="rId216" Type="http://schemas.openxmlformats.org/officeDocument/2006/relationships/footer" Target="footer3.xml"/><Relationship Id="rId217" Type="http://schemas.openxmlformats.org/officeDocument/2006/relationships/footer" Target="footer4.xml"/><Relationship Id="rId218" Type="http://schemas.openxmlformats.org/officeDocument/2006/relationships/header" Target="header5.xml"/><Relationship Id="rId2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95.png"/><Relationship Id="rId101" Type="http://schemas.openxmlformats.org/officeDocument/2006/relationships/image" Target="media/image96.jpeg"/><Relationship Id="rId102" Type="http://schemas.openxmlformats.org/officeDocument/2006/relationships/image" Target="media/image97.png"/><Relationship Id="rId103" Type="http://schemas.openxmlformats.org/officeDocument/2006/relationships/image" Target="media/image98.jpeg"/><Relationship Id="rId104" Type="http://schemas.openxmlformats.org/officeDocument/2006/relationships/image" Target="media/image99.png"/><Relationship Id="rId105" Type="http://schemas.openxmlformats.org/officeDocument/2006/relationships/image" Target="media/image100.jpeg"/><Relationship Id="rId106" Type="http://schemas.openxmlformats.org/officeDocument/2006/relationships/image" Target="media/image101.png"/><Relationship Id="rId107" Type="http://schemas.openxmlformats.org/officeDocument/2006/relationships/image" Target="media/image102.jpeg"/><Relationship Id="rId108" Type="http://schemas.openxmlformats.org/officeDocument/2006/relationships/image" Target="media/image103.png"/><Relationship Id="rId109" Type="http://schemas.openxmlformats.org/officeDocument/2006/relationships/image" Target="media/image104.jpe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4.emf"/><Relationship Id="rId140" Type="http://schemas.openxmlformats.org/officeDocument/2006/relationships/image" Target="media/image135.png"/><Relationship Id="rId141"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9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0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07.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51095-7246-E94E-AD0B-3D04990EB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Settings\Roger\starviewer\doc\templates\Starviewer-Vertical.dotx</Template>
  <TotalTime>813</TotalTime>
  <Pages>109</Pages>
  <Words>14754</Words>
  <Characters>81150</Characters>
  <Application>Microsoft Macintosh Word</Application>
  <DocSecurity>0</DocSecurity>
  <Lines>676</Lines>
  <Paragraphs>191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95713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Roger Bramon Feixas</cp:lastModifiedBy>
  <cp:revision>97</cp:revision>
  <cp:lastPrinted>2012-01-17T11:32:00Z</cp:lastPrinted>
  <dcterms:created xsi:type="dcterms:W3CDTF">2012-03-20T08:56:00Z</dcterms:created>
  <dcterms:modified xsi:type="dcterms:W3CDTF">2012-04-03T11:05:00Z</dcterms:modified>
</cp:coreProperties>
</file>