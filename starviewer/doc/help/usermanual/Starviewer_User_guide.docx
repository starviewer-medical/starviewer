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B73463"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8148108" w:history="1">
        <w:r w:rsidR="00B73463" w:rsidRPr="00BF231F">
          <w:rPr>
            <w:rStyle w:val="Hipervnculo"/>
            <w:rFonts w:eastAsiaTheme="majorEastAsia"/>
            <w:noProof/>
          </w:rPr>
          <w:t>1. Starviewer</w:t>
        </w:r>
        <w:r w:rsidR="00B73463">
          <w:rPr>
            <w:noProof/>
            <w:webHidden/>
          </w:rPr>
          <w:tab/>
        </w:r>
        <w:r w:rsidR="00B73463">
          <w:rPr>
            <w:noProof/>
            <w:webHidden/>
          </w:rPr>
          <w:fldChar w:fldCharType="begin"/>
        </w:r>
        <w:r w:rsidR="00B73463">
          <w:rPr>
            <w:noProof/>
            <w:webHidden/>
          </w:rPr>
          <w:instrText xml:space="preserve"> PAGEREF _Toc378148108 \h </w:instrText>
        </w:r>
        <w:r w:rsidR="00B73463">
          <w:rPr>
            <w:noProof/>
            <w:webHidden/>
          </w:rPr>
        </w:r>
        <w:r w:rsidR="00B73463">
          <w:rPr>
            <w:noProof/>
            <w:webHidden/>
          </w:rPr>
          <w:fldChar w:fldCharType="separate"/>
        </w:r>
        <w:r w:rsidR="00B73463">
          <w:rPr>
            <w:noProof/>
            <w:webHidden/>
          </w:rPr>
          <w:t>5</w:t>
        </w:r>
        <w:r w:rsidR="00B73463">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09" w:history="1">
        <w:r w:rsidRPr="00BF231F">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_Toc378148109 \h </w:instrText>
        </w:r>
        <w:r>
          <w:rPr>
            <w:noProof/>
            <w:webHidden/>
          </w:rPr>
        </w:r>
        <w:r>
          <w:rPr>
            <w:noProof/>
            <w:webHidden/>
          </w:rPr>
          <w:fldChar w:fldCharType="separate"/>
        </w:r>
        <w:r>
          <w:rPr>
            <w:noProof/>
            <w:webHidden/>
          </w:rPr>
          <w:t>6</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10" w:history="1">
        <w:r w:rsidRPr="00BF231F">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_Toc378148110 \h </w:instrText>
        </w:r>
        <w:r>
          <w:rPr>
            <w:noProof/>
            <w:webHidden/>
          </w:rPr>
        </w:r>
        <w:r>
          <w:rPr>
            <w:noProof/>
            <w:webHidden/>
          </w:rPr>
          <w:fldChar w:fldCharType="separate"/>
        </w:r>
        <w:r>
          <w:rPr>
            <w:noProof/>
            <w:webHidden/>
          </w:rPr>
          <w:t>7</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11" w:history="1">
        <w:r w:rsidRPr="00BF231F">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_Toc378148111 \h </w:instrText>
        </w:r>
        <w:r>
          <w:rPr>
            <w:noProof/>
            <w:webHidden/>
          </w:rPr>
        </w:r>
        <w:r>
          <w:rPr>
            <w:noProof/>
            <w:webHidden/>
          </w:rPr>
          <w:fldChar w:fldCharType="separate"/>
        </w:r>
        <w:r>
          <w:rPr>
            <w:noProof/>
            <w:webHidden/>
          </w:rPr>
          <w:t>7</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2" w:history="1">
        <w:r w:rsidRPr="00BF231F">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_Toc378148112 \h </w:instrText>
        </w:r>
        <w:r>
          <w:rPr>
            <w:noProof/>
            <w:webHidden/>
          </w:rPr>
        </w:r>
        <w:r>
          <w:rPr>
            <w:noProof/>
            <w:webHidden/>
          </w:rPr>
          <w:fldChar w:fldCharType="separate"/>
        </w:r>
        <w:r>
          <w:rPr>
            <w:noProof/>
            <w:webHidden/>
          </w:rPr>
          <w:t>7</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3" w:history="1">
        <w:r w:rsidRPr="00BF231F">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_Toc378148113 \h </w:instrText>
        </w:r>
        <w:r>
          <w:rPr>
            <w:noProof/>
            <w:webHidden/>
          </w:rPr>
        </w:r>
        <w:r>
          <w:rPr>
            <w:noProof/>
            <w:webHidden/>
          </w:rPr>
          <w:fldChar w:fldCharType="separate"/>
        </w:r>
        <w:r>
          <w:rPr>
            <w:noProof/>
            <w:webHidden/>
          </w:rPr>
          <w:t>10</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14" w:history="1">
        <w:r w:rsidRPr="00BF231F">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_Toc378148114 \h </w:instrText>
        </w:r>
        <w:r>
          <w:rPr>
            <w:noProof/>
            <w:webHidden/>
          </w:rPr>
        </w:r>
        <w:r>
          <w:rPr>
            <w:noProof/>
            <w:webHidden/>
          </w:rPr>
          <w:fldChar w:fldCharType="separate"/>
        </w:r>
        <w:r>
          <w:rPr>
            <w:noProof/>
            <w:webHidden/>
          </w:rPr>
          <w:t>11</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5" w:history="1">
        <w:r w:rsidRPr="00BF231F">
          <w:rPr>
            <w:rStyle w:val="Hipervnculo"/>
            <w:rFonts w:eastAsiaTheme="majorEastAsia"/>
            <w:noProof/>
          </w:rPr>
          <w:t>3.1.3. DICOMDIR</w:t>
        </w:r>
        <w:r>
          <w:rPr>
            <w:noProof/>
            <w:webHidden/>
          </w:rPr>
          <w:tab/>
        </w:r>
        <w:r>
          <w:rPr>
            <w:noProof/>
            <w:webHidden/>
          </w:rPr>
          <w:fldChar w:fldCharType="begin"/>
        </w:r>
        <w:r>
          <w:rPr>
            <w:noProof/>
            <w:webHidden/>
          </w:rPr>
          <w:instrText xml:space="preserve"> PAGEREF _Toc378148115 \h </w:instrText>
        </w:r>
        <w:r>
          <w:rPr>
            <w:noProof/>
            <w:webHidden/>
          </w:rPr>
        </w:r>
        <w:r>
          <w:rPr>
            <w:noProof/>
            <w:webHidden/>
          </w:rPr>
          <w:fldChar w:fldCharType="separate"/>
        </w:r>
        <w:r>
          <w:rPr>
            <w:noProof/>
            <w:webHidden/>
          </w:rPr>
          <w:t>12</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6" w:history="1">
        <w:r w:rsidRPr="00BF231F">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_Toc378148116 \h </w:instrText>
        </w:r>
        <w:r>
          <w:rPr>
            <w:noProof/>
            <w:webHidden/>
          </w:rPr>
        </w:r>
        <w:r>
          <w:rPr>
            <w:noProof/>
            <w:webHidden/>
          </w:rPr>
          <w:fldChar w:fldCharType="separate"/>
        </w:r>
        <w:r>
          <w:rPr>
            <w:noProof/>
            <w:webHidden/>
          </w:rPr>
          <w:t>13</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17" w:history="1">
        <w:r w:rsidRPr="00BF231F">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_Toc378148117 \h </w:instrText>
        </w:r>
        <w:r>
          <w:rPr>
            <w:noProof/>
            <w:webHidden/>
          </w:rPr>
        </w:r>
        <w:r>
          <w:rPr>
            <w:noProof/>
            <w:webHidden/>
          </w:rPr>
          <w:fldChar w:fldCharType="separate"/>
        </w:r>
        <w:r>
          <w:rPr>
            <w:noProof/>
            <w:webHidden/>
          </w:rPr>
          <w:t>14</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8" w:history="1">
        <w:r w:rsidRPr="00BF231F">
          <w:rPr>
            <w:rStyle w:val="Hipervnculo"/>
            <w:noProof/>
          </w:rPr>
          <w:t>3.2.1.</w:t>
        </w:r>
        <w:r w:rsidRPr="00BF231F">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_Toc378148118 \h </w:instrText>
        </w:r>
        <w:r>
          <w:rPr>
            <w:noProof/>
            <w:webHidden/>
          </w:rPr>
        </w:r>
        <w:r>
          <w:rPr>
            <w:noProof/>
            <w:webHidden/>
          </w:rPr>
          <w:fldChar w:fldCharType="separate"/>
        </w:r>
        <w:r>
          <w:rPr>
            <w:noProof/>
            <w:webHidden/>
          </w:rPr>
          <w:t>15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9" w:history="1">
        <w:r w:rsidRPr="00BF231F">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_Toc378148119 \h </w:instrText>
        </w:r>
        <w:r>
          <w:rPr>
            <w:noProof/>
            <w:webHidden/>
          </w:rPr>
        </w:r>
        <w:r>
          <w:rPr>
            <w:noProof/>
            <w:webHidden/>
          </w:rPr>
          <w:fldChar w:fldCharType="separate"/>
        </w:r>
        <w:r>
          <w:rPr>
            <w:noProof/>
            <w:webHidden/>
          </w:rPr>
          <w:t>15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0" w:history="1">
        <w:r w:rsidRPr="00BF231F">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_Toc378148120 \h </w:instrText>
        </w:r>
        <w:r>
          <w:rPr>
            <w:noProof/>
            <w:webHidden/>
          </w:rPr>
        </w:r>
        <w:r>
          <w:rPr>
            <w:noProof/>
            <w:webHidden/>
          </w:rPr>
          <w:fldChar w:fldCharType="separate"/>
        </w:r>
        <w:r>
          <w:rPr>
            <w:noProof/>
            <w:webHidden/>
          </w:rPr>
          <w:t>15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1" w:history="1">
        <w:r w:rsidRPr="00BF231F">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_Toc378148121 \h </w:instrText>
        </w:r>
        <w:r>
          <w:rPr>
            <w:noProof/>
            <w:webHidden/>
          </w:rPr>
        </w:r>
        <w:r>
          <w:rPr>
            <w:noProof/>
            <w:webHidden/>
          </w:rPr>
          <w:fldChar w:fldCharType="separate"/>
        </w:r>
        <w:r>
          <w:rPr>
            <w:noProof/>
            <w:webHidden/>
          </w:rPr>
          <w:t>16</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22" w:history="1">
        <w:r w:rsidRPr="00BF231F">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_Toc378148122 \h </w:instrText>
        </w:r>
        <w:r>
          <w:rPr>
            <w:noProof/>
            <w:webHidden/>
          </w:rPr>
        </w:r>
        <w:r>
          <w:rPr>
            <w:noProof/>
            <w:webHidden/>
          </w:rPr>
          <w:fldChar w:fldCharType="separate"/>
        </w:r>
        <w:r>
          <w:rPr>
            <w:noProof/>
            <w:webHidden/>
          </w:rPr>
          <w:t>17</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23" w:history="1">
        <w:r w:rsidRPr="00BF231F">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_Toc378148123 \h </w:instrText>
        </w:r>
        <w:r>
          <w:rPr>
            <w:noProof/>
            <w:webHidden/>
          </w:rPr>
        </w:r>
        <w:r>
          <w:rPr>
            <w:noProof/>
            <w:webHidden/>
          </w:rPr>
          <w:fldChar w:fldCharType="separate"/>
        </w:r>
        <w:r>
          <w:rPr>
            <w:noProof/>
            <w:webHidden/>
          </w:rPr>
          <w:t>19</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24" w:history="1">
        <w:r w:rsidRPr="00BF231F">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_Toc378148124 \h </w:instrText>
        </w:r>
        <w:r>
          <w:rPr>
            <w:noProof/>
            <w:webHidden/>
          </w:rPr>
        </w:r>
        <w:r>
          <w:rPr>
            <w:noProof/>
            <w:webHidden/>
          </w:rPr>
          <w:fldChar w:fldCharType="separate"/>
        </w:r>
        <w:r>
          <w:rPr>
            <w:noProof/>
            <w:webHidden/>
          </w:rPr>
          <w:t>19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5" w:history="1">
        <w:r w:rsidRPr="00BF231F">
          <w:rPr>
            <w:rStyle w:val="Hipervnculo"/>
            <w:rFonts w:eastAsiaTheme="majorEastAsia"/>
            <w:noProof/>
          </w:rPr>
          <w:t>5.1.1. Estudis del pacient</w:t>
        </w:r>
        <w:r>
          <w:rPr>
            <w:noProof/>
            <w:webHidden/>
          </w:rPr>
          <w:tab/>
        </w:r>
        <w:r>
          <w:rPr>
            <w:noProof/>
            <w:webHidden/>
          </w:rPr>
          <w:fldChar w:fldCharType="begin"/>
        </w:r>
        <w:r>
          <w:rPr>
            <w:noProof/>
            <w:webHidden/>
          </w:rPr>
          <w:instrText xml:space="preserve"> PAGEREF _Toc378148125 \h </w:instrText>
        </w:r>
        <w:r>
          <w:rPr>
            <w:noProof/>
            <w:webHidden/>
          </w:rPr>
        </w:r>
        <w:r>
          <w:rPr>
            <w:noProof/>
            <w:webHidden/>
          </w:rPr>
          <w:fldChar w:fldCharType="separate"/>
        </w:r>
        <w:r>
          <w:rPr>
            <w:noProof/>
            <w:webHidden/>
          </w:rPr>
          <w:t>19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6" w:history="1">
        <w:r w:rsidRPr="00BF231F">
          <w:rPr>
            <w:rStyle w:val="Hipervnculo"/>
            <w:rFonts w:eastAsiaTheme="majorEastAsia"/>
            <w:noProof/>
          </w:rPr>
          <w:t>5.1.2. Distribució dels visors</w:t>
        </w:r>
        <w:r>
          <w:rPr>
            <w:noProof/>
            <w:webHidden/>
          </w:rPr>
          <w:tab/>
        </w:r>
        <w:r>
          <w:rPr>
            <w:noProof/>
            <w:webHidden/>
          </w:rPr>
          <w:fldChar w:fldCharType="begin"/>
        </w:r>
        <w:r>
          <w:rPr>
            <w:noProof/>
            <w:webHidden/>
          </w:rPr>
          <w:instrText xml:space="preserve"> PAGEREF _Toc378148126 \h </w:instrText>
        </w:r>
        <w:r>
          <w:rPr>
            <w:noProof/>
            <w:webHidden/>
          </w:rPr>
        </w:r>
        <w:r>
          <w:rPr>
            <w:noProof/>
            <w:webHidden/>
          </w:rPr>
          <w:fldChar w:fldCharType="separate"/>
        </w:r>
        <w:r>
          <w:rPr>
            <w:noProof/>
            <w:webHidden/>
          </w:rPr>
          <w:t>20</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7" w:history="1">
        <w:r w:rsidRPr="00BF231F">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_Toc378148127 \h </w:instrText>
        </w:r>
        <w:r>
          <w:rPr>
            <w:noProof/>
            <w:webHidden/>
          </w:rPr>
        </w:r>
        <w:r>
          <w:rPr>
            <w:noProof/>
            <w:webHidden/>
          </w:rPr>
          <w:fldChar w:fldCharType="separate"/>
        </w:r>
        <w:r>
          <w:rPr>
            <w:noProof/>
            <w:webHidden/>
          </w:rPr>
          <w:t>24</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28" w:history="1">
        <w:r w:rsidRPr="00BF231F">
          <w:rPr>
            <w:rStyle w:val="Hipervnculo"/>
            <w:rFonts w:eastAsiaTheme="majorEastAsia"/>
            <w:noProof/>
          </w:rPr>
          <w:t>5.2. Eines de manipul·lació d’imatge</w:t>
        </w:r>
        <w:r>
          <w:rPr>
            <w:noProof/>
            <w:webHidden/>
          </w:rPr>
          <w:tab/>
        </w:r>
        <w:r>
          <w:rPr>
            <w:noProof/>
            <w:webHidden/>
          </w:rPr>
          <w:fldChar w:fldCharType="begin"/>
        </w:r>
        <w:r>
          <w:rPr>
            <w:noProof/>
            <w:webHidden/>
          </w:rPr>
          <w:instrText xml:space="preserve"> PAGEREF _Toc378148128 \h </w:instrText>
        </w:r>
        <w:r>
          <w:rPr>
            <w:noProof/>
            <w:webHidden/>
          </w:rPr>
        </w:r>
        <w:r>
          <w:rPr>
            <w:noProof/>
            <w:webHidden/>
          </w:rPr>
          <w:fldChar w:fldCharType="separate"/>
        </w:r>
        <w:r>
          <w:rPr>
            <w:noProof/>
            <w:webHidden/>
          </w:rPr>
          <w:t>26</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9" w:history="1">
        <w:r w:rsidRPr="00BF231F">
          <w:rPr>
            <w:rStyle w:val="Hipervnculo"/>
            <w:rFonts w:eastAsiaTheme="majorEastAsia"/>
            <w:noProof/>
          </w:rPr>
          <w:t>5.2.1. Scroll</w:t>
        </w:r>
        <w:r>
          <w:rPr>
            <w:noProof/>
            <w:webHidden/>
          </w:rPr>
          <w:tab/>
        </w:r>
        <w:r>
          <w:rPr>
            <w:noProof/>
            <w:webHidden/>
          </w:rPr>
          <w:fldChar w:fldCharType="begin"/>
        </w:r>
        <w:r>
          <w:rPr>
            <w:noProof/>
            <w:webHidden/>
          </w:rPr>
          <w:instrText xml:space="preserve"> PAGEREF _Toc378148129 \h </w:instrText>
        </w:r>
        <w:r>
          <w:rPr>
            <w:noProof/>
            <w:webHidden/>
          </w:rPr>
        </w:r>
        <w:r>
          <w:rPr>
            <w:noProof/>
            <w:webHidden/>
          </w:rPr>
          <w:fldChar w:fldCharType="separate"/>
        </w:r>
        <w:r>
          <w:rPr>
            <w:noProof/>
            <w:webHidden/>
          </w:rPr>
          <w:t>26</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0" w:history="1">
        <w:r w:rsidRPr="00BF231F">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_Toc378148130 \h </w:instrText>
        </w:r>
        <w:r>
          <w:rPr>
            <w:noProof/>
            <w:webHidden/>
          </w:rPr>
        </w:r>
        <w:r>
          <w:rPr>
            <w:noProof/>
            <w:webHidden/>
          </w:rPr>
          <w:fldChar w:fldCharType="separate"/>
        </w:r>
        <w:r>
          <w:rPr>
            <w:noProof/>
            <w:webHidden/>
          </w:rPr>
          <w:t>27</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1" w:history="1">
        <w:r w:rsidRPr="00BF231F">
          <w:rPr>
            <w:rStyle w:val="Hipervnculo"/>
            <w:rFonts w:eastAsiaTheme="majorEastAsia"/>
            <w:noProof/>
          </w:rPr>
          <w:t>5.2.3. Zoom</w:t>
        </w:r>
        <w:r>
          <w:rPr>
            <w:noProof/>
            <w:webHidden/>
          </w:rPr>
          <w:tab/>
        </w:r>
        <w:r>
          <w:rPr>
            <w:noProof/>
            <w:webHidden/>
          </w:rPr>
          <w:fldChar w:fldCharType="begin"/>
        </w:r>
        <w:r>
          <w:rPr>
            <w:noProof/>
            <w:webHidden/>
          </w:rPr>
          <w:instrText xml:space="preserve"> PAGEREF _Toc378148131 \h </w:instrText>
        </w:r>
        <w:r>
          <w:rPr>
            <w:noProof/>
            <w:webHidden/>
          </w:rPr>
        </w:r>
        <w:r>
          <w:rPr>
            <w:noProof/>
            <w:webHidden/>
          </w:rPr>
          <w:fldChar w:fldCharType="separate"/>
        </w:r>
        <w:r>
          <w:rPr>
            <w:noProof/>
            <w:webHidden/>
          </w:rPr>
          <w:t>28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2" w:history="1">
        <w:r w:rsidRPr="00BF231F">
          <w:rPr>
            <w:rStyle w:val="Hipervnculo"/>
            <w:rFonts w:eastAsiaTheme="majorEastAsia"/>
            <w:noProof/>
          </w:rPr>
          <w:t>5.2.4. Lupa</w:t>
        </w:r>
        <w:r>
          <w:rPr>
            <w:noProof/>
            <w:webHidden/>
          </w:rPr>
          <w:tab/>
        </w:r>
        <w:r>
          <w:rPr>
            <w:noProof/>
            <w:webHidden/>
          </w:rPr>
          <w:fldChar w:fldCharType="begin"/>
        </w:r>
        <w:r>
          <w:rPr>
            <w:noProof/>
            <w:webHidden/>
          </w:rPr>
          <w:instrText xml:space="preserve"> PAGEREF _Toc378148132 \h </w:instrText>
        </w:r>
        <w:r>
          <w:rPr>
            <w:noProof/>
            <w:webHidden/>
          </w:rPr>
        </w:r>
        <w:r>
          <w:rPr>
            <w:noProof/>
            <w:webHidden/>
          </w:rPr>
          <w:fldChar w:fldCharType="separate"/>
        </w:r>
        <w:r>
          <w:rPr>
            <w:noProof/>
            <w:webHidden/>
          </w:rPr>
          <w:t>30</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3" w:history="1">
        <w:r w:rsidRPr="00BF231F">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_Toc378148133 \h </w:instrText>
        </w:r>
        <w:r>
          <w:rPr>
            <w:noProof/>
            <w:webHidden/>
          </w:rPr>
        </w:r>
        <w:r>
          <w:rPr>
            <w:noProof/>
            <w:webHidden/>
          </w:rPr>
          <w:fldChar w:fldCharType="separate"/>
        </w:r>
        <w:r>
          <w:rPr>
            <w:noProof/>
            <w:webHidden/>
          </w:rPr>
          <w:t>31</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4" w:history="1">
        <w:r w:rsidRPr="00BF231F">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_Toc378148134 \h </w:instrText>
        </w:r>
        <w:r>
          <w:rPr>
            <w:noProof/>
            <w:webHidden/>
          </w:rPr>
        </w:r>
        <w:r>
          <w:rPr>
            <w:noProof/>
            <w:webHidden/>
          </w:rPr>
          <w:fldChar w:fldCharType="separate"/>
        </w:r>
        <w:r>
          <w:rPr>
            <w:noProof/>
            <w:webHidden/>
          </w:rPr>
          <w:t>32</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5" w:history="1">
        <w:r w:rsidRPr="00BF231F">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_Toc378148135 \h </w:instrText>
        </w:r>
        <w:r>
          <w:rPr>
            <w:noProof/>
            <w:webHidden/>
          </w:rPr>
        </w:r>
        <w:r>
          <w:rPr>
            <w:noProof/>
            <w:webHidden/>
          </w:rPr>
          <w:fldChar w:fldCharType="separate"/>
        </w:r>
        <w:r>
          <w:rPr>
            <w:noProof/>
            <w:webHidden/>
          </w:rPr>
          <w:t>33</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6" w:history="1">
        <w:r w:rsidRPr="00BF231F">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_Toc378148136 \h </w:instrText>
        </w:r>
        <w:r>
          <w:rPr>
            <w:noProof/>
            <w:webHidden/>
          </w:rPr>
        </w:r>
        <w:r>
          <w:rPr>
            <w:noProof/>
            <w:webHidden/>
          </w:rPr>
          <w:fldChar w:fldCharType="separate"/>
        </w:r>
        <w:r>
          <w:rPr>
            <w:noProof/>
            <w:webHidden/>
          </w:rPr>
          <w:t>35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7" w:history="1">
        <w:r w:rsidRPr="00BF231F">
          <w:rPr>
            <w:rStyle w:val="Hipervnculo"/>
            <w:rFonts w:eastAsiaTheme="majorEastAsia"/>
            <w:noProof/>
          </w:rPr>
          <w:t>5.2.9. Selecció de funcions de color</w:t>
        </w:r>
        <w:r>
          <w:rPr>
            <w:noProof/>
            <w:webHidden/>
          </w:rPr>
          <w:tab/>
        </w:r>
        <w:r>
          <w:rPr>
            <w:noProof/>
            <w:webHidden/>
          </w:rPr>
          <w:fldChar w:fldCharType="begin"/>
        </w:r>
        <w:r>
          <w:rPr>
            <w:noProof/>
            <w:webHidden/>
          </w:rPr>
          <w:instrText xml:space="preserve"> PAGEREF _Toc378148137 \h </w:instrText>
        </w:r>
        <w:r>
          <w:rPr>
            <w:noProof/>
            <w:webHidden/>
          </w:rPr>
        </w:r>
        <w:r>
          <w:rPr>
            <w:noProof/>
            <w:webHidden/>
          </w:rPr>
          <w:fldChar w:fldCharType="separate"/>
        </w:r>
        <w:r>
          <w:rPr>
            <w:noProof/>
            <w:webHidden/>
          </w:rPr>
          <w:t>37</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8" w:history="1">
        <w:r w:rsidRPr="00BF231F">
          <w:rPr>
            <w:rStyle w:val="Hipervnculo"/>
            <w:rFonts w:eastAsiaTheme="majorEastAsia"/>
            <w:noProof/>
          </w:rPr>
          <w:t>5.2.10. Invertir colors</w:t>
        </w:r>
        <w:r>
          <w:rPr>
            <w:noProof/>
            <w:webHidden/>
          </w:rPr>
          <w:tab/>
        </w:r>
        <w:r>
          <w:rPr>
            <w:noProof/>
            <w:webHidden/>
          </w:rPr>
          <w:fldChar w:fldCharType="begin"/>
        </w:r>
        <w:r>
          <w:rPr>
            <w:noProof/>
            <w:webHidden/>
          </w:rPr>
          <w:instrText xml:space="preserve"> PAGEREF _Toc378148138 \h </w:instrText>
        </w:r>
        <w:r>
          <w:rPr>
            <w:noProof/>
            <w:webHidden/>
          </w:rPr>
        </w:r>
        <w:r>
          <w:rPr>
            <w:noProof/>
            <w:webHidden/>
          </w:rPr>
          <w:fldChar w:fldCharType="separate"/>
        </w:r>
        <w:r>
          <w:rPr>
            <w:noProof/>
            <w:webHidden/>
          </w:rPr>
          <w:t>38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9" w:history="1">
        <w:r w:rsidRPr="00BF231F">
          <w:rPr>
            <w:rStyle w:val="Hipervnculo"/>
            <w:rFonts w:eastAsiaTheme="majorEastAsia"/>
            <w:noProof/>
          </w:rPr>
          <w:t>5.2.11. Canvi d’orientació</w:t>
        </w:r>
        <w:r>
          <w:rPr>
            <w:noProof/>
            <w:webHidden/>
          </w:rPr>
          <w:tab/>
        </w:r>
        <w:r>
          <w:rPr>
            <w:noProof/>
            <w:webHidden/>
          </w:rPr>
          <w:fldChar w:fldCharType="begin"/>
        </w:r>
        <w:r>
          <w:rPr>
            <w:noProof/>
            <w:webHidden/>
          </w:rPr>
          <w:instrText xml:space="preserve"> PAGEREF _Toc378148139 \h </w:instrText>
        </w:r>
        <w:r>
          <w:rPr>
            <w:noProof/>
            <w:webHidden/>
          </w:rPr>
        </w:r>
        <w:r>
          <w:rPr>
            <w:noProof/>
            <w:webHidden/>
          </w:rPr>
          <w:fldChar w:fldCharType="separate"/>
        </w:r>
        <w:r>
          <w:rPr>
            <w:noProof/>
            <w:webHidden/>
          </w:rPr>
          <w:t>39</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40" w:history="1">
        <w:r w:rsidRPr="00BF231F">
          <w:rPr>
            <w:rStyle w:val="Hipervnculo"/>
            <w:rFonts w:eastAsiaTheme="majorEastAsia"/>
            <w:noProof/>
          </w:rPr>
          <w:t>5.2.11.1. Volteig d’imatge</w:t>
        </w:r>
        <w:r>
          <w:rPr>
            <w:noProof/>
            <w:webHidden/>
          </w:rPr>
          <w:tab/>
        </w:r>
        <w:r>
          <w:rPr>
            <w:noProof/>
            <w:webHidden/>
          </w:rPr>
          <w:fldChar w:fldCharType="begin"/>
        </w:r>
        <w:r>
          <w:rPr>
            <w:noProof/>
            <w:webHidden/>
          </w:rPr>
          <w:instrText xml:space="preserve"> PAGEREF _Toc378148140 \h </w:instrText>
        </w:r>
        <w:r>
          <w:rPr>
            <w:noProof/>
            <w:webHidden/>
          </w:rPr>
        </w:r>
        <w:r>
          <w:rPr>
            <w:noProof/>
            <w:webHidden/>
          </w:rPr>
          <w:fldChar w:fldCharType="separate"/>
        </w:r>
        <w:r>
          <w:rPr>
            <w:noProof/>
            <w:webHidden/>
          </w:rPr>
          <w:t>39</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41" w:history="1">
        <w:r w:rsidRPr="00BF231F">
          <w:rPr>
            <w:rStyle w:val="Hipervnculo"/>
            <w:rFonts w:eastAsiaTheme="majorEastAsia"/>
            <w:noProof/>
          </w:rPr>
          <w:t>5.2.11.2. Rotació d’imatge</w:t>
        </w:r>
        <w:r>
          <w:rPr>
            <w:noProof/>
            <w:webHidden/>
          </w:rPr>
          <w:tab/>
        </w:r>
        <w:r>
          <w:rPr>
            <w:noProof/>
            <w:webHidden/>
          </w:rPr>
          <w:fldChar w:fldCharType="begin"/>
        </w:r>
        <w:r>
          <w:rPr>
            <w:noProof/>
            <w:webHidden/>
          </w:rPr>
          <w:instrText xml:space="preserve"> PAGEREF _Toc378148141 \h </w:instrText>
        </w:r>
        <w:r>
          <w:rPr>
            <w:noProof/>
            <w:webHidden/>
          </w:rPr>
        </w:r>
        <w:r>
          <w:rPr>
            <w:noProof/>
            <w:webHidden/>
          </w:rPr>
          <w:fldChar w:fldCharType="separate"/>
        </w:r>
        <w:r>
          <w:rPr>
            <w:noProof/>
            <w:webHidden/>
          </w:rPr>
          <w:t>40</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42" w:history="1">
        <w:r w:rsidRPr="00BF231F">
          <w:rPr>
            <w:rStyle w:val="Hipervnculo"/>
            <w:rFonts w:eastAsiaTheme="majorEastAsia"/>
            <w:noProof/>
          </w:rPr>
          <w:t>5.2.12. Restablir a l’estat inicial</w:t>
        </w:r>
        <w:r>
          <w:rPr>
            <w:noProof/>
            <w:webHidden/>
          </w:rPr>
          <w:tab/>
        </w:r>
        <w:r>
          <w:rPr>
            <w:noProof/>
            <w:webHidden/>
          </w:rPr>
          <w:fldChar w:fldCharType="begin"/>
        </w:r>
        <w:r>
          <w:rPr>
            <w:noProof/>
            <w:webHidden/>
          </w:rPr>
          <w:instrText xml:space="preserve"> PAGEREF _Toc378148142 \h </w:instrText>
        </w:r>
        <w:r>
          <w:rPr>
            <w:noProof/>
            <w:webHidden/>
          </w:rPr>
        </w:r>
        <w:r>
          <w:rPr>
            <w:noProof/>
            <w:webHidden/>
          </w:rPr>
          <w:fldChar w:fldCharType="separate"/>
        </w:r>
        <w:r>
          <w:rPr>
            <w:noProof/>
            <w:webHidden/>
          </w:rPr>
          <w:t>41</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43" w:history="1">
        <w:r w:rsidRPr="00BF231F">
          <w:rPr>
            <w:rStyle w:val="Hipervnculo"/>
            <w:rFonts w:eastAsiaTheme="majorEastAsia"/>
            <w:noProof/>
          </w:rPr>
          <w:t>5.2.13. Gestió de capes d’informació</w:t>
        </w:r>
        <w:r>
          <w:rPr>
            <w:noProof/>
            <w:webHidden/>
          </w:rPr>
          <w:tab/>
        </w:r>
        <w:r>
          <w:rPr>
            <w:noProof/>
            <w:webHidden/>
          </w:rPr>
          <w:fldChar w:fldCharType="begin"/>
        </w:r>
        <w:r>
          <w:rPr>
            <w:noProof/>
            <w:webHidden/>
          </w:rPr>
          <w:instrText xml:space="preserve"> PAGEREF _Toc378148143 \h </w:instrText>
        </w:r>
        <w:r>
          <w:rPr>
            <w:noProof/>
            <w:webHidden/>
          </w:rPr>
        </w:r>
        <w:r>
          <w:rPr>
            <w:noProof/>
            <w:webHidden/>
          </w:rPr>
          <w:fldChar w:fldCharType="separate"/>
        </w:r>
        <w:r>
          <w:rPr>
            <w:noProof/>
            <w:webHidden/>
          </w:rPr>
          <w:t>42</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44" w:history="1">
        <w:r w:rsidRPr="00BF231F">
          <w:rPr>
            <w:rStyle w:val="Hipervnculo"/>
            <w:rFonts w:eastAsiaTheme="majorEastAsia"/>
            <w:noProof/>
          </w:rPr>
          <w:t>5.2.13.1. Informació textual</w:t>
        </w:r>
        <w:r>
          <w:rPr>
            <w:noProof/>
            <w:webHidden/>
          </w:rPr>
          <w:tab/>
        </w:r>
        <w:r>
          <w:rPr>
            <w:noProof/>
            <w:webHidden/>
          </w:rPr>
          <w:fldChar w:fldCharType="begin"/>
        </w:r>
        <w:r>
          <w:rPr>
            <w:noProof/>
            <w:webHidden/>
          </w:rPr>
          <w:instrText xml:space="preserve"> PAGEREF _Toc378148144 \h </w:instrText>
        </w:r>
        <w:r>
          <w:rPr>
            <w:noProof/>
            <w:webHidden/>
          </w:rPr>
        </w:r>
        <w:r>
          <w:rPr>
            <w:noProof/>
            <w:webHidden/>
          </w:rPr>
          <w:fldChar w:fldCharType="separate"/>
        </w:r>
        <w:r>
          <w:rPr>
            <w:noProof/>
            <w:webHidden/>
          </w:rPr>
          <w:t>42</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45" w:history="1">
        <w:r w:rsidRPr="00BF231F">
          <w:rPr>
            <w:rStyle w:val="Hipervnculo"/>
            <w:rFonts w:eastAsiaTheme="majorEastAsia"/>
            <w:noProof/>
          </w:rPr>
          <w:t>5.2.13.2. Overlays</w:t>
        </w:r>
        <w:r>
          <w:rPr>
            <w:noProof/>
            <w:webHidden/>
          </w:rPr>
          <w:tab/>
        </w:r>
        <w:r>
          <w:rPr>
            <w:noProof/>
            <w:webHidden/>
          </w:rPr>
          <w:fldChar w:fldCharType="begin"/>
        </w:r>
        <w:r>
          <w:rPr>
            <w:noProof/>
            <w:webHidden/>
          </w:rPr>
          <w:instrText xml:space="preserve"> PAGEREF _Toc378148145 \h </w:instrText>
        </w:r>
        <w:r>
          <w:rPr>
            <w:noProof/>
            <w:webHidden/>
          </w:rPr>
        </w:r>
        <w:r>
          <w:rPr>
            <w:noProof/>
            <w:webHidden/>
          </w:rPr>
          <w:fldChar w:fldCharType="separate"/>
        </w:r>
        <w:r>
          <w:rPr>
            <w:noProof/>
            <w:webHidden/>
          </w:rPr>
          <w:t>43</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46" w:history="1">
        <w:r w:rsidRPr="00BF231F">
          <w:rPr>
            <w:rStyle w:val="Hipervnculo"/>
            <w:rFonts w:eastAsiaTheme="majorEastAsia"/>
            <w:noProof/>
          </w:rPr>
          <w:t>5.2.13.3. Shutters</w:t>
        </w:r>
        <w:r>
          <w:rPr>
            <w:noProof/>
            <w:webHidden/>
          </w:rPr>
          <w:tab/>
        </w:r>
        <w:r>
          <w:rPr>
            <w:noProof/>
            <w:webHidden/>
          </w:rPr>
          <w:fldChar w:fldCharType="begin"/>
        </w:r>
        <w:r>
          <w:rPr>
            <w:noProof/>
            <w:webHidden/>
          </w:rPr>
          <w:instrText xml:space="preserve"> PAGEREF _Toc378148146 \h </w:instrText>
        </w:r>
        <w:r>
          <w:rPr>
            <w:noProof/>
            <w:webHidden/>
          </w:rPr>
        </w:r>
        <w:r>
          <w:rPr>
            <w:noProof/>
            <w:webHidden/>
          </w:rPr>
          <w:fldChar w:fldCharType="separate"/>
        </w:r>
        <w:r>
          <w:rPr>
            <w:noProof/>
            <w:webHidden/>
          </w:rPr>
          <w:t>44</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47" w:history="1">
        <w:r w:rsidRPr="00BF231F">
          <w:rPr>
            <w:rStyle w:val="Hipervnculo"/>
            <w:rFonts w:eastAsiaTheme="majorEastAsia"/>
            <w:noProof/>
          </w:rPr>
          <w:t>5.2.14. Captura de pantalla</w:t>
        </w:r>
        <w:r>
          <w:rPr>
            <w:noProof/>
            <w:webHidden/>
          </w:rPr>
          <w:tab/>
        </w:r>
        <w:r>
          <w:rPr>
            <w:noProof/>
            <w:webHidden/>
          </w:rPr>
          <w:fldChar w:fldCharType="begin"/>
        </w:r>
        <w:r>
          <w:rPr>
            <w:noProof/>
            <w:webHidden/>
          </w:rPr>
          <w:instrText xml:space="preserve"> PAGEREF _Toc378148147 \h </w:instrText>
        </w:r>
        <w:r>
          <w:rPr>
            <w:noProof/>
            <w:webHidden/>
          </w:rPr>
        </w:r>
        <w:r>
          <w:rPr>
            <w:noProof/>
            <w:webHidden/>
          </w:rPr>
          <w:fldChar w:fldCharType="separate"/>
        </w:r>
        <w:r>
          <w:rPr>
            <w:noProof/>
            <w:webHidden/>
          </w:rPr>
          <w:t>45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48" w:history="1">
        <w:r w:rsidRPr="00BF231F">
          <w:rPr>
            <w:rStyle w:val="Hipervnculo"/>
            <w:rFonts w:eastAsiaTheme="majorEastAsia"/>
            <w:noProof/>
          </w:rPr>
          <w:t>5.2.15. Exportar imatges DICOM</w:t>
        </w:r>
        <w:r>
          <w:rPr>
            <w:noProof/>
            <w:webHidden/>
          </w:rPr>
          <w:tab/>
        </w:r>
        <w:r>
          <w:rPr>
            <w:noProof/>
            <w:webHidden/>
          </w:rPr>
          <w:fldChar w:fldCharType="begin"/>
        </w:r>
        <w:r>
          <w:rPr>
            <w:noProof/>
            <w:webHidden/>
          </w:rPr>
          <w:instrText xml:space="preserve"> PAGEREF _Toc378148148 \h </w:instrText>
        </w:r>
        <w:r>
          <w:rPr>
            <w:noProof/>
            <w:webHidden/>
          </w:rPr>
        </w:r>
        <w:r>
          <w:rPr>
            <w:noProof/>
            <w:webHidden/>
          </w:rPr>
          <w:fldChar w:fldCharType="separate"/>
        </w:r>
        <w:r>
          <w:rPr>
            <w:noProof/>
            <w:webHidden/>
          </w:rPr>
          <w:t>46</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49" w:history="1">
        <w:r w:rsidRPr="00BF231F">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_Toc378148149 \h </w:instrText>
        </w:r>
        <w:r>
          <w:rPr>
            <w:noProof/>
            <w:webHidden/>
          </w:rPr>
        </w:r>
        <w:r>
          <w:rPr>
            <w:noProof/>
            <w:webHidden/>
          </w:rPr>
          <w:fldChar w:fldCharType="separate"/>
        </w:r>
        <w:r>
          <w:rPr>
            <w:noProof/>
            <w:webHidden/>
          </w:rPr>
          <w:t>49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0" w:history="1">
        <w:r w:rsidRPr="00BF231F">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_Toc378148150 \h </w:instrText>
        </w:r>
        <w:r>
          <w:rPr>
            <w:noProof/>
            <w:webHidden/>
          </w:rPr>
        </w:r>
        <w:r>
          <w:rPr>
            <w:noProof/>
            <w:webHidden/>
          </w:rPr>
          <w:fldChar w:fldCharType="separate"/>
        </w:r>
        <w:r>
          <w:rPr>
            <w:noProof/>
            <w:webHidden/>
          </w:rPr>
          <w:t>49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1" w:history="1">
        <w:r w:rsidRPr="00BF231F">
          <w:rPr>
            <w:rStyle w:val="Hipervnculo"/>
            <w:rFonts w:eastAsiaTheme="majorEastAsia"/>
            <w:noProof/>
          </w:rPr>
          <w:t>5.3.2. TA-GT</w:t>
        </w:r>
        <w:r>
          <w:rPr>
            <w:noProof/>
            <w:webHidden/>
          </w:rPr>
          <w:tab/>
        </w:r>
        <w:r>
          <w:rPr>
            <w:noProof/>
            <w:webHidden/>
          </w:rPr>
          <w:fldChar w:fldCharType="begin"/>
        </w:r>
        <w:r>
          <w:rPr>
            <w:noProof/>
            <w:webHidden/>
          </w:rPr>
          <w:instrText xml:space="preserve"> PAGEREF _Toc378148151 \h </w:instrText>
        </w:r>
        <w:r>
          <w:rPr>
            <w:noProof/>
            <w:webHidden/>
          </w:rPr>
        </w:r>
        <w:r>
          <w:rPr>
            <w:noProof/>
            <w:webHidden/>
          </w:rPr>
          <w:fldChar w:fldCharType="separate"/>
        </w:r>
        <w:r>
          <w:rPr>
            <w:noProof/>
            <w:webHidden/>
          </w:rPr>
          <w:t>50</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2" w:history="1">
        <w:r w:rsidRPr="00BF231F">
          <w:rPr>
            <w:rStyle w:val="Hipervnculo"/>
            <w:rFonts w:eastAsiaTheme="majorEastAsia"/>
            <w:noProof/>
          </w:rPr>
          <w:t>5.3.3. Angle</w:t>
        </w:r>
        <w:r>
          <w:rPr>
            <w:noProof/>
            <w:webHidden/>
          </w:rPr>
          <w:tab/>
        </w:r>
        <w:r>
          <w:rPr>
            <w:noProof/>
            <w:webHidden/>
          </w:rPr>
          <w:fldChar w:fldCharType="begin"/>
        </w:r>
        <w:r>
          <w:rPr>
            <w:noProof/>
            <w:webHidden/>
          </w:rPr>
          <w:instrText xml:space="preserve"> PAGEREF _Toc378148152 \h </w:instrText>
        </w:r>
        <w:r>
          <w:rPr>
            <w:noProof/>
            <w:webHidden/>
          </w:rPr>
        </w:r>
        <w:r>
          <w:rPr>
            <w:noProof/>
            <w:webHidden/>
          </w:rPr>
          <w:fldChar w:fldCharType="separate"/>
        </w:r>
        <w:r>
          <w:rPr>
            <w:noProof/>
            <w:webHidden/>
          </w:rPr>
          <w:t>51</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3" w:history="1">
        <w:r w:rsidRPr="00BF231F">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_Toc378148153 \h </w:instrText>
        </w:r>
        <w:r>
          <w:rPr>
            <w:noProof/>
            <w:webHidden/>
          </w:rPr>
        </w:r>
        <w:r>
          <w:rPr>
            <w:noProof/>
            <w:webHidden/>
          </w:rPr>
          <w:fldChar w:fldCharType="separate"/>
        </w:r>
        <w:r>
          <w:rPr>
            <w:noProof/>
            <w:webHidden/>
          </w:rPr>
          <w:t>52</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4" w:history="1">
        <w:r w:rsidRPr="00BF231F">
          <w:rPr>
            <w:rStyle w:val="Hipervnculo"/>
            <w:rFonts w:eastAsiaTheme="majorEastAsia"/>
            <w:noProof/>
          </w:rPr>
          <w:t xml:space="preserve">5.3.5. Regions </w:t>
        </w:r>
        <w:r w:rsidRPr="00BF231F">
          <w:rPr>
            <w:rStyle w:val="Hipervnculo"/>
            <w:rFonts w:eastAsiaTheme="majorEastAsia"/>
            <w:noProof/>
          </w:rPr>
          <w:t>d</w:t>
        </w:r>
        <w:r w:rsidRPr="00BF231F">
          <w:rPr>
            <w:rStyle w:val="Hipervnculo"/>
            <w:rFonts w:eastAsiaTheme="majorEastAsia"/>
            <w:noProof/>
          </w:rPr>
          <w:t>’interès (ROI)</w:t>
        </w:r>
        <w:r>
          <w:rPr>
            <w:noProof/>
            <w:webHidden/>
          </w:rPr>
          <w:tab/>
        </w:r>
        <w:r>
          <w:rPr>
            <w:noProof/>
            <w:webHidden/>
          </w:rPr>
          <w:fldChar w:fldCharType="begin"/>
        </w:r>
        <w:r>
          <w:rPr>
            <w:noProof/>
            <w:webHidden/>
          </w:rPr>
          <w:instrText xml:space="preserve"> PAGEREF _Toc378148154 \h </w:instrText>
        </w:r>
        <w:r>
          <w:rPr>
            <w:noProof/>
            <w:webHidden/>
          </w:rPr>
        </w:r>
        <w:r>
          <w:rPr>
            <w:noProof/>
            <w:webHidden/>
          </w:rPr>
          <w:fldChar w:fldCharType="separate"/>
        </w:r>
        <w:r>
          <w:rPr>
            <w:noProof/>
            <w:webHidden/>
          </w:rPr>
          <w:t>53</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55" w:history="1">
        <w:r w:rsidRPr="00BF231F">
          <w:rPr>
            <w:rStyle w:val="Hipervnculo"/>
            <w:rFonts w:eastAsiaTheme="majorEastAsia"/>
            <w:noProof/>
          </w:rPr>
          <w:t>5.3.5.1. ROI el·líptica</w:t>
        </w:r>
        <w:r>
          <w:rPr>
            <w:noProof/>
            <w:webHidden/>
          </w:rPr>
          <w:tab/>
        </w:r>
        <w:r>
          <w:rPr>
            <w:noProof/>
            <w:webHidden/>
          </w:rPr>
          <w:fldChar w:fldCharType="begin"/>
        </w:r>
        <w:r>
          <w:rPr>
            <w:noProof/>
            <w:webHidden/>
          </w:rPr>
          <w:instrText xml:space="preserve"> PAGEREF _Toc378148155 \h </w:instrText>
        </w:r>
        <w:r>
          <w:rPr>
            <w:noProof/>
            <w:webHidden/>
          </w:rPr>
        </w:r>
        <w:r>
          <w:rPr>
            <w:noProof/>
            <w:webHidden/>
          </w:rPr>
          <w:fldChar w:fldCharType="separate"/>
        </w:r>
        <w:r>
          <w:rPr>
            <w:noProof/>
            <w:webHidden/>
          </w:rPr>
          <w:t>53</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56" w:history="1">
        <w:r w:rsidRPr="00BF231F">
          <w:rPr>
            <w:rStyle w:val="Hipervnculo"/>
            <w:rFonts w:eastAsiaTheme="majorEastAsia"/>
            <w:noProof/>
          </w:rPr>
          <w:t>5.3.5.2. ROI Poligonal</w:t>
        </w:r>
        <w:r>
          <w:rPr>
            <w:noProof/>
            <w:webHidden/>
          </w:rPr>
          <w:tab/>
        </w:r>
        <w:r>
          <w:rPr>
            <w:noProof/>
            <w:webHidden/>
          </w:rPr>
          <w:fldChar w:fldCharType="begin"/>
        </w:r>
        <w:r>
          <w:rPr>
            <w:noProof/>
            <w:webHidden/>
          </w:rPr>
          <w:instrText xml:space="preserve"> PAGEREF _Toc378148156 \h </w:instrText>
        </w:r>
        <w:r>
          <w:rPr>
            <w:noProof/>
            <w:webHidden/>
          </w:rPr>
        </w:r>
        <w:r>
          <w:rPr>
            <w:noProof/>
            <w:webHidden/>
          </w:rPr>
          <w:fldChar w:fldCharType="separate"/>
        </w:r>
        <w:r>
          <w:rPr>
            <w:noProof/>
            <w:webHidden/>
          </w:rPr>
          <w:t>54</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57" w:history="1">
        <w:r w:rsidRPr="00BF231F">
          <w:rPr>
            <w:rStyle w:val="Hipervnculo"/>
            <w:rFonts w:eastAsiaTheme="majorEastAsia"/>
            <w:noProof/>
          </w:rPr>
          <w:t>5.3.5.3. ROI Màgica</w:t>
        </w:r>
        <w:r>
          <w:rPr>
            <w:noProof/>
            <w:webHidden/>
          </w:rPr>
          <w:tab/>
        </w:r>
        <w:r>
          <w:rPr>
            <w:noProof/>
            <w:webHidden/>
          </w:rPr>
          <w:fldChar w:fldCharType="begin"/>
        </w:r>
        <w:r>
          <w:rPr>
            <w:noProof/>
            <w:webHidden/>
          </w:rPr>
          <w:instrText xml:space="preserve"> PAGEREF _Toc378148157 \h </w:instrText>
        </w:r>
        <w:r>
          <w:rPr>
            <w:noProof/>
            <w:webHidden/>
          </w:rPr>
        </w:r>
        <w:r>
          <w:rPr>
            <w:noProof/>
            <w:webHidden/>
          </w:rPr>
          <w:fldChar w:fldCharType="separate"/>
        </w:r>
        <w:r>
          <w:rPr>
            <w:noProof/>
            <w:webHidden/>
          </w:rPr>
          <w:t>55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8" w:history="1">
        <w:r w:rsidRPr="00BF231F">
          <w:rPr>
            <w:rStyle w:val="Hipervnculo"/>
            <w:rFonts w:eastAsiaTheme="majorEastAsia"/>
            <w:noProof/>
          </w:rPr>
          <w:t>5.3.6. Cercle</w:t>
        </w:r>
        <w:r>
          <w:rPr>
            <w:noProof/>
            <w:webHidden/>
          </w:rPr>
          <w:tab/>
        </w:r>
        <w:r>
          <w:rPr>
            <w:noProof/>
            <w:webHidden/>
          </w:rPr>
          <w:fldChar w:fldCharType="begin"/>
        </w:r>
        <w:r>
          <w:rPr>
            <w:noProof/>
            <w:webHidden/>
          </w:rPr>
          <w:instrText xml:space="preserve"> PAGEREF _Toc378148158 \h </w:instrText>
        </w:r>
        <w:r>
          <w:rPr>
            <w:noProof/>
            <w:webHidden/>
          </w:rPr>
        </w:r>
        <w:r>
          <w:rPr>
            <w:noProof/>
            <w:webHidden/>
          </w:rPr>
          <w:fldChar w:fldCharType="separate"/>
        </w:r>
        <w:r>
          <w:rPr>
            <w:noProof/>
            <w:webHidden/>
          </w:rPr>
          <w:t>55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9" w:history="1">
        <w:r w:rsidRPr="00BF231F">
          <w:rPr>
            <w:rStyle w:val="Hipervnculo"/>
            <w:rFonts w:eastAsiaTheme="majorEastAsia"/>
            <w:noProof/>
          </w:rPr>
          <w:t>5.3.7. Esborrar</w:t>
        </w:r>
        <w:r>
          <w:rPr>
            <w:noProof/>
            <w:webHidden/>
          </w:rPr>
          <w:tab/>
        </w:r>
        <w:r>
          <w:rPr>
            <w:noProof/>
            <w:webHidden/>
          </w:rPr>
          <w:fldChar w:fldCharType="begin"/>
        </w:r>
        <w:r>
          <w:rPr>
            <w:noProof/>
            <w:webHidden/>
          </w:rPr>
          <w:instrText xml:space="preserve"> PAGEREF _Toc378148159 \h </w:instrText>
        </w:r>
        <w:r>
          <w:rPr>
            <w:noProof/>
            <w:webHidden/>
          </w:rPr>
        </w:r>
        <w:r>
          <w:rPr>
            <w:noProof/>
            <w:webHidden/>
          </w:rPr>
          <w:fldChar w:fldCharType="separate"/>
        </w:r>
        <w:r>
          <w:rPr>
            <w:noProof/>
            <w:webHidden/>
          </w:rPr>
          <w:t>56</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60" w:history="1">
        <w:r w:rsidRPr="00BF231F">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_Toc378148160 \h </w:instrText>
        </w:r>
        <w:r>
          <w:rPr>
            <w:noProof/>
            <w:webHidden/>
          </w:rPr>
        </w:r>
        <w:r>
          <w:rPr>
            <w:noProof/>
            <w:webHidden/>
          </w:rPr>
          <w:fldChar w:fldCharType="separate"/>
        </w:r>
        <w:r>
          <w:rPr>
            <w:noProof/>
            <w:webHidden/>
          </w:rPr>
          <w:t>58</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1" w:history="1">
        <w:r w:rsidRPr="00BF231F">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_Toc378148161 \h </w:instrText>
        </w:r>
        <w:r>
          <w:rPr>
            <w:noProof/>
            <w:webHidden/>
          </w:rPr>
        </w:r>
        <w:r>
          <w:rPr>
            <w:noProof/>
            <w:webHidden/>
          </w:rPr>
          <w:fldChar w:fldCharType="separate"/>
        </w:r>
        <w:r>
          <w:rPr>
            <w:noProof/>
            <w:webHidden/>
          </w:rPr>
          <w:t>58</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2" w:history="1">
        <w:r w:rsidRPr="00BF231F">
          <w:rPr>
            <w:rStyle w:val="Hipervnculo"/>
            <w:rFonts w:eastAsiaTheme="majorEastAsia"/>
            <w:noProof/>
          </w:rPr>
          <w:t>6.2. Thick Slab</w:t>
        </w:r>
        <w:r>
          <w:rPr>
            <w:noProof/>
            <w:webHidden/>
          </w:rPr>
          <w:tab/>
        </w:r>
        <w:r>
          <w:rPr>
            <w:noProof/>
            <w:webHidden/>
          </w:rPr>
          <w:fldChar w:fldCharType="begin"/>
        </w:r>
        <w:r>
          <w:rPr>
            <w:noProof/>
            <w:webHidden/>
          </w:rPr>
          <w:instrText xml:space="preserve"> PAGEREF _Toc378148162 \h </w:instrText>
        </w:r>
        <w:r>
          <w:rPr>
            <w:noProof/>
            <w:webHidden/>
          </w:rPr>
        </w:r>
        <w:r>
          <w:rPr>
            <w:noProof/>
            <w:webHidden/>
          </w:rPr>
          <w:fldChar w:fldCharType="separate"/>
        </w:r>
        <w:r>
          <w:rPr>
            <w:noProof/>
            <w:webHidden/>
          </w:rPr>
          <w:t>58</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3" w:history="1">
        <w:r w:rsidRPr="00BF231F">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_Toc378148163 \h </w:instrText>
        </w:r>
        <w:r>
          <w:rPr>
            <w:noProof/>
            <w:webHidden/>
          </w:rPr>
        </w:r>
        <w:r>
          <w:rPr>
            <w:noProof/>
            <w:webHidden/>
          </w:rPr>
          <w:fldChar w:fldCharType="separate"/>
        </w:r>
        <w:r>
          <w:rPr>
            <w:noProof/>
            <w:webHidden/>
          </w:rPr>
          <w:t>60</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4" w:history="1">
        <w:r w:rsidRPr="00BF231F">
          <w:rPr>
            <w:rStyle w:val="Hipervnculo"/>
            <w:rFonts w:eastAsiaTheme="majorEastAsia"/>
            <w:noProof/>
          </w:rPr>
          <w:t>6.4. Cursor 3D</w:t>
        </w:r>
        <w:r>
          <w:rPr>
            <w:noProof/>
            <w:webHidden/>
          </w:rPr>
          <w:tab/>
        </w:r>
        <w:r>
          <w:rPr>
            <w:noProof/>
            <w:webHidden/>
          </w:rPr>
          <w:fldChar w:fldCharType="begin"/>
        </w:r>
        <w:r>
          <w:rPr>
            <w:noProof/>
            <w:webHidden/>
          </w:rPr>
          <w:instrText xml:space="preserve"> PAGEREF _Toc378148164 \h </w:instrText>
        </w:r>
        <w:r>
          <w:rPr>
            <w:noProof/>
            <w:webHidden/>
          </w:rPr>
        </w:r>
        <w:r>
          <w:rPr>
            <w:noProof/>
            <w:webHidden/>
          </w:rPr>
          <w:fldChar w:fldCharType="separate"/>
        </w:r>
        <w:r>
          <w:rPr>
            <w:noProof/>
            <w:webHidden/>
          </w:rPr>
          <w:t>61</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5" w:history="1">
        <w:r w:rsidRPr="00BF231F">
          <w:rPr>
            <w:rStyle w:val="Hipervnculo"/>
            <w:rFonts w:eastAsiaTheme="majorEastAsia"/>
            <w:noProof/>
          </w:rPr>
          <w:t>6.5. Vídeo</w:t>
        </w:r>
        <w:r>
          <w:rPr>
            <w:noProof/>
            <w:webHidden/>
          </w:rPr>
          <w:tab/>
        </w:r>
        <w:r>
          <w:rPr>
            <w:noProof/>
            <w:webHidden/>
          </w:rPr>
          <w:fldChar w:fldCharType="begin"/>
        </w:r>
        <w:r>
          <w:rPr>
            <w:noProof/>
            <w:webHidden/>
          </w:rPr>
          <w:instrText xml:space="preserve"> PAGEREF _Toc378148165 \h </w:instrText>
        </w:r>
        <w:r>
          <w:rPr>
            <w:noProof/>
            <w:webHidden/>
          </w:rPr>
        </w:r>
        <w:r>
          <w:rPr>
            <w:noProof/>
            <w:webHidden/>
          </w:rPr>
          <w:fldChar w:fldCharType="separate"/>
        </w:r>
        <w:r>
          <w:rPr>
            <w:noProof/>
            <w:webHidden/>
          </w:rPr>
          <w:t>62</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6" w:history="1">
        <w:r w:rsidRPr="00BF231F">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_Toc378148166 \h </w:instrText>
        </w:r>
        <w:r>
          <w:rPr>
            <w:noProof/>
            <w:webHidden/>
          </w:rPr>
        </w:r>
        <w:r>
          <w:rPr>
            <w:noProof/>
            <w:webHidden/>
          </w:rPr>
          <w:fldChar w:fldCharType="separate"/>
        </w:r>
        <w:r>
          <w:rPr>
            <w:noProof/>
            <w:webHidden/>
          </w:rPr>
          <w:t>63</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7" w:history="1">
        <w:r w:rsidRPr="00BF231F">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_Toc378148167 \h </w:instrText>
        </w:r>
        <w:r>
          <w:rPr>
            <w:noProof/>
            <w:webHidden/>
          </w:rPr>
        </w:r>
        <w:r>
          <w:rPr>
            <w:noProof/>
            <w:webHidden/>
          </w:rPr>
          <w:fldChar w:fldCharType="separate"/>
        </w:r>
        <w:r>
          <w:rPr>
            <w:noProof/>
            <w:webHidden/>
          </w:rPr>
          <w:t>64</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8" w:history="1">
        <w:r w:rsidRPr="00BF231F">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_Toc378148168 \h </w:instrText>
        </w:r>
        <w:r>
          <w:rPr>
            <w:noProof/>
            <w:webHidden/>
          </w:rPr>
        </w:r>
        <w:r>
          <w:rPr>
            <w:noProof/>
            <w:webHidden/>
          </w:rPr>
          <w:fldChar w:fldCharType="separate"/>
        </w:r>
        <w:r>
          <w:rPr>
            <w:noProof/>
            <w:webHidden/>
          </w:rPr>
          <w:t>66</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9" w:history="1">
        <w:r w:rsidRPr="00BF231F">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_Toc378148169 \h </w:instrText>
        </w:r>
        <w:r>
          <w:rPr>
            <w:noProof/>
            <w:webHidden/>
          </w:rPr>
        </w:r>
        <w:r>
          <w:rPr>
            <w:noProof/>
            <w:webHidden/>
          </w:rPr>
          <w:fldChar w:fldCharType="separate"/>
        </w:r>
        <w:r>
          <w:rPr>
            <w:noProof/>
            <w:webHidden/>
          </w:rPr>
          <w:t>67</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0" w:history="1">
        <w:r w:rsidRPr="00BF231F">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_Toc378148170 \h </w:instrText>
        </w:r>
        <w:r>
          <w:rPr>
            <w:noProof/>
            <w:webHidden/>
          </w:rPr>
        </w:r>
        <w:r>
          <w:rPr>
            <w:noProof/>
            <w:webHidden/>
          </w:rPr>
          <w:fldChar w:fldCharType="separate"/>
        </w:r>
        <w:r>
          <w:rPr>
            <w:noProof/>
            <w:webHidden/>
          </w:rPr>
          <w:t>68</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1" w:history="1">
        <w:r w:rsidRPr="00BF231F">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_Toc378148171 \h </w:instrText>
        </w:r>
        <w:r>
          <w:rPr>
            <w:noProof/>
            <w:webHidden/>
          </w:rPr>
        </w:r>
        <w:r>
          <w:rPr>
            <w:noProof/>
            <w:webHidden/>
          </w:rPr>
          <w:fldChar w:fldCharType="separate"/>
        </w:r>
        <w:r>
          <w:rPr>
            <w:noProof/>
            <w:webHidden/>
          </w:rPr>
          <w:t>69</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2" w:history="1">
        <w:r w:rsidRPr="00BF231F">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_Toc378148172 \h </w:instrText>
        </w:r>
        <w:r>
          <w:rPr>
            <w:noProof/>
            <w:webHidden/>
          </w:rPr>
        </w:r>
        <w:r>
          <w:rPr>
            <w:noProof/>
            <w:webHidden/>
          </w:rPr>
          <w:fldChar w:fldCharType="separate"/>
        </w:r>
        <w:r>
          <w:rPr>
            <w:noProof/>
            <w:webHidden/>
          </w:rPr>
          <w:t>69</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3" w:history="1">
        <w:r w:rsidRPr="00BF231F">
          <w:rPr>
            <w:rStyle w:val="Hipervnculo"/>
            <w:rFonts w:eastAsiaTheme="majorEastAsia"/>
            <w:noProof/>
          </w:rPr>
          <w:t>6.13. Fusió</w:t>
        </w:r>
        <w:r>
          <w:rPr>
            <w:noProof/>
            <w:webHidden/>
          </w:rPr>
          <w:tab/>
        </w:r>
        <w:r>
          <w:rPr>
            <w:noProof/>
            <w:webHidden/>
          </w:rPr>
          <w:fldChar w:fldCharType="begin"/>
        </w:r>
        <w:r>
          <w:rPr>
            <w:noProof/>
            <w:webHidden/>
          </w:rPr>
          <w:instrText xml:space="preserve"> PAGEREF _Toc378148173 \h </w:instrText>
        </w:r>
        <w:r>
          <w:rPr>
            <w:noProof/>
            <w:webHidden/>
          </w:rPr>
        </w:r>
        <w:r>
          <w:rPr>
            <w:noProof/>
            <w:webHidden/>
          </w:rPr>
          <w:fldChar w:fldCharType="separate"/>
        </w:r>
        <w:r>
          <w:rPr>
            <w:noProof/>
            <w:webHidden/>
          </w:rPr>
          <w:t>76</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4" w:history="1">
        <w:r w:rsidRPr="00BF231F">
          <w:rPr>
            <w:rStyle w:val="Hipervnculo"/>
            <w:rFonts w:eastAsiaTheme="majorEastAsia"/>
            <w:noProof/>
          </w:rPr>
          <w:t>6.14. Balanç de fusió</w:t>
        </w:r>
        <w:r>
          <w:rPr>
            <w:noProof/>
            <w:webHidden/>
          </w:rPr>
          <w:tab/>
        </w:r>
        <w:r>
          <w:rPr>
            <w:noProof/>
            <w:webHidden/>
          </w:rPr>
          <w:fldChar w:fldCharType="begin"/>
        </w:r>
        <w:r>
          <w:rPr>
            <w:noProof/>
            <w:webHidden/>
          </w:rPr>
          <w:instrText xml:space="preserve"> PAGEREF _Toc378148174 \h </w:instrText>
        </w:r>
        <w:r>
          <w:rPr>
            <w:noProof/>
            <w:webHidden/>
          </w:rPr>
        </w:r>
        <w:r>
          <w:rPr>
            <w:noProof/>
            <w:webHidden/>
          </w:rPr>
          <w:fldChar w:fldCharType="separate"/>
        </w:r>
        <w:r>
          <w:rPr>
            <w:noProof/>
            <w:webHidden/>
          </w:rPr>
          <w:t>77</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5" w:history="1">
        <w:r w:rsidRPr="00BF231F">
          <w:rPr>
            <w:rStyle w:val="Hipervnculo"/>
            <w:rFonts w:eastAsiaTheme="majorEastAsia"/>
            <w:noProof/>
          </w:rPr>
          <w:t>6.15. Mesura del Standardized Uptake Value (SUV)</w:t>
        </w:r>
        <w:r>
          <w:rPr>
            <w:noProof/>
            <w:webHidden/>
          </w:rPr>
          <w:tab/>
        </w:r>
        <w:r>
          <w:rPr>
            <w:noProof/>
            <w:webHidden/>
          </w:rPr>
          <w:fldChar w:fldCharType="begin"/>
        </w:r>
        <w:r>
          <w:rPr>
            <w:noProof/>
            <w:webHidden/>
          </w:rPr>
          <w:instrText xml:space="preserve"> PAGEREF _Toc378148175 \h </w:instrText>
        </w:r>
        <w:r>
          <w:rPr>
            <w:noProof/>
            <w:webHidden/>
          </w:rPr>
        </w:r>
        <w:r>
          <w:rPr>
            <w:noProof/>
            <w:webHidden/>
          </w:rPr>
          <w:fldChar w:fldCharType="separate"/>
        </w:r>
        <w:r>
          <w:rPr>
            <w:noProof/>
            <w:webHidden/>
          </w:rPr>
          <w:t>78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76" w:history="1">
        <w:r w:rsidRPr="00BF231F">
          <w:rPr>
            <w:rStyle w:val="Hipervnculo"/>
            <w:rFonts w:eastAsiaTheme="majorEastAsia"/>
            <w:noProof/>
            <w:lang w:eastAsia="ca-ES"/>
          </w:rPr>
          <w:t>6.15.1. Fórmules</w:t>
        </w:r>
        <w:r>
          <w:rPr>
            <w:noProof/>
            <w:webHidden/>
          </w:rPr>
          <w:tab/>
        </w:r>
        <w:r>
          <w:rPr>
            <w:noProof/>
            <w:webHidden/>
          </w:rPr>
          <w:fldChar w:fldCharType="begin"/>
        </w:r>
        <w:r>
          <w:rPr>
            <w:noProof/>
            <w:webHidden/>
          </w:rPr>
          <w:instrText xml:space="preserve"> PAGEREF _Toc378148176 \h </w:instrText>
        </w:r>
        <w:r>
          <w:rPr>
            <w:noProof/>
            <w:webHidden/>
          </w:rPr>
        </w:r>
        <w:r>
          <w:rPr>
            <w:noProof/>
            <w:webHidden/>
          </w:rPr>
          <w:fldChar w:fldCharType="separate"/>
        </w:r>
        <w:r>
          <w:rPr>
            <w:noProof/>
            <w:webHidden/>
          </w:rPr>
          <w:t>79</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77" w:history="1">
        <w:r w:rsidRPr="00BF231F">
          <w:rPr>
            <w:rStyle w:val="Hipervnculo"/>
            <w:rFonts w:eastAsiaTheme="majorEastAsia"/>
            <w:noProof/>
            <w:lang w:eastAsia="ca-ES"/>
          </w:rPr>
          <w:t>6.15.1.1. SUV</w:t>
        </w:r>
        <w:r>
          <w:rPr>
            <w:noProof/>
            <w:webHidden/>
          </w:rPr>
          <w:tab/>
        </w:r>
        <w:r>
          <w:rPr>
            <w:noProof/>
            <w:webHidden/>
          </w:rPr>
          <w:fldChar w:fldCharType="begin"/>
        </w:r>
        <w:r>
          <w:rPr>
            <w:noProof/>
            <w:webHidden/>
          </w:rPr>
          <w:instrText xml:space="preserve"> PAGEREF _Toc378148177 \h </w:instrText>
        </w:r>
        <w:r>
          <w:rPr>
            <w:noProof/>
            <w:webHidden/>
          </w:rPr>
        </w:r>
        <w:r>
          <w:rPr>
            <w:noProof/>
            <w:webHidden/>
          </w:rPr>
          <w:fldChar w:fldCharType="separate"/>
        </w:r>
        <w:r>
          <w:rPr>
            <w:noProof/>
            <w:webHidden/>
          </w:rPr>
          <w:t>79</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78" w:history="1">
        <w:r w:rsidRPr="00BF231F">
          <w:rPr>
            <w:rStyle w:val="Hipervnculo"/>
            <w:rFonts w:eastAsiaTheme="majorEastAsia"/>
            <w:noProof/>
          </w:rPr>
          <w:t>6.15.1.2. Factor de correcció de la desintegració</w:t>
        </w:r>
        <w:r>
          <w:rPr>
            <w:noProof/>
            <w:webHidden/>
          </w:rPr>
          <w:tab/>
        </w:r>
        <w:r>
          <w:rPr>
            <w:noProof/>
            <w:webHidden/>
          </w:rPr>
          <w:fldChar w:fldCharType="begin"/>
        </w:r>
        <w:r>
          <w:rPr>
            <w:noProof/>
            <w:webHidden/>
          </w:rPr>
          <w:instrText xml:space="preserve"> PAGEREF _Toc378148178 \h </w:instrText>
        </w:r>
        <w:r>
          <w:rPr>
            <w:noProof/>
            <w:webHidden/>
          </w:rPr>
        </w:r>
        <w:r>
          <w:rPr>
            <w:noProof/>
            <w:webHidden/>
          </w:rPr>
          <w:fldChar w:fldCharType="separate"/>
        </w:r>
        <w:r>
          <w:rPr>
            <w:noProof/>
            <w:webHidden/>
          </w:rPr>
          <w:t>79</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79" w:history="1">
        <w:r w:rsidRPr="00BF231F">
          <w:rPr>
            <w:rStyle w:val="Hipervnculo"/>
            <w:rFonts w:eastAsiaTheme="majorEastAsia"/>
            <w:noProof/>
          </w:rPr>
          <w:t>6.15.1.3. Massa corporal magra</w:t>
        </w:r>
        <w:r>
          <w:rPr>
            <w:noProof/>
            <w:webHidden/>
          </w:rPr>
          <w:tab/>
        </w:r>
        <w:r>
          <w:rPr>
            <w:noProof/>
            <w:webHidden/>
          </w:rPr>
          <w:fldChar w:fldCharType="begin"/>
        </w:r>
        <w:r>
          <w:rPr>
            <w:noProof/>
            <w:webHidden/>
          </w:rPr>
          <w:instrText xml:space="preserve"> PAGEREF _Toc378148179 \h </w:instrText>
        </w:r>
        <w:r>
          <w:rPr>
            <w:noProof/>
            <w:webHidden/>
          </w:rPr>
        </w:r>
        <w:r>
          <w:rPr>
            <w:noProof/>
            <w:webHidden/>
          </w:rPr>
          <w:fldChar w:fldCharType="separate"/>
        </w:r>
        <w:r>
          <w:rPr>
            <w:noProof/>
            <w:webHidden/>
          </w:rPr>
          <w:t>80</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80" w:history="1">
        <w:r w:rsidRPr="00BF231F">
          <w:rPr>
            <w:rStyle w:val="Hipervnculo"/>
            <w:rFonts w:eastAsiaTheme="majorEastAsia"/>
            <w:noProof/>
          </w:rPr>
          <w:t>6.15.1.4. Àrea de superfície corporal</w:t>
        </w:r>
        <w:r>
          <w:rPr>
            <w:noProof/>
            <w:webHidden/>
          </w:rPr>
          <w:tab/>
        </w:r>
        <w:r>
          <w:rPr>
            <w:noProof/>
            <w:webHidden/>
          </w:rPr>
          <w:fldChar w:fldCharType="begin"/>
        </w:r>
        <w:r>
          <w:rPr>
            <w:noProof/>
            <w:webHidden/>
          </w:rPr>
          <w:instrText xml:space="preserve"> PAGEREF _Toc378148180 \h </w:instrText>
        </w:r>
        <w:r>
          <w:rPr>
            <w:noProof/>
            <w:webHidden/>
          </w:rPr>
        </w:r>
        <w:r>
          <w:rPr>
            <w:noProof/>
            <w:webHidden/>
          </w:rPr>
          <w:fldChar w:fldCharType="separate"/>
        </w:r>
        <w:r>
          <w:rPr>
            <w:noProof/>
            <w:webHidden/>
          </w:rPr>
          <w:t>80</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81" w:history="1">
        <w:r w:rsidRPr="00BF231F">
          <w:rPr>
            <w:rStyle w:val="Hipervnculo"/>
            <w:rFonts w:eastAsiaTheme="majorEastAsia"/>
            <w:noProof/>
          </w:rPr>
          <w:t>6.15.1.5. Fonts bibliogràfiques</w:t>
        </w:r>
        <w:r>
          <w:rPr>
            <w:noProof/>
            <w:webHidden/>
          </w:rPr>
          <w:tab/>
        </w:r>
        <w:r>
          <w:rPr>
            <w:noProof/>
            <w:webHidden/>
          </w:rPr>
          <w:fldChar w:fldCharType="begin"/>
        </w:r>
        <w:r>
          <w:rPr>
            <w:noProof/>
            <w:webHidden/>
          </w:rPr>
          <w:instrText xml:space="preserve"> PAGEREF _Toc378148181 \h </w:instrText>
        </w:r>
        <w:r>
          <w:rPr>
            <w:noProof/>
            <w:webHidden/>
          </w:rPr>
        </w:r>
        <w:r>
          <w:rPr>
            <w:noProof/>
            <w:webHidden/>
          </w:rPr>
          <w:fldChar w:fldCharType="separate"/>
        </w:r>
        <w:r>
          <w:rPr>
            <w:noProof/>
            <w:webHidden/>
          </w:rPr>
          <w:t>80</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82" w:history="1">
        <w:r w:rsidRPr="00BF231F">
          <w:rPr>
            <w:rStyle w:val="Hipervnculo"/>
            <w:rFonts w:eastAsiaTheme="majorEastAsia"/>
            <w:noProof/>
          </w:rPr>
          <w:t>6.15.2. Dades requerides</w:t>
        </w:r>
        <w:r>
          <w:rPr>
            <w:noProof/>
            <w:webHidden/>
          </w:rPr>
          <w:tab/>
        </w:r>
        <w:r>
          <w:rPr>
            <w:noProof/>
            <w:webHidden/>
          </w:rPr>
          <w:fldChar w:fldCharType="begin"/>
        </w:r>
        <w:r>
          <w:rPr>
            <w:noProof/>
            <w:webHidden/>
          </w:rPr>
          <w:instrText xml:space="preserve"> PAGEREF _Toc378148182 \h </w:instrText>
        </w:r>
        <w:r>
          <w:rPr>
            <w:noProof/>
            <w:webHidden/>
          </w:rPr>
        </w:r>
        <w:r>
          <w:rPr>
            <w:noProof/>
            <w:webHidden/>
          </w:rPr>
          <w:fldChar w:fldCharType="separate"/>
        </w:r>
        <w:r>
          <w:rPr>
            <w:noProof/>
            <w:webHidden/>
          </w:rPr>
          <w:t>80</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83" w:history="1">
        <w:r w:rsidRPr="00BF231F">
          <w:rPr>
            <w:rStyle w:val="Hipervnculo"/>
            <w:rFonts w:eastAsiaTheme="majorEastAsia"/>
            <w:noProof/>
          </w:rPr>
          <w:t>6.15.2.1. Atributs exclusius de fabricant</w:t>
        </w:r>
        <w:r>
          <w:rPr>
            <w:noProof/>
            <w:webHidden/>
          </w:rPr>
          <w:tab/>
        </w:r>
        <w:r>
          <w:rPr>
            <w:noProof/>
            <w:webHidden/>
          </w:rPr>
          <w:fldChar w:fldCharType="begin"/>
        </w:r>
        <w:r>
          <w:rPr>
            <w:noProof/>
            <w:webHidden/>
          </w:rPr>
          <w:instrText xml:space="preserve"> PAGEREF _Toc378148183 \h </w:instrText>
        </w:r>
        <w:r>
          <w:rPr>
            <w:noProof/>
            <w:webHidden/>
          </w:rPr>
        </w:r>
        <w:r>
          <w:rPr>
            <w:noProof/>
            <w:webHidden/>
          </w:rPr>
          <w:fldChar w:fldCharType="separate"/>
        </w:r>
        <w:r>
          <w:rPr>
            <w:noProof/>
            <w:webHidden/>
          </w:rPr>
          <w:t>81</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84" w:history="1">
        <w:r w:rsidRPr="00BF231F">
          <w:rPr>
            <w:rStyle w:val="Hipervnculo"/>
            <w:rFonts w:eastAsiaTheme="majorEastAsia"/>
            <w:noProof/>
          </w:rPr>
          <w:t>6.16. Visor MPR 2D</w:t>
        </w:r>
        <w:r>
          <w:rPr>
            <w:noProof/>
            <w:webHidden/>
          </w:rPr>
          <w:tab/>
        </w:r>
        <w:r>
          <w:rPr>
            <w:noProof/>
            <w:webHidden/>
          </w:rPr>
          <w:fldChar w:fldCharType="begin"/>
        </w:r>
        <w:r>
          <w:rPr>
            <w:noProof/>
            <w:webHidden/>
          </w:rPr>
          <w:instrText xml:space="preserve"> PAGEREF _Toc378148184 \h </w:instrText>
        </w:r>
        <w:r>
          <w:rPr>
            <w:noProof/>
            <w:webHidden/>
          </w:rPr>
        </w:r>
        <w:r>
          <w:rPr>
            <w:noProof/>
            <w:webHidden/>
          </w:rPr>
          <w:fldChar w:fldCharType="separate"/>
        </w:r>
        <w:r>
          <w:rPr>
            <w:noProof/>
            <w:webHidden/>
          </w:rPr>
          <w:t>81</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85" w:history="1">
        <w:r w:rsidRPr="00BF231F">
          <w:rPr>
            <w:rStyle w:val="Hipervnculo"/>
            <w:rFonts w:eastAsiaTheme="majorEastAsia"/>
            <w:noProof/>
          </w:rPr>
          <w:t>6.17. Visor 3D</w:t>
        </w:r>
        <w:r>
          <w:rPr>
            <w:noProof/>
            <w:webHidden/>
          </w:rPr>
          <w:tab/>
        </w:r>
        <w:r>
          <w:rPr>
            <w:noProof/>
            <w:webHidden/>
          </w:rPr>
          <w:fldChar w:fldCharType="begin"/>
        </w:r>
        <w:r>
          <w:rPr>
            <w:noProof/>
            <w:webHidden/>
          </w:rPr>
          <w:instrText xml:space="preserve"> PAGEREF _Toc378148185 \h </w:instrText>
        </w:r>
        <w:r>
          <w:rPr>
            <w:noProof/>
            <w:webHidden/>
          </w:rPr>
        </w:r>
        <w:r>
          <w:rPr>
            <w:noProof/>
            <w:webHidden/>
          </w:rPr>
          <w:fldChar w:fldCharType="separate"/>
        </w:r>
        <w:r>
          <w:rPr>
            <w:noProof/>
            <w:webHidden/>
          </w:rPr>
          <w:t>84</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86" w:history="1">
        <w:r w:rsidRPr="00BF231F">
          <w:rPr>
            <w:rStyle w:val="Hipervnculo"/>
            <w:rFonts w:eastAsiaTheme="majorEastAsia"/>
            <w:noProof/>
          </w:rPr>
          <w:t>6.18. Plans de tall</w:t>
        </w:r>
        <w:r>
          <w:rPr>
            <w:noProof/>
            <w:webHidden/>
          </w:rPr>
          <w:tab/>
        </w:r>
        <w:r>
          <w:rPr>
            <w:noProof/>
            <w:webHidden/>
          </w:rPr>
          <w:fldChar w:fldCharType="begin"/>
        </w:r>
        <w:r>
          <w:rPr>
            <w:noProof/>
            <w:webHidden/>
          </w:rPr>
          <w:instrText xml:space="preserve"> PAGEREF _Toc378148186 \h </w:instrText>
        </w:r>
        <w:r>
          <w:rPr>
            <w:noProof/>
            <w:webHidden/>
          </w:rPr>
        </w:r>
        <w:r>
          <w:rPr>
            <w:noProof/>
            <w:webHidden/>
          </w:rPr>
          <w:fldChar w:fldCharType="separate"/>
        </w:r>
        <w:r>
          <w:rPr>
            <w:noProof/>
            <w:webHidden/>
          </w:rPr>
          <w:t>85</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87" w:history="1">
        <w:r w:rsidRPr="00BF231F">
          <w:rPr>
            <w:rStyle w:val="Hipervnculo"/>
            <w:rFonts w:eastAsiaTheme="majorEastAsia"/>
            <w:noProof/>
          </w:rPr>
          <w:t>6.19. Rotació 3D</w:t>
        </w:r>
        <w:r>
          <w:rPr>
            <w:noProof/>
            <w:webHidden/>
          </w:rPr>
          <w:tab/>
        </w:r>
        <w:r>
          <w:rPr>
            <w:noProof/>
            <w:webHidden/>
          </w:rPr>
          <w:fldChar w:fldCharType="begin"/>
        </w:r>
        <w:r>
          <w:rPr>
            <w:noProof/>
            <w:webHidden/>
          </w:rPr>
          <w:instrText xml:space="preserve"> PAGEREF _Toc378148187 \h </w:instrText>
        </w:r>
        <w:r>
          <w:rPr>
            <w:noProof/>
            <w:webHidden/>
          </w:rPr>
        </w:r>
        <w:r>
          <w:rPr>
            <w:noProof/>
            <w:webHidden/>
          </w:rPr>
          <w:fldChar w:fldCharType="separate"/>
        </w:r>
        <w:r>
          <w:rPr>
            <w:noProof/>
            <w:webHidden/>
          </w:rPr>
          <w:t>88</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88" w:history="1">
        <w:r w:rsidRPr="00BF231F">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_Toc378148188 \h </w:instrText>
        </w:r>
        <w:r>
          <w:rPr>
            <w:noProof/>
            <w:webHidden/>
          </w:rPr>
        </w:r>
        <w:r>
          <w:rPr>
            <w:noProof/>
            <w:webHidden/>
          </w:rPr>
          <w:fldChar w:fldCharType="separate"/>
        </w:r>
        <w:r>
          <w:rPr>
            <w:noProof/>
            <w:webHidden/>
          </w:rPr>
          <w:t>89</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89" w:history="1">
        <w:r w:rsidRPr="00BF231F">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_Toc378148189 \h </w:instrText>
        </w:r>
        <w:r>
          <w:rPr>
            <w:noProof/>
            <w:webHidden/>
          </w:rPr>
        </w:r>
        <w:r>
          <w:rPr>
            <w:noProof/>
            <w:webHidden/>
          </w:rPr>
          <w:fldChar w:fldCharType="separate"/>
        </w:r>
        <w:r>
          <w:rPr>
            <w:noProof/>
            <w:webHidden/>
          </w:rPr>
          <w:t>91</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0" w:history="1">
        <w:r w:rsidRPr="00BF231F">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_Toc378148190 \h </w:instrText>
        </w:r>
        <w:r>
          <w:rPr>
            <w:noProof/>
            <w:webHidden/>
          </w:rPr>
        </w:r>
        <w:r>
          <w:rPr>
            <w:noProof/>
            <w:webHidden/>
          </w:rPr>
          <w:fldChar w:fldCharType="separate"/>
        </w:r>
        <w:r>
          <w:rPr>
            <w:noProof/>
            <w:webHidden/>
          </w:rPr>
          <w:t>92</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1" w:history="1">
        <w:r w:rsidRPr="00BF231F">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_Toc378148191 \h </w:instrText>
        </w:r>
        <w:r>
          <w:rPr>
            <w:noProof/>
            <w:webHidden/>
          </w:rPr>
        </w:r>
        <w:r>
          <w:rPr>
            <w:noProof/>
            <w:webHidden/>
          </w:rPr>
          <w:fldChar w:fldCharType="separate"/>
        </w:r>
        <w:r>
          <w:rPr>
            <w:noProof/>
            <w:webHidden/>
          </w:rPr>
          <w:t>93</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92" w:history="1">
        <w:r w:rsidRPr="00BF231F">
          <w:rPr>
            <w:rStyle w:val="Hipervnculo"/>
            <w:rFonts w:eastAsiaTheme="majorEastAsia"/>
            <w:noProof/>
          </w:rPr>
          <w:t>9. Els menús</w:t>
        </w:r>
        <w:r>
          <w:rPr>
            <w:noProof/>
            <w:webHidden/>
          </w:rPr>
          <w:tab/>
        </w:r>
        <w:r>
          <w:rPr>
            <w:noProof/>
            <w:webHidden/>
          </w:rPr>
          <w:fldChar w:fldCharType="begin"/>
        </w:r>
        <w:r>
          <w:rPr>
            <w:noProof/>
            <w:webHidden/>
          </w:rPr>
          <w:instrText xml:space="preserve"> PAGEREF _Toc378148192 \h </w:instrText>
        </w:r>
        <w:r>
          <w:rPr>
            <w:noProof/>
            <w:webHidden/>
          </w:rPr>
        </w:r>
        <w:r>
          <w:rPr>
            <w:noProof/>
            <w:webHidden/>
          </w:rPr>
          <w:fldChar w:fldCharType="separate"/>
        </w:r>
        <w:r>
          <w:rPr>
            <w:noProof/>
            <w:webHidden/>
          </w:rPr>
          <w:t>95</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3" w:history="1">
        <w:r w:rsidRPr="00BF231F">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_Toc378148193 \h </w:instrText>
        </w:r>
        <w:r>
          <w:rPr>
            <w:noProof/>
            <w:webHidden/>
          </w:rPr>
        </w:r>
        <w:r>
          <w:rPr>
            <w:noProof/>
            <w:webHidden/>
          </w:rPr>
          <w:fldChar w:fldCharType="separate"/>
        </w:r>
        <w:r>
          <w:rPr>
            <w:noProof/>
            <w:webHidden/>
          </w:rPr>
          <w:t>96</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4" w:history="1">
        <w:r w:rsidRPr="00BF231F">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_Toc378148194 \h </w:instrText>
        </w:r>
        <w:r>
          <w:rPr>
            <w:noProof/>
            <w:webHidden/>
          </w:rPr>
        </w:r>
        <w:r>
          <w:rPr>
            <w:noProof/>
            <w:webHidden/>
          </w:rPr>
          <w:fldChar w:fldCharType="separate"/>
        </w:r>
        <w:r>
          <w:rPr>
            <w:noProof/>
            <w:webHidden/>
          </w:rPr>
          <w:t>97</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5" w:history="1">
        <w:r w:rsidRPr="00BF231F">
          <w:rPr>
            <w:rStyle w:val="Hipervnculo"/>
            <w:noProof/>
          </w:rPr>
          <w:t>9.3.</w:t>
        </w:r>
        <w:r w:rsidRPr="00BF231F">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_Toc378148195 \h </w:instrText>
        </w:r>
        <w:r>
          <w:rPr>
            <w:noProof/>
            <w:webHidden/>
          </w:rPr>
        </w:r>
        <w:r>
          <w:rPr>
            <w:noProof/>
            <w:webHidden/>
          </w:rPr>
          <w:fldChar w:fldCharType="separate"/>
        </w:r>
        <w:r>
          <w:rPr>
            <w:noProof/>
            <w:webHidden/>
          </w:rPr>
          <w:t>98</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6" w:history="1">
        <w:r w:rsidRPr="00BF231F">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_Toc378148196 \h </w:instrText>
        </w:r>
        <w:r>
          <w:rPr>
            <w:noProof/>
            <w:webHidden/>
          </w:rPr>
        </w:r>
        <w:r>
          <w:rPr>
            <w:noProof/>
            <w:webHidden/>
          </w:rPr>
          <w:fldChar w:fldCharType="separate"/>
        </w:r>
        <w:r>
          <w:rPr>
            <w:noProof/>
            <w:webHidden/>
          </w:rPr>
          <w:t>99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97" w:history="1">
        <w:r w:rsidRPr="00BF231F">
          <w:rPr>
            <w:rStyle w:val="Hipervnculo"/>
            <w:rFonts w:eastAsiaTheme="majorEastAsia"/>
            <w:noProof/>
          </w:rPr>
          <w:t>9.4.1. Maximitza a múltiples pantalles</w:t>
        </w:r>
        <w:r>
          <w:rPr>
            <w:noProof/>
            <w:webHidden/>
          </w:rPr>
          <w:tab/>
        </w:r>
        <w:r>
          <w:rPr>
            <w:noProof/>
            <w:webHidden/>
          </w:rPr>
          <w:fldChar w:fldCharType="begin"/>
        </w:r>
        <w:r>
          <w:rPr>
            <w:noProof/>
            <w:webHidden/>
          </w:rPr>
          <w:instrText xml:space="preserve"> PAGEREF _Toc378148197 \h </w:instrText>
        </w:r>
        <w:r>
          <w:rPr>
            <w:noProof/>
            <w:webHidden/>
          </w:rPr>
        </w:r>
        <w:r>
          <w:rPr>
            <w:noProof/>
            <w:webHidden/>
          </w:rPr>
          <w:fldChar w:fldCharType="separate"/>
        </w:r>
        <w:r>
          <w:rPr>
            <w:noProof/>
            <w:webHidden/>
          </w:rPr>
          <w:t>99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98" w:history="1">
        <w:r w:rsidRPr="00BF231F">
          <w:rPr>
            <w:rStyle w:val="Hipervnculo"/>
            <w:rFonts w:eastAsiaTheme="majorEastAsia"/>
            <w:noProof/>
          </w:rPr>
          <w:t>9.4.2. Mou a la pantalla</w:t>
        </w:r>
        <w:r>
          <w:rPr>
            <w:noProof/>
            <w:webHidden/>
          </w:rPr>
          <w:tab/>
        </w:r>
        <w:r>
          <w:rPr>
            <w:noProof/>
            <w:webHidden/>
          </w:rPr>
          <w:fldChar w:fldCharType="begin"/>
        </w:r>
        <w:r>
          <w:rPr>
            <w:noProof/>
            <w:webHidden/>
          </w:rPr>
          <w:instrText xml:space="preserve"> PAGEREF _Toc378148198 \h </w:instrText>
        </w:r>
        <w:r>
          <w:rPr>
            <w:noProof/>
            <w:webHidden/>
          </w:rPr>
        </w:r>
        <w:r>
          <w:rPr>
            <w:noProof/>
            <w:webHidden/>
          </w:rPr>
          <w:fldChar w:fldCharType="separate"/>
        </w:r>
        <w:r>
          <w:rPr>
            <w:noProof/>
            <w:webHidden/>
          </w:rPr>
          <w:t>99</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9" w:history="1">
        <w:r w:rsidRPr="00BF231F">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_Toc378148199 \h </w:instrText>
        </w:r>
        <w:r>
          <w:rPr>
            <w:noProof/>
            <w:webHidden/>
          </w:rPr>
        </w:r>
        <w:r>
          <w:rPr>
            <w:noProof/>
            <w:webHidden/>
          </w:rPr>
          <w:fldChar w:fldCharType="separate"/>
        </w:r>
        <w:r>
          <w:rPr>
            <w:noProof/>
            <w:webHidden/>
          </w:rPr>
          <w:t>101</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200" w:history="1">
        <w:r w:rsidRPr="00BF231F">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_Toc378148200 \h </w:instrText>
        </w:r>
        <w:r>
          <w:rPr>
            <w:noProof/>
            <w:webHidden/>
          </w:rPr>
        </w:r>
        <w:r>
          <w:rPr>
            <w:noProof/>
            <w:webHidden/>
          </w:rPr>
          <w:fldChar w:fldCharType="separate"/>
        </w:r>
        <w:r>
          <w:rPr>
            <w:noProof/>
            <w:webHidden/>
          </w:rPr>
          <w:t>102</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01" w:history="1">
        <w:r w:rsidRPr="00BF231F">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_Toc378148201 \h </w:instrText>
        </w:r>
        <w:r>
          <w:rPr>
            <w:noProof/>
            <w:webHidden/>
          </w:rPr>
        </w:r>
        <w:r>
          <w:rPr>
            <w:noProof/>
            <w:webHidden/>
          </w:rPr>
          <w:fldChar w:fldCharType="separate"/>
        </w:r>
        <w:r>
          <w:rPr>
            <w:noProof/>
            <w:webHidden/>
          </w:rPr>
          <w:t>102</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02" w:history="1">
        <w:r w:rsidRPr="00BF231F">
          <w:rPr>
            <w:rStyle w:val="Hipervnculo"/>
            <w:rFonts w:eastAsiaTheme="majorEastAsia"/>
            <w:noProof/>
          </w:rPr>
          <w:t>10.2. Configuració PACS</w:t>
        </w:r>
        <w:r>
          <w:rPr>
            <w:noProof/>
            <w:webHidden/>
          </w:rPr>
          <w:tab/>
        </w:r>
        <w:r>
          <w:rPr>
            <w:noProof/>
            <w:webHidden/>
          </w:rPr>
          <w:fldChar w:fldCharType="begin"/>
        </w:r>
        <w:r>
          <w:rPr>
            <w:noProof/>
            <w:webHidden/>
          </w:rPr>
          <w:instrText xml:space="preserve"> PAGEREF _Toc378148202 \h </w:instrText>
        </w:r>
        <w:r>
          <w:rPr>
            <w:noProof/>
            <w:webHidden/>
          </w:rPr>
        </w:r>
        <w:r>
          <w:rPr>
            <w:noProof/>
            <w:webHidden/>
          </w:rPr>
          <w:fldChar w:fldCharType="separate"/>
        </w:r>
        <w:r>
          <w:rPr>
            <w:noProof/>
            <w:webHidden/>
          </w:rPr>
          <w:t>103</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203" w:history="1">
        <w:r w:rsidRPr="00BF231F">
          <w:rPr>
            <w:rStyle w:val="Hipervnculo"/>
            <w:rFonts w:eastAsiaTheme="majorEastAsia"/>
            <w:noProof/>
          </w:rPr>
          <w:t>10.2.1. Servidors PACS</w:t>
        </w:r>
        <w:r>
          <w:rPr>
            <w:noProof/>
            <w:webHidden/>
          </w:rPr>
          <w:tab/>
        </w:r>
        <w:r>
          <w:rPr>
            <w:noProof/>
            <w:webHidden/>
          </w:rPr>
          <w:fldChar w:fldCharType="begin"/>
        </w:r>
        <w:r>
          <w:rPr>
            <w:noProof/>
            <w:webHidden/>
          </w:rPr>
          <w:instrText xml:space="preserve"> PAGEREF _Toc378148203 \h </w:instrText>
        </w:r>
        <w:r>
          <w:rPr>
            <w:noProof/>
            <w:webHidden/>
          </w:rPr>
        </w:r>
        <w:r>
          <w:rPr>
            <w:noProof/>
            <w:webHidden/>
          </w:rPr>
          <w:fldChar w:fldCharType="separate"/>
        </w:r>
        <w:r>
          <w:rPr>
            <w:noProof/>
            <w:webHidden/>
          </w:rPr>
          <w:t>103</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204" w:history="1">
        <w:r w:rsidRPr="00BF231F">
          <w:rPr>
            <w:rStyle w:val="Hipervnculo"/>
            <w:rFonts w:eastAsiaTheme="majorEastAsia"/>
            <w:noProof/>
          </w:rPr>
          <w:t>10.2.2. Configuració Local</w:t>
        </w:r>
        <w:r>
          <w:rPr>
            <w:noProof/>
            <w:webHidden/>
          </w:rPr>
          <w:tab/>
        </w:r>
        <w:r>
          <w:rPr>
            <w:noProof/>
            <w:webHidden/>
          </w:rPr>
          <w:fldChar w:fldCharType="begin"/>
        </w:r>
        <w:r>
          <w:rPr>
            <w:noProof/>
            <w:webHidden/>
          </w:rPr>
          <w:instrText xml:space="preserve"> PAGEREF _Toc378148204 \h </w:instrText>
        </w:r>
        <w:r>
          <w:rPr>
            <w:noProof/>
            <w:webHidden/>
          </w:rPr>
        </w:r>
        <w:r>
          <w:rPr>
            <w:noProof/>
            <w:webHidden/>
          </w:rPr>
          <w:fldChar w:fldCharType="separate"/>
        </w:r>
        <w:r>
          <w:rPr>
            <w:noProof/>
            <w:webHidden/>
          </w:rPr>
          <w:t>104</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05" w:history="1">
        <w:r w:rsidRPr="00BF231F">
          <w:rPr>
            <w:rStyle w:val="Hipervnculo"/>
            <w:rFonts w:eastAsiaTheme="majorEastAsia"/>
            <w:noProof/>
          </w:rPr>
          <w:t>10.3. Configuració de la base de dades local</w:t>
        </w:r>
        <w:r>
          <w:rPr>
            <w:noProof/>
            <w:webHidden/>
          </w:rPr>
          <w:tab/>
        </w:r>
        <w:r>
          <w:rPr>
            <w:noProof/>
            <w:webHidden/>
          </w:rPr>
          <w:fldChar w:fldCharType="begin"/>
        </w:r>
        <w:r>
          <w:rPr>
            <w:noProof/>
            <w:webHidden/>
          </w:rPr>
          <w:instrText xml:space="preserve"> PAGEREF _Toc378148205 \h </w:instrText>
        </w:r>
        <w:r>
          <w:rPr>
            <w:noProof/>
            <w:webHidden/>
          </w:rPr>
        </w:r>
        <w:r>
          <w:rPr>
            <w:noProof/>
            <w:webHidden/>
          </w:rPr>
          <w:fldChar w:fldCharType="separate"/>
        </w:r>
        <w:r>
          <w:rPr>
            <w:noProof/>
            <w:webHidden/>
          </w:rPr>
          <w:t>105</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06" w:history="1">
        <w:r w:rsidRPr="00BF231F">
          <w:rPr>
            <w:rStyle w:val="Hipervnculo"/>
            <w:rFonts w:eastAsiaTheme="majorEastAsia"/>
            <w:noProof/>
          </w:rPr>
          <w:t>10.4. Configuració del RIS</w:t>
        </w:r>
        <w:r>
          <w:rPr>
            <w:noProof/>
            <w:webHidden/>
          </w:rPr>
          <w:tab/>
        </w:r>
        <w:r>
          <w:rPr>
            <w:noProof/>
            <w:webHidden/>
          </w:rPr>
          <w:fldChar w:fldCharType="begin"/>
        </w:r>
        <w:r>
          <w:rPr>
            <w:noProof/>
            <w:webHidden/>
          </w:rPr>
          <w:instrText xml:space="preserve"> PAGEREF _Toc378148206 \h </w:instrText>
        </w:r>
        <w:r>
          <w:rPr>
            <w:noProof/>
            <w:webHidden/>
          </w:rPr>
        </w:r>
        <w:r>
          <w:rPr>
            <w:noProof/>
            <w:webHidden/>
          </w:rPr>
          <w:fldChar w:fldCharType="separate"/>
        </w:r>
        <w:r>
          <w:rPr>
            <w:noProof/>
            <w:webHidden/>
          </w:rPr>
          <w:t>107</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07" w:history="1">
        <w:r w:rsidRPr="00BF231F">
          <w:rPr>
            <w:rStyle w:val="Hipervnculo"/>
            <w:rFonts w:eastAsiaTheme="majorEastAsia"/>
            <w:noProof/>
          </w:rPr>
          <w:t>10.5. Configuració DICOMDIR</w:t>
        </w:r>
        <w:r>
          <w:rPr>
            <w:noProof/>
            <w:webHidden/>
          </w:rPr>
          <w:tab/>
        </w:r>
        <w:r>
          <w:rPr>
            <w:noProof/>
            <w:webHidden/>
          </w:rPr>
          <w:fldChar w:fldCharType="begin"/>
        </w:r>
        <w:r>
          <w:rPr>
            <w:noProof/>
            <w:webHidden/>
          </w:rPr>
          <w:instrText xml:space="preserve"> PAGEREF _Toc378148207 \h </w:instrText>
        </w:r>
        <w:r>
          <w:rPr>
            <w:noProof/>
            <w:webHidden/>
          </w:rPr>
        </w:r>
        <w:r>
          <w:rPr>
            <w:noProof/>
            <w:webHidden/>
          </w:rPr>
          <w:fldChar w:fldCharType="separate"/>
        </w:r>
        <w:r>
          <w:rPr>
            <w:noProof/>
            <w:webHidden/>
          </w:rPr>
          <w:t>108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208" w:history="1">
        <w:r w:rsidRPr="00BF231F">
          <w:rPr>
            <w:rStyle w:val="Hipervnculo"/>
            <w:rFonts w:eastAsiaTheme="majorEastAsia"/>
            <w:noProof/>
          </w:rPr>
          <w:t>10.5.1. Configuració creació DICOMDIR</w:t>
        </w:r>
        <w:r>
          <w:rPr>
            <w:noProof/>
            <w:webHidden/>
          </w:rPr>
          <w:tab/>
        </w:r>
        <w:r>
          <w:rPr>
            <w:noProof/>
            <w:webHidden/>
          </w:rPr>
          <w:fldChar w:fldCharType="begin"/>
        </w:r>
        <w:r>
          <w:rPr>
            <w:noProof/>
            <w:webHidden/>
          </w:rPr>
          <w:instrText xml:space="preserve"> PAGEREF _Toc378148208 \h </w:instrText>
        </w:r>
        <w:r>
          <w:rPr>
            <w:noProof/>
            <w:webHidden/>
          </w:rPr>
        </w:r>
        <w:r>
          <w:rPr>
            <w:noProof/>
            <w:webHidden/>
          </w:rPr>
          <w:fldChar w:fldCharType="separate"/>
        </w:r>
        <w:r>
          <w:rPr>
            <w:noProof/>
            <w:webHidden/>
          </w:rPr>
          <w:t>108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209" w:history="1">
        <w:r w:rsidRPr="00BF231F">
          <w:rPr>
            <w:rStyle w:val="Hipervnculo"/>
            <w:rFonts w:eastAsiaTheme="majorEastAsia"/>
            <w:noProof/>
          </w:rPr>
          <w:t>10.5.2. Configuració de l'aplicació de gravació de CD/DVD</w:t>
        </w:r>
        <w:r>
          <w:rPr>
            <w:noProof/>
            <w:webHidden/>
          </w:rPr>
          <w:tab/>
        </w:r>
        <w:r>
          <w:rPr>
            <w:noProof/>
            <w:webHidden/>
          </w:rPr>
          <w:fldChar w:fldCharType="begin"/>
        </w:r>
        <w:r>
          <w:rPr>
            <w:noProof/>
            <w:webHidden/>
          </w:rPr>
          <w:instrText xml:space="preserve"> PAGEREF _Toc378148209 \h </w:instrText>
        </w:r>
        <w:r>
          <w:rPr>
            <w:noProof/>
            <w:webHidden/>
          </w:rPr>
        </w:r>
        <w:r>
          <w:rPr>
            <w:noProof/>
            <w:webHidden/>
          </w:rPr>
          <w:fldChar w:fldCharType="separate"/>
        </w:r>
        <w:r>
          <w:rPr>
            <w:noProof/>
            <w:webHidden/>
          </w:rPr>
          <w:t>108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210" w:history="1">
        <w:r w:rsidRPr="00BF231F">
          <w:rPr>
            <w:rStyle w:val="Hipervnculo"/>
            <w:rFonts w:eastAsiaTheme="majorEastAsia"/>
            <w:noProof/>
          </w:rPr>
          <w:t>10.5.3. Copia el contingut del directori al DICOMDIR</w:t>
        </w:r>
        <w:r>
          <w:rPr>
            <w:noProof/>
            <w:webHidden/>
          </w:rPr>
          <w:tab/>
        </w:r>
        <w:r>
          <w:rPr>
            <w:noProof/>
            <w:webHidden/>
          </w:rPr>
          <w:fldChar w:fldCharType="begin"/>
        </w:r>
        <w:r>
          <w:rPr>
            <w:noProof/>
            <w:webHidden/>
          </w:rPr>
          <w:instrText xml:space="preserve"> PAGEREF _Toc378148210 \h </w:instrText>
        </w:r>
        <w:r>
          <w:rPr>
            <w:noProof/>
            <w:webHidden/>
          </w:rPr>
        </w:r>
        <w:r>
          <w:rPr>
            <w:noProof/>
            <w:webHidden/>
          </w:rPr>
          <w:fldChar w:fldCharType="separate"/>
        </w:r>
        <w:r>
          <w:rPr>
            <w:noProof/>
            <w:webHidden/>
          </w:rPr>
          <w:t>109</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211" w:history="1">
        <w:r w:rsidRPr="00BF231F">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_Toc378148211 \h </w:instrText>
        </w:r>
        <w:r>
          <w:rPr>
            <w:noProof/>
            <w:webHidden/>
          </w:rPr>
        </w:r>
        <w:r>
          <w:rPr>
            <w:noProof/>
            <w:webHidden/>
          </w:rPr>
          <w:fldChar w:fldCharType="separate"/>
        </w:r>
        <w:r>
          <w:rPr>
            <w:noProof/>
            <w:webHidden/>
          </w:rPr>
          <w:t>110</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12" w:history="1">
        <w:r w:rsidRPr="00BF231F">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_Toc378148212 \h </w:instrText>
        </w:r>
        <w:r>
          <w:rPr>
            <w:noProof/>
            <w:webHidden/>
          </w:rPr>
        </w:r>
        <w:r>
          <w:rPr>
            <w:noProof/>
            <w:webHidden/>
          </w:rPr>
          <w:fldChar w:fldCharType="separate"/>
        </w:r>
        <w:r>
          <w:rPr>
            <w:noProof/>
            <w:webHidden/>
          </w:rPr>
          <w:t>110</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13" w:history="1">
        <w:r w:rsidRPr="00BF231F">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_Toc378148213 \h </w:instrText>
        </w:r>
        <w:r>
          <w:rPr>
            <w:noProof/>
            <w:webHidden/>
          </w:rPr>
        </w:r>
        <w:r>
          <w:rPr>
            <w:noProof/>
            <w:webHidden/>
          </w:rPr>
          <w:fldChar w:fldCharType="separate"/>
        </w:r>
        <w:r>
          <w:rPr>
            <w:noProof/>
            <w:webHidden/>
          </w:rPr>
          <w:t>111</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214" w:history="1">
        <w:r w:rsidRPr="00BF231F">
          <w:rPr>
            <w:rStyle w:val="Hipervnculo"/>
            <w:rFonts w:eastAsiaTheme="majorEastAsia"/>
            <w:noProof/>
          </w:rPr>
          <w:t>12. Glossari</w:t>
        </w:r>
        <w:r>
          <w:rPr>
            <w:noProof/>
            <w:webHidden/>
          </w:rPr>
          <w:tab/>
        </w:r>
        <w:r>
          <w:rPr>
            <w:noProof/>
            <w:webHidden/>
          </w:rPr>
          <w:fldChar w:fldCharType="begin"/>
        </w:r>
        <w:r>
          <w:rPr>
            <w:noProof/>
            <w:webHidden/>
          </w:rPr>
          <w:instrText xml:space="preserve"> PAGEREF _Toc378148214 \h </w:instrText>
        </w:r>
        <w:r>
          <w:rPr>
            <w:noProof/>
            <w:webHidden/>
          </w:rPr>
        </w:r>
        <w:r>
          <w:rPr>
            <w:noProof/>
            <w:webHidden/>
          </w:rPr>
          <w:fldChar w:fldCharType="separate"/>
        </w:r>
        <w:r>
          <w:rPr>
            <w:noProof/>
            <w:webHidden/>
          </w:rPr>
          <w:t>112</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78148108"/>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78148109"/>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289857445"/>
      <w:bookmarkStart w:id="7" w:name="_Toc289857391"/>
      <w:bookmarkStart w:id="8" w:name="_Toc378148110"/>
      <w:r>
        <w:lastRenderedPageBreak/>
        <w:t>Gestió d’estudis</w:t>
      </w:r>
      <w:bookmarkEnd w:id="8"/>
    </w:p>
    <w:p w:rsidR="00194F22" w:rsidRPr="0093610C" w:rsidRDefault="00E51E46" w:rsidP="00E51E46">
      <w:pPr>
        <w:pStyle w:val="Ttulo2"/>
      </w:pPr>
      <w:bookmarkStart w:id="9" w:name="_Toc378148111"/>
      <w:r>
        <w:t>C</w:t>
      </w:r>
      <w:r w:rsidR="00033E49">
        <w:t>erc</w:t>
      </w:r>
      <w:r w:rsidR="00194F22" w:rsidRPr="0093610C">
        <w:t>ar</w:t>
      </w:r>
      <w:r>
        <w:t xml:space="preserve"> i obtenir</w:t>
      </w:r>
      <w:r w:rsidR="00194F22" w:rsidRPr="0093610C">
        <w:t xml:space="preserve"> estudis</w:t>
      </w:r>
      <w:bookmarkEnd w:id="6"/>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78148112"/>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78148113"/>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78148114"/>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78148115"/>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78148116"/>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78148117"/>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78148118"/>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78148119"/>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78148120"/>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78148121"/>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7"/>
    </w:p>
    <w:p w:rsidR="00607993" w:rsidRPr="0093610C" w:rsidRDefault="00607993" w:rsidP="00BD5BA3">
      <w:pPr>
        <w:pStyle w:val="Ttulo1"/>
      </w:pPr>
      <w:bookmarkStart w:id="40" w:name="_Testos_de_diagnoSI"/>
      <w:bookmarkStart w:id="41" w:name="_Toc378148122"/>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 xml:space="preserve">Angles </w:t>
        </w:r>
        <w:r w:rsidRPr="0093610C">
          <w:rPr>
            <w:rStyle w:val="LinkCar"/>
            <w:rFonts w:eastAsia="Verdana"/>
          </w:rPr>
          <w:t>o</w:t>
        </w:r>
        <w:r w:rsidRPr="0093610C">
          <w:rPr>
            <w:rStyle w:val="LinkCar"/>
            <w:rFonts w:eastAsia="Verdana"/>
          </w:rPr>
          <w:t>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w:t>
        </w:r>
        <w:r w:rsidRPr="0093610C">
          <w:rPr>
            <w:rStyle w:val="LinkCar"/>
            <w:rFonts w:eastAsia="Verdana"/>
          </w:rPr>
          <w:t>l</w:t>
        </w:r>
        <w:r w:rsidRPr="0093610C">
          <w:rPr>
            <w:rStyle w:val="LinkCar"/>
            <w:rFonts w:eastAsia="Verdana"/>
          </w:rPr>
          <w:t>·</w:t>
        </w:r>
        <w:r w:rsidRPr="0093610C">
          <w:rPr>
            <w:rStyle w:val="LinkCar"/>
            <w:rFonts w:eastAsia="Verdana"/>
          </w:rPr>
          <w:t>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Pr="0093610C">
          <w:rPr>
            <w:rStyle w:val="LinkCar"/>
            <w:rFonts w:eastAsia="Verdana"/>
          </w:rPr>
          <w:t>lliure</w:t>
        </w:r>
      </w:hyperlink>
      <w:r>
        <w:t xml:space="preserve">, </w:t>
      </w:r>
      <w:hyperlink w:anchor="_ROI_Màgica_1" w:history="1">
        <w:r w:rsidRPr="00142FCC">
          <w:rPr>
            <w:rStyle w:val="Hipervnculo"/>
            <w:rFonts w:eastAsia="Verdana"/>
          </w:rPr>
          <w:t>ROI m</w:t>
        </w:r>
        <w:r w:rsidRPr="00142FCC">
          <w:rPr>
            <w:rStyle w:val="Hipervnculo"/>
            <w:rFonts w:eastAsia="Verdana"/>
          </w:rPr>
          <w:t>à</w:t>
        </w:r>
        <w:r w:rsidRPr="00142FCC">
          <w:rPr>
            <w:rStyle w:val="Hipervnculo"/>
            <w:rFonts w:eastAsia="Verdana"/>
          </w:rPr>
          <w:t>g</w:t>
        </w:r>
        <w:r w:rsidRPr="00142FCC">
          <w:rPr>
            <w:rStyle w:val="Hipervnculo"/>
            <w:rFonts w:eastAsia="Verdana"/>
          </w:rPr>
          <w:t>i</w:t>
        </w:r>
        <w:r w:rsidRPr="00142FCC">
          <w:rPr>
            <w:rStyle w:val="Hipervnculo"/>
            <w:rFonts w:eastAsia="Verdana"/>
          </w:rPr>
          <w:t>ca</w:t>
        </w:r>
      </w:hyperlink>
      <w:r>
        <w:t xml:space="preserve">, </w:t>
      </w:r>
      <w:hyperlink w:anchor="_Cercle_1" w:history="1">
        <w:r>
          <w:rPr>
            <w:rStyle w:val="Hipervnculo"/>
            <w:rFonts w:eastAsia="Verdana"/>
          </w:rPr>
          <w:t>C</w:t>
        </w:r>
        <w:r w:rsidRPr="00142FCC">
          <w:rPr>
            <w:rStyle w:val="Hipervnculo"/>
            <w:rFonts w:eastAsia="Verdana"/>
          </w:rPr>
          <w:t>er</w:t>
        </w:r>
        <w:r w:rsidRPr="00142FCC">
          <w:rPr>
            <w:rStyle w:val="Hipervnculo"/>
            <w:rFonts w:eastAsia="Verdana"/>
          </w:rPr>
          <w:t>c</w:t>
        </w:r>
        <w:r w:rsidRPr="00142FCC">
          <w:rPr>
            <w:rStyle w:val="Hipervnculo"/>
            <w:rFonts w:eastAsia="Verdana"/>
          </w:rPr>
          <w:t>le</w:t>
        </w:r>
      </w:hyperlink>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w:t>
        </w:r>
        <w:r w:rsidRPr="0093610C">
          <w:rPr>
            <w:rStyle w:val="LinkCar"/>
            <w:rFonts w:eastAsia="Verdana"/>
          </w:rPr>
          <w:t>u</w:t>
        </w:r>
        <w:r w:rsidRPr="0093610C">
          <w:rPr>
            <w:rStyle w:val="LinkCar"/>
            <w:rFonts w:eastAsia="Verdana"/>
          </w:rPr>
          <w:t>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3C4CD3A" wp14:editId="0001F574">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78148123"/>
      <w:bookmarkEnd w:id="43"/>
      <w:r>
        <w:lastRenderedPageBreak/>
        <w:t>Visualització Bàsica</w:t>
      </w:r>
      <w:bookmarkEnd w:id="44"/>
    </w:p>
    <w:p w:rsidR="002A581E" w:rsidRPr="002A581E" w:rsidRDefault="002A581E" w:rsidP="002A581E">
      <w:pPr>
        <w:pStyle w:val="Ttulo2"/>
      </w:pPr>
      <w:bookmarkStart w:id="45" w:name="_Toc378148124"/>
      <w:r>
        <w:t>Navegació i distribució d’imatges</w:t>
      </w:r>
      <w:bookmarkEnd w:id="45"/>
    </w:p>
    <w:p w:rsidR="004B669E" w:rsidRPr="0093610C" w:rsidRDefault="004B669E" w:rsidP="004B669E">
      <w:pPr>
        <w:pStyle w:val="Ttulo3"/>
      </w:pPr>
      <w:bookmarkStart w:id="46" w:name="_Estudis_del_pacient"/>
      <w:bookmarkStart w:id="47" w:name="_Toc289857413"/>
      <w:bookmarkStart w:id="48" w:name="_Toc289857407"/>
      <w:bookmarkStart w:id="49" w:name="_Toc378148125"/>
      <w:bookmarkEnd w:id="46"/>
      <w:r w:rsidRPr="0093610C">
        <w:t>E</w:t>
      </w:r>
      <w:bookmarkStart w:id="50" w:name="estudis-del-pacient"/>
      <w:bookmarkEnd w:id="50"/>
      <w:r w:rsidRPr="0093610C">
        <w:t>studis del pacient</w:t>
      </w:r>
      <w:bookmarkEnd w:id="49"/>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66320C46" wp14:editId="290DCEEC">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Default="004B669E" w:rsidP="00D266DF">
      <w:pPr>
        <w:rPr>
          <w:rStyle w:val="Textoennegrita"/>
        </w:rPr>
      </w:pPr>
      <w:r w:rsidRPr="00D266DF">
        <w:rPr>
          <w:rStyle w:val="Textoennegrita"/>
        </w:rPr>
        <w:t>Els estudis s’ordenen de més recent a més antic.</w:t>
      </w:r>
    </w:p>
    <w:p w:rsidR="0052550B" w:rsidRDefault="0052550B" w:rsidP="0052550B">
      <w:pPr>
        <w:rPr>
          <w:rStyle w:val="Textoennegrita"/>
        </w:rPr>
      </w:pPr>
    </w:p>
    <w:p w:rsidR="009277FA" w:rsidRDefault="009277FA" w:rsidP="009277F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sidRPr="009277FA">
        <w:rPr>
          <w:rStyle w:val="Textoennegrita"/>
        </w:rPr>
        <w:t>fusió</w:t>
      </w:r>
      <w:r>
        <w:rPr>
          <w:rFonts w:eastAsia="Times New Roman"/>
        </w:rPr>
        <w:t xml:space="preserve">. </w:t>
      </w:r>
      <w:r w:rsidR="007E520D">
        <w:rPr>
          <w:rFonts w:eastAsia="Times New Roman"/>
        </w:rPr>
        <w:t xml:space="preserve">Quan passem per sobre d’una possible combinació de fusió, també es ressaltaran les sèries </w:t>
      </w:r>
      <w:r w:rsidR="0052550B">
        <w:rPr>
          <w:rFonts w:eastAsia="Times New Roman"/>
        </w:rPr>
        <w:t xml:space="preserve">que es combinen en aquella fusió. </w:t>
      </w:r>
      <w:r>
        <w:rPr>
          <w:rFonts w:eastAsia="Times New Roman"/>
        </w:rPr>
        <w:t xml:space="preserve">Per conèixer </w:t>
      </w:r>
      <w:r w:rsidR="0052550B">
        <w:rPr>
          <w:rFonts w:eastAsia="Times New Roman"/>
        </w:rPr>
        <w:t xml:space="preserve">amb més detall </w:t>
      </w:r>
      <w:r>
        <w:rPr>
          <w:rFonts w:eastAsia="Times New Roman"/>
        </w:rPr>
        <w:t xml:space="preserve">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52550B" w:rsidRDefault="0052550B" w:rsidP="009277FA">
      <w:pPr>
        <w:rPr>
          <w:rFonts w:eastAsia="Times New Roman"/>
        </w:rPr>
      </w:pPr>
    </w:p>
    <w:p w:rsidR="009277FA" w:rsidRDefault="0052550B" w:rsidP="0052550B">
      <w:pPr>
        <w:jc w:val="center"/>
        <w:rPr>
          <w:rFonts w:eastAsia="Times New Roman"/>
        </w:rPr>
      </w:pPr>
      <w:r>
        <w:rPr>
          <w:rFonts w:eastAsia="Times New Roman"/>
          <w:noProof/>
          <w:lang w:eastAsia="ca-ES"/>
        </w:rPr>
        <w:drawing>
          <wp:inline distT="0" distB="0" distL="0" distR="0" wp14:anchorId="11C7EDE2" wp14:editId="3DFDA8C8">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38">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277FA" w:rsidRPr="009277FA" w:rsidRDefault="009277FA" w:rsidP="009277FA">
      <w:pPr>
        <w:jc w:val="center"/>
        <w:rPr>
          <w:rFonts w:eastAsia="Times New Roman"/>
        </w:rPr>
      </w:pPr>
    </w:p>
    <w:p w:rsidR="002A581E" w:rsidRPr="0093610C" w:rsidRDefault="002A581E" w:rsidP="002A581E">
      <w:pPr>
        <w:pStyle w:val="Ttulo3"/>
      </w:pPr>
      <w:bookmarkStart w:id="51" w:name="_Toc378148126"/>
      <w:r w:rsidRPr="0093610C">
        <w:lastRenderedPageBreak/>
        <w:t>D</w:t>
      </w:r>
      <w:bookmarkStart w:id="52" w:name="layout-regular"/>
      <w:bookmarkEnd w:id="52"/>
      <w:r w:rsidRPr="0093610C">
        <w:t>istribució dels visors</w:t>
      </w:r>
      <w:bookmarkEnd w:id="47"/>
      <w:bookmarkEnd w:id="51"/>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4740C48B" wp14:editId="1AC0D1B4">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9"/>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7239AB9F" wp14:editId="2979ECA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40"/>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 xml:space="preserve">Distribucions regulars o no regulars </w:t>
      </w:r>
      <w:proofErr w:type="spellStart"/>
      <w:r w:rsidR="002A581E" w:rsidRPr="0093610C">
        <w:rPr>
          <w:rStyle w:val="Textoennegrita"/>
        </w:rPr>
        <w:t>predefinides</w:t>
      </w:r>
      <w:proofErr w:type="spellEnd"/>
      <w:r w:rsidR="002A581E" w:rsidRPr="0093610C">
        <w:rPr>
          <w:rStyle w:val="Textoennegrita"/>
        </w:rPr>
        <w:t xml:space="preserve"> amb assignació d'imatges als visors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 xml:space="preserve"> Són distribucions </w:t>
      </w:r>
      <w:proofErr w:type="spellStart"/>
      <w:r w:rsidR="002A581E" w:rsidRPr="00444616">
        <w:rPr>
          <w:rFonts w:eastAsia="Times New Roman"/>
        </w:rPr>
        <w:t>predefinides</w:t>
      </w:r>
      <w:proofErr w:type="spellEnd"/>
      <w:r w:rsidR="002A581E" w:rsidRPr="00444616">
        <w:rPr>
          <w:rFonts w:eastAsia="Times New Roman"/>
        </w:rPr>
        <w:t>,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45794A57" wp14:editId="5925CCDC">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1A310B49" wp14:editId="668AB08E">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proofErr w:type="spellStart"/>
      <w:r w:rsidR="002A581E" w:rsidRPr="0093610C">
        <w:rPr>
          <w:rStyle w:val="Textoennegrita"/>
        </w:rPr>
        <w:t>predefinides</w:t>
      </w:r>
      <w:proofErr w:type="spellEnd"/>
      <w:r w:rsidR="002A581E" w:rsidRPr="0093610C">
        <w:rPr>
          <w:rStyle w:val="Textoennegrita"/>
        </w:rPr>
        <w:t xml:space="preserve">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1A42AE6" wp14:editId="420EA84D">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75B5748" wp14:editId="16303FAC">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4076D25" wp14:editId="3BF2FF1B">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74318067" wp14:editId="2A17E834">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233E53C" wp14:editId="4BEE208A">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09631DA3" wp14:editId="3A749EFA">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3" w:name="_Toc289857414"/>
      <w:r>
        <w:br w:type="page"/>
      </w:r>
    </w:p>
    <w:p w:rsidR="002A581E" w:rsidRPr="0093610C" w:rsidRDefault="002A581E" w:rsidP="002A581E">
      <w:pPr>
        <w:pStyle w:val="Ttulo3"/>
      </w:pPr>
      <w:bookmarkStart w:id="54" w:name="_Toc378148127"/>
      <w:r w:rsidRPr="0093610C">
        <w:lastRenderedPageBreak/>
        <w:t>E</w:t>
      </w:r>
      <w:bookmarkStart w:id="55" w:name="estudis-previs"/>
      <w:bookmarkEnd w:id="55"/>
      <w:r w:rsidRPr="0093610C">
        <w:t>studis relacionats</w:t>
      </w:r>
      <w:bookmarkEnd w:id="53"/>
      <w:bookmarkEnd w:id="5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2703AF78" wp14:editId="536F4F7B">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049070F" wp14:editId="3CA0C170">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7E29AA3E" wp14:editId="1F751472">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9E1FEB" wp14:editId="723B77A6">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6E6A101E" wp14:editId="75F92FA1">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73A52082" wp14:editId="20DD0028">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595BCBC8" wp14:editId="31A59BE9">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395B14D5" wp14:editId="763B0B63">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5230D744" wp14:editId="36BF20B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D581F71" wp14:editId="18BB2D03">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FBA8256" wp14:editId="11270A91">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21CD10AE" wp14:editId="530598EF">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56" w:name="_Scroll"/>
      <w:bookmarkStart w:id="57" w:name="_Toc378148128"/>
      <w:bookmarkEnd w:id="48"/>
      <w:bookmarkEnd w:id="56"/>
      <w:r>
        <w:lastRenderedPageBreak/>
        <w:t>Eines de manipul·lació d’imatge</w:t>
      </w:r>
      <w:bookmarkEnd w:id="57"/>
    </w:p>
    <w:p w:rsidR="007C6107" w:rsidRPr="0093610C" w:rsidRDefault="007C6107" w:rsidP="00AA485F">
      <w:pPr>
        <w:pStyle w:val="Ttulo3"/>
      </w:pPr>
      <w:bookmarkStart w:id="58" w:name="_Scroll_1"/>
      <w:bookmarkStart w:id="59" w:name="_Toc289857408"/>
      <w:bookmarkStart w:id="60" w:name="_Toc378148129"/>
      <w:bookmarkEnd w:id="58"/>
      <w:proofErr w:type="spellStart"/>
      <w:r w:rsidRPr="0093610C">
        <w:t>S</w:t>
      </w:r>
      <w:bookmarkStart w:id="61" w:name="slicing"/>
      <w:bookmarkEnd w:id="61"/>
      <w:r w:rsidRPr="0093610C">
        <w:t>croll</w:t>
      </w:r>
      <w:bookmarkEnd w:id="59"/>
      <w:bookmarkEnd w:id="60"/>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8C8EBBB" wp14:editId="6F0835C7">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904131F" wp14:editId="1C5E6175">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BCD8D22" wp14:editId="47AC4411">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36BC1D9D" wp14:editId="69C8D6EA">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58E9C8C4" wp14:editId="1BC7E76A">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F0589AC" wp14:editId="727F8637">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62" w:name="_Canvi_de_fase"/>
      <w:bookmarkStart w:id="63" w:name="_Toc289857409"/>
      <w:bookmarkStart w:id="64" w:name="_Toc378148130"/>
      <w:bookmarkEnd w:id="62"/>
      <w:r w:rsidRPr="0093610C">
        <w:t>C</w:t>
      </w:r>
      <w:bookmarkStart w:id="65" w:name="canvi-de-fase"/>
      <w:bookmarkEnd w:id="65"/>
      <w:r w:rsidRPr="0093610C">
        <w:t>anvi de fase</w:t>
      </w:r>
      <w:bookmarkEnd w:id="63"/>
      <w:bookmarkEnd w:id="64"/>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14CDA0D" wp14:editId="1C55F81F">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91C771C" wp14:editId="44122957">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07C8C2FA" wp14:editId="3BECB887">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036FE65E" wp14:editId="76E55706">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574867D5" wp14:editId="0FC42A6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66" w:name="_Zoom"/>
      <w:bookmarkStart w:id="67" w:name="_Toc289857410"/>
      <w:bookmarkStart w:id="68" w:name="_Toc378148131"/>
      <w:bookmarkEnd w:id="66"/>
      <w:r w:rsidRPr="0093610C">
        <w:t>Z</w:t>
      </w:r>
      <w:bookmarkStart w:id="69" w:name="zoom"/>
      <w:bookmarkEnd w:id="69"/>
      <w:r w:rsidRPr="0093610C">
        <w:t>oom</w:t>
      </w:r>
      <w:bookmarkEnd w:id="67"/>
      <w:bookmarkEnd w:id="6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39A701A" wp14:editId="06CB7D6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7957CF4" wp14:editId="4CE7758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6693C009" wp14:editId="4D3B01DE">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0" w:name="_Toc289857411"/>
      <w:r>
        <w:br w:type="page"/>
      </w:r>
    </w:p>
    <w:p w:rsidR="007C6107" w:rsidRDefault="007C6107" w:rsidP="00AA485F">
      <w:pPr>
        <w:pStyle w:val="Ttulo3"/>
      </w:pPr>
      <w:bookmarkStart w:id="71" w:name="_Zoom_focalitzat"/>
      <w:bookmarkStart w:id="72" w:name="_Lupa"/>
      <w:bookmarkStart w:id="73" w:name="_Ref315252150"/>
      <w:bookmarkStart w:id="74" w:name="_Ref315252380"/>
      <w:bookmarkStart w:id="75" w:name="_Toc378148132"/>
      <w:bookmarkEnd w:id="71"/>
      <w:bookmarkEnd w:id="72"/>
      <w:r>
        <w:lastRenderedPageBreak/>
        <w:t>Lupa</w:t>
      </w:r>
      <w:bookmarkEnd w:id="73"/>
      <w:bookmarkEnd w:id="74"/>
      <w:bookmarkEnd w:id="75"/>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BC3915D" wp14:editId="48AC965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00F9318" wp14:editId="108AC841">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731127F" wp14:editId="709F6468">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76" w:name="_Toc378148133"/>
      <w:bookmarkEnd w:id="70"/>
      <w:r>
        <w:lastRenderedPageBreak/>
        <w:t>Desplaçament</w:t>
      </w:r>
      <w:bookmarkEnd w:id="7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2DDBD48E" wp14:editId="65761F47">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7F9AE2DF" wp14:editId="73FE7D6B">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051E6E2E" wp14:editId="7B759B5F">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7" w:name="_Toc289857412"/>
      <w:r>
        <w:br w:type="page"/>
      </w:r>
    </w:p>
    <w:p w:rsidR="007C6107" w:rsidRPr="0093610C" w:rsidRDefault="007C6107" w:rsidP="00AA485F">
      <w:pPr>
        <w:pStyle w:val="Ttulo3"/>
      </w:pPr>
      <w:bookmarkStart w:id="78" w:name="_Canvi_de_finestra"/>
      <w:bookmarkStart w:id="79" w:name="_Toc378148134"/>
      <w:bookmarkEnd w:id="78"/>
      <w:r w:rsidRPr="0093610C">
        <w:lastRenderedPageBreak/>
        <w:t>C</w:t>
      </w:r>
      <w:bookmarkStart w:id="80" w:name="window-level"/>
      <w:bookmarkEnd w:id="80"/>
      <w:r w:rsidRPr="0093610C">
        <w:t>anvi de finestra</w:t>
      </w:r>
      <w:bookmarkEnd w:id="77"/>
      <w:bookmarkEnd w:id="79"/>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9D68259" wp14:editId="65536D51">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4C95A639" wp14:editId="2416C4D5">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1889D6FA" wp14:editId="7B09061D">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1" w:name="_Toc289857433"/>
      <w:bookmarkStart w:id="82" w:name="_Toc289857422"/>
      <w:bookmarkStart w:id="83" w:name="_Toc378148135"/>
      <w:r w:rsidRPr="0093610C">
        <w:lastRenderedPageBreak/>
        <w:t xml:space="preserve">Selecció de finestres </w:t>
      </w:r>
      <w:bookmarkEnd w:id="81"/>
      <w:r w:rsidR="00BF716F">
        <w:t>predeterminades</w:t>
      </w:r>
      <w:bookmarkEnd w:id="83"/>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243C89D0" wp14:editId="417FAD08">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5A1DD5C9" wp14:editId="459F5D9B">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84" w:name="_Finestres_definides_personalitzades"/>
      <w:bookmarkStart w:id="85" w:name="_Toc289857434"/>
      <w:bookmarkEnd w:id="84"/>
      <w:r>
        <w:br w:type="page"/>
      </w:r>
    </w:p>
    <w:p w:rsidR="00CA4806" w:rsidRPr="0093610C" w:rsidRDefault="00CA4806" w:rsidP="006D7C2E">
      <w:pPr>
        <w:pStyle w:val="Ttulo3"/>
      </w:pPr>
      <w:bookmarkStart w:id="86" w:name="_Toc378148136"/>
      <w:r w:rsidRPr="0093610C">
        <w:lastRenderedPageBreak/>
        <w:t>Finestres definides personalitzades</w:t>
      </w:r>
      <w:bookmarkEnd w:id="85"/>
      <w:bookmarkEnd w:id="86"/>
    </w:p>
    <w:p w:rsidR="00CA4806" w:rsidRDefault="00435713"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0DD6D821" wp14:editId="062E3525">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35B98709" wp14:editId="297E3FC2">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6B60C6FF" wp14:editId="7ABF1673">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0FCD36B0" wp14:editId="4EB7A99F">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435713"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76F30EA0" wp14:editId="65851678">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E8772B" w:rsidRDefault="00E8772B" w:rsidP="00B71EAF">
      <w:pPr>
        <w:pStyle w:val="Ttulo3"/>
      </w:pPr>
      <w:bookmarkStart w:id="87" w:name="_Selecció_de_funcions"/>
      <w:bookmarkStart w:id="88" w:name="_Toc289857427"/>
      <w:bookmarkStart w:id="89" w:name="_Toc378148137"/>
      <w:bookmarkEnd w:id="87"/>
      <w:r>
        <w:lastRenderedPageBreak/>
        <w:t>Selecció de funcions de color</w:t>
      </w:r>
      <w:bookmarkEnd w:id="89"/>
    </w:p>
    <w:p w:rsidR="00E8772B" w:rsidRDefault="00E8772B" w:rsidP="00E8772B"/>
    <w:p w:rsidR="00E8772B" w:rsidRDefault="00E853EA" w:rsidP="00E8772B">
      <w:r>
        <w:rPr>
          <w:rFonts w:eastAsia="Times New Roman"/>
          <w:b/>
          <w:noProof/>
          <w:lang w:eastAsia="ca-ES"/>
        </w:rPr>
        <w:drawing>
          <wp:inline distT="0" distB="0" distL="0" distR="0" wp14:anchorId="3DBBEDA8" wp14:editId="6D992DB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drawing>
          <wp:inline distT="0" distB="0" distL="0" distR="0" wp14:anchorId="287C47C3" wp14:editId="42D9BBD0">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93610C" w:rsidRDefault="00E8772B" w:rsidP="00E8772B">
      <w:pPr>
        <w:rPr>
          <w:rFonts w:eastAsia="Times New Roman"/>
          <w:b/>
          <w:color w:val="FFFFFF" w:themeColor="background1"/>
        </w:rPr>
      </w:pPr>
    </w:p>
    <w:p w:rsidR="00E8772B" w:rsidRPr="00E8772B" w:rsidRDefault="00E8772B" w:rsidP="00E8772B">
      <w:r>
        <w:br w:type="page"/>
      </w:r>
    </w:p>
    <w:p w:rsidR="00B71EAF" w:rsidRPr="0093610C" w:rsidRDefault="00B71EAF" w:rsidP="00B71EAF">
      <w:pPr>
        <w:pStyle w:val="Ttulo3"/>
      </w:pPr>
      <w:bookmarkStart w:id="90" w:name="_Toc378148138"/>
      <w:r w:rsidRPr="0093610C">
        <w:lastRenderedPageBreak/>
        <w:t>I</w:t>
      </w:r>
      <w:bookmarkStart w:id="91" w:name="invertir"/>
      <w:bookmarkEnd w:id="91"/>
      <w:r w:rsidRPr="0093610C">
        <w:t>nvertir colors</w:t>
      </w:r>
      <w:bookmarkEnd w:id="88"/>
      <w:bookmarkEnd w:id="90"/>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606E857" wp14:editId="420C19E9">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654AE459" wp14:editId="052708F8">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92" w:name="_Toc378148139"/>
      <w:r>
        <w:lastRenderedPageBreak/>
        <w:t>Canvi d’orientació</w:t>
      </w:r>
      <w:bookmarkEnd w:id="92"/>
    </w:p>
    <w:p w:rsidR="007C6107" w:rsidRPr="0093610C" w:rsidRDefault="008057E1" w:rsidP="006F334C">
      <w:pPr>
        <w:pStyle w:val="Ttulo4"/>
      </w:pPr>
      <w:bookmarkStart w:id="93" w:name="flip-vertical"/>
      <w:bookmarkStart w:id="94" w:name="_Toc378148140"/>
      <w:bookmarkEnd w:id="93"/>
      <w:r>
        <w:t>Volteig</w:t>
      </w:r>
      <w:bookmarkEnd w:id="82"/>
      <w:r w:rsidR="009A6D56">
        <w:t xml:space="preserve"> d’imatge</w:t>
      </w:r>
      <w:bookmarkEnd w:id="94"/>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458FD561" wp14:editId="39F9C86D">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3E8ABD70" wp14:editId="6B92423C">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503DBC0" wp14:editId="60123A6D">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6585418" wp14:editId="759EF727">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5" w:name="_Toc289857424"/>
      <w:r>
        <w:br w:type="page"/>
      </w:r>
    </w:p>
    <w:p w:rsidR="007C6107" w:rsidRPr="0093610C" w:rsidRDefault="007C6107" w:rsidP="006F334C">
      <w:pPr>
        <w:pStyle w:val="Ttulo4"/>
      </w:pPr>
      <w:bookmarkStart w:id="96" w:name="_Toc378148141"/>
      <w:r w:rsidRPr="0093610C">
        <w:lastRenderedPageBreak/>
        <w:t>R</w:t>
      </w:r>
      <w:bookmarkStart w:id="97" w:name="rotació-en-sentit-horari"/>
      <w:bookmarkEnd w:id="97"/>
      <w:r w:rsidRPr="0093610C">
        <w:t xml:space="preserve">otació </w:t>
      </w:r>
      <w:r w:rsidR="005F737D">
        <w:t>d’imatge</w:t>
      </w:r>
      <w:bookmarkEnd w:id="95"/>
      <w:bookmarkEnd w:id="96"/>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6E7C9C95" wp14:editId="3D900547">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9274617" wp14:editId="52B8BD44">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441BC89" wp14:editId="38EA9DA6">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1BAEC6E5" wp14:editId="1B10EDA6">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98" w:name="_Toc289857426"/>
      <w:bookmarkStart w:id="99" w:name="_Toc378148142"/>
      <w:r w:rsidRPr="0093610C">
        <w:lastRenderedPageBreak/>
        <w:t>R</w:t>
      </w:r>
      <w:bookmarkStart w:id="100" w:name="reestablir-un-visor"/>
      <w:bookmarkEnd w:id="100"/>
      <w:r w:rsidRPr="0093610C">
        <w:t>establir a l’estat inicial</w:t>
      </w:r>
      <w:bookmarkEnd w:id="98"/>
      <w:bookmarkEnd w:id="9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379C474" wp14:editId="21729D77">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50F935B" wp14:editId="0194DB96">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01" w:name="canvi-de-finestres-definides"/>
      <w:bookmarkStart w:id="102" w:name="_Selecció_de_finestres"/>
      <w:bookmarkStart w:id="103" w:name="_Gestió_de_capes"/>
      <w:bookmarkStart w:id="104" w:name="_Toc289857436"/>
      <w:bookmarkStart w:id="105" w:name="_Toc378148143"/>
      <w:bookmarkEnd w:id="101"/>
      <w:bookmarkEnd w:id="102"/>
      <w:bookmarkEnd w:id="103"/>
      <w:r>
        <w:lastRenderedPageBreak/>
        <w:t>Gestió de capes d’</w:t>
      </w:r>
      <w:r w:rsidR="00DD0A93" w:rsidRPr="0093610C">
        <w:t>informació</w:t>
      </w:r>
      <w:bookmarkEnd w:id="105"/>
      <w:r w:rsidR="00DD0A93" w:rsidRPr="0093610C">
        <w:t xml:space="preserve"> </w:t>
      </w:r>
      <w:bookmarkEnd w:id="104"/>
    </w:p>
    <w:p w:rsidR="000A26B1" w:rsidRPr="000A26B1" w:rsidRDefault="000A26B1" w:rsidP="000A26B1">
      <w:pPr>
        <w:pStyle w:val="Ttulo4"/>
      </w:pPr>
      <w:bookmarkStart w:id="106" w:name="_Informació_textual"/>
      <w:bookmarkStart w:id="107" w:name="_Toc378148144"/>
      <w:bookmarkEnd w:id="106"/>
      <w:r>
        <w:t>Informació textual</w:t>
      </w:r>
      <w:bookmarkEnd w:id="107"/>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46B8AE95" wp14:editId="360E6099">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609CA40C" wp14:editId="744E51B9">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7BA21F96" wp14:editId="15A2C797">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20CF9658" wp14:editId="56C76112">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08"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9E3C4BC" wp14:editId="71FF27ED">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9" w:name="_Toc378148145"/>
      <w:proofErr w:type="spellStart"/>
      <w:r w:rsidRPr="00221DED">
        <w:t>Overlays</w:t>
      </w:r>
      <w:bookmarkEnd w:id="109"/>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4ABA1D0" wp14:editId="276B8600">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630074E1" wp14:editId="2390D580">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065B4959" wp14:editId="7719977F">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BD5DDDF" wp14:editId="46AD7BB8">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0" w:name="_Toc378148146"/>
      <w:proofErr w:type="spellStart"/>
      <w:r>
        <w:t>Shutters</w:t>
      </w:r>
      <w:bookmarkEnd w:id="110"/>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0870152B" wp14:editId="4EE8C57F">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2ED7FCA" wp14:editId="7C4C3C60">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13B52078" wp14:editId="26AB5D28">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11" w:name="_Toc289857428"/>
      <w:bookmarkStart w:id="112" w:name="_Toc378148147"/>
      <w:bookmarkEnd w:id="108"/>
      <w:r w:rsidRPr="0093610C">
        <w:lastRenderedPageBreak/>
        <w:t>C</w:t>
      </w:r>
      <w:bookmarkStart w:id="113" w:name="captura-de-pantalla"/>
      <w:bookmarkEnd w:id="113"/>
      <w:r w:rsidRPr="0093610C">
        <w:t>aptura de pantalla</w:t>
      </w:r>
      <w:bookmarkEnd w:id="111"/>
      <w:bookmarkEnd w:id="112"/>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7219EE7" wp14:editId="7FD9AF73">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14" w:name="_Exportar_imatges_DICOM"/>
      <w:bookmarkStart w:id="115" w:name="_Toc289857429"/>
      <w:bookmarkStart w:id="116" w:name="_Ref315172865"/>
      <w:bookmarkStart w:id="117" w:name="_Ref315172871"/>
      <w:bookmarkStart w:id="118" w:name="_Toc378148148"/>
      <w:bookmarkEnd w:id="114"/>
      <w:r w:rsidRPr="0093610C">
        <w:lastRenderedPageBreak/>
        <w:t>Exportar imatges DICOM</w:t>
      </w:r>
      <w:bookmarkEnd w:id="115"/>
      <w:bookmarkEnd w:id="116"/>
      <w:bookmarkEnd w:id="117"/>
      <w:bookmarkEnd w:id="118"/>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5D2CBD12" wp14:editId="185E43C4">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735A8314" wp14:editId="72637E0A">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DE73580" wp14:editId="59FC50AE">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3FB013AE" wp14:editId="60EFC656">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6998C00F" wp14:editId="240CF217">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1FB032C0" wp14:editId="4597B3C9">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30"/>
      <w:r>
        <w:br w:type="page"/>
      </w:r>
    </w:p>
    <w:p w:rsidR="00AA2B28" w:rsidRDefault="008E1B6D" w:rsidP="00113B48">
      <w:pPr>
        <w:pStyle w:val="Ttulo2"/>
        <w:numPr>
          <w:ilvl w:val="1"/>
          <w:numId w:val="1"/>
        </w:numPr>
      </w:pPr>
      <w:bookmarkStart w:id="120" w:name="_Toc378148149"/>
      <w:bookmarkEnd w:id="119"/>
      <w:r>
        <w:lastRenderedPageBreak/>
        <w:t>Ei</w:t>
      </w:r>
      <w:r w:rsidR="00AA2B28">
        <w:t>nes de mesura</w:t>
      </w:r>
      <w:bookmarkEnd w:id="120"/>
    </w:p>
    <w:p w:rsidR="00AA2B28" w:rsidRPr="0093610C" w:rsidRDefault="00AA2B28" w:rsidP="00AA2B28">
      <w:pPr>
        <w:pStyle w:val="Ttulo3"/>
      </w:pPr>
      <w:bookmarkStart w:id="121" w:name="_Toc289857417"/>
      <w:bookmarkStart w:id="122" w:name="_Toc378148150"/>
      <w:r w:rsidRPr="0093610C">
        <w:t>D</w:t>
      </w:r>
      <w:bookmarkStart w:id="123" w:name="distància"/>
      <w:bookmarkEnd w:id="123"/>
      <w:r w:rsidRPr="0093610C">
        <w:t>istància</w:t>
      </w:r>
      <w:bookmarkEnd w:id="121"/>
      <w:bookmarkEnd w:id="12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67D8FD29" wp14:editId="0A74F141">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357F88B" wp14:editId="20E6D39A">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52506C06" wp14:editId="724CFB0B">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24" w:name="_Toc289857418"/>
      <w:r>
        <w:br w:type="page"/>
      </w:r>
    </w:p>
    <w:p w:rsidR="00AA2B28" w:rsidRDefault="00AA2B28" w:rsidP="00AA2B28">
      <w:pPr>
        <w:pStyle w:val="Ttulo3"/>
      </w:pPr>
      <w:bookmarkStart w:id="125" w:name="_Distància_perpendicular"/>
      <w:bookmarkStart w:id="126" w:name="_Toc378148151"/>
      <w:bookmarkEnd w:id="125"/>
      <w:r>
        <w:lastRenderedPageBreak/>
        <w:t>TA-GT</w:t>
      </w:r>
      <w:bookmarkEnd w:id="126"/>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E47BF2C" wp14:editId="717DBD4B">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FD3DCEE" wp14:editId="7DCF8BDF">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1E35DC21" wp14:editId="134AAA0B">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27" w:name="_Toc378148152"/>
      <w:r w:rsidRPr="0093610C">
        <w:lastRenderedPageBreak/>
        <w:t>A</w:t>
      </w:r>
      <w:bookmarkStart w:id="128" w:name="angle"/>
      <w:bookmarkEnd w:id="128"/>
      <w:r w:rsidRPr="0093610C">
        <w:t>ngle</w:t>
      </w:r>
      <w:bookmarkEnd w:id="124"/>
      <w:bookmarkEnd w:id="127"/>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26A297C" wp14:editId="2DC64A72">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B22CD6F" wp14:editId="712FE2E1">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551FBD7C" wp14:editId="3DB51F87">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688763F1" wp14:editId="2D1215F4">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9" w:name="_Toc289857419"/>
      <w:r>
        <w:br w:type="page"/>
      </w:r>
    </w:p>
    <w:p w:rsidR="00AA2B28" w:rsidRPr="0093610C" w:rsidRDefault="00AA2B28" w:rsidP="00AA2B28">
      <w:pPr>
        <w:pStyle w:val="Ttulo3"/>
      </w:pPr>
      <w:bookmarkStart w:id="130" w:name="_Toc378148153"/>
      <w:r w:rsidRPr="0093610C">
        <w:lastRenderedPageBreak/>
        <w:t>A</w:t>
      </w:r>
      <w:bookmarkStart w:id="131" w:name="angle-obert"/>
      <w:bookmarkEnd w:id="131"/>
      <w:r w:rsidRPr="0093610C">
        <w:t>ngle obert</w:t>
      </w:r>
      <w:bookmarkEnd w:id="129"/>
      <w:bookmarkEnd w:id="13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9E0FFB8" wp14:editId="37BEF3A9">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3966E9D" wp14:editId="2D1E5D2B">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00E91630" wp14:editId="0904E191">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B4E3F03" wp14:editId="23D41212">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2" w:name="_Toc289857420"/>
      <w:r>
        <w:br w:type="page"/>
      </w:r>
    </w:p>
    <w:p w:rsidR="0098000D" w:rsidRDefault="0098000D" w:rsidP="00AA2B28">
      <w:pPr>
        <w:pStyle w:val="Ttulo3"/>
      </w:pPr>
      <w:bookmarkStart w:id="133" w:name="_Toc289857415"/>
      <w:bookmarkStart w:id="134" w:name="_ROI_el_líptica_1"/>
      <w:bookmarkStart w:id="135" w:name="_Toc378148154"/>
      <w:bookmarkEnd w:id="134"/>
      <w:r>
        <w:lastRenderedPageBreak/>
        <w:t>Regions d’interès (ROI)</w:t>
      </w:r>
      <w:bookmarkEnd w:id="135"/>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w:t>
        </w:r>
        <w:r w:rsidRPr="00435713">
          <w:rPr>
            <w:rStyle w:val="Hipervnculo"/>
            <w:rFonts w:eastAsia="Verdana"/>
          </w:rPr>
          <w:t>e</w:t>
        </w:r>
        <w:r w:rsidRPr="00435713">
          <w:rPr>
            <w:rStyle w:val="Hipervnculo"/>
            <w:rFonts w:eastAsia="Verdana"/>
          </w:rPr>
          <w:t>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36" w:name="_Toc378148155"/>
      <w:bookmarkStart w:id="137" w:name="_ROI_el_líptica_2"/>
      <w:bookmarkEnd w:id="137"/>
      <w:r w:rsidRPr="0093610C">
        <w:t>ROI el·líptica</w:t>
      </w:r>
      <w:bookmarkEnd w:id="133"/>
      <w:bookmarkEnd w:id="136"/>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19C612AC" wp14:editId="5EC70F4F">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15A34273" wp14:editId="3338F17F">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2A956610" wp14:editId="40792DE2">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38" w:name="_ROI_Màgica"/>
      <w:bookmarkStart w:id="139" w:name="_Toc289857416"/>
      <w:bookmarkStart w:id="140" w:name="_Toc378148156"/>
      <w:bookmarkEnd w:id="138"/>
      <w:r w:rsidRPr="0093610C">
        <w:lastRenderedPageBreak/>
        <w:t>R</w:t>
      </w:r>
      <w:bookmarkStart w:id="141" w:name="roi"/>
      <w:bookmarkEnd w:id="141"/>
      <w:r w:rsidRPr="0093610C">
        <w:t>OI</w:t>
      </w:r>
      <w:bookmarkEnd w:id="139"/>
      <w:r w:rsidR="00100F47">
        <w:t xml:space="preserve"> Poligonal</w:t>
      </w:r>
      <w:bookmarkEnd w:id="140"/>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03E2082E" wp14:editId="11606E5B">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B7661E4" wp14:editId="47963095">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67D2AC47" wp14:editId="18280C11">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2" w:name="_ROI_el_líptica"/>
      <w:bookmarkStart w:id="143" w:name="_Cercle"/>
      <w:bookmarkEnd w:id="142"/>
      <w:bookmarkEnd w:id="143"/>
      <w:r>
        <w:br w:type="page"/>
      </w:r>
    </w:p>
    <w:p w:rsidR="00DD6A54" w:rsidRDefault="00DD6A54" w:rsidP="002B2E3E">
      <w:pPr>
        <w:pStyle w:val="Ttulo4"/>
      </w:pPr>
      <w:bookmarkStart w:id="144" w:name="_Toc378148157"/>
      <w:bookmarkStart w:id="145" w:name="_ROI_Màgica_1"/>
      <w:bookmarkEnd w:id="145"/>
      <w:r>
        <w:lastRenderedPageBreak/>
        <w:t>ROI Màgica</w:t>
      </w:r>
      <w:bookmarkEnd w:id="144"/>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5363ADB5" wp14:editId="320BE82C">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0DD6BDA6" wp14:editId="02363EBC">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761152F6" wp14:editId="11A8AF11">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46" w:name="_Toc378148158"/>
      <w:bookmarkStart w:id="147" w:name="_Cercle_1"/>
      <w:bookmarkEnd w:id="147"/>
      <w:r w:rsidRPr="00B54BDF">
        <w:t>Cercle</w:t>
      </w:r>
      <w:bookmarkEnd w:id="146"/>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0F50E7C9" wp14:editId="2DD8BDDF">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bookmarkStart w:id="148" w:name="_GoBack"/>
      <w:bookmarkEnd w:id="148"/>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6EF8E229" wp14:editId="5D092A0A">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49" w:name="_Toc378148159"/>
      <w:r w:rsidRPr="0093610C">
        <w:t>E</w:t>
      </w:r>
      <w:bookmarkStart w:id="150" w:name="borrar"/>
      <w:bookmarkEnd w:id="150"/>
      <w:r w:rsidRPr="0093610C">
        <w:t>sborrar</w:t>
      </w:r>
      <w:bookmarkEnd w:id="132"/>
      <w:bookmarkEnd w:id="14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5162477" wp14:editId="3D819E94">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0AD7A32" wp14:editId="0A358F42">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43C58834" wp14:editId="0C0719B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AA2B28" w:rsidRDefault="00AA2B28" w:rsidP="00AA2B28"/>
    <w:p w:rsidR="002B2E3E" w:rsidRDefault="002B2E3E">
      <w:pPr>
        <w:widowControl/>
        <w:suppressAutoHyphens w:val="0"/>
        <w:spacing w:line="240" w:lineRule="auto"/>
        <w:rPr>
          <w:rFonts w:ascii="HelveticaNeueLT Com 67 MdCn" w:eastAsiaTheme="majorEastAsia" w:hAnsi="HelveticaNeueLT Com 67 MdCn" w:cstheme="majorBidi"/>
          <w:caps/>
          <w:color w:val="0074BA"/>
          <w:szCs w:val="18"/>
        </w:rPr>
      </w:pPr>
      <w:bookmarkStart w:id="151" w:name="_Visualització_Avançada"/>
      <w:bookmarkEnd w:id="151"/>
      <w:r>
        <w:br w:type="page"/>
      </w:r>
    </w:p>
    <w:p w:rsidR="007C6107" w:rsidRPr="007C6107" w:rsidRDefault="007C6107" w:rsidP="00B71EAF">
      <w:pPr>
        <w:pStyle w:val="Ttulo1"/>
      </w:pPr>
      <w:bookmarkStart w:id="152" w:name="_Toc378148160"/>
      <w:r>
        <w:lastRenderedPageBreak/>
        <w:t>Visualització Avançada</w:t>
      </w:r>
      <w:bookmarkEnd w:id="152"/>
    </w:p>
    <w:p w:rsidR="007C6107" w:rsidRPr="0093610C" w:rsidRDefault="007C6107" w:rsidP="007C6107">
      <w:pPr>
        <w:pStyle w:val="Ttulo2"/>
        <w:numPr>
          <w:ilvl w:val="1"/>
          <w:numId w:val="1"/>
        </w:numPr>
      </w:pPr>
      <w:bookmarkStart w:id="153" w:name="_Toc289857403"/>
      <w:bookmarkStart w:id="154" w:name="_Toc378148161"/>
      <w:r w:rsidRPr="0093610C">
        <w:t>R</w:t>
      </w:r>
      <w:bookmarkStart w:id="155" w:name="reconstruccions"/>
      <w:bookmarkEnd w:id="155"/>
      <w:r w:rsidRPr="0093610C">
        <w:t>econstruccions</w:t>
      </w:r>
      <w:bookmarkEnd w:id="15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7717D3C" wp14:editId="27DE29C9">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10F5C656" wp14:editId="3FC67B34">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3C7148F1" wp14:editId="6108113A">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0D89C972" wp14:editId="7A01D90D">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56" w:name="_Toc378148162"/>
      <w:r w:rsidRPr="0093610C">
        <w:t>T</w:t>
      </w:r>
      <w:bookmarkStart w:id="157" w:name="thick-slab"/>
      <w:bookmarkEnd w:id="157"/>
      <w:r w:rsidRPr="0093610C">
        <w:t>hick Slab</w:t>
      </w:r>
      <w:bookmarkEnd w:id="156"/>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33F0C23B" wp14:editId="36582AAD">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6F69EF22" wp14:editId="4E07E5B5">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2004426C" wp14:editId="5E74F1C3">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8" w:name="_Línies_de_referència"/>
      <w:bookmarkEnd w:id="158"/>
      <w:r>
        <w:br w:type="page"/>
      </w:r>
    </w:p>
    <w:p w:rsidR="007C6107" w:rsidRPr="0093610C" w:rsidRDefault="007C6107" w:rsidP="007C6107">
      <w:pPr>
        <w:pStyle w:val="Ttulo2"/>
        <w:numPr>
          <w:ilvl w:val="1"/>
          <w:numId w:val="1"/>
        </w:numPr>
      </w:pPr>
      <w:bookmarkStart w:id="159" w:name="_Toc289857431"/>
      <w:bookmarkStart w:id="160" w:name="_Toc378148163"/>
      <w:r w:rsidRPr="0093610C">
        <w:lastRenderedPageBreak/>
        <w:t>Línies de referència</w:t>
      </w:r>
      <w:bookmarkEnd w:id="159"/>
      <w:bookmarkEnd w:id="16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476BBF73" wp14:editId="0B9C710D">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0BA9C423" wp14:editId="0AD61FFA">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53956235" wp14:editId="24E5616C">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0ED741BB" wp14:editId="73016013">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61" w:name="_Toc289857432"/>
      <w:r>
        <w:br w:type="page"/>
      </w:r>
    </w:p>
    <w:p w:rsidR="007C6107" w:rsidRPr="0093610C" w:rsidRDefault="007C6107" w:rsidP="007C6107">
      <w:pPr>
        <w:pStyle w:val="Ttulo2"/>
        <w:numPr>
          <w:ilvl w:val="1"/>
          <w:numId w:val="1"/>
        </w:numPr>
      </w:pPr>
      <w:bookmarkStart w:id="162" w:name="_Toc378148164"/>
      <w:r w:rsidRPr="0093610C">
        <w:lastRenderedPageBreak/>
        <w:t>C</w:t>
      </w:r>
      <w:bookmarkStart w:id="163" w:name="cursor-3d"/>
      <w:bookmarkEnd w:id="163"/>
      <w:r w:rsidRPr="0093610C">
        <w:t>ursor 3D</w:t>
      </w:r>
      <w:bookmarkEnd w:id="161"/>
      <w:bookmarkEnd w:id="16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6CF9B23" wp14:editId="357F464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EB83DAD" wp14:editId="2D2309EA">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3440176C" wp14:editId="19CF53AB">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64" w:name="_Toc378148165"/>
      <w:r w:rsidRPr="0093610C">
        <w:lastRenderedPageBreak/>
        <w:t>V</w:t>
      </w:r>
      <w:bookmarkStart w:id="165" w:name="video"/>
      <w:bookmarkEnd w:id="165"/>
      <w:r w:rsidRPr="0093610C">
        <w:t>ídeo</w:t>
      </w:r>
      <w:bookmarkEnd w:id="164"/>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41C97AE6" wp14:editId="697C90BC">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6AC96B90" wp14:editId="4C306966">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8485215" wp14:editId="0981DC47">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5EC51CE" wp14:editId="660B26A6">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66" w:name="_Informació_de_vòxel"/>
      <w:bookmarkStart w:id="167" w:name="_Toc378148166"/>
      <w:bookmarkEnd w:id="166"/>
      <w:r w:rsidRPr="0093610C">
        <w:lastRenderedPageBreak/>
        <w:t>I</w:t>
      </w:r>
      <w:bookmarkStart w:id="168" w:name="informació-vòxel"/>
      <w:bookmarkEnd w:id="168"/>
      <w:r>
        <w:t>nformació de</w:t>
      </w:r>
      <w:r w:rsidRPr="0093610C">
        <w:t xml:space="preserve"> v</w:t>
      </w:r>
      <w:r>
        <w:t>ò</w:t>
      </w:r>
      <w:r w:rsidRPr="0093610C">
        <w:t>xel</w:t>
      </w:r>
      <w:bookmarkEnd w:id="167"/>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54D68DD6" wp14:editId="460C3B49">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5E4B329D" wp14:editId="05E19BBD">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69" w:name="_Toc289857435"/>
      <w:r>
        <w:br w:type="page"/>
      </w:r>
      <w:bookmarkEnd w:id="169"/>
    </w:p>
    <w:p w:rsidR="00D1771F" w:rsidRPr="0093610C" w:rsidRDefault="00D1771F" w:rsidP="00D1771F">
      <w:pPr>
        <w:pStyle w:val="Ttulo2"/>
      </w:pPr>
      <w:bookmarkStart w:id="170" w:name="_Toc378148167"/>
      <w:r w:rsidRPr="0093610C">
        <w:lastRenderedPageBreak/>
        <w:t>I</w:t>
      </w:r>
      <w:bookmarkStart w:id="171" w:name="informació-dicom"/>
      <w:bookmarkEnd w:id="171"/>
      <w:r w:rsidRPr="0093610C">
        <w:t>nformació DICOM</w:t>
      </w:r>
      <w:bookmarkEnd w:id="170"/>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3B2047F3" wp14:editId="60750825">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04C66F9A" wp14:editId="4BB41999">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5746D454" wp14:editId="534C7ADF">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812AD7B" wp14:editId="3F9613D0">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7B82DB04" wp14:editId="66191B1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6C313E1C" wp14:editId="3828A292">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72" w:name="_Sincronització_manual_1"/>
      <w:bookmarkStart w:id="173" w:name="_Toc378148168"/>
      <w:bookmarkEnd w:id="172"/>
      <w:r w:rsidRPr="00B25411">
        <w:lastRenderedPageBreak/>
        <w:t>S</w:t>
      </w:r>
      <w:bookmarkStart w:id="174" w:name="sincronització"/>
      <w:bookmarkEnd w:id="174"/>
      <w:r w:rsidRPr="00B25411">
        <w:t>incronització</w:t>
      </w:r>
      <w:r>
        <w:t xml:space="preserve"> manual</w:t>
      </w:r>
      <w:bookmarkEnd w:id="173"/>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09F1922F" wp14:editId="1381D212">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7664AA78" wp14:editId="0EECA4B3">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2777181B" wp14:editId="1EE49CAD">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75" w:name="_Toc289857439"/>
      <w:r>
        <w:br w:type="page"/>
      </w:r>
    </w:p>
    <w:p w:rsidR="004416D8" w:rsidRDefault="004416D8" w:rsidP="004416D8">
      <w:pPr>
        <w:pStyle w:val="Ttulo2"/>
      </w:pPr>
      <w:bookmarkStart w:id="176" w:name="_Toc378148169"/>
      <w:r>
        <w:lastRenderedPageBreak/>
        <w:t>Sincronització manual de tots els visors</w:t>
      </w:r>
      <w:bookmarkEnd w:id="176"/>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435B5CA8" wp14:editId="22FE81A2">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77" w:name="_Desactivar_la_sincronització"/>
      <w:bookmarkStart w:id="178" w:name="_Toc378148170"/>
      <w:bookmarkEnd w:id="177"/>
      <w:r>
        <w:lastRenderedPageBreak/>
        <w:t>Desactivar la sincronització manual de tots els visors</w:t>
      </w:r>
      <w:bookmarkEnd w:id="178"/>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18BFED36" wp14:editId="15FBDD6D">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79" w:name="_Sincronització_automàtica"/>
      <w:bookmarkStart w:id="180" w:name="_Toc378148171"/>
      <w:bookmarkEnd w:id="179"/>
      <w:r>
        <w:lastRenderedPageBreak/>
        <w:t>Sincronització automàtica</w:t>
      </w:r>
      <w:bookmarkEnd w:id="180"/>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7A6A69E6" wp14:editId="5F6D8B72">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4416D8" w:rsidP="004416D8">
      <w:pPr>
        <w:rPr>
          <w:rFonts w:eastAsia="Times New Roman"/>
          <w:b/>
        </w:rPr>
      </w:pPr>
    </w:p>
    <w:p w:rsidR="004416D8" w:rsidRDefault="00640366" w:rsidP="00640366">
      <w:pPr>
        <w:pStyle w:val="Ttulo2"/>
      </w:pPr>
      <w:bookmarkStart w:id="181" w:name="_Propagació"/>
      <w:bookmarkStart w:id="182" w:name="_Toc378148172"/>
      <w:bookmarkEnd w:id="181"/>
      <w:r>
        <w:t>Propagació</w:t>
      </w:r>
      <w:bookmarkEnd w:id="175"/>
      <w:bookmarkEnd w:id="182"/>
    </w:p>
    <w:p w:rsidR="00640366" w:rsidRPr="00640366" w:rsidRDefault="00F00151" w:rsidP="00640366">
      <w:r w:rsidRPr="0093610C">
        <w:rPr>
          <w:rFonts w:ascii="Times New Roman" w:eastAsia="Times New Roman" w:hAnsi="Times New Roman"/>
          <w:noProof/>
          <w:lang w:eastAsia="ca-ES"/>
        </w:rPr>
        <w:drawing>
          <wp:inline distT="0" distB="0" distL="0" distR="0" wp14:anchorId="088B8E07" wp14:editId="6CD44E73">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183" w:name="_Toc289857404"/>
      <w:bookmarkEnd w:id="153"/>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w:t>
      </w:r>
      <w:r w:rsidR="006E26BD">
        <w:lastRenderedPageBreak/>
        <w:t>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r w:rsidR="00640366">
        <w:t xml:space="preserve"> </w:t>
      </w:r>
      <w:r w:rsidR="00640366" w:rsidRPr="006E26BD">
        <w:rPr>
          <w:highlight w:val="yellow"/>
        </w:rPr>
        <w:t>Cal tenir en compte que el sistema de coordenades només pot ser el mateix si les imatges es visualitzen en el seu pla d’adquisició, és a dir, que en reconstruccions els sistemes de coordenades són diferents.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F634C">
        <w:t xml:space="preserve"> </w:t>
      </w:r>
      <w:r w:rsidR="00CF634C" w:rsidRPr="00CF634C">
        <w:rPr>
          <w:highlight w:val="yellow"/>
        </w:rPr>
        <w:t>Per saber més, consultar [enllaç secció]</w:t>
      </w:r>
      <w:r w:rsidR="00CF634C">
        <w:t>.</w:t>
      </w:r>
    </w:p>
    <w:p w:rsidR="00640366" w:rsidRDefault="00640366" w:rsidP="00734892"/>
    <w:p w:rsidR="00640366" w:rsidRDefault="00734892" w:rsidP="00150BE3">
      <w:r w:rsidRPr="00734892">
        <w:rPr>
          <w:rStyle w:val="Textoennegrita"/>
        </w:rPr>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lastRenderedPageBreak/>
        <w:drawing>
          <wp:inline distT="0" distB="0" distL="0" distR="0" wp14:anchorId="27D27C8D" wp14:editId="510100EB">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2E8D0D17" wp14:editId="743BFD66">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lastRenderedPageBreak/>
        <w:drawing>
          <wp:inline distT="0" distB="0" distL="0" distR="0" wp14:anchorId="3C752E49" wp14:editId="767D8680">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489DD07D" wp14:editId="69542C24">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de manera que un mateix objecte es veu 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lastRenderedPageBreak/>
        <w:drawing>
          <wp:inline distT="0" distB="0" distL="0" distR="0" wp14:anchorId="5D2E4E06" wp14:editId="54741A10">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0518C882" wp14:editId="22D0DDE6">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41DD7CA6" wp14:editId="6903B9B4">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640366" w:rsidP="00F00151">
      <w:pPr>
        <w:rPr>
          <w:rStyle w:val="Textoennegrita"/>
        </w:rPr>
      </w:pPr>
      <w:r w:rsidRPr="00F00151">
        <w:rPr>
          <w:rStyle w:val="Textoennegrita"/>
        </w:rPr>
        <w:t>Fase i 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4EF82095" wp14:editId="2006C714">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640366" w:rsidRDefault="00640366" w:rsidP="00F00151">
      <w:r>
        <w:t>Si canviem de fase al visor 1 es propaga la fase al visor 3 mostrant la mateixa fase de la imatge de PET.</w:t>
      </w:r>
    </w:p>
    <w:p w:rsidR="00640366" w:rsidRDefault="00640366" w:rsidP="00F00151">
      <w:r>
        <w:br/>
      </w:r>
      <w:r w:rsidRPr="00F00151">
        <w:rPr>
          <w:highlight w:val="yellow"/>
        </w:rPr>
        <w:t>[Imatge fase</w:t>
      </w:r>
      <w:r w:rsidR="00901FF3">
        <w:rPr>
          <w:highlight w:val="yellow"/>
        </w:rPr>
        <w:t xml:space="preserve"> – pendent trobar estudi amb fase</w:t>
      </w:r>
      <w:r w:rsidRPr="00F00151">
        <w:rPr>
          <w:highlight w:val="yellow"/>
        </w:rPr>
        <w:t>]</w:t>
      </w:r>
    </w:p>
    <w:p w:rsidR="00640366" w:rsidRDefault="00640366"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3F1000AA" wp14:editId="63F64EA6">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7B342EC9" wp14:editId="1BF3D839">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184" w:name="_Fusió"/>
      <w:bookmarkStart w:id="185" w:name="_Toc378148173"/>
      <w:bookmarkEnd w:id="184"/>
      <w:r>
        <w:lastRenderedPageBreak/>
        <w:t>Fusió</w:t>
      </w:r>
      <w:bookmarkEnd w:id="185"/>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OI_el_líptica_1" w:history="1">
        <w:r w:rsidRPr="00262D8C">
          <w:rPr>
            <w:rStyle w:val="Hipervnculo"/>
            <w:rFonts w:eastAsia="Verdana"/>
            <w:lang w:eastAsia="ca-ES"/>
          </w:rPr>
          <w:t>eines de ROI</w:t>
        </w:r>
      </w:hyperlink>
      <w:r w:rsidRPr="00112828">
        <w:rPr>
          <w:highlight w:val="yellow"/>
          <w:lang w:eastAsia="ca-ES"/>
        </w:rPr>
        <w:t>[</w:t>
      </w:r>
      <w:r w:rsidR="00112828" w:rsidRPr="00112828">
        <w:rPr>
          <w:highlight w:val="yellow"/>
          <w:lang w:eastAsia="ca-ES"/>
        </w:rPr>
        <w:t>fer secció genèrica</w:t>
      </w:r>
      <w:r w:rsidRPr="00112828">
        <w:rPr>
          <w:highlight w:val="yellow"/>
          <w:lang w:eastAsia="ca-ES"/>
        </w:rPr>
        <w:t>]</w:t>
      </w:r>
      <w:r w:rsidRPr="00262D8C">
        <w:rPr>
          <w:lang w:eastAsia="ca-ES"/>
        </w:rPr>
        <w:t xml:space="preserve"> mostren dos valors de mitjana i dos de desviació estàndard, un de cada sèrie en cada cas.</w:t>
      </w:r>
    </w:p>
    <w:p w:rsidR="00262D8C" w:rsidRPr="00262D8C" w:rsidRDefault="00262D8C" w:rsidP="00262D8C">
      <w:pPr>
        <w:rPr>
          <w:lang w:eastAsia="ca-ES"/>
        </w:rPr>
      </w:pPr>
      <w:r>
        <w:rPr>
          <w:lang w:eastAsia="ca-ES"/>
        </w:rPr>
        <w:t xml:space="preserve">- </w:t>
      </w:r>
      <w:r w:rsidRPr="00262D8C">
        <w:rPr>
          <w:lang w:eastAsia="ca-ES"/>
        </w:rPr>
        <w:t xml:space="preserve">Les eines de ROI també mostren </w:t>
      </w:r>
      <w:r w:rsidRPr="00112828">
        <w:rPr>
          <w:highlight w:val="yellow"/>
          <w:lang w:eastAsia="ca-ES"/>
        </w:rPr>
        <w:t>el valor de SUV [enllaç a la secció de SUV],</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Pr="00112828" w:rsidRDefault="00112828" w:rsidP="00112828">
      <w:pPr>
        <w:rPr>
          <w:rFonts w:ascii="Times New Roman" w:hAnsi="Times New Roman"/>
          <w:sz w:val="24"/>
          <w:szCs w:val="24"/>
          <w:lang w:eastAsia="ca-ES"/>
        </w:rPr>
      </w:pPr>
      <w:r w:rsidRPr="00112828">
        <w:rPr>
          <w:lang w:eastAsia="ca-ES"/>
        </w:rPr>
        <w:t>D’altra banda</w:t>
      </w:r>
      <w:r>
        <w:rPr>
          <w:lang w:eastAsia="ca-ES"/>
        </w:rPr>
        <w:t>,</w:t>
      </w:r>
      <w:r w:rsidRPr="00112828">
        <w:rPr>
          <w:lang w:eastAsia="ca-ES"/>
        </w:rPr>
        <w:t xml:space="preserve"> hi ha funcionalitats i eines que s’apliquen només sobre la sèrie principal, és a dir, la de CT. Aquest és el cas dels canvis de fase i de les eines de finestra i thick slab. En aquests casos podem actuar sobre el CT directament a la visualització fusionada, però per actuar sobre la sèrie secundària, la de PET, cal fer-ho mitjançant la </w:t>
      </w:r>
      <w:hyperlink w:anchor="_Propagació" w:history="1">
        <w:r w:rsidRPr="00112828">
          <w:rPr>
            <w:rStyle w:val="Hipervnculo"/>
            <w:rFonts w:eastAsia="Verdana"/>
            <w:lang w:eastAsia="ca-ES"/>
          </w:rPr>
          <w:t>propagació</w:t>
        </w:r>
      </w:hyperlink>
      <w:r w:rsidRPr="00112828">
        <w:rPr>
          <w:lang w:eastAsia="ca-ES"/>
        </w:rPr>
        <w:t>. És a dir, cal tenir la sèrie de PET carregada en un altre v</w:t>
      </w:r>
      <w:r>
        <w:rPr>
          <w:lang w:eastAsia="ca-ES"/>
        </w:rPr>
        <w:t>isor i la propagació activada;</w:t>
      </w:r>
      <w:r w:rsidRPr="00112828">
        <w:rPr>
          <w:lang w:eastAsia="ca-ES"/>
        </w:rPr>
        <w:t xml:space="preserve"> llavors</w:t>
      </w:r>
      <w:r>
        <w:rPr>
          <w:lang w:eastAsia="ca-ES"/>
        </w:rPr>
        <w:t>,</w:t>
      </w:r>
      <w:r w:rsidRPr="00112828">
        <w:rPr>
          <w:lang w:eastAsia="ca-ES"/>
        </w:rPr>
        <w:t xml:space="preserve"> a través d’aquest altre visor</w:t>
      </w:r>
      <w:r>
        <w:rPr>
          <w:lang w:eastAsia="ca-ES"/>
        </w:rPr>
        <w:t>,</w:t>
      </w:r>
      <w:r w:rsidRPr="00112828">
        <w:rPr>
          <w:lang w:eastAsia="ca-ES"/>
        </w:rPr>
        <w:t xml:space="preserve"> es pot canviar la fase, la finestra o el thick slab de la sèrie PET fusionada.</w:t>
      </w:r>
    </w:p>
    <w:p w:rsidR="00112828" w:rsidRPr="00112828" w:rsidRDefault="00112828" w:rsidP="0011282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lastRenderedPageBreak/>
        <w:drawing>
          <wp:inline distT="0" distB="0" distL="0" distR="0" wp14:anchorId="74BAB847" wp14:editId="3A3C7720">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186" w:name="_Balanç_de_fusió"/>
      <w:bookmarkStart w:id="187" w:name="_Toc378148174"/>
      <w:bookmarkEnd w:id="186"/>
      <w:r>
        <w:t>Balanç de fusió</w:t>
      </w:r>
      <w:bookmarkEnd w:id="187"/>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3CB2DFB7" wp14:editId="353D4832">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0B078268" wp14:editId="3A2273E6">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En el mateix visor on està el botó</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56C50729" wp14:editId="5FB08A1B">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2AF2253" wp14:editId="63C48EEF">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188" w:name="_Mesura_del_Standardized"/>
      <w:bookmarkStart w:id="189" w:name="_Toc378148175"/>
      <w:bookmarkEnd w:id="188"/>
      <w:r>
        <w:t>Mesura del Standardized Uptake Value (SUV)</w:t>
      </w:r>
      <w:bookmarkEnd w:id="189"/>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190" w:name="_Toc378148176"/>
      <w:r>
        <w:rPr>
          <w:lang w:eastAsia="ca-ES"/>
        </w:rPr>
        <w:t>Fó</w:t>
      </w:r>
      <w:r w:rsidR="00542D37">
        <w:rPr>
          <w:lang w:eastAsia="ca-ES"/>
        </w:rPr>
        <w:t>rmules</w:t>
      </w:r>
      <w:bookmarkEnd w:id="190"/>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191" w:name="_Toc378148177"/>
      <w:r>
        <w:rPr>
          <w:lang w:eastAsia="ca-ES"/>
        </w:rPr>
        <w:t>SUV</w:t>
      </w:r>
      <w:bookmarkEnd w:id="191"/>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192" w:name="_Toc378148178"/>
      <w:r>
        <w:t>Factor de correcció de la desintegració</w:t>
      </w:r>
      <w:bookmarkEnd w:id="192"/>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06AC5D4A" wp14:editId="1D839A08">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193" w:name="_Toc378148179"/>
      <w:r>
        <w:lastRenderedPageBreak/>
        <w:t>Massa corporal magra</w:t>
      </w:r>
      <w:bookmarkEnd w:id="193"/>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194" w:name="_Toc378148180"/>
      <w:r>
        <w:t>Àrea de superfície corporal</w:t>
      </w:r>
      <w:bookmarkEnd w:id="194"/>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435713"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195" w:name="_Toc378148181"/>
      <w:r>
        <w:t>Fonts bibliogràfiques</w:t>
      </w:r>
      <w:bookmarkEnd w:id="195"/>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196" w:name="_Toc378148182"/>
      <w:r>
        <w:t>Dades requerides</w:t>
      </w:r>
      <w:bookmarkEnd w:id="196"/>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197" w:name="_Toc378148183"/>
      <w:r>
        <w:t>Atributs exclusius de fabricant</w:t>
      </w:r>
      <w:bookmarkEnd w:id="197"/>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198" w:name="_Toc378148184"/>
      <w:r w:rsidRPr="00520DFC">
        <w:t>V</w:t>
      </w:r>
      <w:bookmarkStart w:id="199" w:name="visor-mpr-2d"/>
      <w:bookmarkEnd w:id="199"/>
      <w:r w:rsidRPr="00520DFC">
        <w:t>isor MPR 2D</w:t>
      </w:r>
      <w:bookmarkEnd w:id="183"/>
      <w:bookmarkEnd w:id="198"/>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1A636638" wp14:editId="725520B9">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435713"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00" w:name="_Toc289857405"/>
      <w:bookmarkStart w:id="201" w:name="_Toc378148185"/>
      <w:r w:rsidRPr="00520DFC">
        <w:lastRenderedPageBreak/>
        <w:t>V</w:t>
      </w:r>
      <w:bookmarkStart w:id="202" w:name="visor-3d"/>
      <w:bookmarkEnd w:id="202"/>
      <w:r w:rsidRPr="00520DFC">
        <w:t>isor 3D</w:t>
      </w:r>
      <w:bookmarkEnd w:id="200"/>
      <w:bookmarkEnd w:id="201"/>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46D543C1" wp14:editId="7E95283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3B33BAEA" wp14:editId="4A96780D">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03" w:name="_Eines"/>
      <w:bookmarkStart w:id="204" w:name="_Sincronització_manual"/>
      <w:bookmarkEnd w:id="203"/>
      <w:bookmarkEnd w:id="204"/>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05"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9886AC9" wp14:editId="51754F40">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C6E26DD" wp14:editId="48D5B33E">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06" w:name="_Toc378148186"/>
      <w:r w:rsidRPr="0093610C">
        <w:t>P</w:t>
      </w:r>
      <w:bookmarkStart w:id="207" w:name="plans-de-tall"/>
      <w:bookmarkEnd w:id="207"/>
      <w:r w:rsidRPr="0093610C">
        <w:t>lans de tall</w:t>
      </w:r>
      <w:bookmarkEnd w:id="205"/>
      <w:bookmarkEnd w:id="206"/>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94A2BE3" wp14:editId="3D827F8D">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2642721" wp14:editId="673DEDD5">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DDA0435" wp14:editId="3FE03A73">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82F1569" wp14:editId="6155297F">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B25CA80" wp14:editId="13D6506B">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FD7CA07" wp14:editId="346E2804">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101E125" wp14:editId="40270B0E">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4DFDDEC" wp14:editId="0B5170C4">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4E5FD45D" wp14:editId="4D62C05D">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208" w:name="_Toc289857442"/>
      <w:bookmarkStart w:id="209" w:name="_Toc378148187"/>
      <w:r w:rsidRPr="0093610C">
        <w:lastRenderedPageBreak/>
        <w:t>R</w:t>
      </w:r>
      <w:bookmarkStart w:id="210" w:name="rotació-d'un-volum"/>
      <w:bookmarkEnd w:id="210"/>
      <w:r w:rsidR="00DF4B81">
        <w:t>otació</w:t>
      </w:r>
      <w:r w:rsidRPr="0093610C">
        <w:t xml:space="preserve"> 3D</w:t>
      </w:r>
      <w:bookmarkEnd w:id="208"/>
      <w:bookmarkEnd w:id="20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07A7BB0" wp14:editId="55E7E8DA">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3CDCCBD6" wp14:editId="7D84A602">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64E18FB0" wp14:editId="3C52419B">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211" w:name="_Toc289857443"/>
      <w:r>
        <w:br w:type="page"/>
      </w:r>
    </w:p>
    <w:p w:rsidR="00E115ED" w:rsidRDefault="00E115ED" w:rsidP="00E115ED">
      <w:pPr>
        <w:pStyle w:val="Ttulo1"/>
      </w:pPr>
      <w:bookmarkStart w:id="212" w:name="_Toc289857402"/>
      <w:bookmarkStart w:id="213" w:name="_Toc378148188"/>
      <w:r>
        <w:lastRenderedPageBreak/>
        <w:t>Tests de diagnosi</w:t>
      </w:r>
      <w:bookmarkEnd w:id="213"/>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3AABBC03" wp14:editId="69589DB9">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07A7ABDC" wp14:editId="4678CEBE">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23A0353A" wp14:editId="5426C29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6E050B5A" wp14:editId="5291615F">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2E516616" wp14:editId="03C6150A">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121D934" wp14:editId="6A967F0C">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2A94E36D" wp14:editId="2CE58DF0">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12"/>
    </w:p>
    <w:p w:rsidR="00B4786A" w:rsidRPr="0093610C" w:rsidRDefault="00B4786A" w:rsidP="00B62888">
      <w:pPr>
        <w:pStyle w:val="Ttulo1"/>
      </w:pPr>
      <w:bookmarkStart w:id="214" w:name="_Toc378148189"/>
      <w:r w:rsidRPr="0093610C">
        <w:lastRenderedPageBreak/>
        <w:t>I</w:t>
      </w:r>
      <w:bookmarkStart w:id="215" w:name="impressió"/>
      <w:bookmarkEnd w:id="215"/>
      <w:r w:rsidRPr="0093610C">
        <w:t>mp</w:t>
      </w:r>
      <w:r w:rsidR="00102E59">
        <w:t>ressió</w:t>
      </w:r>
      <w:r w:rsidRPr="0093610C">
        <w:t xml:space="preserve"> DICOM</w:t>
      </w:r>
      <w:bookmarkEnd w:id="211"/>
      <w:bookmarkEnd w:id="214"/>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D82F2A5" wp14:editId="23A3A891">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5886897B" wp14:editId="3C552679">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16" w:name="_Toc289857444"/>
      <w:r>
        <w:br w:type="page"/>
      </w:r>
    </w:p>
    <w:p w:rsidR="007B247B" w:rsidRPr="007B247B" w:rsidRDefault="00EC7A10" w:rsidP="007B247B">
      <w:pPr>
        <w:pStyle w:val="Ttulo2"/>
        <w:rPr>
          <w:szCs w:val="48"/>
        </w:rPr>
      </w:pPr>
      <w:bookmarkStart w:id="217" w:name="_Afegir_imatges_a"/>
      <w:bookmarkStart w:id="218" w:name="_Seleccionar_imatges_a"/>
      <w:bookmarkStart w:id="219" w:name="_Toc378148190"/>
      <w:bookmarkEnd w:id="216"/>
      <w:bookmarkEnd w:id="217"/>
      <w:bookmarkEnd w:id="218"/>
      <w:r>
        <w:lastRenderedPageBreak/>
        <w:t>Seleccionar</w:t>
      </w:r>
      <w:r w:rsidR="007B247B" w:rsidRPr="007B247B">
        <w:t xml:space="preserve"> imatges a imprimir</w:t>
      </w:r>
      <w:bookmarkEnd w:id="219"/>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29B1D44A" wp14:editId="2629D6AD">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20" w:name="_Toc378148191"/>
      <w:r w:rsidRPr="0093610C">
        <w:lastRenderedPageBreak/>
        <w:t>A</w:t>
      </w:r>
      <w:bookmarkStart w:id="221" w:name="configuració-dicomprint"/>
      <w:bookmarkEnd w:id="221"/>
      <w:r w:rsidRPr="0093610C">
        <w:t>fegir impressora</w:t>
      </w:r>
      <w:bookmarkEnd w:id="220"/>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2E1D82BD" wp14:editId="3D2D68F9">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1220E9E8" wp14:editId="13BA2DC5">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687A92CA" wp14:editId="415E4060">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57D8796B" wp14:editId="26B6CFD8">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4E50605E" wp14:editId="7C8DDA40">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8FABCDD" wp14:editId="762C4E9C">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4F2381"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1CD0BF32" wp14:editId="0F4392B2">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22" w:name="_Toc378148192"/>
      <w:r w:rsidRPr="0093610C">
        <w:lastRenderedPageBreak/>
        <w:t>E</w:t>
      </w:r>
      <w:bookmarkStart w:id="223" w:name="els-menús"/>
      <w:bookmarkEnd w:id="223"/>
      <w:r w:rsidRPr="0093610C">
        <w:t>ls menús</w:t>
      </w:r>
      <w:bookmarkEnd w:id="222"/>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24" w:name="_Toc289857392"/>
      <w:r>
        <w:br w:type="page"/>
      </w:r>
    </w:p>
    <w:p w:rsidR="00B24B3B" w:rsidRPr="0093610C" w:rsidRDefault="00B24B3B" w:rsidP="00B24B3B">
      <w:pPr>
        <w:pStyle w:val="Ttulo2"/>
        <w:numPr>
          <w:ilvl w:val="1"/>
          <w:numId w:val="1"/>
        </w:numPr>
      </w:pPr>
      <w:bookmarkStart w:id="225" w:name="_Toc378148193"/>
      <w:r w:rsidRPr="0093610C">
        <w:lastRenderedPageBreak/>
        <w:t>M</w:t>
      </w:r>
      <w:bookmarkStart w:id="226" w:name="menuFitxer"/>
      <w:bookmarkEnd w:id="226"/>
      <w:r>
        <w:t>enú F</w:t>
      </w:r>
      <w:r w:rsidRPr="0093610C">
        <w:t>itxer</w:t>
      </w:r>
      <w:bookmarkEnd w:id="224"/>
      <w:bookmarkEnd w:id="225"/>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45CEE5CD" wp14:editId="2D52BB5F">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27" w:name="_Toc289857393"/>
      <w:bookmarkStart w:id="228" w:name="_Toc378148194"/>
      <w:r w:rsidRPr="0093610C">
        <w:lastRenderedPageBreak/>
        <w:t>M</w:t>
      </w:r>
      <w:bookmarkStart w:id="229" w:name="VisualizationMenu"/>
      <w:bookmarkEnd w:id="229"/>
      <w:r>
        <w:t>enú V</w:t>
      </w:r>
      <w:r w:rsidRPr="0093610C">
        <w:t>isualització</w:t>
      </w:r>
      <w:bookmarkEnd w:id="227"/>
      <w:bookmarkEnd w:id="228"/>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435713"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435713"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435713"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59EAF371" wp14:editId="258A1E47">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3EB856AB" wp14:editId="40E1C5E6">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30" w:name="_Toc289857394"/>
      <w:bookmarkStart w:id="231" w:name="_Toc378148195"/>
      <w:r w:rsidRPr="0093610C">
        <w:lastRenderedPageBreak/>
        <w:t>M</w:t>
      </w:r>
      <w:bookmarkStart w:id="232" w:name="ToolsMenu"/>
      <w:bookmarkEnd w:id="232"/>
      <w:r>
        <w:t>enú E</w:t>
      </w:r>
      <w:r w:rsidRPr="0093610C">
        <w:t>ines</w:t>
      </w:r>
      <w:bookmarkEnd w:id="230"/>
      <w:bookmarkEnd w:id="231"/>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3071D1FC" wp14:editId="19918AB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33" w:name="_Toc289857395"/>
      <w:bookmarkStart w:id="234" w:name="_Toc378148196"/>
      <w:r w:rsidRPr="0093610C">
        <w:lastRenderedPageBreak/>
        <w:t>M</w:t>
      </w:r>
      <w:bookmarkStart w:id="235" w:name="WindowMenu"/>
      <w:bookmarkEnd w:id="235"/>
      <w:r>
        <w:t>enú F</w:t>
      </w:r>
      <w:r w:rsidRPr="0093610C">
        <w:t>inestra</w:t>
      </w:r>
      <w:bookmarkEnd w:id="233"/>
      <w:bookmarkEnd w:id="234"/>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36" w:name="_Toc378148197"/>
      <w:r w:rsidRPr="0093610C">
        <w:rPr>
          <w:rStyle w:val="Textoennegrita"/>
        </w:rPr>
        <w:t>Maximitza a múltiples pantalles</w:t>
      </w:r>
      <w:bookmarkEnd w:id="236"/>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7F82491E" wp14:editId="443BF32B">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435713"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435713"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37" w:name="_Toc378148198"/>
      <w:r w:rsidRPr="0093610C">
        <w:rPr>
          <w:rStyle w:val="Textoennegrita"/>
        </w:rPr>
        <w:t>Mou a la pantalla</w:t>
      </w:r>
      <w:bookmarkEnd w:id="237"/>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4AEC886B" wp14:editId="6F3A5BDE">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435713"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38" w:name="_Toc289857396"/>
      <w:bookmarkStart w:id="239" w:name="_Toc378148199"/>
      <w:r w:rsidRPr="0093610C">
        <w:lastRenderedPageBreak/>
        <w:t>M</w:t>
      </w:r>
      <w:bookmarkStart w:id="240" w:name="HelpMenu"/>
      <w:bookmarkEnd w:id="240"/>
      <w:r>
        <w:t>enú A</w:t>
      </w:r>
      <w:r w:rsidRPr="0093610C">
        <w:t>juda</w:t>
      </w:r>
      <w:bookmarkEnd w:id="238"/>
      <w:bookmarkEnd w:id="239"/>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2CE33C2D" wp14:editId="24884CD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41" w:name="_Toc289857397"/>
      <w:bookmarkStart w:id="242" w:name="_Toc378148200"/>
      <w:r w:rsidRPr="0093610C">
        <w:lastRenderedPageBreak/>
        <w:t>C</w:t>
      </w:r>
      <w:bookmarkStart w:id="243" w:name="pacs"/>
      <w:bookmarkEnd w:id="243"/>
      <w:r w:rsidRPr="0093610C">
        <w:t>onfiguracions</w:t>
      </w:r>
      <w:bookmarkEnd w:id="241"/>
      <w:bookmarkEnd w:id="242"/>
    </w:p>
    <w:p w:rsidR="00B24B3B" w:rsidRDefault="00B24B3B" w:rsidP="00B24B3B">
      <w:pPr>
        <w:pStyle w:val="Ttulo2"/>
      </w:pPr>
      <w:bookmarkStart w:id="244" w:name="_Configuració_Visor_2D"/>
      <w:bookmarkStart w:id="245" w:name="_Toc378148201"/>
      <w:bookmarkEnd w:id="244"/>
      <w:r>
        <w:t>Configuració Visor 2D</w:t>
      </w:r>
      <w:bookmarkEnd w:id="245"/>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BF77F76" wp14:editId="00E198AE">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69AAF146" wp14:editId="5DF6EEC2">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Pr="00BC34D9">
              <w:rPr>
                <w:highlight w:val="yellow"/>
              </w:rPr>
              <w:t>[afegir enllaç capítol mesures calibrades]</w:t>
            </w:r>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25158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BE4A09">
              <w:t xml:space="preserve"> </w:t>
            </w:r>
            <w:r w:rsidR="00BE4A09" w:rsidRPr="00BE4A09">
              <w:rPr>
                <w:highlight w:val="yellow"/>
              </w:rPr>
              <w:t>[afegir enllaç mesures SUV?]</w:t>
            </w:r>
          </w:p>
        </w:tc>
      </w:tr>
    </w:tbl>
    <w:p w:rsidR="00B24B3B" w:rsidRPr="00263496" w:rsidRDefault="00B24B3B" w:rsidP="00B24B3B"/>
    <w:p w:rsidR="00B24B3B" w:rsidRPr="0093610C" w:rsidRDefault="00B24B3B" w:rsidP="00B24B3B">
      <w:pPr>
        <w:pStyle w:val="Ttulo2"/>
        <w:numPr>
          <w:ilvl w:val="1"/>
          <w:numId w:val="1"/>
        </w:numPr>
      </w:pPr>
      <w:bookmarkStart w:id="246" w:name="_Configuració_PACS"/>
      <w:bookmarkStart w:id="247" w:name="_Toc289857398"/>
      <w:bookmarkStart w:id="248" w:name="_Toc378148202"/>
      <w:bookmarkEnd w:id="246"/>
      <w:r w:rsidRPr="0093610C">
        <w:t>Configuració PACS</w:t>
      </w:r>
      <w:bookmarkEnd w:id="247"/>
      <w:bookmarkEnd w:id="248"/>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49" w:name="_Servidors_PACS"/>
      <w:bookmarkStart w:id="250" w:name="_Toc378148203"/>
      <w:bookmarkEnd w:id="249"/>
      <w:r w:rsidRPr="0093610C">
        <w:t>Servidors PACS</w:t>
      </w:r>
      <w:bookmarkEnd w:id="250"/>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65327618" wp14:editId="5BE96CF4">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lastRenderedPageBreak/>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51" w:name="_Configuració_Local"/>
      <w:bookmarkStart w:id="252" w:name="_Toc378148204"/>
      <w:bookmarkEnd w:id="251"/>
      <w:r w:rsidRPr="0093610C">
        <w:t>Configuració Local</w:t>
      </w:r>
      <w:bookmarkEnd w:id="252"/>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2505BE9C" wp14:editId="686E24B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3" w:name="_Toc289857399"/>
      <w:bookmarkStart w:id="254" w:name="_Toc378148205"/>
      <w:r w:rsidRPr="0093610C">
        <w:lastRenderedPageBreak/>
        <w:t>C</w:t>
      </w:r>
      <w:bookmarkStart w:id="255" w:name="base-de-dades-local"/>
      <w:bookmarkEnd w:id="255"/>
      <w:r w:rsidRPr="0093610C">
        <w:t>onfiguració de la base de dades local</w:t>
      </w:r>
      <w:bookmarkEnd w:id="253"/>
      <w:bookmarkEnd w:id="25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483433D" wp14:editId="1AB7754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B1B9AF0" wp14:editId="3D1390C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2A4EBFE" wp14:editId="7BFE4BBB">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56" w:name="_Configuració_del_RIS"/>
      <w:bookmarkStart w:id="257" w:name="_Toc289857400"/>
      <w:bookmarkStart w:id="258" w:name="_Toc378148206"/>
      <w:bookmarkEnd w:id="256"/>
      <w:r w:rsidRPr="0093610C">
        <w:lastRenderedPageBreak/>
        <w:t>C</w:t>
      </w:r>
      <w:bookmarkStart w:id="259" w:name="escoltar-peticions-del-ris"/>
      <w:bookmarkEnd w:id="259"/>
      <w:r w:rsidRPr="0093610C">
        <w:t>onfiguració del RIS</w:t>
      </w:r>
      <w:bookmarkEnd w:id="257"/>
      <w:bookmarkEnd w:id="258"/>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0" w:name="_Configuració_DICOMDIR"/>
      <w:bookmarkStart w:id="261" w:name="_Toc289857401"/>
      <w:bookmarkStart w:id="262" w:name="_Toc378148207"/>
      <w:bookmarkEnd w:id="260"/>
      <w:r w:rsidRPr="0093610C">
        <w:lastRenderedPageBreak/>
        <w:t>C</w:t>
      </w:r>
      <w:bookmarkStart w:id="263" w:name="dicomdir"/>
      <w:bookmarkEnd w:id="263"/>
      <w:r w:rsidRPr="0093610C">
        <w:t>onfiguració DICOMDIR</w:t>
      </w:r>
      <w:bookmarkEnd w:id="261"/>
      <w:bookmarkEnd w:id="262"/>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64" w:name="_Toc378148208"/>
      <w:r w:rsidRPr="0093610C">
        <w:t>Configuració creació DICOMDIR</w:t>
      </w:r>
      <w:bookmarkEnd w:id="264"/>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65" w:name="_Toc378148209"/>
      <w:r w:rsidRPr="0093610C">
        <w:t>Configuració de l'aplicació de gravació de CD/DVD</w:t>
      </w:r>
      <w:bookmarkEnd w:id="265"/>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66" w:name="_Toc378148210"/>
      <w:r>
        <w:lastRenderedPageBreak/>
        <w:t>Copia</w:t>
      </w:r>
      <w:r w:rsidRPr="0093610C">
        <w:t xml:space="preserve"> el contingut del directori al DICOMDIR</w:t>
      </w:r>
      <w:bookmarkEnd w:id="266"/>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0"/>
          <w:headerReference w:type="default" r:id="rId221"/>
          <w:footerReference w:type="even" r:id="rId222"/>
          <w:footerReference w:type="default" r:id="rId22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67" w:name="_Toc378148211"/>
      <w:r>
        <w:lastRenderedPageBreak/>
        <w:t>D</w:t>
      </w:r>
      <w:r w:rsidR="00B4786A" w:rsidRPr="0093610C">
        <w:t>receres de teclat (SHORTCUTS</w:t>
      </w:r>
      <w:bookmarkStart w:id="268" w:name="_Toc289857457"/>
      <w:r w:rsidR="00B4786A" w:rsidRPr="0093610C">
        <w:t>)</w:t>
      </w:r>
      <w:bookmarkEnd w:id="267"/>
    </w:p>
    <w:p w:rsidR="0065383D" w:rsidRDefault="008F7444" w:rsidP="00B4786A">
      <w:pPr>
        <w:pStyle w:val="Ttulo2"/>
        <w:numPr>
          <w:ilvl w:val="1"/>
          <w:numId w:val="1"/>
        </w:numPr>
      </w:pPr>
      <w:bookmarkStart w:id="269" w:name="_Toc378148212"/>
      <w:r>
        <w:t>D</w:t>
      </w:r>
      <w:r w:rsidR="00B4786A" w:rsidRPr="0093610C">
        <w:t>receres principals</w:t>
      </w:r>
      <w:bookmarkEnd w:id="269"/>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70" w:name="_Toc378148213"/>
      <w:r w:rsidRPr="0093610C">
        <w:lastRenderedPageBreak/>
        <w:t>Altres dreceres importants</w:t>
      </w:r>
      <w:bookmarkEnd w:id="270"/>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2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435713"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71" w:name="_Toc378148214"/>
      <w:r w:rsidRPr="0093610C">
        <w:lastRenderedPageBreak/>
        <w:t>G</w:t>
      </w:r>
      <w:bookmarkStart w:id="272" w:name="glossari"/>
      <w:bookmarkEnd w:id="272"/>
      <w:r w:rsidRPr="0093610C">
        <w:t>lossari</w:t>
      </w:r>
      <w:bookmarkEnd w:id="268"/>
      <w:bookmarkEnd w:id="271"/>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6"/>
      <w:headerReference w:type="default" r:id="rId237"/>
      <w:footerReference w:type="even" r:id="rId238"/>
      <w:footerReference w:type="default" r:id="rId239"/>
      <w:headerReference w:type="first" r:id="rId24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4657" w:rsidRDefault="00944657" w:rsidP="00D32605">
      <w:r>
        <w:separator/>
      </w:r>
    </w:p>
    <w:p w:rsidR="00944657" w:rsidRDefault="00944657"/>
  </w:endnote>
  <w:endnote w:type="continuationSeparator" w:id="0">
    <w:p w:rsidR="00944657" w:rsidRDefault="00944657" w:rsidP="00D32605">
      <w:r>
        <w:continuationSeparator/>
      </w:r>
    </w:p>
    <w:p w:rsidR="00944657" w:rsidRDefault="009446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35713" w:rsidRDefault="0043571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0708B">
      <w:rPr>
        <w:rStyle w:val="Nmerodepgina"/>
        <w:noProof/>
      </w:rPr>
      <w:t>55</w:t>
    </w:r>
    <w:r>
      <w:rPr>
        <w:rStyle w:val="Nmerodepgina"/>
      </w:rPr>
      <w:fldChar w:fldCharType="end"/>
    </w:r>
  </w:p>
  <w:p w:rsidR="00435713" w:rsidRDefault="0043571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35713" w:rsidRDefault="00435713">
    <w:pPr>
      <w:pStyle w:val="Piedepgina"/>
    </w:pPr>
  </w:p>
  <w:p w:rsidR="00435713" w:rsidRDefault="0043571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73463">
      <w:rPr>
        <w:rStyle w:val="Nmerodepgina"/>
        <w:noProof/>
      </w:rPr>
      <w:t>112</w:t>
    </w:r>
    <w:r>
      <w:rPr>
        <w:rStyle w:val="Nmerodepgina"/>
      </w:rPr>
      <w:fldChar w:fldCharType="end"/>
    </w:r>
  </w:p>
  <w:p w:rsidR="00435713" w:rsidRDefault="00435713">
    <w:pPr>
      <w:pStyle w:val="Piedepgina"/>
    </w:pPr>
  </w:p>
  <w:p w:rsidR="00435713" w:rsidRDefault="0043571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4657" w:rsidRDefault="00944657" w:rsidP="00D32605">
      <w:r>
        <w:separator/>
      </w:r>
    </w:p>
    <w:p w:rsidR="00944657" w:rsidRDefault="00944657"/>
  </w:footnote>
  <w:footnote w:type="continuationSeparator" w:id="0">
    <w:p w:rsidR="00944657" w:rsidRDefault="00944657" w:rsidP="00D32605">
      <w:r>
        <w:continuationSeparator/>
      </w:r>
    </w:p>
    <w:p w:rsidR="00944657" w:rsidRDefault="0094465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435713" w:rsidRPr="00513A1A" w:rsidTr="00B4786A">
      <w:trPr>
        <w:trHeight w:hRule="exact" w:val="374"/>
      </w:trPr>
      <w:tc>
        <w:tcPr>
          <w:tcW w:w="5670" w:type="dxa"/>
        </w:tcPr>
        <w:p w:rsidR="00435713" w:rsidRPr="004810DA" w:rsidRDefault="00435713" w:rsidP="00B4786A">
          <w:pPr>
            <w:pStyle w:val="Encabezado"/>
            <w:ind w:right="-108"/>
            <w:rPr>
              <w:u w:val="single"/>
            </w:rPr>
          </w:pPr>
          <w:r>
            <w:t>MANUAL D’USUARI</w:t>
          </w:r>
        </w:p>
      </w:tc>
    </w:tr>
    <w:tr w:rsidR="00435713" w:rsidRPr="00513A1A" w:rsidTr="00B4786A">
      <w:trPr>
        <w:trHeight w:hRule="exact" w:val="374"/>
      </w:trPr>
      <w:tc>
        <w:tcPr>
          <w:tcW w:w="5670" w:type="dxa"/>
        </w:tcPr>
        <w:p w:rsidR="00435713" w:rsidRPr="00513A1A" w:rsidRDefault="00435713" w:rsidP="00B4786A">
          <w:pPr>
            <w:pStyle w:val="Encabezado"/>
          </w:pPr>
          <w:r>
            <w:t>v0.12</w:t>
          </w:r>
        </w:p>
      </w:tc>
    </w:tr>
  </w:tbl>
  <w:p w:rsidR="00435713" w:rsidRDefault="00435713"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435713" w:rsidRDefault="0043571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435713" w:rsidRPr="00BF7C9D" w:rsidTr="00A442C3">
      <w:trPr>
        <w:trHeight w:hRule="exact" w:val="374"/>
      </w:trPr>
      <w:tc>
        <w:tcPr>
          <w:tcW w:w="5670" w:type="dxa"/>
        </w:tcPr>
        <w:p w:rsidR="00435713" w:rsidRPr="00BF7C9D" w:rsidRDefault="00435713" w:rsidP="00A442C3">
          <w:pPr>
            <w:pStyle w:val="Encabezado"/>
          </w:pPr>
          <w:r>
            <w:t>MANUAL D’USUARI</w:t>
          </w:r>
        </w:p>
      </w:tc>
    </w:tr>
    <w:tr w:rsidR="00435713" w:rsidRPr="00BF7C9D" w:rsidTr="00A442C3">
      <w:trPr>
        <w:trHeight w:hRule="exact" w:val="374"/>
      </w:trPr>
      <w:tc>
        <w:tcPr>
          <w:tcW w:w="5670" w:type="dxa"/>
        </w:tcPr>
        <w:p w:rsidR="00435713" w:rsidRPr="00BF7C9D" w:rsidRDefault="00435713" w:rsidP="00A442C3">
          <w:pPr>
            <w:pStyle w:val="Encabezado"/>
          </w:pPr>
          <w:r w:rsidRPr="00BF7C9D">
            <w:t>v</w:t>
          </w:r>
          <w:r>
            <w:t>0.12</w:t>
          </w:r>
        </w:p>
      </w:tc>
    </w:tr>
  </w:tbl>
  <w:p w:rsidR="00435713" w:rsidRDefault="00435713"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435713" w:rsidRDefault="0043571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3.95pt;height:13.95pt;visibility:visible" o:bullet="t">
        <v:imagedata r:id="rId1" o:title=""/>
      </v:shape>
    </w:pict>
  </w:numPicBullet>
  <w:numPicBullet w:numPicBulletId="1">
    <w:pict>
      <v:shape id="_x0000_i1066" type="#_x0000_t75" style="width:24pt;height:24pt;visibility:visible" o:bullet="t">
        <v:imagedata r:id="rId2" o:title=""/>
      </v:shape>
    </w:pict>
  </w:numPicBullet>
  <w:numPicBullet w:numPicBulletId="2">
    <w:pict>
      <v:shape id="_x0000_i1067" type="#_x0000_t75" style="width:12.2pt;height:12.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2"/>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5648"/>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12828"/>
    <w:rsid w:val="00113B48"/>
    <w:rsid w:val="001175B0"/>
    <w:rsid w:val="00120B04"/>
    <w:rsid w:val="00120E92"/>
    <w:rsid w:val="00122CE4"/>
    <w:rsid w:val="00125657"/>
    <w:rsid w:val="001356A2"/>
    <w:rsid w:val="0013673B"/>
    <w:rsid w:val="00141BC0"/>
    <w:rsid w:val="00142545"/>
    <w:rsid w:val="00142DD3"/>
    <w:rsid w:val="00142FCC"/>
    <w:rsid w:val="00150BE3"/>
    <w:rsid w:val="0015487D"/>
    <w:rsid w:val="00154D36"/>
    <w:rsid w:val="0015500F"/>
    <w:rsid w:val="0016228C"/>
    <w:rsid w:val="00162B68"/>
    <w:rsid w:val="001679FB"/>
    <w:rsid w:val="00180B4A"/>
    <w:rsid w:val="001861D8"/>
    <w:rsid w:val="00191217"/>
    <w:rsid w:val="001934C9"/>
    <w:rsid w:val="00194F22"/>
    <w:rsid w:val="001A0123"/>
    <w:rsid w:val="001A081C"/>
    <w:rsid w:val="001A1AA1"/>
    <w:rsid w:val="001B1A12"/>
    <w:rsid w:val="001C1EBD"/>
    <w:rsid w:val="001C5ADC"/>
    <w:rsid w:val="001D6674"/>
    <w:rsid w:val="001E09C7"/>
    <w:rsid w:val="001E0D3E"/>
    <w:rsid w:val="001E2452"/>
    <w:rsid w:val="001E2569"/>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2409"/>
    <w:rsid w:val="00293F06"/>
    <w:rsid w:val="0029554D"/>
    <w:rsid w:val="00295CCB"/>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3DDD"/>
    <w:rsid w:val="00305F8C"/>
    <w:rsid w:val="00307122"/>
    <w:rsid w:val="00310758"/>
    <w:rsid w:val="00313351"/>
    <w:rsid w:val="00317D99"/>
    <w:rsid w:val="00323FC6"/>
    <w:rsid w:val="0032631D"/>
    <w:rsid w:val="00357C05"/>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132B"/>
    <w:rsid w:val="003F292B"/>
    <w:rsid w:val="003F4172"/>
    <w:rsid w:val="003F7DCB"/>
    <w:rsid w:val="00401C49"/>
    <w:rsid w:val="0040708B"/>
    <w:rsid w:val="004115FB"/>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716A8"/>
    <w:rsid w:val="00474DB0"/>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2D25"/>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3B64"/>
    <w:rsid w:val="005C7F3C"/>
    <w:rsid w:val="005D305E"/>
    <w:rsid w:val="005D60CE"/>
    <w:rsid w:val="005D6314"/>
    <w:rsid w:val="005D7633"/>
    <w:rsid w:val="005E34DC"/>
    <w:rsid w:val="005E41A4"/>
    <w:rsid w:val="005E6ECD"/>
    <w:rsid w:val="005F1469"/>
    <w:rsid w:val="005F6229"/>
    <w:rsid w:val="005F737D"/>
    <w:rsid w:val="0060205C"/>
    <w:rsid w:val="00603A0D"/>
    <w:rsid w:val="00607993"/>
    <w:rsid w:val="00607E4A"/>
    <w:rsid w:val="006108A4"/>
    <w:rsid w:val="00612CA5"/>
    <w:rsid w:val="00615CF5"/>
    <w:rsid w:val="00617FF1"/>
    <w:rsid w:val="00620CAA"/>
    <w:rsid w:val="006225B9"/>
    <w:rsid w:val="006261F2"/>
    <w:rsid w:val="00627961"/>
    <w:rsid w:val="00630A71"/>
    <w:rsid w:val="00636C61"/>
    <w:rsid w:val="00640366"/>
    <w:rsid w:val="00640E24"/>
    <w:rsid w:val="006411D8"/>
    <w:rsid w:val="00644CFB"/>
    <w:rsid w:val="0065383D"/>
    <w:rsid w:val="0065444A"/>
    <w:rsid w:val="006557D1"/>
    <w:rsid w:val="00656F8B"/>
    <w:rsid w:val="006578B2"/>
    <w:rsid w:val="00670AE2"/>
    <w:rsid w:val="00676BDA"/>
    <w:rsid w:val="0068510A"/>
    <w:rsid w:val="00690173"/>
    <w:rsid w:val="0069337B"/>
    <w:rsid w:val="006953C5"/>
    <w:rsid w:val="006C1C66"/>
    <w:rsid w:val="006C6547"/>
    <w:rsid w:val="006D0175"/>
    <w:rsid w:val="006D191B"/>
    <w:rsid w:val="006D46D6"/>
    <w:rsid w:val="006D4AE3"/>
    <w:rsid w:val="006D764A"/>
    <w:rsid w:val="006D7C2E"/>
    <w:rsid w:val="006E26BD"/>
    <w:rsid w:val="006E3125"/>
    <w:rsid w:val="006E44CA"/>
    <w:rsid w:val="006E4581"/>
    <w:rsid w:val="006F0B41"/>
    <w:rsid w:val="006F334C"/>
    <w:rsid w:val="006F36B7"/>
    <w:rsid w:val="006F7532"/>
    <w:rsid w:val="00700280"/>
    <w:rsid w:val="007101D7"/>
    <w:rsid w:val="007132A0"/>
    <w:rsid w:val="00720EAC"/>
    <w:rsid w:val="00727FF5"/>
    <w:rsid w:val="00730AAB"/>
    <w:rsid w:val="00732F54"/>
    <w:rsid w:val="00734431"/>
    <w:rsid w:val="00734892"/>
    <w:rsid w:val="00735958"/>
    <w:rsid w:val="007366F3"/>
    <w:rsid w:val="007477C1"/>
    <w:rsid w:val="0074797F"/>
    <w:rsid w:val="007539FA"/>
    <w:rsid w:val="007545B7"/>
    <w:rsid w:val="00760BA3"/>
    <w:rsid w:val="007700C6"/>
    <w:rsid w:val="0077565D"/>
    <w:rsid w:val="00781F8F"/>
    <w:rsid w:val="0078226D"/>
    <w:rsid w:val="007839E1"/>
    <w:rsid w:val="00784EB1"/>
    <w:rsid w:val="00785796"/>
    <w:rsid w:val="00787706"/>
    <w:rsid w:val="00790F86"/>
    <w:rsid w:val="007922D9"/>
    <w:rsid w:val="007926D1"/>
    <w:rsid w:val="00793049"/>
    <w:rsid w:val="00793A19"/>
    <w:rsid w:val="00793BDA"/>
    <w:rsid w:val="0079647F"/>
    <w:rsid w:val="00797874"/>
    <w:rsid w:val="00797894"/>
    <w:rsid w:val="007A1D12"/>
    <w:rsid w:val="007B0C3A"/>
    <w:rsid w:val="007B247B"/>
    <w:rsid w:val="007B4605"/>
    <w:rsid w:val="007B5241"/>
    <w:rsid w:val="007B7109"/>
    <w:rsid w:val="007C124D"/>
    <w:rsid w:val="007C6107"/>
    <w:rsid w:val="007C7444"/>
    <w:rsid w:val="007C7AA0"/>
    <w:rsid w:val="007D0316"/>
    <w:rsid w:val="007D6A58"/>
    <w:rsid w:val="007E1128"/>
    <w:rsid w:val="007E2897"/>
    <w:rsid w:val="007E520D"/>
    <w:rsid w:val="007F0051"/>
    <w:rsid w:val="007F2CCB"/>
    <w:rsid w:val="007F3271"/>
    <w:rsid w:val="007F38B2"/>
    <w:rsid w:val="008015CE"/>
    <w:rsid w:val="008017D6"/>
    <w:rsid w:val="008048AA"/>
    <w:rsid w:val="008057E1"/>
    <w:rsid w:val="00806467"/>
    <w:rsid w:val="00807CD7"/>
    <w:rsid w:val="008137E9"/>
    <w:rsid w:val="0082447A"/>
    <w:rsid w:val="00826C6E"/>
    <w:rsid w:val="008271DE"/>
    <w:rsid w:val="0083183B"/>
    <w:rsid w:val="008400CB"/>
    <w:rsid w:val="0084028C"/>
    <w:rsid w:val="00841A40"/>
    <w:rsid w:val="008533D5"/>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4657"/>
    <w:rsid w:val="00945DB9"/>
    <w:rsid w:val="009554D7"/>
    <w:rsid w:val="00956300"/>
    <w:rsid w:val="009567B4"/>
    <w:rsid w:val="00961676"/>
    <w:rsid w:val="00962A5A"/>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5D24"/>
    <w:rsid w:val="009E0FA0"/>
    <w:rsid w:val="009F2546"/>
    <w:rsid w:val="009F4BFF"/>
    <w:rsid w:val="00A00958"/>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4F79"/>
    <w:rsid w:val="00A8588B"/>
    <w:rsid w:val="00A862D9"/>
    <w:rsid w:val="00A86329"/>
    <w:rsid w:val="00A86642"/>
    <w:rsid w:val="00A92169"/>
    <w:rsid w:val="00A94098"/>
    <w:rsid w:val="00AA2B28"/>
    <w:rsid w:val="00AA3093"/>
    <w:rsid w:val="00AA485F"/>
    <w:rsid w:val="00AB2D9E"/>
    <w:rsid w:val="00AB3A1A"/>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521E"/>
    <w:rsid w:val="00B00028"/>
    <w:rsid w:val="00B00DA0"/>
    <w:rsid w:val="00B078FD"/>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B0BC0"/>
    <w:rsid w:val="00BB1D52"/>
    <w:rsid w:val="00BB7F7E"/>
    <w:rsid w:val="00BC3368"/>
    <w:rsid w:val="00BC34D9"/>
    <w:rsid w:val="00BC4585"/>
    <w:rsid w:val="00BC4B2F"/>
    <w:rsid w:val="00BD1CB4"/>
    <w:rsid w:val="00BD5BA3"/>
    <w:rsid w:val="00BD734E"/>
    <w:rsid w:val="00BD7CB9"/>
    <w:rsid w:val="00BD7D40"/>
    <w:rsid w:val="00BE4A09"/>
    <w:rsid w:val="00BE4D6D"/>
    <w:rsid w:val="00BE74D9"/>
    <w:rsid w:val="00BF0A94"/>
    <w:rsid w:val="00BF4235"/>
    <w:rsid w:val="00BF716F"/>
    <w:rsid w:val="00BF7A09"/>
    <w:rsid w:val="00BF7C9D"/>
    <w:rsid w:val="00C07104"/>
    <w:rsid w:val="00C11C29"/>
    <w:rsid w:val="00C15255"/>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4BD7"/>
    <w:rsid w:val="00C95D98"/>
    <w:rsid w:val="00CA24EF"/>
    <w:rsid w:val="00CA4806"/>
    <w:rsid w:val="00CB61EE"/>
    <w:rsid w:val="00CB6FCE"/>
    <w:rsid w:val="00CC0EA4"/>
    <w:rsid w:val="00CC0F20"/>
    <w:rsid w:val="00CC33B5"/>
    <w:rsid w:val="00CC6E9A"/>
    <w:rsid w:val="00CC7BFD"/>
    <w:rsid w:val="00CD1410"/>
    <w:rsid w:val="00CD64FA"/>
    <w:rsid w:val="00CF09B2"/>
    <w:rsid w:val="00CF1498"/>
    <w:rsid w:val="00CF2CFA"/>
    <w:rsid w:val="00CF36F2"/>
    <w:rsid w:val="00CF3B05"/>
    <w:rsid w:val="00CF634C"/>
    <w:rsid w:val="00D0567D"/>
    <w:rsid w:val="00D15D33"/>
    <w:rsid w:val="00D1771F"/>
    <w:rsid w:val="00D2093C"/>
    <w:rsid w:val="00D2191B"/>
    <w:rsid w:val="00D266DF"/>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2393"/>
    <w:rsid w:val="00DE75CD"/>
    <w:rsid w:val="00DF164F"/>
    <w:rsid w:val="00DF3B64"/>
    <w:rsid w:val="00DF4B81"/>
    <w:rsid w:val="00DF5720"/>
    <w:rsid w:val="00E01F4B"/>
    <w:rsid w:val="00E0205E"/>
    <w:rsid w:val="00E04B8F"/>
    <w:rsid w:val="00E06856"/>
    <w:rsid w:val="00E115ED"/>
    <w:rsid w:val="00E16BB3"/>
    <w:rsid w:val="00E17D49"/>
    <w:rsid w:val="00E25DC5"/>
    <w:rsid w:val="00E3017A"/>
    <w:rsid w:val="00E311A8"/>
    <w:rsid w:val="00E32E8C"/>
    <w:rsid w:val="00E41C01"/>
    <w:rsid w:val="00E44D74"/>
    <w:rsid w:val="00E4556E"/>
    <w:rsid w:val="00E457F0"/>
    <w:rsid w:val="00E4739D"/>
    <w:rsid w:val="00E51E46"/>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2C62"/>
    <w:rsid w:val="00EC0B1E"/>
    <w:rsid w:val="00EC59D2"/>
    <w:rsid w:val="00EC5BC2"/>
    <w:rsid w:val="00EC7058"/>
    <w:rsid w:val="00EC7A10"/>
    <w:rsid w:val="00ED0F5F"/>
    <w:rsid w:val="00ED131B"/>
    <w:rsid w:val="00ED29E2"/>
    <w:rsid w:val="00ED7527"/>
    <w:rsid w:val="00EE2715"/>
    <w:rsid w:val="00EE2C45"/>
    <w:rsid w:val="00EE67D4"/>
    <w:rsid w:val="00EF3549"/>
    <w:rsid w:val="00EF3E1D"/>
    <w:rsid w:val="00EF7489"/>
    <w:rsid w:val="00F00151"/>
    <w:rsid w:val="00F00401"/>
    <w:rsid w:val="00F01634"/>
    <w:rsid w:val="00F1080A"/>
    <w:rsid w:val="00F1509A"/>
    <w:rsid w:val="00F176F6"/>
    <w:rsid w:val="00F220EF"/>
    <w:rsid w:val="00F22CB2"/>
    <w:rsid w:val="00F36256"/>
    <w:rsid w:val="00F445DB"/>
    <w:rsid w:val="00F522B6"/>
    <w:rsid w:val="00F54DB2"/>
    <w:rsid w:val="00F56C68"/>
    <w:rsid w:val="00F60A9B"/>
    <w:rsid w:val="00F61259"/>
    <w:rsid w:val="00F63E22"/>
    <w:rsid w:val="00F648AF"/>
    <w:rsid w:val="00F81B41"/>
    <w:rsid w:val="00F86D49"/>
    <w:rsid w:val="00F87B42"/>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19"/>
        <o:r id="V:Rule5" type="connector" idref="#AutoShape 324"/>
        <o:r id="V:Rule6" type="connector" idref="#AutoShape 321"/>
        <o:r id="V:Rule7" type="connector" idref="#AutoShape 322"/>
        <o:r id="V:Rule8" type="connector" idref="#AutoShape 330"/>
        <o:r id="V:Rule9" type="connector" idref="#AutoShape 323"/>
        <o:r id="V:Rule10" type="connector" idref="#AutoShape 325"/>
        <o:r id="V:Rule11" type="connector" idref="#AutoShape 331"/>
        <o:r id="V:Rule12" type="connector" idref="#AutoShape 328"/>
        <o:r id="V:Rule13" type="connector" idref="#AutoShape 313"/>
        <o:r id="V:Rule14" type="connector" idref="#AutoShape 317"/>
        <o:r id="V:Rule15" type="connector" idref="#AutoShape 316"/>
        <o:r id="V:Rule16" type="connector" idref="#AutoShape 312"/>
        <o:r id="V:Rule17" type="connector" idref="#AutoShape 327"/>
        <o:r id="V:Rule18" type="connector" idref="#AutoShape 318"/>
        <o:r id="V:Rule19" type="connector" idref="#AutoShape 315"/>
        <o:r id="V:Rule20" type="connector" idref="#AutoShape 326"/>
        <o:r id="V:Rule21" type="connector" idref="#AutoShape 311"/>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jpe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4.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footer" Target="footer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footer" Target="footer3.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2.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image" Target="media/image215.png"/><Relationship Id="rId240" Type="http://schemas.openxmlformats.org/officeDocument/2006/relationships/header" Target="header5.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header" Target="header1.xml"/><Relationship Id="rId225" Type="http://schemas.openxmlformats.org/officeDocument/2006/relationships/image" Target="media/image216.png"/><Relationship Id="rId241"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header" Target="header3.xml"/><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2.xml"/><Relationship Id="rId242" Type="http://schemas.openxmlformats.org/officeDocument/2006/relationships/theme" Target="theme/theme1.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2B7533-A69C-4ADA-B556-5513E585F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2657</TotalTime>
  <Pages>113</Pages>
  <Words>17408</Words>
  <Characters>99232</Characters>
  <Application>Microsoft Office Word</Application>
  <DocSecurity>0</DocSecurity>
  <Lines>826</Lines>
  <Paragraphs>232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116408</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252</cp:revision>
  <cp:lastPrinted>2012-01-17T11:32:00Z</cp:lastPrinted>
  <dcterms:created xsi:type="dcterms:W3CDTF">2012-03-20T08:56:00Z</dcterms:created>
  <dcterms:modified xsi:type="dcterms:W3CDTF">2014-01-22T09:07:00Z</dcterms:modified>
</cp:coreProperties>
</file>