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EE3DC1"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3522409" w:history="1">
        <w:r w:rsidR="00EE3DC1" w:rsidRPr="0024203C">
          <w:rPr>
            <w:rStyle w:val="Hipervnculo"/>
            <w:rFonts w:eastAsiaTheme="majorEastAsia"/>
            <w:noProof/>
          </w:rPr>
          <w:t>1. Starviewer</w:t>
        </w:r>
        <w:r w:rsidR="00EE3DC1">
          <w:rPr>
            <w:noProof/>
            <w:webHidden/>
          </w:rPr>
          <w:tab/>
        </w:r>
        <w:r w:rsidR="00EE3DC1">
          <w:rPr>
            <w:noProof/>
            <w:webHidden/>
          </w:rPr>
          <w:fldChar w:fldCharType="begin"/>
        </w:r>
        <w:r w:rsidR="00EE3DC1">
          <w:rPr>
            <w:noProof/>
            <w:webHidden/>
          </w:rPr>
          <w:instrText xml:space="preserve"> PAGEREF _Toc383522409 \h </w:instrText>
        </w:r>
        <w:r w:rsidR="00EE3DC1">
          <w:rPr>
            <w:noProof/>
            <w:webHidden/>
          </w:rPr>
        </w:r>
        <w:r w:rsidR="00EE3DC1">
          <w:rPr>
            <w:noProof/>
            <w:webHidden/>
          </w:rPr>
          <w:fldChar w:fldCharType="separate"/>
        </w:r>
        <w:r w:rsidR="00EE3DC1">
          <w:rPr>
            <w:noProof/>
            <w:webHidden/>
          </w:rPr>
          <w:t>5</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410" w:history="1">
        <w:r w:rsidR="00EE3DC1" w:rsidRPr="0024203C">
          <w:rPr>
            <w:rStyle w:val="Hipervnculo"/>
            <w:rFonts w:eastAsiaTheme="majorEastAsia"/>
            <w:noProof/>
          </w:rPr>
          <w:t>2. Contacta amb nosaltres</w:t>
        </w:r>
        <w:r w:rsidR="00EE3DC1">
          <w:rPr>
            <w:noProof/>
            <w:webHidden/>
          </w:rPr>
          <w:tab/>
        </w:r>
        <w:r w:rsidR="00EE3DC1">
          <w:rPr>
            <w:noProof/>
            <w:webHidden/>
          </w:rPr>
          <w:fldChar w:fldCharType="begin"/>
        </w:r>
        <w:r w:rsidR="00EE3DC1">
          <w:rPr>
            <w:noProof/>
            <w:webHidden/>
          </w:rPr>
          <w:instrText xml:space="preserve"> PAGEREF _Toc383522410 \h </w:instrText>
        </w:r>
        <w:r w:rsidR="00EE3DC1">
          <w:rPr>
            <w:noProof/>
            <w:webHidden/>
          </w:rPr>
        </w:r>
        <w:r w:rsidR="00EE3DC1">
          <w:rPr>
            <w:noProof/>
            <w:webHidden/>
          </w:rPr>
          <w:fldChar w:fldCharType="separate"/>
        </w:r>
        <w:r w:rsidR="00EE3DC1">
          <w:rPr>
            <w:noProof/>
            <w:webHidden/>
          </w:rPr>
          <w:t>6</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411" w:history="1">
        <w:r w:rsidR="00EE3DC1" w:rsidRPr="0024203C">
          <w:rPr>
            <w:rStyle w:val="Hipervnculo"/>
            <w:rFonts w:eastAsiaTheme="majorEastAsia"/>
            <w:noProof/>
          </w:rPr>
          <w:t>3. Gestió d’estudis</w:t>
        </w:r>
        <w:r w:rsidR="00EE3DC1">
          <w:rPr>
            <w:noProof/>
            <w:webHidden/>
          </w:rPr>
          <w:tab/>
        </w:r>
        <w:r w:rsidR="00EE3DC1">
          <w:rPr>
            <w:noProof/>
            <w:webHidden/>
          </w:rPr>
          <w:fldChar w:fldCharType="begin"/>
        </w:r>
        <w:r w:rsidR="00EE3DC1">
          <w:rPr>
            <w:noProof/>
            <w:webHidden/>
          </w:rPr>
          <w:instrText xml:space="preserve"> PAGEREF _Toc383522411 \h </w:instrText>
        </w:r>
        <w:r w:rsidR="00EE3DC1">
          <w:rPr>
            <w:noProof/>
            <w:webHidden/>
          </w:rPr>
        </w:r>
        <w:r w:rsidR="00EE3DC1">
          <w:rPr>
            <w:noProof/>
            <w:webHidden/>
          </w:rPr>
          <w:fldChar w:fldCharType="separate"/>
        </w:r>
        <w:r w:rsidR="00EE3DC1">
          <w:rPr>
            <w:noProof/>
            <w:webHidden/>
          </w:rPr>
          <w:t>7</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12" w:history="1">
        <w:r w:rsidR="00EE3DC1" w:rsidRPr="0024203C">
          <w:rPr>
            <w:rStyle w:val="Hipervnculo"/>
            <w:rFonts w:eastAsiaTheme="majorEastAsia"/>
            <w:noProof/>
          </w:rPr>
          <w:t>3.1. Cercar i obtenir estudis</w:t>
        </w:r>
        <w:r w:rsidR="00EE3DC1">
          <w:rPr>
            <w:noProof/>
            <w:webHidden/>
          </w:rPr>
          <w:tab/>
        </w:r>
        <w:r w:rsidR="00EE3DC1">
          <w:rPr>
            <w:noProof/>
            <w:webHidden/>
          </w:rPr>
          <w:fldChar w:fldCharType="begin"/>
        </w:r>
        <w:r w:rsidR="00EE3DC1">
          <w:rPr>
            <w:noProof/>
            <w:webHidden/>
          </w:rPr>
          <w:instrText xml:space="preserve"> PAGEREF _Toc383522412 \h </w:instrText>
        </w:r>
        <w:r w:rsidR="00EE3DC1">
          <w:rPr>
            <w:noProof/>
            <w:webHidden/>
          </w:rPr>
        </w:r>
        <w:r w:rsidR="00EE3DC1">
          <w:rPr>
            <w:noProof/>
            <w:webHidden/>
          </w:rPr>
          <w:fldChar w:fldCharType="separate"/>
        </w:r>
        <w:r w:rsidR="00EE3DC1">
          <w:rPr>
            <w:noProof/>
            <w:webHidden/>
          </w:rPr>
          <w:t>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13" w:history="1">
        <w:r w:rsidR="00EE3DC1" w:rsidRPr="0024203C">
          <w:rPr>
            <w:rStyle w:val="Hipervnculo"/>
            <w:rFonts w:eastAsiaTheme="majorEastAsia"/>
            <w:noProof/>
          </w:rPr>
          <w:t>3.1.1. Base de dades local</w:t>
        </w:r>
        <w:r w:rsidR="00EE3DC1">
          <w:rPr>
            <w:noProof/>
            <w:webHidden/>
          </w:rPr>
          <w:tab/>
        </w:r>
        <w:r w:rsidR="00EE3DC1">
          <w:rPr>
            <w:noProof/>
            <w:webHidden/>
          </w:rPr>
          <w:fldChar w:fldCharType="begin"/>
        </w:r>
        <w:r w:rsidR="00EE3DC1">
          <w:rPr>
            <w:noProof/>
            <w:webHidden/>
          </w:rPr>
          <w:instrText xml:space="preserve"> PAGEREF _Toc383522413 \h </w:instrText>
        </w:r>
        <w:r w:rsidR="00EE3DC1">
          <w:rPr>
            <w:noProof/>
            <w:webHidden/>
          </w:rPr>
        </w:r>
        <w:r w:rsidR="00EE3DC1">
          <w:rPr>
            <w:noProof/>
            <w:webHidden/>
          </w:rPr>
          <w:fldChar w:fldCharType="separate"/>
        </w:r>
        <w:r w:rsidR="00EE3DC1">
          <w:rPr>
            <w:noProof/>
            <w:webHidden/>
          </w:rPr>
          <w:t>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14" w:history="1">
        <w:r w:rsidR="00EE3DC1" w:rsidRPr="0024203C">
          <w:rPr>
            <w:rStyle w:val="Hipervnculo"/>
            <w:rFonts w:eastAsiaTheme="majorEastAsia"/>
            <w:noProof/>
          </w:rPr>
          <w:t>3.1.2. Servidors PACS</w:t>
        </w:r>
        <w:r w:rsidR="00EE3DC1">
          <w:rPr>
            <w:noProof/>
            <w:webHidden/>
          </w:rPr>
          <w:tab/>
        </w:r>
        <w:r w:rsidR="00EE3DC1">
          <w:rPr>
            <w:noProof/>
            <w:webHidden/>
          </w:rPr>
          <w:fldChar w:fldCharType="begin"/>
        </w:r>
        <w:r w:rsidR="00EE3DC1">
          <w:rPr>
            <w:noProof/>
            <w:webHidden/>
          </w:rPr>
          <w:instrText xml:space="preserve"> PAGEREF _Toc383522414 \h </w:instrText>
        </w:r>
        <w:r w:rsidR="00EE3DC1">
          <w:rPr>
            <w:noProof/>
            <w:webHidden/>
          </w:rPr>
        </w:r>
        <w:r w:rsidR="00EE3DC1">
          <w:rPr>
            <w:noProof/>
            <w:webHidden/>
          </w:rPr>
          <w:fldChar w:fldCharType="separate"/>
        </w:r>
        <w:r w:rsidR="00EE3DC1">
          <w:rPr>
            <w:noProof/>
            <w:webHidden/>
          </w:rPr>
          <w:t>10</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15" w:history="1">
        <w:r w:rsidR="00EE3DC1" w:rsidRPr="0024203C">
          <w:rPr>
            <w:rStyle w:val="Hipervnculo"/>
            <w:rFonts w:eastAsiaTheme="majorEastAsia"/>
            <w:noProof/>
          </w:rPr>
          <w:t>3.1.2.1. Llista de peticions</w:t>
        </w:r>
        <w:r w:rsidR="00EE3DC1">
          <w:rPr>
            <w:noProof/>
            <w:webHidden/>
          </w:rPr>
          <w:tab/>
        </w:r>
        <w:r w:rsidR="00EE3DC1">
          <w:rPr>
            <w:noProof/>
            <w:webHidden/>
          </w:rPr>
          <w:fldChar w:fldCharType="begin"/>
        </w:r>
        <w:r w:rsidR="00EE3DC1">
          <w:rPr>
            <w:noProof/>
            <w:webHidden/>
          </w:rPr>
          <w:instrText xml:space="preserve"> PAGEREF _Toc383522415 \h </w:instrText>
        </w:r>
        <w:r w:rsidR="00EE3DC1">
          <w:rPr>
            <w:noProof/>
            <w:webHidden/>
          </w:rPr>
        </w:r>
        <w:r w:rsidR="00EE3DC1">
          <w:rPr>
            <w:noProof/>
            <w:webHidden/>
          </w:rPr>
          <w:fldChar w:fldCharType="separate"/>
        </w:r>
        <w:r w:rsidR="00EE3DC1">
          <w:rPr>
            <w:noProof/>
            <w:webHidden/>
          </w:rPr>
          <w:t>11</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16" w:history="1">
        <w:r w:rsidR="00EE3DC1" w:rsidRPr="0024203C">
          <w:rPr>
            <w:rStyle w:val="Hipervnculo"/>
            <w:rFonts w:eastAsiaTheme="majorEastAsia"/>
            <w:noProof/>
          </w:rPr>
          <w:t>3.1.3. DICOMDIR</w:t>
        </w:r>
        <w:r w:rsidR="00EE3DC1">
          <w:rPr>
            <w:noProof/>
            <w:webHidden/>
          </w:rPr>
          <w:tab/>
        </w:r>
        <w:r w:rsidR="00EE3DC1">
          <w:rPr>
            <w:noProof/>
            <w:webHidden/>
          </w:rPr>
          <w:fldChar w:fldCharType="begin"/>
        </w:r>
        <w:r w:rsidR="00EE3DC1">
          <w:rPr>
            <w:noProof/>
            <w:webHidden/>
          </w:rPr>
          <w:instrText xml:space="preserve"> PAGEREF _Toc383522416 \h </w:instrText>
        </w:r>
        <w:r w:rsidR="00EE3DC1">
          <w:rPr>
            <w:noProof/>
            <w:webHidden/>
          </w:rPr>
        </w:r>
        <w:r w:rsidR="00EE3DC1">
          <w:rPr>
            <w:noProof/>
            <w:webHidden/>
          </w:rPr>
          <w:fldChar w:fldCharType="separate"/>
        </w:r>
        <w:r w:rsidR="00EE3DC1">
          <w:rPr>
            <w:noProof/>
            <w:webHidden/>
          </w:rPr>
          <w:t>12</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17" w:history="1">
        <w:r w:rsidR="00EE3DC1" w:rsidRPr="0024203C">
          <w:rPr>
            <w:rStyle w:val="Hipervnculo"/>
            <w:rFonts w:eastAsiaTheme="majorEastAsia"/>
            <w:noProof/>
          </w:rPr>
          <w:t>3.1.4. Accés des del RIS</w:t>
        </w:r>
        <w:r w:rsidR="00EE3DC1">
          <w:rPr>
            <w:noProof/>
            <w:webHidden/>
          </w:rPr>
          <w:tab/>
        </w:r>
        <w:r w:rsidR="00EE3DC1">
          <w:rPr>
            <w:noProof/>
            <w:webHidden/>
          </w:rPr>
          <w:fldChar w:fldCharType="begin"/>
        </w:r>
        <w:r w:rsidR="00EE3DC1">
          <w:rPr>
            <w:noProof/>
            <w:webHidden/>
          </w:rPr>
          <w:instrText xml:space="preserve"> PAGEREF _Toc383522417 \h </w:instrText>
        </w:r>
        <w:r w:rsidR="00EE3DC1">
          <w:rPr>
            <w:noProof/>
            <w:webHidden/>
          </w:rPr>
        </w:r>
        <w:r w:rsidR="00EE3DC1">
          <w:rPr>
            <w:noProof/>
            <w:webHidden/>
          </w:rPr>
          <w:fldChar w:fldCharType="separate"/>
        </w:r>
        <w:r w:rsidR="00EE3DC1">
          <w:rPr>
            <w:noProof/>
            <w:webHidden/>
          </w:rPr>
          <w:t>13</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18" w:history="1">
        <w:r w:rsidR="00EE3DC1" w:rsidRPr="0024203C">
          <w:rPr>
            <w:rStyle w:val="Hipervnculo"/>
            <w:rFonts w:eastAsiaTheme="majorEastAsia"/>
            <w:noProof/>
          </w:rPr>
          <w:t>3.2. Exportació d’estudis</w:t>
        </w:r>
        <w:r w:rsidR="00EE3DC1">
          <w:rPr>
            <w:noProof/>
            <w:webHidden/>
          </w:rPr>
          <w:tab/>
        </w:r>
        <w:r w:rsidR="00EE3DC1">
          <w:rPr>
            <w:noProof/>
            <w:webHidden/>
          </w:rPr>
          <w:fldChar w:fldCharType="begin"/>
        </w:r>
        <w:r w:rsidR="00EE3DC1">
          <w:rPr>
            <w:noProof/>
            <w:webHidden/>
          </w:rPr>
          <w:instrText xml:space="preserve"> PAGEREF _Toc383522418 \h </w:instrText>
        </w:r>
        <w:r w:rsidR="00EE3DC1">
          <w:rPr>
            <w:noProof/>
            <w:webHidden/>
          </w:rPr>
        </w:r>
        <w:r w:rsidR="00EE3DC1">
          <w:rPr>
            <w:noProof/>
            <w:webHidden/>
          </w:rPr>
          <w:fldChar w:fldCharType="separate"/>
        </w:r>
        <w:r w:rsidR="00EE3DC1">
          <w:rPr>
            <w:noProof/>
            <w:webHidden/>
          </w:rPr>
          <w:t>14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19" w:history="1">
        <w:r w:rsidR="00EE3DC1" w:rsidRPr="0024203C">
          <w:rPr>
            <w:rStyle w:val="Hipervnculo"/>
            <w:rFonts w:eastAsia="Verdana"/>
            <w:noProof/>
          </w:rPr>
          <w:t>3.2.1.</w:t>
        </w:r>
        <w:r w:rsidR="00EE3DC1" w:rsidRPr="0024203C">
          <w:rPr>
            <w:rStyle w:val="Hipervnculo"/>
            <w:rFonts w:eastAsiaTheme="majorEastAsia"/>
            <w:noProof/>
          </w:rPr>
          <w:t xml:space="preserve"> Anonimització d’estudis</w:t>
        </w:r>
        <w:r w:rsidR="00EE3DC1">
          <w:rPr>
            <w:noProof/>
            <w:webHidden/>
          </w:rPr>
          <w:tab/>
        </w:r>
        <w:r w:rsidR="00EE3DC1">
          <w:rPr>
            <w:noProof/>
            <w:webHidden/>
          </w:rPr>
          <w:fldChar w:fldCharType="begin"/>
        </w:r>
        <w:r w:rsidR="00EE3DC1">
          <w:rPr>
            <w:noProof/>
            <w:webHidden/>
          </w:rPr>
          <w:instrText xml:space="preserve"> PAGEREF _Toc383522419 \h </w:instrText>
        </w:r>
        <w:r w:rsidR="00EE3DC1">
          <w:rPr>
            <w:noProof/>
            <w:webHidden/>
          </w:rPr>
        </w:r>
        <w:r w:rsidR="00EE3DC1">
          <w:rPr>
            <w:noProof/>
            <w:webHidden/>
          </w:rPr>
          <w:fldChar w:fldCharType="separate"/>
        </w:r>
        <w:r w:rsidR="00EE3DC1">
          <w:rPr>
            <w:noProof/>
            <w:webHidden/>
          </w:rPr>
          <w:t>15</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20" w:history="1">
        <w:r w:rsidR="00EE3DC1" w:rsidRPr="0024203C">
          <w:rPr>
            <w:rStyle w:val="Hipervnculo"/>
            <w:rFonts w:eastAsiaTheme="majorEastAsia"/>
            <w:noProof/>
          </w:rPr>
          <w:t>3.2.2. Gravació a CD/DVD</w:t>
        </w:r>
        <w:r w:rsidR="00EE3DC1">
          <w:rPr>
            <w:noProof/>
            <w:webHidden/>
          </w:rPr>
          <w:tab/>
        </w:r>
        <w:r w:rsidR="00EE3DC1">
          <w:rPr>
            <w:noProof/>
            <w:webHidden/>
          </w:rPr>
          <w:fldChar w:fldCharType="begin"/>
        </w:r>
        <w:r w:rsidR="00EE3DC1">
          <w:rPr>
            <w:noProof/>
            <w:webHidden/>
          </w:rPr>
          <w:instrText xml:space="preserve"> PAGEREF _Toc383522420 \h </w:instrText>
        </w:r>
        <w:r w:rsidR="00EE3DC1">
          <w:rPr>
            <w:noProof/>
            <w:webHidden/>
          </w:rPr>
        </w:r>
        <w:r w:rsidR="00EE3DC1">
          <w:rPr>
            <w:noProof/>
            <w:webHidden/>
          </w:rPr>
          <w:fldChar w:fldCharType="separate"/>
        </w:r>
        <w:r w:rsidR="00EE3DC1">
          <w:rPr>
            <w:noProof/>
            <w:webHidden/>
          </w:rPr>
          <w:t>15</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21" w:history="1">
        <w:r w:rsidR="00EE3DC1" w:rsidRPr="0024203C">
          <w:rPr>
            <w:rStyle w:val="Hipervnculo"/>
            <w:rFonts w:eastAsiaTheme="majorEastAsia"/>
            <w:noProof/>
          </w:rPr>
          <w:t>3.2.3. Gravació a USB</w:t>
        </w:r>
        <w:r w:rsidR="00EE3DC1">
          <w:rPr>
            <w:noProof/>
            <w:webHidden/>
          </w:rPr>
          <w:tab/>
        </w:r>
        <w:r w:rsidR="00EE3DC1">
          <w:rPr>
            <w:noProof/>
            <w:webHidden/>
          </w:rPr>
          <w:fldChar w:fldCharType="begin"/>
        </w:r>
        <w:r w:rsidR="00EE3DC1">
          <w:rPr>
            <w:noProof/>
            <w:webHidden/>
          </w:rPr>
          <w:instrText xml:space="preserve"> PAGEREF _Toc383522421 \h </w:instrText>
        </w:r>
        <w:r w:rsidR="00EE3DC1">
          <w:rPr>
            <w:noProof/>
            <w:webHidden/>
          </w:rPr>
        </w:r>
        <w:r w:rsidR="00EE3DC1">
          <w:rPr>
            <w:noProof/>
            <w:webHidden/>
          </w:rPr>
          <w:fldChar w:fldCharType="separate"/>
        </w:r>
        <w:r w:rsidR="00EE3DC1">
          <w:rPr>
            <w:noProof/>
            <w:webHidden/>
          </w:rPr>
          <w:t>15</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22" w:history="1">
        <w:r w:rsidR="00EE3DC1" w:rsidRPr="0024203C">
          <w:rPr>
            <w:rStyle w:val="Hipervnculo"/>
            <w:rFonts w:eastAsiaTheme="majorEastAsia"/>
            <w:noProof/>
          </w:rPr>
          <w:t>3.2.4. Gravació a disc dur</w:t>
        </w:r>
        <w:r w:rsidR="00EE3DC1">
          <w:rPr>
            <w:noProof/>
            <w:webHidden/>
          </w:rPr>
          <w:tab/>
        </w:r>
        <w:r w:rsidR="00EE3DC1">
          <w:rPr>
            <w:noProof/>
            <w:webHidden/>
          </w:rPr>
          <w:fldChar w:fldCharType="begin"/>
        </w:r>
        <w:r w:rsidR="00EE3DC1">
          <w:rPr>
            <w:noProof/>
            <w:webHidden/>
          </w:rPr>
          <w:instrText xml:space="preserve"> PAGEREF _Toc383522422 \h </w:instrText>
        </w:r>
        <w:r w:rsidR="00EE3DC1">
          <w:rPr>
            <w:noProof/>
            <w:webHidden/>
          </w:rPr>
        </w:r>
        <w:r w:rsidR="00EE3DC1">
          <w:rPr>
            <w:noProof/>
            <w:webHidden/>
          </w:rPr>
          <w:fldChar w:fldCharType="separate"/>
        </w:r>
        <w:r w:rsidR="00EE3DC1">
          <w:rPr>
            <w:noProof/>
            <w:webHidden/>
          </w:rPr>
          <w:t>16</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423" w:history="1">
        <w:r w:rsidR="00EE3DC1" w:rsidRPr="0024203C">
          <w:rPr>
            <w:rStyle w:val="Hipervnculo"/>
            <w:rFonts w:eastAsiaTheme="majorEastAsia"/>
            <w:noProof/>
          </w:rPr>
          <w:t>4. Visualització d’imatges: Visor 2D</w:t>
        </w:r>
        <w:r w:rsidR="00EE3DC1">
          <w:rPr>
            <w:noProof/>
            <w:webHidden/>
          </w:rPr>
          <w:tab/>
        </w:r>
        <w:r w:rsidR="00EE3DC1">
          <w:rPr>
            <w:noProof/>
            <w:webHidden/>
          </w:rPr>
          <w:fldChar w:fldCharType="begin"/>
        </w:r>
        <w:r w:rsidR="00EE3DC1">
          <w:rPr>
            <w:noProof/>
            <w:webHidden/>
          </w:rPr>
          <w:instrText xml:space="preserve"> PAGEREF _Toc383522423 \h </w:instrText>
        </w:r>
        <w:r w:rsidR="00EE3DC1">
          <w:rPr>
            <w:noProof/>
            <w:webHidden/>
          </w:rPr>
        </w:r>
        <w:r w:rsidR="00EE3DC1">
          <w:rPr>
            <w:noProof/>
            <w:webHidden/>
          </w:rPr>
          <w:fldChar w:fldCharType="separate"/>
        </w:r>
        <w:r w:rsidR="00EE3DC1">
          <w:rPr>
            <w:noProof/>
            <w:webHidden/>
          </w:rPr>
          <w:t>17</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424" w:history="1">
        <w:r w:rsidR="00EE3DC1" w:rsidRPr="0024203C">
          <w:rPr>
            <w:rStyle w:val="Hipervnculo"/>
            <w:rFonts w:eastAsiaTheme="majorEastAsia"/>
            <w:noProof/>
          </w:rPr>
          <w:t>5. Visualització Bàsica</w:t>
        </w:r>
        <w:r w:rsidR="00EE3DC1">
          <w:rPr>
            <w:noProof/>
            <w:webHidden/>
          </w:rPr>
          <w:tab/>
        </w:r>
        <w:r w:rsidR="00EE3DC1">
          <w:rPr>
            <w:noProof/>
            <w:webHidden/>
          </w:rPr>
          <w:fldChar w:fldCharType="begin"/>
        </w:r>
        <w:r w:rsidR="00EE3DC1">
          <w:rPr>
            <w:noProof/>
            <w:webHidden/>
          </w:rPr>
          <w:instrText xml:space="preserve"> PAGEREF _Toc383522424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25" w:history="1">
        <w:r w:rsidR="00EE3DC1" w:rsidRPr="0024203C">
          <w:rPr>
            <w:rStyle w:val="Hipervnculo"/>
            <w:rFonts w:eastAsiaTheme="majorEastAsia"/>
            <w:noProof/>
          </w:rPr>
          <w:t>5.1. Navegació i distribució d’imatges</w:t>
        </w:r>
        <w:r w:rsidR="00EE3DC1">
          <w:rPr>
            <w:noProof/>
            <w:webHidden/>
          </w:rPr>
          <w:tab/>
        </w:r>
        <w:r w:rsidR="00EE3DC1">
          <w:rPr>
            <w:noProof/>
            <w:webHidden/>
          </w:rPr>
          <w:fldChar w:fldCharType="begin"/>
        </w:r>
        <w:r w:rsidR="00EE3DC1">
          <w:rPr>
            <w:noProof/>
            <w:webHidden/>
          </w:rPr>
          <w:instrText xml:space="preserve"> PAGEREF _Toc383522425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26" w:history="1">
        <w:r w:rsidR="00EE3DC1" w:rsidRPr="0024203C">
          <w:rPr>
            <w:rStyle w:val="Hipervnculo"/>
            <w:rFonts w:eastAsiaTheme="majorEastAsia"/>
            <w:noProof/>
          </w:rPr>
          <w:t>5.1.1. Obertura d’estudis</w:t>
        </w:r>
        <w:r w:rsidR="00EE3DC1">
          <w:rPr>
            <w:noProof/>
            <w:webHidden/>
          </w:rPr>
          <w:tab/>
        </w:r>
        <w:r w:rsidR="00EE3DC1">
          <w:rPr>
            <w:noProof/>
            <w:webHidden/>
          </w:rPr>
          <w:fldChar w:fldCharType="begin"/>
        </w:r>
        <w:r w:rsidR="00EE3DC1">
          <w:rPr>
            <w:noProof/>
            <w:webHidden/>
          </w:rPr>
          <w:instrText xml:space="preserve"> PAGEREF _Toc383522426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27" w:history="1">
        <w:r w:rsidR="00EE3DC1" w:rsidRPr="0024203C">
          <w:rPr>
            <w:rStyle w:val="Hipervnculo"/>
            <w:rFonts w:eastAsiaTheme="majorEastAsia"/>
            <w:noProof/>
          </w:rPr>
          <w:t>5.1.1.1. Hanging Protocols</w:t>
        </w:r>
        <w:r w:rsidR="00EE3DC1">
          <w:rPr>
            <w:noProof/>
            <w:webHidden/>
          </w:rPr>
          <w:tab/>
        </w:r>
        <w:r w:rsidR="00EE3DC1">
          <w:rPr>
            <w:noProof/>
            <w:webHidden/>
          </w:rPr>
          <w:fldChar w:fldCharType="begin"/>
        </w:r>
        <w:r w:rsidR="00EE3DC1">
          <w:rPr>
            <w:noProof/>
            <w:webHidden/>
          </w:rPr>
          <w:instrText xml:space="preserve"> PAGEREF _Toc383522427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28" w:history="1">
        <w:r w:rsidR="00EE3DC1" w:rsidRPr="0024203C">
          <w:rPr>
            <w:rStyle w:val="Hipervnculo"/>
            <w:rFonts w:eastAsiaTheme="majorEastAsia"/>
            <w:noProof/>
            <w:lang w:eastAsia="ca-ES"/>
          </w:rPr>
          <w:t>5.1.1.2. Distribució automàtica</w:t>
        </w:r>
        <w:r w:rsidR="00EE3DC1">
          <w:rPr>
            <w:noProof/>
            <w:webHidden/>
          </w:rPr>
          <w:tab/>
        </w:r>
        <w:r w:rsidR="00EE3DC1">
          <w:rPr>
            <w:noProof/>
            <w:webHidden/>
          </w:rPr>
          <w:fldChar w:fldCharType="begin"/>
        </w:r>
        <w:r w:rsidR="00EE3DC1">
          <w:rPr>
            <w:noProof/>
            <w:webHidden/>
          </w:rPr>
          <w:instrText xml:space="preserve"> PAGEREF _Toc383522428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29" w:history="1">
        <w:r w:rsidR="00EE3DC1" w:rsidRPr="0024203C">
          <w:rPr>
            <w:rStyle w:val="Hipervnculo"/>
            <w:rFonts w:eastAsiaTheme="majorEastAsia"/>
            <w:noProof/>
          </w:rPr>
          <w:t>5.1.1.3. Criteris per la selecció del mecanisme de distribució</w:t>
        </w:r>
        <w:r w:rsidR="00EE3DC1">
          <w:rPr>
            <w:noProof/>
            <w:webHidden/>
          </w:rPr>
          <w:tab/>
        </w:r>
        <w:r w:rsidR="00EE3DC1">
          <w:rPr>
            <w:noProof/>
            <w:webHidden/>
          </w:rPr>
          <w:fldChar w:fldCharType="begin"/>
        </w:r>
        <w:r w:rsidR="00EE3DC1">
          <w:rPr>
            <w:noProof/>
            <w:webHidden/>
          </w:rPr>
          <w:instrText xml:space="preserve"> PAGEREF _Toc383522429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0" w:history="1">
        <w:r w:rsidR="00EE3DC1" w:rsidRPr="0024203C">
          <w:rPr>
            <w:rStyle w:val="Hipervnculo"/>
            <w:rFonts w:eastAsiaTheme="majorEastAsia"/>
            <w:noProof/>
          </w:rPr>
          <w:t>5.1.2. Manipulació de la distribució i contingut dels visors</w:t>
        </w:r>
        <w:r w:rsidR="00EE3DC1">
          <w:rPr>
            <w:noProof/>
            <w:webHidden/>
          </w:rPr>
          <w:tab/>
        </w:r>
        <w:r w:rsidR="00EE3DC1">
          <w:rPr>
            <w:noProof/>
            <w:webHidden/>
          </w:rPr>
          <w:fldChar w:fldCharType="begin"/>
        </w:r>
        <w:r w:rsidR="00EE3DC1">
          <w:rPr>
            <w:noProof/>
            <w:webHidden/>
          </w:rPr>
          <w:instrText xml:space="preserve"> PAGEREF _Toc383522430 \h </w:instrText>
        </w:r>
        <w:r w:rsidR="00EE3DC1">
          <w:rPr>
            <w:noProof/>
            <w:webHidden/>
          </w:rPr>
        </w:r>
        <w:r w:rsidR="00EE3DC1">
          <w:rPr>
            <w:noProof/>
            <w:webHidden/>
          </w:rPr>
          <w:fldChar w:fldCharType="separate"/>
        </w:r>
        <w:r w:rsidR="00EE3DC1">
          <w:rPr>
            <w:noProof/>
            <w:webHidden/>
          </w:rPr>
          <w:t>20</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31" w:history="1">
        <w:r w:rsidR="00EE3DC1" w:rsidRPr="0024203C">
          <w:rPr>
            <w:rStyle w:val="Hipervnculo"/>
            <w:rFonts w:eastAsiaTheme="majorEastAsia"/>
            <w:noProof/>
          </w:rPr>
          <w:t>5.1.2.1. Eines de manipulació de la distribució</w:t>
        </w:r>
        <w:r w:rsidR="00EE3DC1">
          <w:rPr>
            <w:noProof/>
            <w:webHidden/>
          </w:rPr>
          <w:tab/>
        </w:r>
        <w:r w:rsidR="00EE3DC1">
          <w:rPr>
            <w:noProof/>
            <w:webHidden/>
          </w:rPr>
          <w:fldChar w:fldCharType="begin"/>
        </w:r>
        <w:r w:rsidR="00EE3DC1">
          <w:rPr>
            <w:noProof/>
            <w:webHidden/>
          </w:rPr>
          <w:instrText xml:space="preserve"> PAGEREF _Toc383522431 \h </w:instrText>
        </w:r>
        <w:r w:rsidR="00EE3DC1">
          <w:rPr>
            <w:noProof/>
            <w:webHidden/>
          </w:rPr>
        </w:r>
        <w:r w:rsidR="00EE3DC1">
          <w:rPr>
            <w:noProof/>
            <w:webHidden/>
          </w:rPr>
          <w:fldChar w:fldCharType="separate"/>
        </w:r>
        <w:r w:rsidR="00EE3DC1">
          <w:rPr>
            <w:noProof/>
            <w:webHidden/>
          </w:rPr>
          <w:t>20</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32" w:history="1">
        <w:r w:rsidR="00EE3DC1" w:rsidRPr="0024203C">
          <w:rPr>
            <w:rStyle w:val="Hipervnculo"/>
            <w:rFonts w:eastAsiaTheme="majorEastAsia"/>
            <w:noProof/>
          </w:rPr>
          <w:t>5.1.2.2. Eines per seleccionar el contingut del visor</w:t>
        </w:r>
        <w:r w:rsidR="00EE3DC1">
          <w:rPr>
            <w:noProof/>
            <w:webHidden/>
          </w:rPr>
          <w:tab/>
        </w:r>
        <w:r w:rsidR="00EE3DC1">
          <w:rPr>
            <w:noProof/>
            <w:webHidden/>
          </w:rPr>
          <w:fldChar w:fldCharType="begin"/>
        </w:r>
        <w:r w:rsidR="00EE3DC1">
          <w:rPr>
            <w:noProof/>
            <w:webHidden/>
          </w:rPr>
          <w:instrText xml:space="preserve"> PAGEREF _Toc383522432 \h </w:instrText>
        </w:r>
        <w:r w:rsidR="00EE3DC1">
          <w:rPr>
            <w:noProof/>
            <w:webHidden/>
          </w:rPr>
        </w:r>
        <w:r w:rsidR="00EE3DC1">
          <w:rPr>
            <w:noProof/>
            <w:webHidden/>
          </w:rPr>
          <w:fldChar w:fldCharType="separate"/>
        </w:r>
        <w:r w:rsidR="00EE3DC1">
          <w:rPr>
            <w:noProof/>
            <w:webHidden/>
          </w:rPr>
          <w:t>24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3" w:history="1">
        <w:r w:rsidR="00EE3DC1" w:rsidRPr="0024203C">
          <w:rPr>
            <w:rStyle w:val="Hipervnculo"/>
            <w:rFonts w:eastAsiaTheme="majorEastAsia"/>
            <w:noProof/>
          </w:rPr>
          <w:t>5.1.3. Estudis relacionats</w:t>
        </w:r>
        <w:r w:rsidR="00EE3DC1">
          <w:rPr>
            <w:noProof/>
            <w:webHidden/>
          </w:rPr>
          <w:tab/>
        </w:r>
        <w:r w:rsidR="00EE3DC1">
          <w:rPr>
            <w:noProof/>
            <w:webHidden/>
          </w:rPr>
          <w:fldChar w:fldCharType="begin"/>
        </w:r>
        <w:r w:rsidR="00EE3DC1">
          <w:rPr>
            <w:noProof/>
            <w:webHidden/>
          </w:rPr>
          <w:instrText xml:space="preserve"> PAGEREF _Toc383522433 \h </w:instrText>
        </w:r>
        <w:r w:rsidR="00EE3DC1">
          <w:rPr>
            <w:noProof/>
            <w:webHidden/>
          </w:rPr>
        </w:r>
        <w:r w:rsidR="00EE3DC1">
          <w:rPr>
            <w:noProof/>
            <w:webHidden/>
          </w:rPr>
          <w:fldChar w:fldCharType="separate"/>
        </w:r>
        <w:r w:rsidR="00EE3DC1">
          <w:rPr>
            <w:noProof/>
            <w:webHidden/>
          </w:rPr>
          <w:t>25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34" w:history="1">
        <w:r w:rsidR="00EE3DC1" w:rsidRPr="0024203C">
          <w:rPr>
            <w:rStyle w:val="Hipervnculo"/>
            <w:rFonts w:eastAsiaTheme="majorEastAsia"/>
            <w:noProof/>
          </w:rPr>
          <w:t>5.2. Eines de manipul·lació d’imatge</w:t>
        </w:r>
        <w:r w:rsidR="00EE3DC1">
          <w:rPr>
            <w:noProof/>
            <w:webHidden/>
          </w:rPr>
          <w:tab/>
        </w:r>
        <w:r w:rsidR="00EE3DC1">
          <w:rPr>
            <w:noProof/>
            <w:webHidden/>
          </w:rPr>
          <w:fldChar w:fldCharType="begin"/>
        </w:r>
        <w:r w:rsidR="00EE3DC1">
          <w:rPr>
            <w:noProof/>
            <w:webHidden/>
          </w:rPr>
          <w:instrText xml:space="preserve"> PAGEREF _Toc383522434 \h </w:instrText>
        </w:r>
        <w:r w:rsidR="00EE3DC1">
          <w:rPr>
            <w:noProof/>
            <w:webHidden/>
          </w:rPr>
        </w:r>
        <w:r w:rsidR="00EE3DC1">
          <w:rPr>
            <w:noProof/>
            <w:webHidden/>
          </w:rPr>
          <w:fldChar w:fldCharType="separate"/>
        </w:r>
        <w:r w:rsidR="00EE3DC1">
          <w:rPr>
            <w:noProof/>
            <w:webHidden/>
          </w:rPr>
          <w:t>27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5" w:history="1">
        <w:r w:rsidR="00EE3DC1" w:rsidRPr="0024203C">
          <w:rPr>
            <w:rStyle w:val="Hipervnculo"/>
            <w:rFonts w:eastAsiaTheme="majorEastAsia"/>
            <w:noProof/>
          </w:rPr>
          <w:t>5.2.1. Scroll</w:t>
        </w:r>
        <w:r w:rsidR="00EE3DC1">
          <w:rPr>
            <w:noProof/>
            <w:webHidden/>
          </w:rPr>
          <w:tab/>
        </w:r>
        <w:r w:rsidR="00EE3DC1">
          <w:rPr>
            <w:noProof/>
            <w:webHidden/>
          </w:rPr>
          <w:fldChar w:fldCharType="begin"/>
        </w:r>
        <w:r w:rsidR="00EE3DC1">
          <w:rPr>
            <w:noProof/>
            <w:webHidden/>
          </w:rPr>
          <w:instrText xml:space="preserve"> PAGEREF _Toc383522435 \h </w:instrText>
        </w:r>
        <w:r w:rsidR="00EE3DC1">
          <w:rPr>
            <w:noProof/>
            <w:webHidden/>
          </w:rPr>
        </w:r>
        <w:r w:rsidR="00EE3DC1">
          <w:rPr>
            <w:noProof/>
            <w:webHidden/>
          </w:rPr>
          <w:fldChar w:fldCharType="separate"/>
        </w:r>
        <w:r w:rsidR="00EE3DC1">
          <w:rPr>
            <w:noProof/>
            <w:webHidden/>
          </w:rPr>
          <w:t>27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6" w:history="1">
        <w:r w:rsidR="00EE3DC1" w:rsidRPr="0024203C">
          <w:rPr>
            <w:rStyle w:val="Hipervnculo"/>
            <w:rFonts w:eastAsiaTheme="majorEastAsia"/>
            <w:noProof/>
          </w:rPr>
          <w:t>5.2.2. Canvi de fase</w:t>
        </w:r>
        <w:r w:rsidR="00EE3DC1">
          <w:rPr>
            <w:noProof/>
            <w:webHidden/>
          </w:rPr>
          <w:tab/>
        </w:r>
        <w:r w:rsidR="00EE3DC1">
          <w:rPr>
            <w:noProof/>
            <w:webHidden/>
          </w:rPr>
          <w:fldChar w:fldCharType="begin"/>
        </w:r>
        <w:r w:rsidR="00EE3DC1">
          <w:rPr>
            <w:noProof/>
            <w:webHidden/>
          </w:rPr>
          <w:instrText xml:space="preserve"> PAGEREF _Toc383522436 \h </w:instrText>
        </w:r>
        <w:r w:rsidR="00EE3DC1">
          <w:rPr>
            <w:noProof/>
            <w:webHidden/>
          </w:rPr>
        </w:r>
        <w:r w:rsidR="00EE3DC1">
          <w:rPr>
            <w:noProof/>
            <w:webHidden/>
          </w:rPr>
          <w:fldChar w:fldCharType="separate"/>
        </w:r>
        <w:r w:rsidR="00EE3DC1">
          <w:rPr>
            <w:noProof/>
            <w:webHidden/>
          </w:rPr>
          <w:t>28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7" w:history="1">
        <w:r w:rsidR="00EE3DC1" w:rsidRPr="0024203C">
          <w:rPr>
            <w:rStyle w:val="Hipervnculo"/>
            <w:rFonts w:eastAsiaTheme="majorEastAsia"/>
            <w:noProof/>
          </w:rPr>
          <w:t>5.2.3. Zoom</w:t>
        </w:r>
        <w:r w:rsidR="00EE3DC1">
          <w:rPr>
            <w:noProof/>
            <w:webHidden/>
          </w:rPr>
          <w:tab/>
        </w:r>
        <w:r w:rsidR="00EE3DC1">
          <w:rPr>
            <w:noProof/>
            <w:webHidden/>
          </w:rPr>
          <w:fldChar w:fldCharType="begin"/>
        </w:r>
        <w:r w:rsidR="00EE3DC1">
          <w:rPr>
            <w:noProof/>
            <w:webHidden/>
          </w:rPr>
          <w:instrText xml:space="preserve"> PAGEREF _Toc383522437 \h </w:instrText>
        </w:r>
        <w:r w:rsidR="00EE3DC1">
          <w:rPr>
            <w:noProof/>
            <w:webHidden/>
          </w:rPr>
        </w:r>
        <w:r w:rsidR="00EE3DC1">
          <w:rPr>
            <w:noProof/>
            <w:webHidden/>
          </w:rPr>
          <w:fldChar w:fldCharType="separate"/>
        </w:r>
        <w:r w:rsidR="00EE3DC1">
          <w:rPr>
            <w:noProof/>
            <w:webHidden/>
          </w:rPr>
          <w:t>29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8" w:history="1">
        <w:r w:rsidR="00EE3DC1" w:rsidRPr="0024203C">
          <w:rPr>
            <w:rStyle w:val="Hipervnculo"/>
            <w:rFonts w:eastAsiaTheme="majorEastAsia"/>
            <w:noProof/>
          </w:rPr>
          <w:t>5.2.4. Lupa</w:t>
        </w:r>
        <w:r w:rsidR="00EE3DC1">
          <w:rPr>
            <w:noProof/>
            <w:webHidden/>
          </w:rPr>
          <w:tab/>
        </w:r>
        <w:r w:rsidR="00EE3DC1">
          <w:rPr>
            <w:noProof/>
            <w:webHidden/>
          </w:rPr>
          <w:fldChar w:fldCharType="begin"/>
        </w:r>
        <w:r w:rsidR="00EE3DC1">
          <w:rPr>
            <w:noProof/>
            <w:webHidden/>
          </w:rPr>
          <w:instrText xml:space="preserve"> PAGEREF _Toc383522438 \h </w:instrText>
        </w:r>
        <w:r w:rsidR="00EE3DC1">
          <w:rPr>
            <w:noProof/>
            <w:webHidden/>
          </w:rPr>
        </w:r>
        <w:r w:rsidR="00EE3DC1">
          <w:rPr>
            <w:noProof/>
            <w:webHidden/>
          </w:rPr>
          <w:fldChar w:fldCharType="separate"/>
        </w:r>
        <w:r w:rsidR="00EE3DC1">
          <w:rPr>
            <w:noProof/>
            <w:webHidden/>
          </w:rPr>
          <w:t>30</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9" w:history="1">
        <w:r w:rsidR="00EE3DC1" w:rsidRPr="0024203C">
          <w:rPr>
            <w:rStyle w:val="Hipervnculo"/>
            <w:rFonts w:eastAsiaTheme="majorEastAsia"/>
            <w:noProof/>
          </w:rPr>
          <w:t>5.2.5. Desplaçament</w:t>
        </w:r>
        <w:r w:rsidR="00EE3DC1">
          <w:rPr>
            <w:noProof/>
            <w:webHidden/>
          </w:rPr>
          <w:tab/>
        </w:r>
        <w:r w:rsidR="00EE3DC1">
          <w:rPr>
            <w:noProof/>
            <w:webHidden/>
          </w:rPr>
          <w:fldChar w:fldCharType="begin"/>
        </w:r>
        <w:r w:rsidR="00EE3DC1">
          <w:rPr>
            <w:noProof/>
            <w:webHidden/>
          </w:rPr>
          <w:instrText xml:space="preserve"> PAGEREF _Toc383522439 \h </w:instrText>
        </w:r>
        <w:r w:rsidR="00EE3DC1">
          <w:rPr>
            <w:noProof/>
            <w:webHidden/>
          </w:rPr>
        </w:r>
        <w:r w:rsidR="00EE3DC1">
          <w:rPr>
            <w:noProof/>
            <w:webHidden/>
          </w:rPr>
          <w:fldChar w:fldCharType="separate"/>
        </w:r>
        <w:r w:rsidR="00EE3DC1">
          <w:rPr>
            <w:noProof/>
            <w:webHidden/>
          </w:rPr>
          <w:t>31</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0" w:history="1">
        <w:r w:rsidR="00EE3DC1" w:rsidRPr="0024203C">
          <w:rPr>
            <w:rStyle w:val="Hipervnculo"/>
            <w:rFonts w:eastAsiaTheme="majorEastAsia"/>
            <w:noProof/>
          </w:rPr>
          <w:t>5.2.6. Canvi de finestra</w:t>
        </w:r>
        <w:r w:rsidR="00EE3DC1">
          <w:rPr>
            <w:noProof/>
            <w:webHidden/>
          </w:rPr>
          <w:tab/>
        </w:r>
        <w:r w:rsidR="00EE3DC1">
          <w:rPr>
            <w:noProof/>
            <w:webHidden/>
          </w:rPr>
          <w:fldChar w:fldCharType="begin"/>
        </w:r>
        <w:r w:rsidR="00EE3DC1">
          <w:rPr>
            <w:noProof/>
            <w:webHidden/>
          </w:rPr>
          <w:instrText xml:space="preserve"> PAGEREF _Toc383522440 \h </w:instrText>
        </w:r>
        <w:r w:rsidR="00EE3DC1">
          <w:rPr>
            <w:noProof/>
            <w:webHidden/>
          </w:rPr>
        </w:r>
        <w:r w:rsidR="00EE3DC1">
          <w:rPr>
            <w:noProof/>
            <w:webHidden/>
          </w:rPr>
          <w:fldChar w:fldCharType="separate"/>
        </w:r>
        <w:r w:rsidR="00EE3DC1">
          <w:rPr>
            <w:noProof/>
            <w:webHidden/>
          </w:rPr>
          <w:t>32</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1" w:history="1">
        <w:r w:rsidR="00EE3DC1" w:rsidRPr="0024203C">
          <w:rPr>
            <w:rStyle w:val="Hipervnculo"/>
            <w:rFonts w:eastAsiaTheme="majorEastAsia"/>
            <w:noProof/>
          </w:rPr>
          <w:t>5.2.7. Selecció de finestres predeterminades</w:t>
        </w:r>
        <w:r w:rsidR="00EE3DC1">
          <w:rPr>
            <w:noProof/>
            <w:webHidden/>
          </w:rPr>
          <w:tab/>
        </w:r>
        <w:r w:rsidR="00EE3DC1">
          <w:rPr>
            <w:noProof/>
            <w:webHidden/>
          </w:rPr>
          <w:fldChar w:fldCharType="begin"/>
        </w:r>
        <w:r w:rsidR="00EE3DC1">
          <w:rPr>
            <w:noProof/>
            <w:webHidden/>
          </w:rPr>
          <w:instrText xml:space="preserve"> PAGEREF _Toc383522441 \h </w:instrText>
        </w:r>
        <w:r w:rsidR="00EE3DC1">
          <w:rPr>
            <w:noProof/>
            <w:webHidden/>
          </w:rPr>
        </w:r>
        <w:r w:rsidR="00EE3DC1">
          <w:rPr>
            <w:noProof/>
            <w:webHidden/>
          </w:rPr>
          <w:fldChar w:fldCharType="separate"/>
        </w:r>
        <w:r w:rsidR="00EE3DC1">
          <w:rPr>
            <w:noProof/>
            <w:webHidden/>
          </w:rPr>
          <w:t>33</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2" w:history="1">
        <w:r w:rsidR="00EE3DC1" w:rsidRPr="0024203C">
          <w:rPr>
            <w:rStyle w:val="Hipervnculo"/>
            <w:rFonts w:eastAsiaTheme="majorEastAsia"/>
            <w:noProof/>
          </w:rPr>
          <w:t>5.2.8. Finestres definides personalitzades</w:t>
        </w:r>
        <w:r w:rsidR="00EE3DC1">
          <w:rPr>
            <w:noProof/>
            <w:webHidden/>
          </w:rPr>
          <w:tab/>
        </w:r>
        <w:r w:rsidR="00EE3DC1">
          <w:rPr>
            <w:noProof/>
            <w:webHidden/>
          </w:rPr>
          <w:fldChar w:fldCharType="begin"/>
        </w:r>
        <w:r w:rsidR="00EE3DC1">
          <w:rPr>
            <w:noProof/>
            <w:webHidden/>
          </w:rPr>
          <w:instrText xml:space="preserve"> PAGEREF _Toc383522442 \h </w:instrText>
        </w:r>
        <w:r w:rsidR="00EE3DC1">
          <w:rPr>
            <w:noProof/>
            <w:webHidden/>
          </w:rPr>
        </w:r>
        <w:r w:rsidR="00EE3DC1">
          <w:rPr>
            <w:noProof/>
            <w:webHidden/>
          </w:rPr>
          <w:fldChar w:fldCharType="separate"/>
        </w:r>
        <w:r w:rsidR="00EE3DC1">
          <w:rPr>
            <w:noProof/>
            <w:webHidden/>
          </w:rPr>
          <w:t>34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3" w:history="1">
        <w:r w:rsidR="00EE3DC1" w:rsidRPr="0024203C">
          <w:rPr>
            <w:rStyle w:val="Hipervnculo"/>
            <w:rFonts w:eastAsiaTheme="majorEastAsia"/>
            <w:noProof/>
          </w:rPr>
          <w:t>5.2.9. Selecció de funcions de color</w:t>
        </w:r>
        <w:r w:rsidR="00EE3DC1">
          <w:rPr>
            <w:noProof/>
            <w:webHidden/>
          </w:rPr>
          <w:tab/>
        </w:r>
        <w:r w:rsidR="00EE3DC1">
          <w:rPr>
            <w:noProof/>
            <w:webHidden/>
          </w:rPr>
          <w:fldChar w:fldCharType="begin"/>
        </w:r>
        <w:r w:rsidR="00EE3DC1">
          <w:rPr>
            <w:noProof/>
            <w:webHidden/>
          </w:rPr>
          <w:instrText xml:space="preserve"> PAGEREF _Toc383522443 \h </w:instrText>
        </w:r>
        <w:r w:rsidR="00EE3DC1">
          <w:rPr>
            <w:noProof/>
            <w:webHidden/>
          </w:rPr>
        </w:r>
        <w:r w:rsidR="00EE3DC1">
          <w:rPr>
            <w:noProof/>
            <w:webHidden/>
          </w:rPr>
          <w:fldChar w:fldCharType="separate"/>
        </w:r>
        <w:r w:rsidR="00EE3DC1">
          <w:rPr>
            <w:noProof/>
            <w:webHidden/>
          </w:rPr>
          <w:t>36</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4" w:history="1">
        <w:r w:rsidR="00EE3DC1" w:rsidRPr="0024203C">
          <w:rPr>
            <w:rStyle w:val="Hipervnculo"/>
            <w:rFonts w:eastAsiaTheme="majorEastAsia"/>
            <w:noProof/>
          </w:rPr>
          <w:t>5.2.10. Invertir colors</w:t>
        </w:r>
        <w:r w:rsidR="00EE3DC1">
          <w:rPr>
            <w:noProof/>
            <w:webHidden/>
          </w:rPr>
          <w:tab/>
        </w:r>
        <w:r w:rsidR="00EE3DC1">
          <w:rPr>
            <w:noProof/>
            <w:webHidden/>
          </w:rPr>
          <w:fldChar w:fldCharType="begin"/>
        </w:r>
        <w:r w:rsidR="00EE3DC1">
          <w:rPr>
            <w:noProof/>
            <w:webHidden/>
          </w:rPr>
          <w:instrText xml:space="preserve"> PAGEREF _Toc383522444 \h </w:instrText>
        </w:r>
        <w:r w:rsidR="00EE3DC1">
          <w:rPr>
            <w:noProof/>
            <w:webHidden/>
          </w:rPr>
        </w:r>
        <w:r w:rsidR="00EE3DC1">
          <w:rPr>
            <w:noProof/>
            <w:webHidden/>
          </w:rPr>
          <w:fldChar w:fldCharType="separate"/>
        </w:r>
        <w:r w:rsidR="00EE3DC1">
          <w:rPr>
            <w:noProof/>
            <w:webHidden/>
          </w:rPr>
          <w:t>37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5" w:history="1">
        <w:r w:rsidR="00EE3DC1" w:rsidRPr="0024203C">
          <w:rPr>
            <w:rStyle w:val="Hipervnculo"/>
            <w:rFonts w:eastAsiaTheme="majorEastAsia"/>
            <w:noProof/>
          </w:rPr>
          <w:t>5.2.11. Canvi d’orientació</w:t>
        </w:r>
        <w:r w:rsidR="00EE3DC1">
          <w:rPr>
            <w:noProof/>
            <w:webHidden/>
          </w:rPr>
          <w:tab/>
        </w:r>
        <w:r w:rsidR="00EE3DC1">
          <w:rPr>
            <w:noProof/>
            <w:webHidden/>
          </w:rPr>
          <w:fldChar w:fldCharType="begin"/>
        </w:r>
        <w:r w:rsidR="00EE3DC1">
          <w:rPr>
            <w:noProof/>
            <w:webHidden/>
          </w:rPr>
          <w:instrText xml:space="preserve"> PAGEREF _Toc383522445 \h </w:instrText>
        </w:r>
        <w:r w:rsidR="00EE3DC1">
          <w:rPr>
            <w:noProof/>
            <w:webHidden/>
          </w:rPr>
        </w:r>
        <w:r w:rsidR="00EE3DC1">
          <w:rPr>
            <w:noProof/>
            <w:webHidden/>
          </w:rPr>
          <w:fldChar w:fldCharType="separate"/>
        </w:r>
        <w:r w:rsidR="00EE3DC1">
          <w:rPr>
            <w:noProof/>
            <w:webHidden/>
          </w:rPr>
          <w:t>38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46" w:history="1">
        <w:r w:rsidR="00EE3DC1" w:rsidRPr="0024203C">
          <w:rPr>
            <w:rStyle w:val="Hipervnculo"/>
            <w:rFonts w:eastAsiaTheme="majorEastAsia"/>
            <w:noProof/>
          </w:rPr>
          <w:t>5.2.11.1. Inversió d’imatge</w:t>
        </w:r>
        <w:r w:rsidR="00EE3DC1">
          <w:rPr>
            <w:noProof/>
            <w:webHidden/>
          </w:rPr>
          <w:tab/>
        </w:r>
        <w:r w:rsidR="00EE3DC1">
          <w:rPr>
            <w:noProof/>
            <w:webHidden/>
          </w:rPr>
          <w:fldChar w:fldCharType="begin"/>
        </w:r>
        <w:r w:rsidR="00EE3DC1">
          <w:rPr>
            <w:noProof/>
            <w:webHidden/>
          </w:rPr>
          <w:instrText xml:space="preserve"> PAGEREF _Toc383522446 \h </w:instrText>
        </w:r>
        <w:r w:rsidR="00EE3DC1">
          <w:rPr>
            <w:noProof/>
            <w:webHidden/>
          </w:rPr>
        </w:r>
        <w:r w:rsidR="00EE3DC1">
          <w:rPr>
            <w:noProof/>
            <w:webHidden/>
          </w:rPr>
          <w:fldChar w:fldCharType="separate"/>
        </w:r>
        <w:r w:rsidR="00EE3DC1">
          <w:rPr>
            <w:noProof/>
            <w:webHidden/>
          </w:rPr>
          <w:t>38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47" w:history="1">
        <w:r w:rsidR="00EE3DC1" w:rsidRPr="0024203C">
          <w:rPr>
            <w:rStyle w:val="Hipervnculo"/>
            <w:rFonts w:eastAsiaTheme="majorEastAsia"/>
            <w:noProof/>
          </w:rPr>
          <w:t>5.2.11.2. Rotació d’imatge</w:t>
        </w:r>
        <w:r w:rsidR="00EE3DC1">
          <w:rPr>
            <w:noProof/>
            <w:webHidden/>
          </w:rPr>
          <w:tab/>
        </w:r>
        <w:r w:rsidR="00EE3DC1">
          <w:rPr>
            <w:noProof/>
            <w:webHidden/>
          </w:rPr>
          <w:fldChar w:fldCharType="begin"/>
        </w:r>
        <w:r w:rsidR="00EE3DC1">
          <w:rPr>
            <w:noProof/>
            <w:webHidden/>
          </w:rPr>
          <w:instrText xml:space="preserve"> PAGEREF _Toc383522447 \h </w:instrText>
        </w:r>
        <w:r w:rsidR="00EE3DC1">
          <w:rPr>
            <w:noProof/>
            <w:webHidden/>
          </w:rPr>
        </w:r>
        <w:r w:rsidR="00EE3DC1">
          <w:rPr>
            <w:noProof/>
            <w:webHidden/>
          </w:rPr>
          <w:fldChar w:fldCharType="separate"/>
        </w:r>
        <w:r w:rsidR="00EE3DC1">
          <w:rPr>
            <w:noProof/>
            <w:webHidden/>
          </w:rPr>
          <w:t>39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8" w:history="1">
        <w:r w:rsidR="00EE3DC1" w:rsidRPr="0024203C">
          <w:rPr>
            <w:rStyle w:val="Hipervnculo"/>
            <w:rFonts w:eastAsiaTheme="majorEastAsia"/>
            <w:noProof/>
          </w:rPr>
          <w:t>5.2.12. Restablir a l’estat inicial</w:t>
        </w:r>
        <w:r w:rsidR="00EE3DC1">
          <w:rPr>
            <w:noProof/>
            <w:webHidden/>
          </w:rPr>
          <w:tab/>
        </w:r>
        <w:r w:rsidR="00EE3DC1">
          <w:rPr>
            <w:noProof/>
            <w:webHidden/>
          </w:rPr>
          <w:fldChar w:fldCharType="begin"/>
        </w:r>
        <w:r w:rsidR="00EE3DC1">
          <w:rPr>
            <w:noProof/>
            <w:webHidden/>
          </w:rPr>
          <w:instrText xml:space="preserve"> PAGEREF _Toc383522448 \h </w:instrText>
        </w:r>
        <w:r w:rsidR="00EE3DC1">
          <w:rPr>
            <w:noProof/>
            <w:webHidden/>
          </w:rPr>
        </w:r>
        <w:r w:rsidR="00EE3DC1">
          <w:rPr>
            <w:noProof/>
            <w:webHidden/>
          </w:rPr>
          <w:fldChar w:fldCharType="separate"/>
        </w:r>
        <w:r w:rsidR="00EE3DC1">
          <w:rPr>
            <w:noProof/>
            <w:webHidden/>
          </w:rPr>
          <w:t>40</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9" w:history="1">
        <w:r w:rsidR="00EE3DC1" w:rsidRPr="0024203C">
          <w:rPr>
            <w:rStyle w:val="Hipervnculo"/>
            <w:rFonts w:eastAsiaTheme="majorEastAsia"/>
            <w:noProof/>
          </w:rPr>
          <w:t>5.2.13. Gestió de capes d’informació</w:t>
        </w:r>
        <w:r w:rsidR="00EE3DC1">
          <w:rPr>
            <w:noProof/>
            <w:webHidden/>
          </w:rPr>
          <w:tab/>
        </w:r>
        <w:r w:rsidR="00EE3DC1">
          <w:rPr>
            <w:noProof/>
            <w:webHidden/>
          </w:rPr>
          <w:fldChar w:fldCharType="begin"/>
        </w:r>
        <w:r w:rsidR="00EE3DC1">
          <w:rPr>
            <w:noProof/>
            <w:webHidden/>
          </w:rPr>
          <w:instrText xml:space="preserve"> PAGEREF _Toc383522449 \h </w:instrText>
        </w:r>
        <w:r w:rsidR="00EE3DC1">
          <w:rPr>
            <w:noProof/>
            <w:webHidden/>
          </w:rPr>
        </w:r>
        <w:r w:rsidR="00EE3DC1">
          <w:rPr>
            <w:noProof/>
            <w:webHidden/>
          </w:rPr>
          <w:fldChar w:fldCharType="separate"/>
        </w:r>
        <w:r w:rsidR="00EE3DC1">
          <w:rPr>
            <w:noProof/>
            <w:webHidden/>
          </w:rPr>
          <w:t>41</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50" w:history="1">
        <w:r w:rsidR="00EE3DC1" w:rsidRPr="0024203C">
          <w:rPr>
            <w:rStyle w:val="Hipervnculo"/>
            <w:rFonts w:eastAsiaTheme="majorEastAsia"/>
            <w:noProof/>
          </w:rPr>
          <w:t>5.2.13.1. Informació textual</w:t>
        </w:r>
        <w:r w:rsidR="00EE3DC1">
          <w:rPr>
            <w:noProof/>
            <w:webHidden/>
          </w:rPr>
          <w:tab/>
        </w:r>
        <w:r w:rsidR="00EE3DC1">
          <w:rPr>
            <w:noProof/>
            <w:webHidden/>
          </w:rPr>
          <w:fldChar w:fldCharType="begin"/>
        </w:r>
        <w:r w:rsidR="00EE3DC1">
          <w:rPr>
            <w:noProof/>
            <w:webHidden/>
          </w:rPr>
          <w:instrText xml:space="preserve"> PAGEREF _Toc383522450 \h </w:instrText>
        </w:r>
        <w:r w:rsidR="00EE3DC1">
          <w:rPr>
            <w:noProof/>
            <w:webHidden/>
          </w:rPr>
        </w:r>
        <w:r w:rsidR="00EE3DC1">
          <w:rPr>
            <w:noProof/>
            <w:webHidden/>
          </w:rPr>
          <w:fldChar w:fldCharType="separate"/>
        </w:r>
        <w:r w:rsidR="00EE3DC1">
          <w:rPr>
            <w:noProof/>
            <w:webHidden/>
          </w:rPr>
          <w:t>41</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51" w:history="1">
        <w:r w:rsidR="00EE3DC1" w:rsidRPr="0024203C">
          <w:rPr>
            <w:rStyle w:val="Hipervnculo"/>
            <w:rFonts w:eastAsiaTheme="majorEastAsia"/>
            <w:noProof/>
          </w:rPr>
          <w:t>5.2.13.2. Overlays</w:t>
        </w:r>
        <w:r w:rsidR="00EE3DC1">
          <w:rPr>
            <w:noProof/>
            <w:webHidden/>
          </w:rPr>
          <w:tab/>
        </w:r>
        <w:r w:rsidR="00EE3DC1">
          <w:rPr>
            <w:noProof/>
            <w:webHidden/>
          </w:rPr>
          <w:fldChar w:fldCharType="begin"/>
        </w:r>
        <w:r w:rsidR="00EE3DC1">
          <w:rPr>
            <w:noProof/>
            <w:webHidden/>
          </w:rPr>
          <w:instrText xml:space="preserve"> PAGEREF _Toc383522451 \h </w:instrText>
        </w:r>
        <w:r w:rsidR="00EE3DC1">
          <w:rPr>
            <w:noProof/>
            <w:webHidden/>
          </w:rPr>
        </w:r>
        <w:r w:rsidR="00EE3DC1">
          <w:rPr>
            <w:noProof/>
            <w:webHidden/>
          </w:rPr>
          <w:fldChar w:fldCharType="separate"/>
        </w:r>
        <w:r w:rsidR="00EE3DC1">
          <w:rPr>
            <w:noProof/>
            <w:webHidden/>
          </w:rPr>
          <w:t>42</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52" w:history="1">
        <w:r w:rsidR="00EE3DC1" w:rsidRPr="0024203C">
          <w:rPr>
            <w:rStyle w:val="Hipervnculo"/>
            <w:rFonts w:eastAsiaTheme="majorEastAsia"/>
            <w:noProof/>
          </w:rPr>
          <w:t>5.2.13.3. Shutters</w:t>
        </w:r>
        <w:r w:rsidR="00EE3DC1">
          <w:rPr>
            <w:noProof/>
            <w:webHidden/>
          </w:rPr>
          <w:tab/>
        </w:r>
        <w:r w:rsidR="00EE3DC1">
          <w:rPr>
            <w:noProof/>
            <w:webHidden/>
          </w:rPr>
          <w:fldChar w:fldCharType="begin"/>
        </w:r>
        <w:r w:rsidR="00EE3DC1">
          <w:rPr>
            <w:noProof/>
            <w:webHidden/>
          </w:rPr>
          <w:instrText xml:space="preserve"> PAGEREF _Toc383522452 \h </w:instrText>
        </w:r>
        <w:r w:rsidR="00EE3DC1">
          <w:rPr>
            <w:noProof/>
            <w:webHidden/>
          </w:rPr>
        </w:r>
        <w:r w:rsidR="00EE3DC1">
          <w:rPr>
            <w:noProof/>
            <w:webHidden/>
          </w:rPr>
          <w:fldChar w:fldCharType="separate"/>
        </w:r>
        <w:r w:rsidR="00EE3DC1">
          <w:rPr>
            <w:noProof/>
            <w:webHidden/>
          </w:rPr>
          <w:t>43</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3" w:history="1">
        <w:r w:rsidR="00EE3DC1" w:rsidRPr="0024203C">
          <w:rPr>
            <w:rStyle w:val="Hipervnculo"/>
            <w:rFonts w:eastAsiaTheme="majorEastAsia"/>
            <w:noProof/>
          </w:rPr>
          <w:t>5.2.14. Captura de pantalla</w:t>
        </w:r>
        <w:r w:rsidR="00EE3DC1">
          <w:rPr>
            <w:noProof/>
            <w:webHidden/>
          </w:rPr>
          <w:tab/>
        </w:r>
        <w:r w:rsidR="00EE3DC1">
          <w:rPr>
            <w:noProof/>
            <w:webHidden/>
          </w:rPr>
          <w:fldChar w:fldCharType="begin"/>
        </w:r>
        <w:r w:rsidR="00EE3DC1">
          <w:rPr>
            <w:noProof/>
            <w:webHidden/>
          </w:rPr>
          <w:instrText xml:space="preserve"> PAGEREF _Toc383522453 \h </w:instrText>
        </w:r>
        <w:r w:rsidR="00EE3DC1">
          <w:rPr>
            <w:noProof/>
            <w:webHidden/>
          </w:rPr>
        </w:r>
        <w:r w:rsidR="00EE3DC1">
          <w:rPr>
            <w:noProof/>
            <w:webHidden/>
          </w:rPr>
          <w:fldChar w:fldCharType="separate"/>
        </w:r>
        <w:r w:rsidR="00EE3DC1">
          <w:rPr>
            <w:noProof/>
            <w:webHidden/>
          </w:rPr>
          <w:t>44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4" w:history="1">
        <w:r w:rsidR="00EE3DC1" w:rsidRPr="0024203C">
          <w:rPr>
            <w:rStyle w:val="Hipervnculo"/>
            <w:rFonts w:eastAsiaTheme="majorEastAsia"/>
            <w:noProof/>
          </w:rPr>
          <w:t>5.2.15. Exportar imatges DICOM</w:t>
        </w:r>
        <w:r w:rsidR="00EE3DC1">
          <w:rPr>
            <w:noProof/>
            <w:webHidden/>
          </w:rPr>
          <w:tab/>
        </w:r>
        <w:r w:rsidR="00EE3DC1">
          <w:rPr>
            <w:noProof/>
            <w:webHidden/>
          </w:rPr>
          <w:fldChar w:fldCharType="begin"/>
        </w:r>
        <w:r w:rsidR="00EE3DC1">
          <w:rPr>
            <w:noProof/>
            <w:webHidden/>
          </w:rPr>
          <w:instrText xml:space="preserve"> PAGEREF _Toc383522454 \h </w:instrText>
        </w:r>
        <w:r w:rsidR="00EE3DC1">
          <w:rPr>
            <w:noProof/>
            <w:webHidden/>
          </w:rPr>
        </w:r>
        <w:r w:rsidR="00EE3DC1">
          <w:rPr>
            <w:noProof/>
            <w:webHidden/>
          </w:rPr>
          <w:fldChar w:fldCharType="separate"/>
        </w:r>
        <w:r w:rsidR="00EE3DC1">
          <w:rPr>
            <w:noProof/>
            <w:webHidden/>
          </w:rPr>
          <w:t>45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55" w:history="1">
        <w:r w:rsidR="00EE3DC1" w:rsidRPr="0024203C">
          <w:rPr>
            <w:rStyle w:val="Hipervnculo"/>
            <w:rFonts w:eastAsiaTheme="majorEastAsia"/>
            <w:noProof/>
          </w:rPr>
          <w:t>5.3. Eines de mesura</w:t>
        </w:r>
        <w:r w:rsidR="00EE3DC1">
          <w:rPr>
            <w:noProof/>
            <w:webHidden/>
          </w:rPr>
          <w:tab/>
        </w:r>
        <w:r w:rsidR="00EE3DC1">
          <w:rPr>
            <w:noProof/>
            <w:webHidden/>
          </w:rPr>
          <w:fldChar w:fldCharType="begin"/>
        </w:r>
        <w:r w:rsidR="00EE3DC1">
          <w:rPr>
            <w:noProof/>
            <w:webHidden/>
          </w:rPr>
          <w:instrText xml:space="preserve"> PAGEREF _Toc383522455 \h </w:instrText>
        </w:r>
        <w:r w:rsidR="00EE3DC1">
          <w:rPr>
            <w:noProof/>
            <w:webHidden/>
          </w:rPr>
        </w:r>
        <w:r w:rsidR="00EE3DC1">
          <w:rPr>
            <w:noProof/>
            <w:webHidden/>
          </w:rPr>
          <w:fldChar w:fldCharType="separate"/>
        </w:r>
        <w:r w:rsidR="00EE3DC1">
          <w:rPr>
            <w:noProof/>
            <w:webHidden/>
          </w:rPr>
          <w:t>48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6" w:history="1">
        <w:r w:rsidR="00EE3DC1" w:rsidRPr="0024203C">
          <w:rPr>
            <w:rStyle w:val="Hipervnculo"/>
            <w:rFonts w:eastAsiaTheme="majorEastAsia"/>
            <w:noProof/>
          </w:rPr>
          <w:t>5.3.1. Distància</w:t>
        </w:r>
        <w:r w:rsidR="00EE3DC1">
          <w:rPr>
            <w:noProof/>
            <w:webHidden/>
          </w:rPr>
          <w:tab/>
        </w:r>
        <w:r w:rsidR="00EE3DC1">
          <w:rPr>
            <w:noProof/>
            <w:webHidden/>
          </w:rPr>
          <w:fldChar w:fldCharType="begin"/>
        </w:r>
        <w:r w:rsidR="00EE3DC1">
          <w:rPr>
            <w:noProof/>
            <w:webHidden/>
          </w:rPr>
          <w:instrText xml:space="preserve"> PAGEREF _Toc383522456 \h </w:instrText>
        </w:r>
        <w:r w:rsidR="00EE3DC1">
          <w:rPr>
            <w:noProof/>
            <w:webHidden/>
          </w:rPr>
        </w:r>
        <w:r w:rsidR="00EE3DC1">
          <w:rPr>
            <w:noProof/>
            <w:webHidden/>
          </w:rPr>
          <w:fldChar w:fldCharType="separate"/>
        </w:r>
        <w:r w:rsidR="00EE3DC1">
          <w:rPr>
            <w:noProof/>
            <w:webHidden/>
          </w:rPr>
          <w:t>48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7" w:history="1">
        <w:r w:rsidR="00EE3DC1" w:rsidRPr="0024203C">
          <w:rPr>
            <w:rStyle w:val="Hipervnculo"/>
            <w:rFonts w:eastAsiaTheme="majorEastAsia"/>
            <w:noProof/>
          </w:rPr>
          <w:t>5.3.2. TA-GT</w:t>
        </w:r>
        <w:r w:rsidR="00EE3DC1">
          <w:rPr>
            <w:noProof/>
            <w:webHidden/>
          </w:rPr>
          <w:tab/>
        </w:r>
        <w:r w:rsidR="00EE3DC1">
          <w:rPr>
            <w:noProof/>
            <w:webHidden/>
          </w:rPr>
          <w:fldChar w:fldCharType="begin"/>
        </w:r>
        <w:r w:rsidR="00EE3DC1">
          <w:rPr>
            <w:noProof/>
            <w:webHidden/>
          </w:rPr>
          <w:instrText xml:space="preserve"> PAGEREF _Toc383522457 \h </w:instrText>
        </w:r>
        <w:r w:rsidR="00EE3DC1">
          <w:rPr>
            <w:noProof/>
            <w:webHidden/>
          </w:rPr>
        </w:r>
        <w:r w:rsidR="00EE3DC1">
          <w:rPr>
            <w:noProof/>
            <w:webHidden/>
          </w:rPr>
          <w:fldChar w:fldCharType="separate"/>
        </w:r>
        <w:r w:rsidR="00EE3DC1">
          <w:rPr>
            <w:noProof/>
            <w:webHidden/>
          </w:rPr>
          <w:t>49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8" w:history="1">
        <w:r w:rsidR="00EE3DC1" w:rsidRPr="0024203C">
          <w:rPr>
            <w:rStyle w:val="Hipervnculo"/>
            <w:rFonts w:eastAsiaTheme="majorEastAsia"/>
            <w:noProof/>
          </w:rPr>
          <w:t>5.3.3. Angle</w:t>
        </w:r>
        <w:r w:rsidR="00EE3DC1">
          <w:rPr>
            <w:noProof/>
            <w:webHidden/>
          </w:rPr>
          <w:tab/>
        </w:r>
        <w:r w:rsidR="00EE3DC1">
          <w:rPr>
            <w:noProof/>
            <w:webHidden/>
          </w:rPr>
          <w:fldChar w:fldCharType="begin"/>
        </w:r>
        <w:r w:rsidR="00EE3DC1">
          <w:rPr>
            <w:noProof/>
            <w:webHidden/>
          </w:rPr>
          <w:instrText xml:space="preserve"> PAGEREF _Toc383522458 \h </w:instrText>
        </w:r>
        <w:r w:rsidR="00EE3DC1">
          <w:rPr>
            <w:noProof/>
            <w:webHidden/>
          </w:rPr>
        </w:r>
        <w:r w:rsidR="00EE3DC1">
          <w:rPr>
            <w:noProof/>
            <w:webHidden/>
          </w:rPr>
          <w:fldChar w:fldCharType="separate"/>
        </w:r>
        <w:r w:rsidR="00EE3DC1">
          <w:rPr>
            <w:noProof/>
            <w:webHidden/>
          </w:rPr>
          <w:t>50</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9" w:history="1">
        <w:r w:rsidR="00EE3DC1" w:rsidRPr="0024203C">
          <w:rPr>
            <w:rStyle w:val="Hipervnculo"/>
            <w:rFonts w:eastAsiaTheme="majorEastAsia"/>
            <w:noProof/>
          </w:rPr>
          <w:t>5.3.4. Angle obert</w:t>
        </w:r>
        <w:r w:rsidR="00EE3DC1">
          <w:rPr>
            <w:noProof/>
            <w:webHidden/>
          </w:rPr>
          <w:tab/>
        </w:r>
        <w:r w:rsidR="00EE3DC1">
          <w:rPr>
            <w:noProof/>
            <w:webHidden/>
          </w:rPr>
          <w:fldChar w:fldCharType="begin"/>
        </w:r>
        <w:r w:rsidR="00EE3DC1">
          <w:rPr>
            <w:noProof/>
            <w:webHidden/>
          </w:rPr>
          <w:instrText xml:space="preserve"> PAGEREF _Toc383522459 \h </w:instrText>
        </w:r>
        <w:r w:rsidR="00EE3DC1">
          <w:rPr>
            <w:noProof/>
            <w:webHidden/>
          </w:rPr>
        </w:r>
        <w:r w:rsidR="00EE3DC1">
          <w:rPr>
            <w:noProof/>
            <w:webHidden/>
          </w:rPr>
          <w:fldChar w:fldCharType="separate"/>
        </w:r>
        <w:r w:rsidR="00EE3DC1">
          <w:rPr>
            <w:noProof/>
            <w:webHidden/>
          </w:rPr>
          <w:t>51</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60" w:history="1">
        <w:r w:rsidR="00EE3DC1" w:rsidRPr="0024203C">
          <w:rPr>
            <w:rStyle w:val="Hipervnculo"/>
            <w:rFonts w:eastAsiaTheme="majorEastAsia"/>
            <w:noProof/>
          </w:rPr>
          <w:t>5.3.5. Regions d’interès (ROI)</w:t>
        </w:r>
        <w:r w:rsidR="00EE3DC1">
          <w:rPr>
            <w:noProof/>
            <w:webHidden/>
          </w:rPr>
          <w:tab/>
        </w:r>
        <w:r w:rsidR="00EE3DC1">
          <w:rPr>
            <w:noProof/>
            <w:webHidden/>
          </w:rPr>
          <w:fldChar w:fldCharType="begin"/>
        </w:r>
        <w:r w:rsidR="00EE3DC1">
          <w:rPr>
            <w:noProof/>
            <w:webHidden/>
          </w:rPr>
          <w:instrText xml:space="preserve"> PAGEREF _Toc383522460 \h </w:instrText>
        </w:r>
        <w:r w:rsidR="00EE3DC1">
          <w:rPr>
            <w:noProof/>
            <w:webHidden/>
          </w:rPr>
        </w:r>
        <w:r w:rsidR="00EE3DC1">
          <w:rPr>
            <w:noProof/>
            <w:webHidden/>
          </w:rPr>
          <w:fldChar w:fldCharType="separate"/>
        </w:r>
        <w:r w:rsidR="00EE3DC1">
          <w:rPr>
            <w:noProof/>
            <w:webHidden/>
          </w:rPr>
          <w:t>52</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1" w:history="1">
        <w:r w:rsidR="00EE3DC1" w:rsidRPr="0024203C">
          <w:rPr>
            <w:rStyle w:val="Hipervnculo"/>
            <w:rFonts w:eastAsiaTheme="majorEastAsia"/>
            <w:noProof/>
          </w:rPr>
          <w:t>5.3.5.1. ROI el·líptica</w:t>
        </w:r>
        <w:r w:rsidR="00EE3DC1">
          <w:rPr>
            <w:noProof/>
            <w:webHidden/>
          </w:rPr>
          <w:tab/>
        </w:r>
        <w:r w:rsidR="00EE3DC1">
          <w:rPr>
            <w:noProof/>
            <w:webHidden/>
          </w:rPr>
          <w:fldChar w:fldCharType="begin"/>
        </w:r>
        <w:r w:rsidR="00EE3DC1">
          <w:rPr>
            <w:noProof/>
            <w:webHidden/>
          </w:rPr>
          <w:instrText xml:space="preserve"> PAGEREF _Toc383522461 \h </w:instrText>
        </w:r>
        <w:r w:rsidR="00EE3DC1">
          <w:rPr>
            <w:noProof/>
            <w:webHidden/>
          </w:rPr>
        </w:r>
        <w:r w:rsidR="00EE3DC1">
          <w:rPr>
            <w:noProof/>
            <w:webHidden/>
          </w:rPr>
          <w:fldChar w:fldCharType="separate"/>
        </w:r>
        <w:r w:rsidR="00EE3DC1">
          <w:rPr>
            <w:noProof/>
            <w:webHidden/>
          </w:rPr>
          <w:t>52</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2" w:history="1">
        <w:r w:rsidR="00EE3DC1" w:rsidRPr="0024203C">
          <w:rPr>
            <w:rStyle w:val="Hipervnculo"/>
            <w:rFonts w:eastAsiaTheme="majorEastAsia"/>
            <w:noProof/>
          </w:rPr>
          <w:t>5.3.5.2. ROI Poligonal</w:t>
        </w:r>
        <w:r w:rsidR="00EE3DC1">
          <w:rPr>
            <w:noProof/>
            <w:webHidden/>
          </w:rPr>
          <w:tab/>
        </w:r>
        <w:r w:rsidR="00EE3DC1">
          <w:rPr>
            <w:noProof/>
            <w:webHidden/>
          </w:rPr>
          <w:fldChar w:fldCharType="begin"/>
        </w:r>
        <w:r w:rsidR="00EE3DC1">
          <w:rPr>
            <w:noProof/>
            <w:webHidden/>
          </w:rPr>
          <w:instrText xml:space="preserve"> PAGEREF _Toc383522462 \h </w:instrText>
        </w:r>
        <w:r w:rsidR="00EE3DC1">
          <w:rPr>
            <w:noProof/>
            <w:webHidden/>
          </w:rPr>
        </w:r>
        <w:r w:rsidR="00EE3DC1">
          <w:rPr>
            <w:noProof/>
            <w:webHidden/>
          </w:rPr>
          <w:fldChar w:fldCharType="separate"/>
        </w:r>
        <w:r w:rsidR="00EE3DC1">
          <w:rPr>
            <w:noProof/>
            <w:webHidden/>
          </w:rPr>
          <w:t>53</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3" w:history="1">
        <w:r w:rsidR="00EE3DC1" w:rsidRPr="0024203C">
          <w:rPr>
            <w:rStyle w:val="Hipervnculo"/>
            <w:rFonts w:eastAsiaTheme="majorEastAsia"/>
            <w:noProof/>
          </w:rPr>
          <w:t>5.3.5.3. ROI Màgica</w:t>
        </w:r>
        <w:r w:rsidR="00EE3DC1">
          <w:rPr>
            <w:noProof/>
            <w:webHidden/>
          </w:rPr>
          <w:tab/>
        </w:r>
        <w:r w:rsidR="00EE3DC1">
          <w:rPr>
            <w:noProof/>
            <w:webHidden/>
          </w:rPr>
          <w:fldChar w:fldCharType="begin"/>
        </w:r>
        <w:r w:rsidR="00EE3DC1">
          <w:rPr>
            <w:noProof/>
            <w:webHidden/>
          </w:rPr>
          <w:instrText xml:space="preserve"> PAGEREF _Toc383522463 \h </w:instrText>
        </w:r>
        <w:r w:rsidR="00EE3DC1">
          <w:rPr>
            <w:noProof/>
            <w:webHidden/>
          </w:rPr>
        </w:r>
        <w:r w:rsidR="00EE3DC1">
          <w:rPr>
            <w:noProof/>
            <w:webHidden/>
          </w:rPr>
          <w:fldChar w:fldCharType="separate"/>
        </w:r>
        <w:r w:rsidR="00EE3DC1">
          <w:rPr>
            <w:noProof/>
            <w:webHidden/>
          </w:rPr>
          <w:t>54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64" w:history="1">
        <w:r w:rsidR="00EE3DC1" w:rsidRPr="0024203C">
          <w:rPr>
            <w:rStyle w:val="Hipervnculo"/>
            <w:rFonts w:eastAsiaTheme="majorEastAsia"/>
            <w:noProof/>
          </w:rPr>
          <w:t>5.3.6. Cercle</w:t>
        </w:r>
        <w:r w:rsidR="00EE3DC1">
          <w:rPr>
            <w:noProof/>
            <w:webHidden/>
          </w:rPr>
          <w:tab/>
        </w:r>
        <w:r w:rsidR="00EE3DC1">
          <w:rPr>
            <w:noProof/>
            <w:webHidden/>
          </w:rPr>
          <w:fldChar w:fldCharType="begin"/>
        </w:r>
        <w:r w:rsidR="00EE3DC1">
          <w:rPr>
            <w:noProof/>
            <w:webHidden/>
          </w:rPr>
          <w:instrText xml:space="preserve"> PAGEREF _Toc383522464 \h </w:instrText>
        </w:r>
        <w:r w:rsidR="00EE3DC1">
          <w:rPr>
            <w:noProof/>
            <w:webHidden/>
          </w:rPr>
        </w:r>
        <w:r w:rsidR="00EE3DC1">
          <w:rPr>
            <w:noProof/>
            <w:webHidden/>
          </w:rPr>
          <w:fldChar w:fldCharType="separate"/>
        </w:r>
        <w:r w:rsidR="00EE3DC1">
          <w:rPr>
            <w:noProof/>
            <w:webHidden/>
          </w:rPr>
          <w:t>54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65" w:history="1">
        <w:r w:rsidR="00EE3DC1" w:rsidRPr="0024203C">
          <w:rPr>
            <w:rStyle w:val="Hipervnculo"/>
            <w:rFonts w:eastAsiaTheme="majorEastAsia"/>
            <w:noProof/>
          </w:rPr>
          <w:t>5.3.7. Esborrar</w:t>
        </w:r>
        <w:r w:rsidR="00EE3DC1">
          <w:rPr>
            <w:noProof/>
            <w:webHidden/>
          </w:rPr>
          <w:tab/>
        </w:r>
        <w:r w:rsidR="00EE3DC1">
          <w:rPr>
            <w:noProof/>
            <w:webHidden/>
          </w:rPr>
          <w:fldChar w:fldCharType="begin"/>
        </w:r>
        <w:r w:rsidR="00EE3DC1">
          <w:rPr>
            <w:noProof/>
            <w:webHidden/>
          </w:rPr>
          <w:instrText xml:space="preserve"> PAGEREF _Toc383522465 \h </w:instrText>
        </w:r>
        <w:r w:rsidR="00EE3DC1">
          <w:rPr>
            <w:noProof/>
            <w:webHidden/>
          </w:rPr>
        </w:r>
        <w:r w:rsidR="00EE3DC1">
          <w:rPr>
            <w:noProof/>
            <w:webHidden/>
          </w:rPr>
          <w:fldChar w:fldCharType="separate"/>
        </w:r>
        <w:r w:rsidR="00EE3DC1">
          <w:rPr>
            <w:noProof/>
            <w:webHidden/>
          </w:rPr>
          <w:t>55</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66" w:history="1">
        <w:r w:rsidR="00EE3DC1" w:rsidRPr="0024203C">
          <w:rPr>
            <w:rStyle w:val="Hipervnculo"/>
            <w:rFonts w:eastAsiaTheme="majorEastAsia"/>
            <w:noProof/>
          </w:rPr>
          <w:t>5.3.8. Consideracions sobre mesures geomètriques</w:t>
        </w:r>
        <w:r w:rsidR="00EE3DC1">
          <w:rPr>
            <w:noProof/>
            <w:webHidden/>
          </w:rPr>
          <w:tab/>
        </w:r>
        <w:r w:rsidR="00EE3DC1">
          <w:rPr>
            <w:noProof/>
            <w:webHidden/>
          </w:rPr>
          <w:fldChar w:fldCharType="begin"/>
        </w:r>
        <w:r w:rsidR="00EE3DC1">
          <w:rPr>
            <w:noProof/>
            <w:webHidden/>
          </w:rPr>
          <w:instrText xml:space="preserve"> PAGEREF _Toc383522466 \h </w:instrText>
        </w:r>
        <w:r w:rsidR="00EE3DC1">
          <w:rPr>
            <w:noProof/>
            <w:webHidden/>
          </w:rPr>
        </w:r>
        <w:r w:rsidR="00EE3DC1">
          <w:rPr>
            <w:noProof/>
            <w:webHidden/>
          </w:rPr>
          <w:fldChar w:fldCharType="separate"/>
        </w:r>
        <w:r w:rsidR="00EE3DC1">
          <w:rPr>
            <w:noProof/>
            <w:webHidden/>
          </w:rPr>
          <w:t>56</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7" w:history="1">
        <w:r w:rsidR="00EE3DC1" w:rsidRPr="0024203C">
          <w:rPr>
            <w:rStyle w:val="Hipervnculo"/>
            <w:rFonts w:eastAsiaTheme="majorEastAsia"/>
            <w:noProof/>
          </w:rPr>
          <w:t>5.3.8.1. Unitats i tipus de mesures</w:t>
        </w:r>
        <w:r w:rsidR="00EE3DC1">
          <w:rPr>
            <w:noProof/>
            <w:webHidden/>
          </w:rPr>
          <w:tab/>
        </w:r>
        <w:r w:rsidR="00EE3DC1">
          <w:rPr>
            <w:noProof/>
            <w:webHidden/>
          </w:rPr>
          <w:fldChar w:fldCharType="begin"/>
        </w:r>
        <w:r w:rsidR="00EE3DC1">
          <w:rPr>
            <w:noProof/>
            <w:webHidden/>
          </w:rPr>
          <w:instrText xml:space="preserve"> PAGEREF _Toc383522467 \h </w:instrText>
        </w:r>
        <w:r w:rsidR="00EE3DC1">
          <w:rPr>
            <w:noProof/>
            <w:webHidden/>
          </w:rPr>
        </w:r>
        <w:r w:rsidR="00EE3DC1">
          <w:rPr>
            <w:noProof/>
            <w:webHidden/>
          </w:rPr>
          <w:fldChar w:fldCharType="separate"/>
        </w:r>
        <w:r w:rsidR="00EE3DC1">
          <w:rPr>
            <w:noProof/>
            <w:webHidden/>
          </w:rPr>
          <w:t>56</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8" w:history="1">
        <w:r w:rsidR="00EE3DC1" w:rsidRPr="0024203C">
          <w:rPr>
            <w:rStyle w:val="Hipervnculo"/>
            <w:rFonts w:eastAsiaTheme="majorEastAsia"/>
            <w:noProof/>
            <w:lang w:eastAsia="ca-ES"/>
          </w:rPr>
          <w:t>5.3.8.2. Mesures en píxels</w:t>
        </w:r>
        <w:r w:rsidR="00EE3DC1">
          <w:rPr>
            <w:noProof/>
            <w:webHidden/>
          </w:rPr>
          <w:tab/>
        </w:r>
        <w:r w:rsidR="00EE3DC1">
          <w:rPr>
            <w:noProof/>
            <w:webHidden/>
          </w:rPr>
          <w:fldChar w:fldCharType="begin"/>
        </w:r>
        <w:r w:rsidR="00EE3DC1">
          <w:rPr>
            <w:noProof/>
            <w:webHidden/>
          </w:rPr>
          <w:instrText xml:space="preserve"> PAGEREF _Toc383522468 \h </w:instrText>
        </w:r>
        <w:r w:rsidR="00EE3DC1">
          <w:rPr>
            <w:noProof/>
            <w:webHidden/>
          </w:rPr>
        </w:r>
        <w:r w:rsidR="00EE3DC1">
          <w:rPr>
            <w:noProof/>
            <w:webHidden/>
          </w:rPr>
          <w:fldChar w:fldCharType="separate"/>
        </w:r>
        <w:r w:rsidR="00EE3DC1">
          <w:rPr>
            <w:noProof/>
            <w:webHidden/>
          </w:rPr>
          <w:t>56</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9" w:history="1">
        <w:r w:rsidR="00EE3DC1" w:rsidRPr="0024203C">
          <w:rPr>
            <w:rStyle w:val="Hipervnculo"/>
            <w:rFonts w:eastAsiaTheme="majorEastAsia"/>
            <w:noProof/>
            <w:lang w:eastAsia="ca-ES"/>
          </w:rPr>
          <w:t>5.3.8.3. Mesures en mil·límetres</w:t>
        </w:r>
        <w:r w:rsidR="00EE3DC1">
          <w:rPr>
            <w:noProof/>
            <w:webHidden/>
          </w:rPr>
          <w:tab/>
        </w:r>
        <w:r w:rsidR="00EE3DC1">
          <w:rPr>
            <w:noProof/>
            <w:webHidden/>
          </w:rPr>
          <w:fldChar w:fldCharType="begin"/>
        </w:r>
        <w:r w:rsidR="00EE3DC1">
          <w:rPr>
            <w:noProof/>
            <w:webHidden/>
          </w:rPr>
          <w:instrText xml:space="preserve"> PAGEREF _Toc383522469 \h </w:instrText>
        </w:r>
        <w:r w:rsidR="00EE3DC1">
          <w:rPr>
            <w:noProof/>
            <w:webHidden/>
          </w:rPr>
        </w:r>
        <w:r w:rsidR="00EE3DC1">
          <w:rPr>
            <w:noProof/>
            <w:webHidden/>
          </w:rPr>
          <w:fldChar w:fldCharType="separate"/>
        </w:r>
        <w:r w:rsidR="00EE3DC1">
          <w:rPr>
            <w:noProof/>
            <w:webHidden/>
          </w:rPr>
          <w:t>57</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70" w:history="1">
        <w:r w:rsidR="00EE3DC1" w:rsidRPr="0024203C">
          <w:rPr>
            <w:rStyle w:val="Hipervnculo"/>
            <w:rFonts w:eastAsiaTheme="majorEastAsia"/>
            <w:noProof/>
          </w:rPr>
          <w:t>5.3.8.4. Prevalença de mesures</w:t>
        </w:r>
        <w:r w:rsidR="00EE3DC1">
          <w:rPr>
            <w:noProof/>
            <w:webHidden/>
          </w:rPr>
          <w:tab/>
        </w:r>
        <w:r w:rsidR="00EE3DC1">
          <w:rPr>
            <w:noProof/>
            <w:webHidden/>
          </w:rPr>
          <w:fldChar w:fldCharType="begin"/>
        </w:r>
        <w:r w:rsidR="00EE3DC1">
          <w:rPr>
            <w:noProof/>
            <w:webHidden/>
          </w:rPr>
          <w:instrText xml:space="preserve"> PAGEREF _Toc383522470 \h </w:instrText>
        </w:r>
        <w:r w:rsidR="00EE3DC1">
          <w:rPr>
            <w:noProof/>
            <w:webHidden/>
          </w:rPr>
        </w:r>
        <w:r w:rsidR="00EE3DC1">
          <w:rPr>
            <w:noProof/>
            <w:webHidden/>
          </w:rPr>
          <w:fldChar w:fldCharType="separate"/>
        </w:r>
        <w:r w:rsidR="00EE3DC1">
          <w:rPr>
            <w:noProof/>
            <w:webHidden/>
          </w:rPr>
          <w:t>58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71" w:history="1">
        <w:r w:rsidR="00EE3DC1" w:rsidRPr="0024203C">
          <w:rPr>
            <w:rStyle w:val="Hipervnculo"/>
            <w:rFonts w:eastAsiaTheme="majorEastAsia"/>
            <w:noProof/>
          </w:rPr>
          <w:t>5.3.8.5. Nivell de detall de les mesures</w:t>
        </w:r>
        <w:r w:rsidR="00EE3DC1">
          <w:rPr>
            <w:noProof/>
            <w:webHidden/>
          </w:rPr>
          <w:tab/>
        </w:r>
        <w:r w:rsidR="00EE3DC1">
          <w:rPr>
            <w:noProof/>
            <w:webHidden/>
          </w:rPr>
          <w:fldChar w:fldCharType="begin"/>
        </w:r>
        <w:r w:rsidR="00EE3DC1">
          <w:rPr>
            <w:noProof/>
            <w:webHidden/>
          </w:rPr>
          <w:instrText xml:space="preserve"> PAGEREF _Toc383522471 \h </w:instrText>
        </w:r>
        <w:r w:rsidR="00EE3DC1">
          <w:rPr>
            <w:noProof/>
            <w:webHidden/>
          </w:rPr>
        </w:r>
        <w:r w:rsidR="00EE3DC1">
          <w:rPr>
            <w:noProof/>
            <w:webHidden/>
          </w:rPr>
          <w:fldChar w:fldCharType="separate"/>
        </w:r>
        <w:r w:rsidR="00EE3DC1">
          <w:rPr>
            <w:noProof/>
            <w:webHidden/>
          </w:rPr>
          <w:t>59</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472" w:history="1">
        <w:r w:rsidR="00EE3DC1" w:rsidRPr="0024203C">
          <w:rPr>
            <w:rStyle w:val="Hipervnculo"/>
            <w:rFonts w:eastAsiaTheme="majorEastAsia"/>
            <w:noProof/>
          </w:rPr>
          <w:t>6. Visualització Avançada</w:t>
        </w:r>
        <w:r w:rsidR="00EE3DC1">
          <w:rPr>
            <w:noProof/>
            <w:webHidden/>
          </w:rPr>
          <w:tab/>
        </w:r>
        <w:r w:rsidR="00EE3DC1">
          <w:rPr>
            <w:noProof/>
            <w:webHidden/>
          </w:rPr>
          <w:fldChar w:fldCharType="begin"/>
        </w:r>
        <w:r w:rsidR="00EE3DC1">
          <w:rPr>
            <w:noProof/>
            <w:webHidden/>
          </w:rPr>
          <w:instrText xml:space="preserve"> PAGEREF _Toc383522472 \h </w:instrText>
        </w:r>
        <w:r w:rsidR="00EE3DC1">
          <w:rPr>
            <w:noProof/>
            <w:webHidden/>
          </w:rPr>
        </w:r>
        <w:r w:rsidR="00EE3DC1">
          <w:rPr>
            <w:noProof/>
            <w:webHidden/>
          </w:rPr>
          <w:fldChar w:fldCharType="separate"/>
        </w:r>
        <w:r w:rsidR="00EE3DC1">
          <w:rPr>
            <w:noProof/>
            <w:webHidden/>
          </w:rPr>
          <w:t>60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3" w:history="1">
        <w:r w:rsidR="00EE3DC1" w:rsidRPr="0024203C">
          <w:rPr>
            <w:rStyle w:val="Hipervnculo"/>
            <w:rFonts w:eastAsiaTheme="majorEastAsia"/>
            <w:noProof/>
          </w:rPr>
          <w:t>6.1. Reconstruccions</w:t>
        </w:r>
        <w:r w:rsidR="00EE3DC1">
          <w:rPr>
            <w:noProof/>
            <w:webHidden/>
          </w:rPr>
          <w:tab/>
        </w:r>
        <w:r w:rsidR="00EE3DC1">
          <w:rPr>
            <w:noProof/>
            <w:webHidden/>
          </w:rPr>
          <w:fldChar w:fldCharType="begin"/>
        </w:r>
        <w:r w:rsidR="00EE3DC1">
          <w:rPr>
            <w:noProof/>
            <w:webHidden/>
          </w:rPr>
          <w:instrText xml:space="preserve"> PAGEREF _Toc383522473 \h </w:instrText>
        </w:r>
        <w:r w:rsidR="00EE3DC1">
          <w:rPr>
            <w:noProof/>
            <w:webHidden/>
          </w:rPr>
        </w:r>
        <w:r w:rsidR="00EE3DC1">
          <w:rPr>
            <w:noProof/>
            <w:webHidden/>
          </w:rPr>
          <w:fldChar w:fldCharType="separate"/>
        </w:r>
        <w:r w:rsidR="00EE3DC1">
          <w:rPr>
            <w:noProof/>
            <w:webHidden/>
          </w:rPr>
          <w:t>60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4" w:history="1">
        <w:r w:rsidR="00EE3DC1" w:rsidRPr="0024203C">
          <w:rPr>
            <w:rStyle w:val="Hipervnculo"/>
            <w:rFonts w:eastAsiaTheme="majorEastAsia"/>
            <w:noProof/>
          </w:rPr>
          <w:t>6.2. Thick Slab</w:t>
        </w:r>
        <w:r w:rsidR="00EE3DC1">
          <w:rPr>
            <w:noProof/>
            <w:webHidden/>
          </w:rPr>
          <w:tab/>
        </w:r>
        <w:r w:rsidR="00EE3DC1">
          <w:rPr>
            <w:noProof/>
            <w:webHidden/>
          </w:rPr>
          <w:fldChar w:fldCharType="begin"/>
        </w:r>
        <w:r w:rsidR="00EE3DC1">
          <w:rPr>
            <w:noProof/>
            <w:webHidden/>
          </w:rPr>
          <w:instrText xml:space="preserve"> PAGEREF _Toc383522474 \h </w:instrText>
        </w:r>
        <w:r w:rsidR="00EE3DC1">
          <w:rPr>
            <w:noProof/>
            <w:webHidden/>
          </w:rPr>
        </w:r>
        <w:r w:rsidR="00EE3DC1">
          <w:rPr>
            <w:noProof/>
            <w:webHidden/>
          </w:rPr>
          <w:fldChar w:fldCharType="separate"/>
        </w:r>
        <w:r w:rsidR="00EE3DC1">
          <w:rPr>
            <w:noProof/>
            <w:webHidden/>
          </w:rPr>
          <w:t>60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5" w:history="1">
        <w:r w:rsidR="00EE3DC1" w:rsidRPr="0024203C">
          <w:rPr>
            <w:rStyle w:val="Hipervnculo"/>
            <w:rFonts w:eastAsiaTheme="majorEastAsia"/>
            <w:noProof/>
          </w:rPr>
          <w:t>6.3. Línies de referència</w:t>
        </w:r>
        <w:r w:rsidR="00EE3DC1">
          <w:rPr>
            <w:noProof/>
            <w:webHidden/>
          </w:rPr>
          <w:tab/>
        </w:r>
        <w:r w:rsidR="00EE3DC1">
          <w:rPr>
            <w:noProof/>
            <w:webHidden/>
          </w:rPr>
          <w:fldChar w:fldCharType="begin"/>
        </w:r>
        <w:r w:rsidR="00EE3DC1">
          <w:rPr>
            <w:noProof/>
            <w:webHidden/>
          </w:rPr>
          <w:instrText xml:space="preserve"> PAGEREF _Toc383522475 \h </w:instrText>
        </w:r>
        <w:r w:rsidR="00EE3DC1">
          <w:rPr>
            <w:noProof/>
            <w:webHidden/>
          </w:rPr>
        </w:r>
        <w:r w:rsidR="00EE3DC1">
          <w:rPr>
            <w:noProof/>
            <w:webHidden/>
          </w:rPr>
          <w:fldChar w:fldCharType="separate"/>
        </w:r>
        <w:r w:rsidR="00EE3DC1">
          <w:rPr>
            <w:noProof/>
            <w:webHidden/>
          </w:rPr>
          <w:t>62</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6" w:history="1">
        <w:r w:rsidR="00EE3DC1" w:rsidRPr="0024203C">
          <w:rPr>
            <w:rStyle w:val="Hipervnculo"/>
            <w:rFonts w:eastAsiaTheme="majorEastAsia"/>
            <w:noProof/>
          </w:rPr>
          <w:t>6.4. Cursor 3D</w:t>
        </w:r>
        <w:r w:rsidR="00EE3DC1">
          <w:rPr>
            <w:noProof/>
            <w:webHidden/>
          </w:rPr>
          <w:tab/>
        </w:r>
        <w:r w:rsidR="00EE3DC1">
          <w:rPr>
            <w:noProof/>
            <w:webHidden/>
          </w:rPr>
          <w:fldChar w:fldCharType="begin"/>
        </w:r>
        <w:r w:rsidR="00EE3DC1">
          <w:rPr>
            <w:noProof/>
            <w:webHidden/>
          </w:rPr>
          <w:instrText xml:space="preserve"> PAGEREF _Toc383522476 \h </w:instrText>
        </w:r>
        <w:r w:rsidR="00EE3DC1">
          <w:rPr>
            <w:noProof/>
            <w:webHidden/>
          </w:rPr>
        </w:r>
        <w:r w:rsidR="00EE3DC1">
          <w:rPr>
            <w:noProof/>
            <w:webHidden/>
          </w:rPr>
          <w:fldChar w:fldCharType="separate"/>
        </w:r>
        <w:r w:rsidR="00EE3DC1">
          <w:rPr>
            <w:noProof/>
            <w:webHidden/>
          </w:rPr>
          <w:t>63</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7" w:history="1">
        <w:r w:rsidR="00EE3DC1" w:rsidRPr="0024203C">
          <w:rPr>
            <w:rStyle w:val="Hipervnculo"/>
            <w:rFonts w:eastAsiaTheme="majorEastAsia"/>
            <w:noProof/>
          </w:rPr>
          <w:t>6.5. Vídeo</w:t>
        </w:r>
        <w:r w:rsidR="00EE3DC1">
          <w:rPr>
            <w:noProof/>
            <w:webHidden/>
          </w:rPr>
          <w:tab/>
        </w:r>
        <w:r w:rsidR="00EE3DC1">
          <w:rPr>
            <w:noProof/>
            <w:webHidden/>
          </w:rPr>
          <w:fldChar w:fldCharType="begin"/>
        </w:r>
        <w:r w:rsidR="00EE3DC1">
          <w:rPr>
            <w:noProof/>
            <w:webHidden/>
          </w:rPr>
          <w:instrText xml:space="preserve"> PAGEREF _Toc383522477 \h </w:instrText>
        </w:r>
        <w:r w:rsidR="00EE3DC1">
          <w:rPr>
            <w:noProof/>
            <w:webHidden/>
          </w:rPr>
        </w:r>
        <w:r w:rsidR="00EE3DC1">
          <w:rPr>
            <w:noProof/>
            <w:webHidden/>
          </w:rPr>
          <w:fldChar w:fldCharType="separate"/>
        </w:r>
        <w:r w:rsidR="00EE3DC1">
          <w:rPr>
            <w:noProof/>
            <w:webHidden/>
          </w:rPr>
          <w:t>64</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8" w:history="1">
        <w:r w:rsidR="00EE3DC1" w:rsidRPr="0024203C">
          <w:rPr>
            <w:rStyle w:val="Hipervnculo"/>
            <w:rFonts w:eastAsiaTheme="majorEastAsia"/>
            <w:noProof/>
          </w:rPr>
          <w:t>6.6. Informació de vòxel</w:t>
        </w:r>
        <w:r w:rsidR="00EE3DC1">
          <w:rPr>
            <w:noProof/>
            <w:webHidden/>
          </w:rPr>
          <w:tab/>
        </w:r>
        <w:r w:rsidR="00EE3DC1">
          <w:rPr>
            <w:noProof/>
            <w:webHidden/>
          </w:rPr>
          <w:fldChar w:fldCharType="begin"/>
        </w:r>
        <w:r w:rsidR="00EE3DC1">
          <w:rPr>
            <w:noProof/>
            <w:webHidden/>
          </w:rPr>
          <w:instrText xml:space="preserve"> PAGEREF _Toc383522478 \h </w:instrText>
        </w:r>
        <w:r w:rsidR="00EE3DC1">
          <w:rPr>
            <w:noProof/>
            <w:webHidden/>
          </w:rPr>
        </w:r>
        <w:r w:rsidR="00EE3DC1">
          <w:rPr>
            <w:noProof/>
            <w:webHidden/>
          </w:rPr>
          <w:fldChar w:fldCharType="separate"/>
        </w:r>
        <w:r w:rsidR="00EE3DC1">
          <w:rPr>
            <w:noProof/>
            <w:webHidden/>
          </w:rPr>
          <w:t>64</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9" w:history="1">
        <w:r w:rsidR="00EE3DC1" w:rsidRPr="0024203C">
          <w:rPr>
            <w:rStyle w:val="Hipervnculo"/>
            <w:rFonts w:eastAsiaTheme="majorEastAsia"/>
            <w:noProof/>
          </w:rPr>
          <w:t>6.7. Informació DICOM</w:t>
        </w:r>
        <w:r w:rsidR="00EE3DC1">
          <w:rPr>
            <w:noProof/>
            <w:webHidden/>
          </w:rPr>
          <w:tab/>
        </w:r>
        <w:r w:rsidR="00EE3DC1">
          <w:rPr>
            <w:noProof/>
            <w:webHidden/>
          </w:rPr>
          <w:fldChar w:fldCharType="begin"/>
        </w:r>
        <w:r w:rsidR="00EE3DC1">
          <w:rPr>
            <w:noProof/>
            <w:webHidden/>
          </w:rPr>
          <w:instrText xml:space="preserve"> PAGEREF _Toc383522479 \h </w:instrText>
        </w:r>
        <w:r w:rsidR="00EE3DC1">
          <w:rPr>
            <w:noProof/>
            <w:webHidden/>
          </w:rPr>
        </w:r>
        <w:r w:rsidR="00EE3DC1">
          <w:rPr>
            <w:noProof/>
            <w:webHidden/>
          </w:rPr>
          <w:fldChar w:fldCharType="separate"/>
        </w:r>
        <w:r w:rsidR="00EE3DC1">
          <w:rPr>
            <w:noProof/>
            <w:webHidden/>
          </w:rPr>
          <w:t>65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0" w:history="1">
        <w:r w:rsidR="00EE3DC1" w:rsidRPr="0024203C">
          <w:rPr>
            <w:rStyle w:val="Hipervnculo"/>
            <w:rFonts w:eastAsiaTheme="majorEastAsia"/>
            <w:noProof/>
          </w:rPr>
          <w:t>6.8. Sincronització manual</w:t>
        </w:r>
        <w:r w:rsidR="00EE3DC1">
          <w:rPr>
            <w:noProof/>
            <w:webHidden/>
          </w:rPr>
          <w:tab/>
        </w:r>
        <w:r w:rsidR="00EE3DC1">
          <w:rPr>
            <w:noProof/>
            <w:webHidden/>
          </w:rPr>
          <w:fldChar w:fldCharType="begin"/>
        </w:r>
        <w:r w:rsidR="00EE3DC1">
          <w:rPr>
            <w:noProof/>
            <w:webHidden/>
          </w:rPr>
          <w:instrText xml:space="preserve"> PAGEREF _Toc383522480 \h </w:instrText>
        </w:r>
        <w:r w:rsidR="00EE3DC1">
          <w:rPr>
            <w:noProof/>
            <w:webHidden/>
          </w:rPr>
        </w:r>
        <w:r w:rsidR="00EE3DC1">
          <w:rPr>
            <w:noProof/>
            <w:webHidden/>
          </w:rPr>
          <w:fldChar w:fldCharType="separate"/>
        </w:r>
        <w:r w:rsidR="00EE3DC1">
          <w:rPr>
            <w:noProof/>
            <w:webHidden/>
          </w:rPr>
          <w:t>67</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1" w:history="1">
        <w:r w:rsidR="00EE3DC1" w:rsidRPr="0024203C">
          <w:rPr>
            <w:rStyle w:val="Hipervnculo"/>
            <w:rFonts w:eastAsiaTheme="majorEastAsia"/>
            <w:noProof/>
          </w:rPr>
          <w:t>6.9. Sincronització manual de tots els visors</w:t>
        </w:r>
        <w:r w:rsidR="00EE3DC1">
          <w:rPr>
            <w:noProof/>
            <w:webHidden/>
          </w:rPr>
          <w:tab/>
        </w:r>
        <w:r w:rsidR="00EE3DC1">
          <w:rPr>
            <w:noProof/>
            <w:webHidden/>
          </w:rPr>
          <w:fldChar w:fldCharType="begin"/>
        </w:r>
        <w:r w:rsidR="00EE3DC1">
          <w:rPr>
            <w:noProof/>
            <w:webHidden/>
          </w:rPr>
          <w:instrText xml:space="preserve"> PAGEREF _Toc383522481 \h </w:instrText>
        </w:r>
        <w:r w:rsidR="00EE3DC1">
          <w:rPr>
            <w:noProof/>
            <w:webHidden/>
          </w:rPr>
        </w:r>
        <w:r w:rsidR="00EE3DC1">
          <w:rPr>
            <w:noProof/>
            <w:webHidden/>
          </w:rPr>
          <w:fldChar w:fldCharType="separate"/>
        </w:r>
        <w:r w:rsidR="00EE3DC1">
          <w:rPr>
            <w:noProof/>
            <w:webHidden/>
          </w:rPr>
          <w:t>67</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2" w:history="1">
        <w:r w:rsidR="00EE3DC1" w:rsidRPr="0024203C">
          <w:rPr>
            <w:rStyle w:val="Hipervnculo"/>
            <w:rFonts w:eastAsiaTheme="majorEastAsia"/>
            <w:noProof/>
          </w:rPr>
          <w:t>6.10. Desactivar la sincronització manual de tots els visors</w:t>
        </w:r>
        <w:r w:rsidR="00EE3DC1">
          <w:rPr>
            <w:noProof/>
            <w:webHidden/>
          </w:rPr>
          <w:tab/>
        </w:r>
        <w:r w:rsidR="00EE3DC1">
          <w:rPr>
            <w:noProof/>
            <w:webHidden/>
          </w:rPr>
          <w:fldChar w:fldCharType="begin"/>
        </w:r>
        <w:r w:rsidR="00EE3DC1">
          <w:rPr>
            <w:noProof/>
            <w:webHidden/>
          </w:rPr>
          <w:instrText xml:space="preserve"> PAGEREF _Toc383522482 \h </w:instrText>
        </w:r>
        <w:r w:rsidR="00EE3DC1">
          <w:rPr>
            <w:noProof/>
            <w:webHidden/>
          </w:rPr>
        </w:r>
        <w:r w:rsidR="00EE3DC1">
          <w:rPr>
            <w:noProof/>
            <w:webHidden/>
          </w:rPr>
          <w:fldChar w:fldCharType="separate"/>
        </w:r>
        <w:r w:rsidR="00EE3DC1">
          <w:rPr>
            <w:noProof/>
            <w:webHidden/>
          </w:rPr>
          <w:t>68</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3" w:history="1">
        <w:r w:rsidR="00EE3DC1" w:rsidRPr="0024203C">
          <w:rPr>
            <w:rStyle w:val="Hipervnculo"/>
            <w:rFonts w:eastAsiaTheme="majorEastAsia"/>
            <w:noProof/>
          </w:rPr>
          <w:t>6.11. Sincronització automàtica</w:t>
        </w:r>
        <w:r w:rsidR="00EE3DC1">
          <w:rPr>
            <w:noProof/>
            <w:webHidden/>
          </w:rPr>
          <w:tab/>
        </w:r>
        <w:r w:rsidR="00EE3DC1">
          <w:rPr>
            <w:noProof/>
            <w:webHidden/>
          </w:rPr>
          <w:fldChar w:fldCharType="begin"/>
        </w:r>
        <w:r w:rsidR="00EE3DC1">
          <w:rPr>
            <w:noProof/>
            <w:webHidden/>
          </w:rPr>
          <w:instrText xml:space="preserve"> PAGEREF _Toc383522483 \h </w:instrText>
        </w:r>
        <w:r w:rsidR="00EE3DC1">
          <w:rPr>
            <w:noProof/>
            <w:webHidden/>
          </w:rPr>
        </w:r>
        <w:r w:rsidR="00EE3DC1">
          <w:rPr>
            <w:noProof/>
            <w:webHidden/>
          </w:rPr>
          <w:fldChar w:fldCharType="separate"/>
        </w:r>
        <w:r w:rsidR="00EE3DC1">
          <w:rPr>
            <w:noProof/>
            <w:webHidden/>
          </w:rPr>
          <w:t>68</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4" w:history="1">
        <w:r w:rsidR="00EE3DC1" w:rsidRPr="0024203C">
          <w:rPr>
            <w:rStyle w:val="Hipervnculo"/>
            <w:rFonts w:eastAsiaTheme="majorEastAsia"/>
            <w:noProof/>
          </w:rPr>
          <w:t>6.12. Propagació</w:t>
        </w:r>
        <w:r w:rsidR="00EE3DC1">
          <w:rPr>
            <w:noProof/>
            <w:webHidden/>
          </w:rPr>
          <w:tab/>
        </w:r>
        <w:r w:rsidR="00EE3DC1">
          <w:rPr>
            <w:noProof/>
            <w:webHidden/>
          </w:rPr>
          <w:fldChar w:fldCharType="begin"/>
        </w:r>
        <w:r w:rsidR="00EE3DC1">
          <w:rPr>
            <w:noProof/>
            <w:webHidden/>
          </w:rPr>
          <w:instrText xml:space="preserve"> PAGEREF _Toc383522484 \h </w:instrText>
        </w:r>
        <w:r w:rsidR="00EE3DC1">
          <w:rPr>
            <w:noProof/>
            <w:webHidden/>
          </w:rPr>
        </w:r>
        <w:r w:rsidR="00EE3DC1">
          <w:rPr>
            <w:noProof/>
            <w:webHidden/>
          </w:rPr>
          <w:fldChar w:fldCharType="separate"/>
        </w:r>
        <w:r w:rsidR="00EE3DC1">
          <w:rPr>
            <w:noProof/>
            <w:webHidden/>
          </w:rPr>
          <w:t>68</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5" w:history="1">
        <w:r w:rsidR="00EE3DC1" w:rsidRPr="0024203C">
          <w:rPr>
            <w:rStyle w:val="Hipervnculo"/>
            <w:rFonts w:eastAsiaTheme="majorEastAsia"/>
            <w:noProof/>
          </w:rPr>
          <w:t>6.13. Fusió</w:t>
        </w:r>
        <w:r w:rsidR="00EE3DC1">
          <w:rPr>
            <w:noProof/>
            <w:webHidden/>
          </w:rPr>
          <w:tab/>
        </w:r>
        <w:r w:rsidR="00EE3DC1">
          <w:rPr>
            <w:noProof/>
            <w:webHidden/>
          </w:rPr>
          <w:fldChar w:fldCharType="begin"/>
        </w:r>
        <w:r w:rsidR="00EE3DC1">
          <w:rPr>
            <w:noProof/>
            <w:webHidden/>
          </w:rPr>
          <w:instrText xml:space="preserve"> PAGEREF _Toc383522485 \h </w:instrText>
        </w:r>
        <w:r w:rsidR="00EE3DC1">
          <w:rPr>
            <w:noProof/>
            <w:webHidden/>
          </w:rPr>
        </w:r>
        <w:r w:rsidR="00EE3DC1">
          <w:rPr>
            <w:noProof/>
            <w:webHidden/>
          </w:rPr>
          <w:fldChar w:fldCharType="separate"/>
        </w:r>
        <w:r w:rsidR="00EE3DC1">
          <w:rPr>
            <w:noProof/>
            <w:webHidden/>
          </w:rPr>
          <w:t>75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6" w:history="1">
        <w:r w:rsidR="00EE3DC1" w:rsidRPr="0024203C">
          <w:rPr>
            <w:rStyle w:val="Hipervnculo"/>
            <w:rFonts w:eastAsiaTheme="majorEastAsia"/>
            <w:noProof/>
          </w:rPr>
          <w:t>6.14. Balanç de fusió</w:t>
        </w:r>
        <w:r w:rsidR="00EE3DC1">
          <w:rPr>
            <w:noProof/>
            <w:webHidden/>
          </w:rPr>
          <w:tab/>
        </w:r>
        <w:r w:rsidR="00EE3DC1">
          <w:rPr>
            <w:noProof/>
            <w:webHidden/>
          </w:rPr>
          <w:fldChar w:fldCharType="begin"/>
        </w:r>
        <w:r w:rsidR="00EE3DC1">
          <w:rPr>
            <w:noProof/>
            <w:webHidden/>
          </w:rPr>
          <w:instrText xml:space="preserve"> PAGEREF _Toc383522486 \h </w:instrText>
        </w:r>
        <w:r w:rsidR="00EE3DC1">
          <w:rPr>
            <w:noProof/>
            <w:webHidden/>
          </w:rPr>
        </w:r>
        <w:r w:rsidR="00EE3DC1">
          <w:rPr>
            <w:noProof/>
            <w:webHidden/>
          </w:rPr>
          <w:fldChar w:fldCharType="separate"/>
        </w:r>
        <w:r w:rsidR="00EE3DC1">
          <w:rPr>
            <w:noProof/>
            <w:webHidden/>
          </w:rPr>
          <w:t>76</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7" w:history="1">
        <w:r w:rsidR="00EE3DC1" w:rsidRPr="0024203C">
          <w:rPr>
            <w:rStyle w:val="Hipervnculo"/>
            <w:rFonts w:eastAsiaTheme="majorEastAsia"/>
            <w:noProof/>
          </w:rPr>
          <w:t>6.15. Mesura del Standardized Uptake Value (SUV)</w:t>
        </w:r>
        <w:r w:rsidR="00EE3DC1">
          <w:rPr>
            <w:noProof/>
            <w:webHidden/>
          </w:rPr>
          <w:tab/>
        </w:r>
        <w:r w:rsidR="00EE3DC1">
          <w:rPr>
            <w:noProof/>
            <w:webHidden/>
          </w:rPr>
          <w:fldChar w:fldCharType="begin"/>
        </w:r>
        <w:r w:rsidR="00EE3DC1">
          <w:rPr>
            <w:noProof/>
            <w:webHidden/>
          </w:rPr>
          <w:instrText xml:space="preserve"> PAGEREF _Toc383522487 \h </w:instrText>
        </w:r>
        <w:r w:rsidR="00EE3DC1">
          <w:rPr>
            <w:noProof/>
            <w:webHidden/>
          </w:rPr>
        </w:r>
        <w:r w:rsidR="00EE3DC1">
          <w:rPr>
            <w:noProof/>
            <w:webHidden/>
          </w:rPr>
          <w:fldChar w:fldCharType="separate"/>
        </w:r>
        <w:r w:rsidR="00EE3DC1">
          <w:rPr>
            <w:noProof/>
            <w:webHidden/>
          </w:rPr>
          <w:t>77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88" w:history="1">
        <w:r w:rsidR="00EE3DC1" w:rsidRPr="0024203C">
          <w:rPr>
            <w:rStyle w:val="Hipervnculo"/>
            <w:rFonts w:eastAsiaTheme="majorEastAsia"/>
            <w:noProof/>
            <w:lang w:eastAsia="ca-ES"/>
          </w:rPr>
          <w:t>6.15.1. Fórmules</w:t>
        </w:r>
        <w:r w:rsidR="00EE3DC1">
          <w:rPr>
            <w:noProof/>
            <w:webHidden/>
          </w:rPr>
          <w:tab/>
        </w:r>
        <w:r w:rsidR="00EE3DC1">
          <w:rPr>
            <w:noProof/>
            <w:webHidden/>
          </w:rPr>
          <w:fldChar w:fldCharType="begin"/>
        </w:r>
        <w:r w:rsidR="00EE3DC1">
          <w:rPr>
            <w:noProof/>
            <w:webHidden/>
          </w:rPr>
          <w:instrText xml:space="preserve"> PAGEREF _Toc383522488 \h </w:instrText>
        </w:r>
        <w:r w:rsidR="00EE3DC1">
          <w:rPr>
            <w:noProof/>
            <w:webHidden/>
          </w:rPr>
        </w:r>
        <w:r w:rsidR="00EE3DC1">
          <w:rPr>
            <w:noProof/>
            <w:webHidden/>
          </w:rPr>
          <w:fldChar w:fldCharType="separate"/>
        </w:r>
        <w:r w:rsidR="00EE3DC1">
          <w:rPr>
            <w:noProof/>
            <w:webHidden/>
          </w:rPr>
          <w:t>78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89" w:history="1">
        <w:r w:rsidR="00EE3DC1" w:rsidRPr="0024203C">
          <w:rPr>
            <w:rStyle w:val="Hipervnculo"/>
            <w:rFonts w:eastAsiaTheme="majorEastAsia"/>
            <w:noProof/>
            <w:lang w:eastAsia="ca-ES"/>
          </w:rPr>
          <w:t>6.15.1.1. SUV</w:t>
        </w:r>
        <w:r w:rsidR="00EE3DC1">
          <w:rPr>
            <w:noProof/>
            <w:webHidden/>
          </w:rPr>
          <w:tab/>
        </w:r>
        <w:r w:rsidR="00EE3DC1">
          <w:rPr>
            <w:noProof/>
            <w:webHidden/>
          </w:rPr>
          <w:fldChar w:fldCharType="begin"/>
        </w:r>
        <w:r w:rsidR="00EE3DC1">
          <w:rPr>
            <w:noProof/>
            <w:webHidden/>
          </w:rPr>
          <w:instrText xml:space="preserve"> PAGEREF _Toc383522489 \h </w:instrText>
        </w:r>
        <w:r w:rsidR="00EE3DC1">
          <w:rPr>
            <w:noProof/>
            <w:webHidden/>
          </w:rPr>
        </w:r>
        <w:r w:rsidR="00EE3DC1">
          <w:rPr>
            <w:noProof/>
            <w:webHidden/>
          </w:rPr>
          <w:fldChar w:fldCharType="separate"/>
        </w:r>
        <w:r w:rsidR="00EE3DC1">
          <w:rPr>
            <w:noProof/>
            <w:webHidden/>
          </w:rPr>
          <w:t>78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90" w:history="1">
        <w:r w:rsidR="00EE3DC1" w:rsidRPr="0024203C">
          <w:rPr>
            <w:rStyle w:val="Hipervnculo"/>
            <w:rFonts w:eastAsiaTheme="majorEastAsia"/>
            <w:noProof/>
          </w:rPr>
          <w:t>6.15.1.2. Factor de correcció de la desintegració</w:t>
        </w:r>
        <w:r w:rsidR="00EE3DC1">
          <w:rPr>
            <w:noProof/>
            <w:webHidden/>
          </w:rPr>
          <w:tab/>
        </w:r>
        <w:r w:rsidR="00EE3DC1">
          <w:rPr>
            <w:noProof/>
            <w:webHidden/>
          </w:rPr>
          <w:fldChar w:fldCharType="begin"/>
        </w:r>
        <w:r w:rsidR="00EE3DC1">
          <w:rPr>
            <w:noProof/>
            <w:webHidden/>
          </w:rPr>
          <w:instrText xml:space="preserve"> PAGEREF _Toc383522490 \h </w:instrText>
        </w:r>
        <w:r w:rsidR="00EE3DC1">
          <w:rPr>
            <w:noProof/>
            <w:webHidden/>
          </w:rPr>
        </w:r>
        <w:r w:rsidR="00EE3DC1">
          <w:rPr>
            <w:noProof/>
            <w:webHidden/>
          </w:rPr>
          <w:fldChar w:fldCharType="separate"/>
        </w:r>
        <w:r w:rsidR="00EE3DC1">
          <w:rPr>
            <w:noProof/>
            <w:webHidden/>
          </w:rPr>
          <w:t>78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91" w:history="1">
        <w:r w:rsidR="00EE3DC1" w:rsidRPr="0024203C">
          <w:rPr>
            <w:rStyle w:val="Hipervnculo"/>
            <w:rFonts w:eastAsiaTheme="majorEastAsia"/>
            <w:noProof/>
          </w:rPr>
          <w:t>6.15.1.3. Massa corporal magra</w:t>
        </w:r>
        <w:r w:rsidR="00EE3DC1">
          <w:rPr>
            <w:noProof/>
            <w:webHidden/>
          </w:rPr>
          <w:tab/>
        </w:r>
        <w:r w:rsidR="00EE3DC1">
          <w:rPr>
            <w:noProof/>
            <w:webHidden/>
          </w:rPr>
          <w:fldChar w:fldCharType="begin"/>
        </w:r>
        <w:r w:rsidR="00EE3DC1">
          <w:rPr>
            <w:noProof/>
            <w:webHidden/>
          </w:rPr>
          <w:instrText xml:space="preserve"> PAGEREF _Toc383522491 \h </w:instrText>
        </w:r>
        <w:r w:rsidR="00EE3DC1">
          <w:rPr>
            <w:noProof/>
            <w:webHidden/>
          </w:rPr>
        </w:r>
        <w:r w:rsidR="00EE3DC1">
          <w:rPr>
            <w:noProof/>
            <w:webHidden/>
          </w:rPr>
          <w:fldChar w:fldCharType="separate"/>
        </w:r>
        <w:r w:rsidR="00EE3DC1">
          <w:rPr>
            <w:noProof/>
            <w:webHidden/>
          </w:rPr>
          <w:t>79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92" w:history="1">
        <w:r w:rsidR="00EE3DC1" w:rsidRPr="0024203C">
          <w:rPr>
            <w:rStyle w:val="Hipervnculo"/>
            <w:rFonts w:eastAsiaTheme="majorEastAsia"/>
            <w:noProof/>
          </w:rPr>
          <w:t>6.15.1.4. Àrea de superfície corporal</w:t>
        </w:r>
        <w:r w:rsidR="00EE3DC1">
          <w:rPr>
            <w:noProof/>
            <w:webHidden/>
          </w:rPr>
          <w:tab/>
        </w:r>
        <w:r w:rsidR="00EE3DC1">
          <w:rPr>
            <w:noProof/>
            <w:webHidden/>
          </w:rPr>
          <w:fldChar w:fldCharType="begin"/>
        </w:r>
        <w:r w:rsidR="00EE3DC1">
          <w:rPr>
            <w:noProof/>
            <w:webHidden/>
          </w:rPr>
          <w:instrText xml:space="preserve"> PAGEREF _Toc383522492 \h </w:instrText>
        </w:r>
        <w:r w:rsidR="00EE3DC1">
          <w:rPr>
            <w:noProof/>
            <w:webHidden/>
          </w:rPr>
        </w:r>
        <w:r w:rsidR="00EE3DC1">
          <w:rPr>
            <w:noProof/>
            <w:webHidden/>
          </w:rPr>
          <w:fldChar w:fldCharType="separate"/>
        </w:r>
        <w:r w:rsidR="00EE3DC1">
          <w:rPr>
            <w:noProof/>
            <w:webHidden/>
          </w:rPr>
          <w:t>79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93" w:history="1">
        <w:r w:rsidR="00EE3DC1" w:rsidRPr="0024203C">
          <w:rPr>
            <w:rStyle w:val="Hipervnculo"/>
            <w:rFonts w:eastAsiaTheme="majorEastAsia"/>
            <w:noProof/>
          </w:rPr>
          <w:t>6.15.1.5. Fonts bibliogràfiques</w:t>
        </w:r>
        <w:r w:rsidR="00EE3DC1">
          <w:rPr>
            <w:noProof/>
            <w:webHidden/>
          </w:rPr>
          <w:tab/>
        </w:r>
        <w:r w:rsidR="00EE3DC1">
          <w:rPr>
            <w:noProof/>
            <w:webHidden/>
          </w:rPr>
          <w:fldChar w:fldCharType="begin"/>
        </w:r>
        <w:r w:rsidR="00EE3DC1">
          <w:rPr>
            <w:noProof/>
            <w:webHidden/>
          </w:rPr>
          <w:instrText xml:space="preserve"> PAGEREF _Toc383522493 \h </w:instrText>
        </w:r>
        <w:r w:rsidR="00EE3DC1">
          <w:rPr>
            <w:noProof/>
            <w:webHidden/>
          </w:rPr>
        </w:r>
        <w:r w:rsidR="00EE3DC1">
          <w:rPr>
            <w:noProof/>
            <w:webHidden/>
          </w:rPr>
          <w:fldChar w:fldCharType="separate"/>
        </w:r>
        <w:r w:rsidR="00EE3DC1">
          <w:rPr>
            <w:noProof/>
            <w:webHidden/>
          </w:rPr>
          <w:t>79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94" w:history="1">
        <w:r w:rsidR="00EE3DC1" w:rsidRPr="0024203C">
          <w:rPr>
            <w:rStyle w:val="Hipervnculo"/>
            <w:rFonts w:eastAsiaTheme="majorEastAsia"/>
            <w:noProof/>
          </w:rPr>
          <w:t>6.15.2. Dades requerides</w:t>
        </w:r>
        <w:r w:rsidR="00EE3DC1">
          <w:rPr>
            <w:noProof/>
            <w:webHidden/>
          </w:rPr>
          <w:tab/>
        </w:r>
        <w:r w:rsidR="00EE3DC1">
          <w:rPr>
            <w:noProof/>
            <w:webHidden/>
          </w:rPr>
          <w:fldChar w:fldCharType="begin"/>
        </w:r>
        <w:r w:rsidR="00EE3DC1">
          <w:rPr>
            <w:noProof/>
            <w:webHidden/>
          </w:rPr>
          <w:instrText xml:space="preserve"> PAGEREF _Toc383522494 \h </w:instrText>
        </w:r>
        <w:r w:rsidR="00EE3DC1">
          <w:rPr>
            <w:noProof/>
            <w:webHidden/>
          </w:rPr>
        </w:r>
        <w:r w:rsidR="00EE3DC1">
          <w:rPr>
            <w:noProof/>
            <w:webHidden/>
          </w:rPr>
          <w:fldChar w:fldCharType="separate"/>
        </w:r>
        <w:r w:rsidR="00EE3DC1">
          <w:rPr>
            <w:noProof/>
            <w:webHidden/>
          </w:rPr>
          <w:t>79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95" w:history="1">
        <w:r w:rsidR="00EE3DC1" w:rsidRPr="0024203C">
          <w:rPr>
            <w:rStyle w:val="Hipervnculo"/>
            <w:rFonts w:eastAsiaTheme="majorEastAsia"/>
            <w:noProof/>
          </w:rPr>
          <w:t>6.15.2.1. Atributs exclusius de fabricant</w:t>
        </w:r>
        <w:r w:rsidR="00EE3DC1">
          <w:rPr>
            <w:noProof/>
            <w:webHidden/>
          </w:rPr>
          <w:tab/>
        </w:r>
        <w:r w:rsidR="00EE3DC1">
          <w:rPr>
            <w:noProof/>
            <w:webHidden/>
          </w:rPr>
          <w:fldChar w:fldCharType="begin"/>
        </w:r>
        <w:r w:rsidR="00EE3DC1">
          <w:rPr>
            <w:noProof/>
            <w:webHidden/>
          </w:rPr>
          <w:instrText xml:space="preserve"> PAGEREF _Toc383522495 \h </w:instrText>
        </w:r>
        <w:r w:rsidR="00EE3DC1">
          <w:rPr>
            <w:noProof/>
            <w:webHidden/>
          </w:rPr>
        </w:r>
        <w:r w:rsidR="00EE3DC1">
          <w:rPr>
            <w:noProof/>
            <w:webHidden/>
          </w:rPr>
          <w:fldChar w:fldCharType="separate"/>
        </w:r>
        <w:r w:rsidR="00EE3DC1">
          <w:rPr>
            <w:noProof/>
            <w:webHidden/>
          </w:rPr>
          <w:t>80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96" w:history="1">
        <w:r w:rsidR="00EE3DC1" w:rsidRPr="0024203C">
          <w:rPr>
            <w:rStyle w:val="Hipervnculo"/>
            <w:rFonts w:eastAsiaTheme="majorEastAsia"/>
            <w:noProof/>
          </w:rPr>
          <w:t>6.16. Visor MPR 2D</w:t>
        </w:r>
        <w:r w:rsidR="00EE3DC1">
          <w:rPr>
            <w:noProof/>
            <w:webHidden/>
          </w:rPr>
          <w:tab/>
        </w:r>
        <w:r w:rsidR="00EE3DC1">
          <w:rPr>
            <w:noProof/>
            <w:webHidden/>
          </w:rPr>
          <w:fldChar w:fldCharType="begin"/>
        </w:r>
        <w:r w:rsidR="00EE3DC1">
          <w:rPr>
            <w:noProof/>
            <w:webHidden/>
          </w:rPr>
          <w:instrText xml:space="preserve"> PAGEREF _Toc383522496 \h </w:instrText>
        </w:r>
        <w:r w:rsidR="00EE3DC1">
          <w:rPr>
            <w:noProof/>
            <w:webHidden/>
          </w:rPr>
        </w:r>
        <w:r w:rsidR="00EE3DC1">
          <w:rPr>
            <w:noProof/>
            <w:webHidden/>
          </w:rPr>
          <w:fldChar w:fldCharType="separate"/>
        </w:r>
        <w:r w:rsidR="00EE3DC1">
          <w:rPr>
            <w:noProof/>
            <w:webHidden/>
          </w:rPr>
          <w:t>80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97" w:history="1">
        <w:r w:rsidR="00EE3DC1" w:rsidRPr="0024203C">
          <w:rPr>
            <w:rStyle w:val="Hipervnculo"/>
            <w:rFonts w:eastAsiaTheme="majorEastAsia"/>
            <w:noProof/>
          </w:rPr>
          <w:t>6.17. Visor 3D</w:t>
        </w:r>
        <w:r w:rsidR="00EE3DC1">
          <w:rPr>
            <w:noProof/>
            <w:webHidden/>
          </w:rPr>
          <w:tab/>
        </w:r>
        <w:r w:rsidR="00EE3DC1">
          <w:rPr>
            <w:noProof/>
            <w:webHidden/>
          </w:rPr>
          <w:fldChar w:fldCharType="begin"/>
        </w:r>
        <w:r w:rsidR="00EE3DC1">
          <w:rPr>
            <w:noProof/>
            <w:webHidden/>
          </w:rPr>
          <w:instrText xml:space="preserve"> PAGEREF _Toc383522497 \h </w:instrText>
        </w:r>
        <w:r w:rsidR="00EE3DC1">
          <w:rPr>
            <w:noProof/>
            <w:webHidden/>
          </w:rPr>
        </w:r>
        <w:r w:rsidR="00EE3DC1">
          <w:rPr>
            <w:noProof/>
            <w:webHidden/>
          </w:rPr>
          <w:fldChar w:fldCharType="separate"/>
        </w:r>
        <w:r w:rsidR="00EE3DC1">
          <w:rPr>
            <w:noProof/>
            <w:webHidden/>
          </w:rPr>
          <w:t>83</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98" w:history="1">
        <w:r w:rsidR="00EE3DC1" w:rsidRPr="0024203C">
          <w:rPr>
            <w:rStyle w:val="Hipervnculo"/>
            <w:rFonts w:eastAsiaTheme="majorEastAsia"/>
            <w:noProof/>
          </w:rPr>
          <w:t>6.18. Plans de tall</w:t>
        </w:r>
        <w:r w:rsidR="00EE3DC1">
          <w:rPr>
            <w:noProof/>
            <w:webHidden/>
          </w:rPr>
          <w:tab/>
        </w:r>
        <w:r w:rsidR="00EE3DC1">
          <w:rPr>
            <w:noProof/>
            <w:webHidden/>
          </w:rPr>
          <w:fldChar w:fldCharType="begin"/>
        </w:r>
        <w:r w:rsidR="00EE3DC1">
          <w:rPr>
            <w:noProof/>
            <w:webHidden/>
          </w:rPr>
          <w:instrText xml:space="preserve"> PAGEREF _Toc383522498 \h </w:instrText>
        </w:r>
        <w:r w:rsidR="00EE3DC1">
          <w:rPr>
            <w:noProof/>
            <w:webHidden/>
          </w:rPr>
        </w:r>
        <w:r w:rsidR="00EE3DC1">
          <w:rPr>
            <w:noProof/>
            <w:webHidden/>
          </w:rPr>
          <w:fldChar w:fldCharType="separate"/>
        </w:r>
        <w:r w:rsidR="00EE3DC1">
          <w:rPr>
            <w:noProof/>
            <w:webHidden/>
          </w:rPr>
          <w:t>84</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99" w:history="1">
        <w:r w:rsidR="00EE3DC1" w:rsidRPr="0024203C">
          <w:rPr>
            <w:rStyle w:val="Hipervnculo"/>
            <w:rFonts w:eastAsiaTheme="majorEastAsia"/>
            <w:noProof/>
          </w:rPr>
          <w:t>6.19. Rotació 3D</w:t>
        </w:r>
        <w:r w:rsidR="00EE3DC1">
          <w:rPr>
            <w:noProof/>
            <w:webHidden/>
          </w:rPr>
          <w:tab/>
        </w:r>
        <w:r w:rsidR="00EE3DC1">
          <w:rPr>
            <w:noProof/>
            <w:webHidden/>
          </w:rPr>
          <w:fldChar w:fldCharType="begin"/>
        </w:r>
        <w:r w:rsidR="00EE3DC1">
          <w:rPr>
            <w:noProof/>
            <w:webHidden/>
          </w:rPr>
          <w:instrText xml:space="preserve"> PAGEREF _Toc383522499 \h </w:instrText>
        </w:r>
        <w:r w:rsidR="00EE3DC1">
          <w:rPr>
            <w:noProof/>
            <w:webHidden/>
          </w:rPr>
        </w:r>
        <w:r w:rsidR="00EE3DC1">
          <w:rPr>
            <w:noProof/>
            <w:webHidden/>
          </w:rPr>
          <w:fldChar w:fldCharType="separate"/>
        </w:r>
        <w:r w:rsidR="00EE3DC1">
          <w:rPr>
            <w:noProof/>
            <w:webHidden/>
          </w:rPr>
          <w:t>86</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00" w:history="1">
        <w:r w:rsidR="00EE3DC1" w:rsidRPr="0024203C">
          <w:rPr>
            <w:rStyle w:val="Hipervnculo"/>
            <w:rFonts w:eastAsiaTheme="majorEastAsia"/>
            <w:noProof/>
          </w:rPr>
          <w:t>7. Tests de diagnosi</w:t>
        </w:r>
        <w:r w:rsidR="00EE3DC1">
          <w:rPr>
            <w:noProof/>
            <w:webHidden/>
          </w:rPr>
          <w:tab/>
        </w:r>
        <w:r w:rsidR="00EE3DC1">
          <w:rPr>
            <w:noProof/>
            <w:webHidden/>
          </w:rPr>
          <w:fldChar w:fldCharType="begin"/>
        </w:r>
        <w:r w:rsidR="00EE3DC1">
          <w:rPr>
            <w:noProof/>
            <w:webHidden/>
          </w:rPr>
          <w:instrText xml:space="preserve"> PAGEREF _Toc383522500 \h </w:instrText>
        </w:r>
        <w:r w:rsidR="00EE3DC1">
          <w:rPr>
            <w:noProof/>
            <w:webHidden/>
          </w:rPr>
        </w:r>
        <w:r w:rsidR="00EE3DC1">
          <w:rPr>
            <w:noProof/>
            <w:webHidden/>
          </w:rPr>
          <w:fldChar w:fldCharType="separate"/>
        </w:r>
        <w:r w:rsidR="00EE3DC1">
          <w:rPr>
            <w:noProof/>
            <w:webHidden/>
          </w:rPr>
          <w:t>87</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01" w:history="1">
        <w:r w:rsidR="00EE3DC1" w:rsidRPr="0024203C">
          <w:rPr>
            <w:rStyle w:val="Hipervnculo"/>
            <w:rFonts w:eastAsiaTheme="majorEastAsia"/>
            <w:noProof/>
          </w:rPr>
          <w:t>8. Impressió DICOM</w:t>
        </w:r>
        <w:r w:rsidR="00EE3DC1">
          <w:rPr>
            <w:noProof/>
            <w:webHidden/>
          </w:rPr>
          <w:tab/>
        </w:r>
        <w:r w:rsidR="00EE3DC1">
          <w:rPr>
            <w:noProof/>
            <w:webHidden/>
          </w:rPr>
          <w:fldChar w:fldCharType="begin"/>
        </w:r>
        <w:r w:rsidR="00EE3DC1">
          <w:rPr>
            <w:noProof/>
            <w:webHidden/>
          </w:rPr>
          <w:instrText xml:space="preserve"> PAGEREF _Toc383522501 \h </w:instrText>
        </w:r>
        <w:r w:rsidR="00EE3DC1">
          <w:rPr>
            <w:noProof/>
            <w:webHidden/>
          </w:rPr>
        </w:r>
        <w:r w:rsidR="00EE3DC1">
          <w:rPr>
            <w:noProof/>
            <w:webHidden/>
          </w:rPr>
          <w:fldChar w:fldCharType="separate"/>
        </w:r>
        <w:r w:rsidR="00EE3DC1">
          <w:rPr>
            <w:noProof/>
            <w:webHidden/>
          </w:rPr>
          <w:t>89</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2" w:history="1">
        <w:r w:rsidR="00EE3DC1" w:rsidRPr="0024203C">
          <w:rPr>
            <w:rStyle w:val="Hipervnculo"/>
            <w:rFonts w:eastAsiaTheme="majorEastAsia"/>
            <w:noProof/>
          </w:rPr>
          <w:t>8.1. Seleccionar imatges a imprimir</w:t>
        </w:r>
        <w:r w:rsidR="00EE3DC1">
          <w:rPr>
            <w:noProof/>
            <w:webHidden/>
          </w:rPr>
          <w:tab/>
        </w:r>
        <w:r w:rsidR="00EE3DC1">
          <w:rPr>
            <w:noProof/>
            <w:webHidden/>
          </w:rPr>
          <w:fldChar w:fldCharType="begin"/>
        </w:r>
        <w:r w:rsidR="00EE3DC1">
          <w:rPr>
            <w:noProof/>
            <w:webHidden/>
          </w:rPr>
          <w:instrText xml:space="preserve"> PAGEREF _Toc383522502 \h </w:instrText>
        </w:r>
        <w:r w:rsidR="00EE3DC1">
          <w:rPr>
            <w:noProof/>
            <w:webHidden/>
          </w:rPr>
        </w:r>
        <w:r w:rsidR="00EE3DC1">
          <w:rPr>
            <w:noProof/>
            <w:webHidden/>
          </w:rPr>
          <w:fldChar w:fldCharType="separate"/>
        </w:r>
        <w:r w:rsidR="00EE3DC1">
          <w:rPr>
            <w:noProof/>
            <w:webHidden/>
          </w:rPr>
          <w:t>90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3" w:history="1">
        <w:r w:rsidR="00EE3DC1" w:rsidRPr="0024203C">
          <w:rPr>
            <w:rStyle w:val="Hipervnculo"/>
            <w:rFonts w:eastAsiaTheme="majorEastAsia"/>
            <w:noProof/>
          </w:rPr>
          <w:t>8.2. Afegir impressora</w:t>
        </w:r>
        <w:r w:rsidR="00EE3DC1">
          <w:rPr>
            <w:noProof/>
            <w:webHidden/>
          </w:rPr>
          <w:tab/>
        </w:r>
        <w:r w:rsidR="00EE3DC1">
          <w:rPr>
            <w:noProof/>
            <w:webHidden/>
          </w:rPr>
          <w:fldChar w:fldCharType="begin"/>
        </w:r>
        <w:r w:rsidR="00EE3DC1">
          <w:rPr>
            <w:noProof/>
            <w:webHidden/>
          </w:rPr>
          <w:instrText xml:space="preserve"> PAGEREF _Toc383522503 \h </w:instrText>
        </w:r>
        <w:r w:rsidR="00EE3DC1">
          <w:rPr>
            <w:noProof/>
            <w:webHidden/>
          </w:rPr>
        </w:r>
        <w:r w:rsidR="00EE3DC1">
          <w:rPr>
            <w:noProof/>
            <w:webHidden/>
          </w:rPr>
          <w:fldChar w:fldCharType="separate"/>
        </w:r>
        <w:r w:rsidR="00EE3DC1">
          <w:rPr>
            <w:noProof/>
            <w:webHidden/>
          </w:rPr>
          <w:t>91</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04" w:history="1">
        <w:r w:rsidR="00EE3DC1" w:rsidRPr="0024203C">
          <w:rPr>
            <w:rStyle w:val="Hipervnculo"/>
            <w:rFonts w:eastAsiaTheme="majorEastAsia"/>
            <w:noProof/>
          </w:rPr>
          <w:t>9. Els menús</w:t>
        </w:r>
        <w:r w:rsidR="00EE3DC1">
          <w:rPr>
            <w:noProof/>
            <w:webHidden/>
          </w:rPr>
          <w:tab/>
        </w:r>
        <w:r w:rsidR="00EE3DC1">
          <w:rPr>
            <w:noProof/>
            <w:webHidden/>
          </w:rPr>
          <w:fldChar w:fldCharType="begin"/>
        </w:r>
        <w:r w:rsidR="00EE3DC1">
          <w:rPr>
            <w:noProof/>
            <w:webHidden/>
          </w:rPr>
          <w:instrText xml:space="preserve"> PAGEREF _Toc383522504 \h </w:instrText>
        </w:r>
        <w:r w:rsidR="00EE3DC1">
          <w:rPr>
            <w:noProof/>
            <w:webHidden/>
          </w:rPr>
        </w:r>
        <w:r w:rsidR="00EE3DC1">
          <w:rPr>
            <w:noProof/>
            <w:webHidden/>
          </w:rPr>
          <w:fldChar w:fldCharType="separate"/>
        </w:r>
        <w:r w:rsidR="00EE3DC1">
          <w:rPr>
            <w:noProof/>
            <w:webHidden/>
          </w:rPr>
          <w:t>93</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5" w:history="1">
        <w:r w:rsidR="00EE3DC1" w:rsidRPr="0024203C">
          <w:rPr>
            <w:rStyle w:val="Hipervnculo"/>
            <w:rFonts w:eastAsiaTheme="majorEastAsia"/>
            <w:noProof/>
          </w:rPr>
          <w:t>9.1. Menú Fitxer</w:t>
        </w:r>
        <w:r w:rsidR="00EE3DC1">
          <w:rPr>
            <w:noProof/>
            <w:webHidden/>
          </w:rPr>
          <w:tab/>
        </w:r>
        <w:r w:rsidR="00EE3DC1">
          <w:rPr>
            <w:noProof/>
            <w:webHidden/>
          </w:rPr>
          <w:fldChar w:fldCharType="begin"/>
        </w:r>
        <w:r w:rsidR="00EE3DC1">
          <w:rPr>
            <w:noProof/>
            <w:webHidden/>
          </w:rPr>
          <w:instrText xml:space="preserve"> PAGEREF _Toc383522505 \h </w:instrText>
        </w:r>
        <w:r w:rsidR="00EE3DC1">
          <w:rPr>
            <w:noProof/>
            <w:webHidden/>
          </w:rPr>
        </w:r>
        <w:r w:rsidR="00EE3DC1">
          <w:rPr>
            <w:noProof/>
            <w:webHidden/>
          </w:rPr>
          <w:fldChar w:fldCharType="separate"/>
        </w:r>
        <w:r w:rsidR="00EE3DC1">
          <w:rPr>
            <w:noProof/>
            <w:webHidden/>
          </w:rPr>
          <w:t>94</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6" w:history="1">
        <w:r w:rsidR="00EE3DC1" w:rsidRPr="0024203C">
          <w:rPr>
            <w:rStyle w:val="Hipervnculo"/>
            <w:rFonts w:eastAsiaTheme="majorEastAsia"/>
            <w:noProof/>
          </w:rPr>
          <w:t>9.2. Menú Visualització</w:t>
        </w:r>
        <w:r w:rsidR="00EE3DC1">
          <w:rPr>
            <w:noProof/>
            <w:webHidden/>
          </w:rPr>
          <w:tab/>
        </w:r>
        <w:r w:rsidR="00EE3DC1">
          <w:rPr>
            <w:noProof/>
            <w:webHidden/>
          </w:rPr>
          <w:fldChar w:fldCharType="begin"/>
        </w:r>
        <w:r w:rsidR="00EE3DC1">
          <w:rPr>
            <w:noProof/>
            <w:webHidden/>
          </w:rPr>
          <w:instrText xml:space="preserve"> PAGEREF _Toc383522506 \h </w:instrText>
        </w:r>
        <w:r w:rsidR="00EE3DC1">
          <w:rPr>
            <w:noProof/>
            <w:webHidden/>
          </w:rPr>
        </w:r>
        <w:r w:rsidR="00EE3DC1">
          <w:rPr>
            <w:noProof/>
            <w:webHidden/>
          </w:rPr>
          <w:fldChar w:fldCharType="separate"/>
        </w:r>
        <w:r w:rsidR="00EE3DC1">
          <w:rPr>
            <w:noProof/>
            <w:webHidden/>
          </w:rPr>
          <w:t>95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7" w:history="1">
        <w:r w:rsidR="00EE3DC1" w:rsidRPr="0024203C">
          <w:rPr>
            <w:rStyle w:val="Hipervnculo"/>
            <w:rFonts w:eastAsia="Verdana"/>
            <w:noProof/>
          </w:rPr>
          <w:t>9.3.</w:t>
        </w:r>
        <w:r w:rsidR="00EE3DC1" w:rsidRPr="0024203C">
          <w:rPr>
            <w:rStyle w:val="Hipervnculo"/>
            <w:rFonts w:eastAsiaTheme="majorEastAsia"/>
            <w:noProof/>
          </w:rPr>
          <w:t xml:space="preserve"> Menú Eines</w:t>
        </w:r>
        <w:r w:rsidR="00EE3DC1">
          <w:rPr>
            <w:noProof/>
            <w:webHidden/>
          </w:rPr>
          <w:tab/>
        </w:r>
        <w:r w:rsidR="00EE3DC1">
          <w:rPr>
            <w:noProof/>
            <w:webHidden/>
          </w:rPr>
          <w:fldChar w:fldCharType="begin"/>
        </w:r>
        <w:r w:rsidR="00EE3DC1">
          <w:rPr>
            <w:noProof/>
            <w:webHidden/>
          </w:rPr>
          <w:instrText xml:space="preserve"> PAGEREF _Toc383522507 \h </w:instrText>
        </w:r>
        <w:r w:rsidR="00EE3DC1">
          <w:rPr>
            <w:noProof/>
            <w:webHidden/>
          </w:rPr>
        </w:r>
        <w:r w:rsidR="00EE3DC1">
          <w:rPr>
            <w:noProof/>
            <w:webHidden/>
          </w:rPr>
          <w:fldChar w:fldCharType="separate"/>
        </w:r>
        <w:r w:rsidR="00EE3DC1">
          <w:rPr>
            <w:noProof/>
            <w:webHidden/>
          </w:rPr>
          <w:t>96</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8" w:history="1">
        <w:r w:rsidR="00EE3DC1" w:rsidRPr="0024203C">
          <w:rPr>
            <w:rStyle w:val="Hipervnculo"/>
            <w:rFonts w:eastAsiaTheme="majorEastAsia"/>
            <w:noProof/>
          </w:rPr>
          <w:t>9.4. Menú Finestra</w:t>
        </w:r>
        <w:r w:rsidR="00EE3DC1">
          <w:rPr>
            <w:noProof/>
            <w:webHidden/>
          </w:rPr>
          <w:tab/>
        </w:r>
        <w:r w:rsidR="00EE3DC1">
          <w:rPr>
            <w:noProof/>
            <w:webHidden/>
          </w:rPr>
          <w:fldChar w:fldCharType="begin"/>
        </w:r>
        <w:r w:rsidR="00EE3DC1">
          <w:rPr>
            <w:noProof/>
            <w:webHidden/>
          </w:rPr>
          <w:instrText xml:space="preserve"> PAGEREF _Toc383522508 \h </w:instrText>
        </w:r>
        <w:r w:rsidR="00EE3DC1">
          <w:rPr>
            <w:noProof/>
            <w:webHidden/>
          </w:rPr>
        </w:r>
        <w:r w:rsidR="00EE3DC1">
          <w:rPr>
            <w:noProof/>
            <w:webHidden/>
          </w:rPr>
          <w:fldChar w:fldCharType="separate"/>
        </w:r>
        <w:r w:rsidR="00EE3DC1">
          <w:rPr>
            <w:noProof/>
            <w:webHidden/>
          </w:rPr>
          <w:t>97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09" w:history="1">
        <w:r w:rsidR="00EE3DC1" w:rsidRPr="0024203C">
          <w:rPr>
            <w:rStyle w:val="Hipervnculo"/>
            <w:rFonts w:eastAsiaTheme="majorEastAsia"/>
            <w:noProof/>
          </w:rPr>
          <w:t>9.4.1. Maximitza a múltiples pantalles</w:t>
        </w:r>
        <w:r w:rsidR="00EE3DC1">
          <w:rPr>
            <w:noProof/>
            <w:webHidden/>
          </w:rPr>
          <w:tab/>
        </w:r>
        <w:r w:rsidR="00EE3DC1">
          <w:rPr>
            <w:noProof/>
            <w:webHidden/>
          </w:rPr>
          <w:fldChar w:fldCharType="begin"/>
        </w:r>
        <w:r w:rsidR="00EE3DC1">
          <w:rPr>
            <w:noProof/>
            <w:webHidden/>
          </w:rPr>
          <w:instrText xml:space="preserve"> PAGEREF _Toc383522509 \h </w:instrText>
        </w:r>
        <w:r w:rsidR="00EE3DC1">
          <w:rPr>
            <w:noProof/>
            <w:webHidden/>
          </w:rPr>
        </w:r>
        <w:r w:rsidR="00EE3DC1">
          <w:rPr>
            <w:noProof/>
            <w:webHidden/>
          </w:rPr>
          <w:fldChar w:fldCharType="separate"/>
        </w:r>
        <w:r w:rsidR="00EE3DC1">
          <w:rPr>
            <w:noProof/>
            <w:webHidden/>
          </w:rPr>
          <w:t>97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10" w:history="1">
        <w:r w:rsidR="00EE3DC1" w:rsidRPr="0024203C">
          <w:rPr>
            <w:rStyle w:val="Hipervnculo"/>
            <w:rFonts w:eastAsiaTheme="majorEastAsia"/>
            <w:noProof/>
          </w:rPr>
          <w:t>9.4.2. Mou a la pantalla</w:t>
        </w:r>
        <w:r w:rsidR="00EE3DC1">
          <w:rPr>
            <w:noProof/>
            <w:webHidden/>
          </w:rPr>
          <w:tab/>
        </w:r>
        <w:r w:rsidR="00EE3DC1">
          <w:rPr>
            <w:noProof/>
            <w:webHidden/>
          </w:rPr>
          <w:fldChar w:fldCharType="begin"/>
        </w:r>
        <w:r w:rsidR="00EE3DC1">
          <w:rPr>
            <w:noProof/>
            <w:webHidden/>
          </w:rPr>
          <w:instrText xml:space="preserve"> PAGEREF _Toc383522510 \h </w:instrText>
        </w:r>
        <w:r w:rsidR="00EE3DC1">
          <w:rPr>
            <w:noProof/>
            <w:webHidden/>
          </w:rPr>
        </w:r>
        <w:r w:rsidR="00EE3DC1">
          <w:rPr>
            <w:noProof/>
            <w:webHidden/>
          </w:rPr>
          <w:fldChar w:fldCharType="separate"/>
        </w:r>
        <w:r w:rsidR="00EE3DC1">
          <w:rPr>
            <w:noProof/>
            <w:webHidden/>
          </w:rPr>
          <w:t>97</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1" w:history="1">
        <w:r w:rsidR="00EE3DC1" w:rsidRPr="0024203C">
          <w:rPr>
            <w:rStyle w:val="Hipervnculo"/>
            <w:rFonts w:eastAsiaTheme="majorEastAsia"/>
            <w:noProof/>
          </w:rPr>
          <w:t>9.5. Menú Ajuda</w:t>
        </w:r>
        <w:r w:rsidR="00EE3DC1">
          <w:rPr>
            <w:noProof/>
            <w:webHidden/>
          </w:rPr>
          <w:tab/>
        </w:r>
        <w:r w:rsidR="00EE3DC1">
          <w:rPr>
            <w:noProof/>
            <w:webHidden/>
          </w:rPr>
          <w:fldChar w:fldCharType="begin"/>
        </w:r>
        <w:r w:rsidR="00EE3DC1">
          <w:rPr>
            <w:noProof/>
            <w:webHidden/>
          </w:rPr>
          <w:instrText xml:space="preserve"> PAGEREF _Toc383522511 \h </w:instrText>
        </w:r>
        <w:r w:rsidR="00EE3DC1">
          <w:rPr>
            <w:noProof/>
            <w:webHidden/>
          </w:rPr>
        </w:r>
        <w:r w:rsidR="00EE3DC1">
          <w:rPr>
            <w:noProof/>
            <w:webHidden/>
          </w:rPr>
          <w:fldChar w:fldCharType="separate"/>
        </w:r>
        <w:r w:rsidR="00EE3DC1">
          <w:rPr>
            <w:noProof/>
            <w:webHidden/>
          </w:rPr>
          <w:t>99</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12" w:history="1">
        <w:r w:rsidR="00EE3DC1" w:rsidRPr="0024203C">
          <w:rPr>
            <w:rStyle w:val="Hipervnculo"/>
            <w:rFonts w:eastAsiaTheme="majorEastAsia"/>
            <w:noProof/>
          </w:rPr>
          <w:t>10. Configuracions</w:t>
        </w:r>
        <w:r w:rsidR="00EE3DC1">
          <w:rPr>
            <w:noProof/>
            <w:webHidden/>
          </w:rPr>
          <w:tab/>
        </w:r>
        <w:r w:rsidR="00EE3DC1">
          <w:rPr>
            <w:noProof/>
            <w:webHidden/>
          </w:rPr>
          <w:fldChar w:fldCharType="begin"/>
        </w:r>
        <w:r w:rsidR="00EE3DC1">
          <w:rPr>
            <w:noProof/>
            <w:webHidden/>
          </w:rPr>
          <w:instrText xml:space="preserve"> PAGEREF _Toc383522512 \h </w:instrText>
        </w:r>
        <w:r w:rsidR="00EE3DC1">
          <w:rPr>
            <w:noProof/>
            <w:webHidden/>
          </w:rPr>
        </w:r>
        <w:r w:rsidR="00EE3DC1">
          <w:rPr>
            <w:noProof/>
            <w:webHidden/>
          </w:rPr>
          <w:fldChar w:fldCharType="separate"/>
        </w:r>
        <w:r w:rsidR="00EE3DC1">
          <w:rPr>
            <w:noProof/>
            <w:webHidden/>
          </w:rPr>
          <w:t>100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3" w:history="1">
        <w:r w:rsidR="00EE3DC1" w:rsidRPr="0024203C">
          <w:rPr>
            <w:rStyle w:val="Hipervnculo"/>
            <w:rFonts w:eastAsiaTheme="majorEastAsia"/>
            <w:noProof/>
          </w:rPr>
          <w:t>10.1. Configuració Visor 2D</w:t>
        </w:r>
        <w:r w:rsidR="00EE3DC1">
          <w:rPr>
            <w:noProof/>
            <w:webHidden/>
          </w:rPr>
          <w:tab/>
        </w:r>
        <w:r w:rsidR="00EE3DC1">
          <w:rPr>
            <w:noProof/>
            <w:webHidden/>
          </w:rPr>
          <w:fldChar w:fldCharType="begin"/>
        </w:r>
        <w:r w:rsidR="00EE3DC1">
          <w:rPr>
            <w:noProof/>
            <w:webHidden/>
          </w:rPr>
          <w:instrText xml:space="preserve"> PAGEREF _Toc383522513 \h </w:instrText>
        </w:r>
        <w:r w:rsidR="00EE3DC1">
          <w:rPr>
            <w:noProof/>
            <w:webHidden/>
          </w:rPr>
        </w:r>
        <w:r w:rsidR="00EE3DC1">
          <w:rPr>
            <w:noProof/>
            <w:webHidden/>
          </w:rPr>
          <w:fldChar w:fldCharType="separate"/>
        </w:r>
        <w:r w:rsidR="00EE3DC1">
          <w:rPr>
            <w:noProof/>
            <w:webHidden/>
          </w:rPr>
          <w:t>100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4" w:history="1">
        <w:r w:rsidR="00EE3DC1" w:rsidRPr="0024203C">
          <w:rPr>
            <w:rStyle w:val="Hipervnculo"/>
            <w:rFonts w:eastAsiaTheme="majorEastAsia"/>
            <w:noProof/>
          </w:rPr>
          <w:t>10.2. Configuració de la distribució dels visors 2D</w:t>
        </w:r>
        <w:r w:rsidR="00EE3DC1">
          <w:rPr>
            <w:noProof/>
            <w:webHidden/>
          </w:rPr>
          <w:tab/>
        </w:r>
        <w:r w:rsidR="00EE3DC1">
          <w:rPr>
            <w:noProof/>
            <w:webHidden/>
          </w:rPr>
          <w:fldChar w:fldCharType="begin"/>
        </w:r>
        <w:r w:rsidR="00EE3DC1">
          <w:rPr>
            <w:noProof/>
            <w:webHidden/>
          </w:rPr>
          <w:instrText xml:space="preserve"> PAGEREF _Toc383522514 \h </w:instrText>
        </w:r>
        <w:r w:rsidR="00EE3DC1">
          <w:rPr>
            <w:noProof/>
            <w:webHidden/>
          </w:rPr>
        </w:r>
        <w:r w:rsidR="00EE3DC1">
          <w:rPr>
            <w:noProof/>
            <w:webHidden/>
          </w:rPr>
          <w:fldChar w:fldCharType="separate"/>
        </w:r>
        <w:r w:rsidR="00EE3DC1">
          <w:rPr>
            <w:noProof/>
            <w:webHidden/>
          </w:rPr>
          <w:t>101</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5" w:history="1">
        <w:r w:rsidR="00EE3DC1" w:rsidRPr="0024203C">
          <w:rPr>
            <w:rStyle w:val="Hipervnculo"/>
            <w:rFonts w:eastAsiaTheme="majorEastAsia"/>
            <w:noProof/>
          </w:rPr>
          <w:t>10.3. Configuració PACS</w:t>
        </w:r>
        <w:r w:rsidR="00EE3DC1">
          <w:rPr>
            <w:noProof/>
            <w:webHidden/>
          </w:rPr>
          <w:tab/>
        </w:r>
        <w:r w:rsidR="00EE3DC1">
          <w:rPr>
            <w:noProof/>
            <w:webHidden/>
          </w:rPr>
          <w:fldChar w:fldCharType="begin"/>
        </w:r>
        <w:r w:rsidR="00EE3DC1">
          <w:rPr>
            <w:noProof/>
            <w:webHidden/>
          </w:rPr>
          <w:instrText xml:space="preserve"> PAGEREF _Toc383522515 \h </w:instrText>
        </w:r>
        <w:r w:rsidR="00EE3DC1">
          <w:rPr>
            <w:noProof/>
            <w:webHidden/>
          </w:rPr>
        </w:r>
        <w:r w:rsidR="00EE3DC1">
          <w:rPr>
            <w:noProof/>
            <w:webHidden/>
          </w:rPr>
          <w:fldChar w:fldCharType="separate"/>
        </w:r>
        <w:r w:rsidR="00EE3DC1">
          <w:rPr>
            <w:noProof/>
            <w:webHidden/>
          </w:rPr>
          <w:t>102</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16" w:history="1">
        <w:r w:rsidR="00EE3DC1" w:rsidRPr="0024203C">
          <w:rPr>
            <w:rStyle w:val="Hipervnculo"/>
            <w:rFonts w:eastAsiaTheme="majorEastAsia"/>
            <w:noProof/>
          </w:rPr>
          <w:t>10.3.1. Servidors PACS</w:t>
        </w:r>
        <w:r w:rsidR="00EE3DC1">
          <w:rPr>
            <w:noProof/>
            <w:webHidden/>
          </w:rPr>
          <w:tab/>
        </w:r>
        <w:r w:rsidR="00EE3DC1">
          <w:rPr>
            <w:noProof/>
            <w:webHidden/>
          </w:rPr>
          <w:fldChar w:fldCharType="begin"/>
        </w:r>
        <w:r w:rsidR="00EE3DC1">
          <w:rPr>
            <w:noProof/>
            <w:webHidden/>
          </w:rPr>
          <w:instrText xml:space="preserve"> PAGEREF _Toc383522516 \h </w:instrText>
        </w:r>
        <w:r w:rsidR="00EE3DC1">
          <w:rPr>
            <w:noProof/>
            <w:webHidden/>
          </w:rPr>
        </w:r>
        <w:r w:rsidR="00EE3DC1">
          <w:rPr>
            <w:noProof/>
            <w:webHidden/>
          </w:rPr>
          <w:fldChar w:fldCharType="separate"/>
        </w:r>
        <w:r w:rsidR="00EE3DC1">
          <w:rPr>
            <w:noProof/>
            <w:webHidden/>
          </w:rPr>
          <w:t>102</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17" w:history="1">
        <w:r w:rsidR="00EE3DC1" w:rsidRPr="0024203C">
          <w:rPr>
            <w:rStyle w:val="Hipervnculo"/>
            <w:rFonts w:eastAsiaTheme="majorEastAsia"/>
            <w:noProof/>
          </w:rPr>
          <w:t>10.3.2. Configuració Local</w:t>
        </w:r>
        <w:r w:rsidR="00EE3DC1">
          <w:rPr>
            <w:noProof/>
            <w:webHidden/>
          </w:rPr>
          <w:tab/>
        </w:r>
        <w:r w:rsidR="00EE3DC1">
          <w:rPr>
            <w:noProof/>
            <w:webHidden/>
          </w:rPr>
          <w:fldChar w:fldCharType="begin"/>
        </w:r>
        <w:r w:rsidR="00EE3DC1">
          <w:rPr>
            <w:noProof/>
            <w:webHidden/>
          </w:rPr>
          <w:instrText xml:space="preserve"> PAGEREF _Toc383522517 \h </w:instrText>
        </w:r>
        <w:r w:rsidR="00EE3DC1">
          <w:rPr>
            <w:noProof/>
            <w:webHidden/>
          </w:rPr>
        </w:r>
        <w:r w:rsidR="00EE3DC1">
          <w:rPr>
            <w:noProof/>
            <w:webHidden/>
          </w:rPr>
          <w:fldChar w:fldCharType="separate"/>
        </w:r>
        <w:r w:rsidR="00EE3DC1">
          <w:rPr>
            <w:noProof/>
            <w:webHidden/>
          </w:rPr>
          <w:t>103</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8" w:history="1">
        <w:r w:rsidR="00EE3DC1" w:rsidRPr="0024203C">
          <w:rPr>
            <w:rStyle w:val="Hipervnculo"/>
            <w:rFonts w:eastAsiaTheme="majorEastAsia"/>
            <w:noProof/>
          </w:rPr>
          <w:t>10.4. Configuració de la base de dades local</w:t>
        </w:r>
        <w:r w:rsidR="00EE3DC1">
          <w:rPr>
            <w:noProof/>
            <w:webHidden/>
          </w:rPr>
          <w:tab/>
        </w:r>
        <w:r w:rsidR="00EE3DC1">
          <w:rPr>
            <w:noProof/>
            <w:webHidden/>
          </w:rPr>
          <w:fldChar w:fldCharType="begin"/>
        </w:r>
        <w:r w:rsidR="00EE3DC1">
          <w:rPr>
            <w:noProof/>
            <w:webHidden/>
          </w:rPr>
          <w:instrText xml:space="preserve"> PAGEREF _Toc383522518 \h </w:instrText>
        </w:r>
        <w:r w:rsidR="00EE3DC1">
          <w:rPr>
            <w:noProof/>
            <w:webHidden/>
          </w:rPr>
        </w:r>
        <w:r w:rsidR="00EE3DC1">
          <w:rPr>
            <w:noProof/>
            <w:webHidden/>
          </w:rPr>
          <w:fldChar w:fldCharType="separate"/>
        </w:r>
        <w:r w:rsidR="00EE3DC1">
          <w:rPr>
            <w:noProof/>
            <w:webHidden/>
          </w:rPr>
          <w:t>105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9" w:history="1">
        <w:r w:rsidR="00EE3DC1" w:rsidRPr="0024203C">
          <w:rPr>
            <w:rStyle w:val="Hipervnculo"/>
            <w:rFonts w:eastAsiaTheme="majorEastAsia"/>
            <w:noProof/>
          </w:rPr>
          <w:t>10.5. Configuració del RIS</w:t>
        </w:r>
        <w:r w:rsidR="00EE3DC1">
          <w:rPr>
            <w:noProof/>
            <w:webHidden/>
          </w:rPr>
          <w:tab/>
        </w:r>
        <w:r w:rsidR="00EE3DC1">
          <w:rPr>
            <w:noProof/>
            <w:webHidden/>
          </w:rPr>
          <w:fldChar w:fldCharType="begin"/>
        </w:r>
        <w:r w:rsidR="00EE3DC1">
          <w:rPr>
            <w:noProof/>
            <w:webHidden/>
          </w:rPr>
          <w:instrText xml:space="preserve"> PAGEREF _Toc383522519 \h </w:instrText>
        </w:r>
        <w:r w:rsidR="00EE3DC1">
          <w:rPr>
            <w:noProof/>
            <w:webHidden/>
          </w:rPr>
        </w:r>
        <w:r w:rsidR="00EE3DC1">
          <w:rPr>
            <w:noProof/>
            <w:webHidden/>
          </w:rPr>
          <w:fldChar w:fldCharType="separate"/>
        </w:r>
        <w:r w:rsidR="00EE3DC1">
          <w:rPr>
            <w:noProof/>
            <w:webHidden/>
          </w:rPr>
          <w:t>107</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20" w:history="1">
        <w:r w:rsidR="00EE3DC1" w:rsidRPr="0024203C">
          <w:rPr>
            <w:rStyle w:val="Hipervnculo"/>
            <w:rFonts w:eastAsiaTheme="majorEastAsia"/>
            <w:noProof/>
          </w:rPr>
          <w:t>10.6. Configuració DICOMDIR</w:t>
        </w:r>
        <w:r w:rsidR="00EE3DC1">
          <w:rPr>
            <w:noProof/>
            <w:webHidden/>
          </w:rPr>
          <w:tab/>
        </w:r>
        <w:r w:rsidR="00EE3DC1">
          <w:rPr>
            <w:noProof/>
            <w:webHidden/>
          </w:rPr>
          <w:fldChar w:fldCharType="begin"/>
        </w:r>
        <w:r w:rsidR="00EE3DC1">
          <w:rPr>
            <w:noProof/>
            <w:webHidden/>
          </w:rPr>
          <w:instrText xml:space="preserve"> PAGEREF _Toc383522520 \h </w:instrText>
        </w:r>
        <w:r w:rsidR="00EE3DC1">
          <w:rPr>
            <w:noProof/>
            <w:webHidden/>
          </w:rPr>
        </w:r>
        <w:r w:rsidR="00EE3DC1">
          <w:rPr>
            <w:noProof/>
            <w:webHidden/>
          </w:rPr>
          <w:fldChar w:fldCharType="separate"/>
        </w:r>
        <w:r w:rsidR="00EE3DC1">
          <w:rPr>
            <w:noProof/>
            <w:webHidden/>
          </w:rPr>
          <w:t>108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21" w:history="1">
        <w:r w:rsidR="00EE3DC1" w:rsidRPr="0024203C">
          <w:rPr>
            <w:rStyle w:val="Hipervnculo"/>
            <w:rFonts w:eastAsiaTheme="majorEastAsia"/>
            <w:noProof/>
          </w:rPr>
          <w:t>10.6.1. Configuració creació DICOMDIR</w:t>
        </w:r>
        <w:r w:rsidR="00EE3DC1">
          <w:rPr>
            <w:noProof/>
            <w:webHidden/>
          </w:rPr>
          <w:tab/>
        </w:r>
        <w:r w:rsidR="00EE3DC1">
          <w:rPr>
            <w:noProof/>
            <w:webHidden/>
          </w:rPr>
          <w:fldChar w:fldCharType="begin"/>
        </w:r>
        <w:r w:rsidR="00EE3DC1">
          <w:rPr>
            <w:noProof/>
            <w:webHidden/>
          </w:rPr>
          <w:instrText xml:space="preserve"> PAGEREF _Toc383522521 \h </w:instrText>
        </w:r>
        <w:r w:rsidR="00EE3DC1">
          <w:rPr>
            <w:noProof/>
            <w:webHidden/>
          </w:rPr>
        </w:r>
        <w:r w:rsidR="00EE3DC1">
          <w:rPr>
            <w:noProof/>
            <w:webHidden/>
          </w:rPr>
          <w:fldChar w:fldCharType="separate"/>
        </w:r>
        <w:r w:rsidR="00EE3DC1">
          <w:rPr>
            <w:noProof/>
            <w:webHidden/>
          </w:rPr>
          <w:t>108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22" w:history="1">
        <w:r w:rsidR="00EE3DC1" w:rsidRPr="0024203C">
          <w:rPr>
            <w:rStyle w:val="Hipervnculo"/>
            <w:rFonts w:eastAsiaTheme="majorEastAsia"/>
            <w:noProof/>
          </w:rPr>
          <w:t>10.6.2. Configuració de l'aplicació de gravació de CD/DVD</w:t>
        </w:r>
        <w:r w:rsidR="00EE3DC1">
          <w:rPr>
            <w:noProof/>
            <w:webHidden/>
          </w:rPr>
          <w:tab/>
        </w:r>
        <w:r w:rsidR="00EE3DC1">
          <w:rPr>
            <w:noProof/>
            <w:webHidden/>
          </w:rPr>
          <w:fldChar w:fldCharType="begin"/>
        </w:r>
        <w:r w:rsidR="00EE3DC1">
          <w:rPr>
            <w:noProof/>
            <w:webHidden/>
          </w:rPr>
          <w:instrText xml:space="preserve"> PAGEREF _Toc383522522 \h </w:instrText>
        </w:r>
        <w:r w:rsidR="00EE3DC1">
          <w:rPr>
            <w:noProof/>
            <w:webHidden/>
          </w:rPr>
        </w:r>
        <w:r w:rsidR="00EE3DC1">
          <w:rPr>
            <w:noProof/>
            <w:webHidden/>
          </w:rPr>
          <w:fldChar w:fldCharType="separate"/>
        </w:r>
        <w:r w:rsidR="00EE3DC1">
          <w:rPr>
            <w:noProof/>
            <w:webHidden/>
          </w:rPr>
          <w:t>108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23" w:history="1">
        <w:r w:rsidR="00EE3DC1" w:rsidRPr="0024203C">
          <w:rPr>
            <w:rStyle w:val="Hipervnculo"/>
            <w:rFonts w:eastAsiaTheme="majorEastAsia"/>
            <w:noProof/>
          </w:rPr>
          <w:t>10.6.3. Copia el contingut del directori al DICOMDIR</w:t>
        </w:r>
        <w:r w:rsidR="00EE3DC1">
          <w:rPr>
            <w:noProof/>
            <w:webHidden/>
          </w:rPr>
          <w:tab/>
        </w:r>
        <w:r w:rsidR="00EE3DC1">
          <w:rPr>
            <w:noProof/>
            <w:webHidden/>
          </w:rPr>
          <w:fldChar w:fldCharType="begin"/>
        </w:r>
        <w:r w:rsidR="00EE3DC1">
          <w:rPr>
            <w:noProof/>
            <w:webHidden/>
          </w:rPr>
          <w:instrText xml:space="preserve"> PAGEREF _Toc383522523 \h </w:instrText>
        </w:r>
        <w:r w:rsidR="00EE3DC1">
          <w:rPr>
            <w:noProof/>
            <w:webHidden/>
          </w:rPr>
        </w:r>
        <w:r w:rsidR="00EE3DC1">
          <w:rPr>
            <w:noProof/>
            <w:webHidden/>
          </w:rPr>
          <w:fldChar w:fldCharType="separate"/>
        </w:r>
        <w:r w:rsidR="00EE3DC1">
          <w:rPr>
            <w:noProof/>
            <w:webHidden/>
          </w:rPr>
          <w:t>109</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24" w:history="1">
        <w:r w:rsidR="00EE3DC1" w:rsidRPr="0024203C">
          <w:rPr>
            <w:rStyle w:val="Hipervnculo"/>
            <w:rFonts w:eastAsiaTheme="majorEastAsia"/>
            <w:noProof/>
          </w:rPr>
          <w:t>11. Dreceres de teclat (SHORTCUTS)</w:t>
        </w:r>
        <w:r w:rsidR="00EE3DC1">
          <w:rPr>
            <w:noProof/>
            <w:webHidden/>
          </w:rPr>
          <w:tab/>
        </w:r>
        <w:r w:rsidR="00EE3DC1">
          <w:rPr>
            <w:noProof/>
            <w:webHidden/>
          </w:rPr>
          <w:fldChar w:fldCharType="begin"/>
        </w:r>
        <w:r w:rsidR="00EE3DC1">
          <w:rPr>
            <w:noProof/>
            <w:webHidden/>
          </w:rPr>
          <w:instrText xml:space="preserve"> PAGEREF _Toc383522524 \h </w:instrText>
        </w:r>
        <w:r w:rsidR="00EE3DC1">
          <w:rPr>
            <w:noProof/>
            <w:webHidden/>
          </w:rPr>
        </w:r>
        <w:r w:rsidR="00EE3DC1">
          <w:rPr>
            <w:noProof/>
            <w:webHidden/>
          </w:rPr>
          <w:fldChar w:fldCharType="separate"/>
        </w:r>
        <w:r w:rsidR="00EE3DC1">
          <w:rPr>
            <w:noProof/>
            <w:webHidden/>
          </w:rPr>
          <w:t>110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25" w:history="1">
        <w:r w:rsidR="00EE3DC1" w:rsidRPr="0024203C">
          <w:rPr>
            <w:rStyle w:val="Hipervnculo"/>
            <w:rFonts w:eastAsiaTheme="majorEastAsia"/>
            <w:noProof/>
          </w:rPr>
          <w:t>11.1. Dreceres principals</w:t>
        </w:r>
        <w:r w:rsidR="00EE3DC1">
          <w:rPr>
            <w:noProof/>
            <w:webHidden/>
          </w:rPr>
          <w:tab/>
        </w:r>
        <w:r w:rsidR="00EE3DC1">
          <w:rPr>
            <w:noProof/>
            <w:webHidden/>
          </w:rPr>
          <w:fldChar w:fldCharType="begin"/>
        </w:r>
        <w:r w:rsidR="00EE3DC1">
          <w:rPr>
            <w:noProof/>
            <w:webHidden/>
          </w:rPr>
          <w:instrText xml:space="preserve"> PAGEREF _Toc383522525 \h </w:instrText>
        </w:r>
        <w:r w:rsidR="00EE3DC1">
          <w:rPr>
            <w:noProof/>
            <w:webHidden/>
          </w:rPr>
        </w:r>
        <w:r w:rsidR="00EE3DC1">
          <w:rPr>
            <w:noProof/>
            <w:webHidden/>
          </w:rPr>
          <w:fldChar w:fldCharType="separate"/>
        </w:r>
        <w:r w:rsidR="00EE3DC1">
          <w:rPr>
            <w:noProof/>
            <w:webHidden/>
          </w:rPr>
          <w:t>110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26" w:history="1">
        <w:r w:rsidR="00EE3DC1" w:rsidRPr="0024203C">
          <w:rPr>
            <w:rStyle w:val="Hipervnculo"/>
            <w:rFonts w:eastAsiaTheme="majorEastAsia"/>
            <w:noProof/>
          </w:rPr>
          <w:t>11.2. Altres dreceres importants</w:t>
        </w:r>
        <w:r w:rsidR="00EE3DC1">
          <w:rPr>
            <w:noProof/>
            <w:webHidden/>
          </w:rPr>
          <w:tab/>
        </w:r>
        <w:r w:rsidR="00EE3DC1">
          <w:rPr>
            <w:noProof/>
            <w:webHidden/>
          </w:rPr>
          <w:fldChar w:fldCharType="begin"/>
        </w:r>
        <w:r w:rsidR="00EE3DC1">
          <w:rPr>
            <w:noProof/>
            <w:webHidden/>
          </w:rPr>
          <w:instrText xml:space="preserve"> PAGEREF _Toc383522526 \h </w:instrText>
        </w:r>
        <w:r w:rsidR="00EE3DC1">
          <w:rPr>
            <w:noProof/>
            <w:webHidden/>
          </w:rPr>
        </w:r>
        <w:r w:rsidR="00EE3DC1">
          <w:rPr>
            <w:noProof/>
            <w:webHidden/>
          </w:rPr>
          <w:fldChar w:fldCharType="separate"/>
        </w:r>
        <w:r w:rsidR="00EE3DC1">
          <w:rPr>
            <w:noProof/>
            <w:webHidden/>
          </w:rPr>
          <w:t>111</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27" w:history="1">
        <w:r w:rsidR="00EE3DC1" w:rsidRPr="0024203C">
          <w:rPr>
            <w:rStyle w:val="Hipervnculo"/>
            <w:rFonts w:eastAsiaTheme="majorEastAsia"/>
            <w:noProof/>
          </w:rPr>
          <w:t>12. Glossari</w:t>
        </w:r>
        <w:r w:rsidR="00EE3DC1">
          <w:rPr>
            <w:noProof/>
            <w:webHidden/>
          </w:rPr>
          <w:tab/>
        </w:r>
        <w:r w:rsidR="00EE3DC1">
          <w:rPr>
            <w:noProof/>
            <w:webHidden/>
          </w:rPr>
          <w:fldChar w:fldCharType="begin"/>
        </w:r>
        <w:r w:rsidR="00EE3DC1">
          <w:rPr>
            <w:noProof/>
            <w:webHidden/>
          </w:rPr>
          <w:instrText xml:space="preserve"> PAGEREF _Toc383522527 \h </w:instrText>
        </w:r>
        <w:r w:rsidR="00EE3DC1">
          <w:rPr>
            <w:noProof/>
            <w:webHidden/>
          </w:rPr>
        </w:r>
        <w:r w:rsidR="00EE3DC1">
          <w:rPr>
            <w:noProof/>
            <w:webHidden/>
          </w:rPr>
          <w:fldChar w:fldCharType="separate"/>
        </w:r>
        <w:r w:rsidR="00EE3DC1">
          <w:rPr>
            <w:noProof/>
            <w:webHidden/>
          </w:rPr>
          <w:t>112</w:t>
        </w:r>
        <w:r w:rsidR="00EE3DC1">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83522409"/>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83522410"/>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83522411"/>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83522412"/>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83522413"/>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83522414"/>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83522415"/>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83522416"/>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83522417"/>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83522418"/>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83522419"/>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83522420"/>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83522421"/>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83522422"/>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83522423"/>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_de"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83522424"/>
      <w:bookmarkEnd w:id="43"/>
      <w:r>
        <w:lastRenderedPageBreak/>
        <w:t>Visualització Bàsica</w:t>
      </w:r>
      <w:bookmarkEnd w:id="44"/>
    </w:p>
    <w:p w:rsidR="002A581E" w:rsidRPr="002A581E" w:rsidRDefault="002A581E" w:rsidP="002A581E">
      <w:pPr>
        <w:pStyle w:val="Ttulo2"/>
      </w:pPr>
      <w:bookmarkStart w:id="45" w:name="_Toc383522425"/>
      <w:r>
        <w:t>Navegació i distribució d’imatges</w:t>
      </w:r>
      <w:bookmarkEnd w:id="45"/>
    </w:p>
    <w:p w:rsidR="00F71EBB" w:rsidRDefault="00F71EBB" w:rsidP="004B669E">
      <w:pPr>
        <w:pStyle w:val="Ttulo3"/>
      </w:pPr>
      <w:bookmarkStart w:id="46" w:name="_Estudis_del_pacient"/>
      <w:bookmarkStart w:id="47" w:name="_Toc383522426"/>
      <w:bookmarkStart w:id="48" w:name="_Toc289857413"/>
      <w:bookmarkStart w:id="49" w:name="_Toc289857407"/>
      <w:bookmarkEnd w:id="46"/>
      <w:r>
        <w:t>Obertura d’estudis</w:t>
      </w:r>
      <w:bookmarkEnd w:id="47"/>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0" w:name="_Hanging_Protocols"/>
      <w:bookmarkStart w:id="51" w:name="_Toc383522427"/>
      <w:bookmarkEnd w:id="50"/>
      <w:proofErr w:type="spellStart"/>
      <w:r>
        <w:t>Hanging</w:t>
      </w:r>
      <w:proofErr w:type="spellEnd"/>
      <w:r>
        <w:t xml:space="preserve"> Protocols</w:t>
      </w:r>
      <w:bookmarkEnd w:id="51"/>
    </w:p>
    <w:p w:rsidR="00F71EBB" w:rsidRPr="00F71EBB" w:rsidRDefault="00F71EBB" w:rsidP="00F71EBB">
      <w:pPr>
        <w:rPr>
          <w:rFonts w:ascii="Times New Roman" w:hAnsi="Times New Roman"/>
          <w:sz w:val="24"/>
          <w:szCs w:val="24"/>
          <w:lang w:eastAsia="ca-ES"/>
        </w:rPr>
      </w:pPr>
      <w:r w:rsidRPr="00F71EBB">
        <w:rPr>
          <w:lang w:eastAsia="ca-ES"/>
        </w:rPr>
        <w:t xml:space="preserve">Els </w:t>
      </w:r>
      <w:proofErr w:type="spellStart"/>
      <w:r w:rsidRPr="00F71EBB">
        <w:rPr>
          <w:lang w:eastAsia="ca-ES"/>
        </w:rPr>
        <w:t>hanging</w:t>
      </w:r>
      <w:proofErr w:type="spellEnd"/>
      <w:r w:rsidRPr="00F71EBB">
        <w:rPr>
          <w:lang w:eastAsia="ca-ES"/>
        </w:rPr>
        <w:t xml:space="preserve">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 xml:space="preserve">Això ens permet fer distribucions automàtiques a mida de pràcticament qualsevol estudi. L’exemple més típic el tindríem amb les mamografies, on els </w:t>
      </w:r>
      <w:proofErr w:type="spellStart"/>
      <w:r w:rsidRPr="00F71EBB">
        <w:rPr>
          <w:lang w:eastAsia="ca-ES"/>
        </w:rPr>
        <w:t>hanging</w:t>
      </w:r>
      <w:proofErr w:type="spellEnd"/>
      <w:r w:rsidRPr="00F71EBB">
        <w:rPr>
          <w:lang w:eastAsia="ca-ES"/>
        </w:rPr>
        <w:t xml:space="preserve"> protocols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2" w:name="_Distribució_automàtica"/>
      <w:bookmarkStart w:id="53" w:name="_Toc383522428"/>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Pr="00F71EBB">
        <w:t xml:space="preserve"> i </w:t>
      </w:r>
      <w:proofErr w:type="spellStart"/>
      <w:r w:rsidRPr="00F71EBB">
        <w:t>Localizers</w:t>
      </w:r>
      <w:proofErr w:type="spellEnd"/>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necessari fins a un màxim de 48</w:t>
      </w:r>
      <w:r w:rsidRPr="00F71EBB">
        <w:rPr>
          <w:lang w:eastAsia="ca-ES"/>
        </w:rPr>
        <w:t>)</w:t>
      </w:r>
    </w:p>
    <w:p w:rsidR="00F71EBB" w:rsidRPr="00F71EBB" w:rsidRDefault="00F71EBB" w:rsidP="00F71EBB">
      <w:pPr>
        <w:rPr>
          <w:rFonts w:ascii="Times New Roman" w:hAnsi="Times New Roman"/>
          <w:sz w:val="24"/>
          <w:szCs w:val="24"/>
          <w:lang w:eastAsia="ca-ES"/>
        </w:rPr>
      </w:pPr>
      <w:r w:rsidRPr="00F71EBB">
        <w:rPr>
          <w:lang w:eastAsia="ca-ES"/>
        </w:rPr>
        <w:t xml:space="preserve">- Exclusió de </w:t>
      </w:r>
      <w:proofErr w:type="spellStart"/>
      <w:r w:rsidRPr="00F71EBB">
        <w:rPr>
          <w:lang w:eastAsia="ca-ES"/>
        </w:rPr>
        <w:t>surveys</w:t>
      </w:r>
      <w:proofErr w:type="spellEnd"/>
      <w:r w:rsidRPr="00F71EBB">
        <w:rPr>
          <w:lang w:eastAsia="ca-ES"/>
        </w:rPr>
        <w:t xml:space="preserve"> (RM) i/o </w:t>
      </w:r>
      <w:proofErr w:type="spellStart"/>
      <w:r w:rsidRPr="00F71EBB">
        <w:rPr>
          <w:lang w:eastAsia="ca-ES"/>
        </w:rPr>
        <w:t>localizers</w:t>
      </w:r>
      <w:proofErr w:type="spellEnd"/>
      <w:r w:rsidRPr="00F71EBB">
        <w:rPr>
          <w:lang w:eastAsia="ca-ES"/>
        </w:rPr>
        <w:t xml:space="preserve">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4" w:name="_Toc383522429"/>
      <w:bookmarkStart w:id="55" w:name="_Criteris_per_la"/>
      <w:bookmarkEnd w:id="55"/>
      <w:r>
        <w:t>Criteris per la selecció del mecanisme de</w:t>
      </w:r>
      <w:r w:rsidR="007E479D">
        <w:t xml:space="preserve"> distribució</w:t>
      </w:r>
      <w:bookmarkEnd w:id="54"/>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 xml:space="preserve">aplica un </w:t>
      </w:r>
      <w:proofErr w:type="spellStart"/>
      <w:r w:rsidRPr="007E479D">
        <w:rPr>
          <w:lang w:eastAsia="ca-ES"/>
        </w:rPr>
        <w:t>hanging</w:t>
      </w:r>
      <w:proofErr w:type="spellEnd"/>
      <w:r w:rsidRPr="007E479D">
        <w:rPr>
          <w:lang w:eastAsia="ca-ES"/>
        </w:rPr>
        <w:t xml:space="preserve">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 xml:space="preserve">estudi, es consulta la biblioteca interna de plantilles de </w:t>
      </w:r>
      <w:proofErr w:type="spellStart"/>
      <w:r w:rsidRPr="007E479D">
        <w:rPr>
          <w:lang w:eastAsia="ca-ES"/>
        </w:rPr>
        <w:t>hanging</w:t>
      </w:r>
      <w:proofErr w:type="spellEnd"/>
      <w:r w:rsidRPr="007E479D">
        <w:rPr>
          <w:lang w:eastAsia="ca-ES"/>
        </w:rPr>
        <w:t xml:space="preserve">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Pr>
          <w:lang w:eastAsia="ca-ES"/>
        </w:rPr>
        <w:t>hanging</w:t>
      </w:r>
      <w:proofErr w:type="spellEnd"/>
      <w:r>
        <w:rPr>
          <w:lang w:eastAsia="ca-ES"/>
        </w:rPr>
        <w:t xml:space="preserve"> protocols candidats. En aquest cas, s’aplica el </w:t>
      </w:r>
      <w:proofErr w:type="spellStart"/>
      <w:r>
        <w:rPr>
          <w:lang w:eastAsia="ca-ES"/>
        </w:rPr>
        <w:t>hanging</w:t>
      </w:r>
      <w:proofErr w:type="spellEnd"/>
      <w:r>
        <w:rPr>
          <w:lang w:eastAsia="ca-ES"/>
        </w:rPr>
        <w:t xml:space="preserve"> protocol que compleixi millor les restriccions.</w:t>
      </w:r>
      <w:r w:rsidR="003E238F">
        <w:rPr>
          <w:lang w:eastAsia="ca-ES"/>
        </w:rPr>
        <w:t xml:space="preserve"> </w:t>
      </w:r>
      <w:r w:rsidR="00500C7A">
        <w:rPr>
          <w:lang w:eastAsia="ca-ES"/>
        </w:rPr>
        <w:t xml:space="preserve">La resta de </w:t>
      </w:r>
      <w:proofErr w:type="spellStart"/>
      <w:r w:rsidR="00500C7A">
        <w:rPr>
          <w:lang w:eastAsia="ca-ES"/>
        </w:rPr>
        <w:t>hanging</w:t>
      </w:r>
      <w:proofErr w:type="spellEnd"/>
      <w:r w:rsidR="00500C7A">
        <w:rPr>
          <w:lang w:eastAsia="ca-ES"/>
        </w:rPr>
        <w:t xml:space="preserve"> protocols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Pr>
          <w:lang w:eastAsia="ca-ES"/>
        </w:rPr>
        <w:t>hanging</w:t>
      </w:r>
      <w:proofErr w:type="spellEnd"/>
      <w:r>
        <w:rPr>
          <w:lang w:eastAsia="ca-ES"/>
        </w:rPr>
        <w:t xml:space="preserve"> protocol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500C7A">
        <w:rPr>
          <w:lang w:eastAsia="ca-ES"/>
        </w:rPr>
        <w:t>hanging</w:t>
      </w:r>
      <w:proofErr w:type="spellEnd"/>
      <w:r w:rsidR="00500C7A">
        <w:rPr>
          <w:lang w:eastAsia="ca-ES"/>
        </w:rPr>
        <w:t xml:space="preserve"> protocols 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3E238F">
        <w:rPr>
          <w:lang w:eastAsia="ca-ES"/>
        </w:rPr>
        <w:t>hanging</w:t>
      </w:r>
      <w:proofErr w:type="spellEnd"/>
      <w:r w:rsidR="003E238F">
        <w:rPr>
          <w:lang w:eastAsia="ca-ES"/>
        </w:rPr>
        <w:t xml:space="preserve"> protocols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2A581E" w:rsidRPr="0093610C" w:rsidRDefault="00A751E8" w:rsidP="002A581E">
      <w:pPr>
        <w:pStyle w:val="Ttulo3"/>
      </w:pPr>
      <w:bookmarkStart w:id="56" w:name="_Distribució_dels_visors"/>
      <w:bookmarkStart w:id="57" w:name="_Toc383522430"/>
      <w:bookmarkEnd w:id="56"/>
      <w:r>
        <w:t xml:space="preserve">Manipulació de la </w:t>
      </w:r>
      <w:bookmarkStart w:id="58" w:name="layout-regular"/>
      <w:bookmarkEnd w:id="58"/>
      <w:r>
        <w:t>d</w:t>
      </w:r>
      <w:r w:rsidR="002A581E" w:rsidRPr="0093610C">
        <w:t xml:space="preserve">istribució </w:t>
      </w:r>
      <w:r w:rsidR="008B6B6A">
        <w:t xml:space="preserve">i contingut </w:t>
      </w:r>
      <w:r w:rsidR="002A581E" w:rsidRPr="0093610C">
        <w:t>dels visors</w:t>
      </w:r>
      <w:bookmarkEnd w:id="48"/>
      <w:bookmarkEnd w:id="57"/>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59" w:name="_Toc383522431"/>
      <w:r>
        <w:t>Eines de manipulació de la distribució</w:t>
      </w:r>
      <w:bookmarkEnd w:id="59"/>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603BD8" wp14:editId="38E4B5C5">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391E1A69" wp14:editId="52E811C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751E8">
        <w:rPr>
          <w:rStyle w:val="Textoennegrita"/>
        </w:rPr>
        <w:t xml:space="preserve"> amb </w:t>
      </w:r>
      <w:proofErr w:type="spellStart"/>
      <w:r w:rsidR="00A751E8">
        <w:rPr>
          <w:rStyle w:val="Textoennegrita"/>
        </w:rPr>
        <w:t>hanging</w:t>
      </w:r>
      <w:proofErr w:type="spellEnd"/>
      <w:r w:rsidR="00A751E8">
        <w:rPr>
          <w:rStyle w:val="Textoennegrita"/>
        </w:rPr>
        <w:t xml:space="preserve"> protocols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9F27FC" w:rsidRPr="009F27FC">
          <w:rPr>
            <w:rStyle w:val="Hipervnculo"/>
            <w:rFonts w:eastAsia="Verdana"/>
          </w:rPr>
          <w:t>hanging</w:t>
        </w:r>
        <w:proofErr w:type="spellEnd"/>
        <w:r w:rsidR="009F27FC" w:rsidRPr="009F27FC">
          <w:rPr>
            <w:rStyle w:val="Hipervnculo"/>
            <w:rFonts w:eastAsia="Verdana"/>
          </w:rPr>
          <w:t xml:space="preserve"> protocols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2BFFAF47" wp14:editId="0AF40D6A">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4FB34E15" wp14:editId="2CC76CC6">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9F27FC">
        <w:rPr>
          <w:rStyle w:val="Textoennegrita"/>
        </w:rPr>
        <w:t xml:space="preserve">amb </w:t>
      </w:r>
      <w:proofErr w:type="spellStart"/>
      <w:r w:rsidR="009F27FC">
        <w:rPr>
          <w:rStyle w:val="Textoennegrita"/>
        </w:rPr>
        <w:t>hanging</w:t>
      </w:r>
      <w:proofErr w:type="spellEnd"/>
      <w:r w:rsidR="009F27FC">
        <w:rPr>
          <w:rStyle w:val="Textoennegrita"/>
        </w:rPr>
        <w:t xml:space="preserve"> protocols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9A4A60B" wp14:editId="3C82E417">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4751602" wp14:editId="1ADA016D">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38757D01" wp14:editId="0E495101">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proofErr w:type="spellStart"/>
      <w:r w:rsidR="009F27FC">
        <w:rPr>
          <w:rStyle w:val="Textoennegrita"/>
        </w:rPr>
        <w:t>hanging</w:t>
      </w:r>
      <w:proofErr w:type="spellEnd"/>
      <w:r w:rsidR="009F27F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2DB54B56" wp14:editId="1F17F005">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sidRPr="0093610C">
        <w:rPr>
          <w:rFonts w:eastAsia="Times New Roman"/>
        </w:rPr>
        <w:t xml:space="preserve"> Selecció d'un </w:t>
      </w:r>
      <w:proofErr w:type="spellStart"/>
      <w:r w:rsidR="002A581E" w:rsidRPr="0093610C">
        <w:rPr>
          <w:rFonts w:eastAsia="Times New Roman"/>
        </w:rPr>
        <w:t>hanging</w:t>
      </w:r>
      <w:proofErr w:type="spellEnd"/>
      <w:r w:rsidR="002A581E"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45FB81F" wp14:editId="172761F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CE61F5D" wp14:editId="034E1C70">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0" w:name="_Toc289857414"/>
      <w:r>
        <w:br w:type="page"/>
      </w:r>
    </w:p>
    <w:p w:rsidR="008B6B6A" w:rsidRPr="0093610C" w:rsidRDefault="008B6B6A" w:rsidP="008B6B6A">
      <w:pPr>
        <w:pStyle w:val="Ttulo4"/>
      </w:pPr>
      <w:bookmarkStart w:id="61" w:name="_Toc383522432"/>
      <w:r w:rsidRPr="0093610C">
        <w:lastRenderedPageBreak/>
        <w:t>E</w:t>
      </w:r>
      <w:bookmarkStart w:id="62" w:name="estudis-del-pacient"/>
      <w:bookmarkEnd w:id="62"/>
      <w:r>
        <w:t>ines per seleccionar el contingut del visor</w:t>
      </w:r>
      <w:bookmarkEnd w:id="61"/>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66A5AC82" wp14:editId="7CD7DD6D">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0056AC84" wp14:editId="1824F87B">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Hipervnculo"/>
            <w:rFonts w:eastAsia="Verdana"/>
          </w:rPr>
          <w:t>Scroll</w:t>
        </w:r>
        <w:proofErr w:type="spellEnd"/>
      </w:hyperlink>
      <w:r w:rsidR="009D41D7">
        <w:t>.</w:t>
      </w:r>
    </w:p>
    <w:p w:rsidR="002A581E" w:rsidRPr="0093610C" w:rsidRDefault="002A581E" w:rsidP="002A581E">
      <w:pPr>
        <w:pStyle w:val="Ttulo3"/>
      </w:pPr>
      <w:bookmarkStart w:id="63" w:name="_Toc383522433"/>
      <w:r w:rsidRPr="0093610C">
        <w:lastRenderedPageBreak/>
        <w:t>E</w:t>
      </w:r>
      <w:bookmarkStart w:id="64" w:name="estudis-previs"/>
      <w:bookmarkEnd w:id="64"/>
      <w:r w:rsidRPr="0093610C">
        <w:t>studis relacionats</w:t>
      </w:r>
      <w:bookmarkEnd w:id="60"/>
      <w:bookmarkEnd w:id="63"/>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D5D46D2" wp14:editId="5E72E114">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83192CE" wp14:editId="20D9E12C">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1A023E2" wp14:editId="578D7934">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6FB381" wp14:editId="7D4640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w:t>
      </w:r>
      <w:r w:rsidR="00EB19FE">
        <w:rPr>
          <w:rFonts w:eastAsia="Times New Roman"/>
        </w:rPr>
        <w:t>d</w:t>
      </w:r>
      <w:r w:rsidRPr="0093610C">
        <w:rPr>
          <w:rFonts w:eastAsia="Times New Roman"/>
        </w:rPr>
        <w:t xml:space="preserve">el pacient actual que </w:t>
      </w:r>
      <w:r w:rsidR="00EB19FE">
        <w:rPr>
          <w:rFonts w:eastAsia="Times New Roman"/>
        </w:rPr>
        <w:t>es troben</w:t>
      </w:r>
      <w:r w:rsidRPr="0093610C">
        <w:rPr>
          <w:rFonts w:eastAsia="Times New Roman"/>
        </w:rPr>
        <w:t xml:space="preserve"> a</w:t>
      </w:r>
      <w:r>
        <w:rPr>
          <w:rFonts w:eastAsia="Times New Roman"/>
        </w:rPr>
        <w:t xml:space="preserve">ls PACS marcats per defecte </w:t>
      </w:r>
      <w:r w:rsidR="00EB19FE">
        <w:rPr>
          <w:rFonts w:eastAsia="Times New Roman"/>
        </w:rPr>
        <w:t>i</w:t>
      </w:r>
      <w:r>
        <w:rPr>
          <w:rFonts w:eastAsia="Times New Roman"/>
        </w:rPr>
        <w:t xml:space="preserve">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w:t>
      </w:r>
      <w:r w:rsidR="00EB19FE">
        <w:rPr>
          <w:rFonts w:eastAsia="Times New Roman"/>
        </w:rPr>
        <w:t>u a més antic). A</w:t>
      </w:r>
      <w:r w:rsidRPr="0093610C">
        <w:rPr>
          <w:rFonts w:eastAsia="Times New Roman"/>
        </w:rPr>
        <w:t xml:space="preserve">questa ordenació </w:t>
      </w:r>
      <w:r w:rsidR="00EB19FE">
        <w:rPr>
          <w:rFonts w:eastAsia="Times New Roman"/>
        </w:rPr>
        <w:t>es pot canviar clicant sobre la</w:t>
      </w:r>
      <w:r w:rsidRPr="0093610C">
        <w:rPr>
          <w:rFonts w:eastAsia="Times New Roman"/>
        </w:rPr>
        <w:t xml:space="preserve"> columna </w:t>
      </w:r>
      <w:r w:rsidR="00EB19FE">
        <w:rPr>
          <w:rFonts w:eastAsia="Times New Roman"/>
        </w:rPr>
        <w:t xml:space="preserve">desitjada </w:t>
      </w:r>
      <w:r w:rsidRPr="0093610C">
        <w:rPr>
          <w:rFonts w:eastAsia="Times New Roman"/>
        </w:rPr>
        <w:t>(Nom,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B169A17" wp14:editId="7D221A13">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Default="002A581E" w:rsidP="002A581E">
      <w:r w:rsidRPr="0093610C">
        <w:rPr>
          <w:rStyle w:val="Textoennegrita"/>
        </w:rPr>
        <w:t>Visualitzador on té efecte:</w:t>
      </w:r>
      <w:r>
        <w:rPr>
          <w:rStyle w:val="Textoennegrita"/>
        </w:rPr>
        <w:t xml:space="preserve"> </w:t>
      </w:r>
      <w:r w:rsidR="00EB19FE" w:rsidRPr="00EB19FE">
        <w:t>U</w:t>
      </w:r>
      <w:r w:rsidR="00EB19FE">
        <w:rPr>
          <w:rFonts w:eastAsia="Times New Roman"/>
        </w:rPr>
        <w:t>n cop</w:t>
      </w:r>
      <w:r w:rsidRPr="0093610C">
        <w:rPr>
          <w:rFonts w:eastAsia="Times New Roman"/>
        </w:rPr>
        <w:t xml:space="preserve"> </w:t>
      </w:r>
      <w:r w:rsidR="00EB19FE">
        <w:rPr>
          <w:rFonts w:eastAsia="Times New Roman"/>
        </w:rPr>
        <w:t>descarregat l’estudi aquest es carrega automàticament</w:t>
      </w:r>
      <w:r>
        <w:rPr>
          <w:rFonts w:eastAsia="Times New Roman"/>
        </w:rPr>
        <w:t xml:space="preserve">. </w:t>
      </w:r>
      <w:r w:rsidR="00EB19FE">
        <w:rPr>
          <w:rFonts w:eastAsia="Times New Roman"/>
        </w:rPr>
        <w:t xml:space="preserve">La distribució d’imatges i col·locació de visors que es produirà dependrà de la configuració de distribució d’imatges actual, tal com s’explica al capítol </w:t>
      </w:r>
      <w:hyperlink w:anchor="_Criteris_per_la" w:history="1">
        <w:r w:rsidR="00EB19FE" w:rsidRPr="00EB19FE">
          <w:rPr>
            <w:rStyle w:val="Hipervnculo"/>
            <w:rFonts w:eastAsia="Verdana"/>
          </w:rPr>
          <w:t>Criteris per la selecció del mecanisme de distribució</w:t>
        </w:r>
      </w:hyperlink>
      <w:r w:rsidR="00EB19FE">
        <w:t>.</w:t>
      </w:r>
    </w:p>
    <w:p w:rsidR="00EB19FE" w:rsidRPr="0093610C" w:rsidRDefault="00EB19FE" w:rsidP="002A581E">
      <w:pPr>
        <w:rPr>
          <w:rFonts w:eastAsia="Times New Roman"/>
        </w:rPr>
      </w:pP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CBBB3BB" wp14:editId="27EAE70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9ACAB36" wp14:editId="70312A01">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9255E14" wp14:editId="1996E68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16AAE6" wp14:editId="79A71BE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AE78C9F" wp14:editId="400A7FB6">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En el cas que no es trobin estudis relacionats </w:t>
      </w:r>
      <w:r w:rsidR="00EB19FE">
        <w:rPr>
          <w:rFonts w:eastAsia="Times New Roman"/>
        </w:rPr>
        <w:t>d</w:t>
      </w:r>
      <w:r w:rsidRPr="0093610C">
        <w:rPr>
          <w:rFonts w:eastAsia="Times New Roman"/>
        </w:rPr>
        <w:t>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DD23BB0" wp14:editId="3548AF39">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6B3AE4CE" wp14:editId="4D68B00B">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EB19FE">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2A581E" w:rsidRPr="0093610C" w:rsidRDefault="002A581E" w:rsidP="008B6B6A"/>
    <w:p w:rsidR="00A751E8" w:rsidRPr="009277FA" w:rsidRDefault="00A751E8" w:rsidP="00A751E8">
      <w:pPr>
        <w:jc w:val="center"/>
        <w:rPr>
          <w:rFonts w:eastAsia="Times New Roman"/>
        </w:rPr>
      </w:pPr>
      <w:bookmarkStart w:id="65" w:name="_Scroll"/>
      <w:bookmarkEnd w:id="49"/>
      <w:bookmarkEnd w:id="65"/>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6" w:name="_Toc383522434"/>
      <w:r>
        <w:lastRenderedPageBreak/>
        <w:t>Eines de manipul·lació d’imatge</w:t>
      </w:r>
      <w:bookmarkEnd w:id="66"/>
    </w:p>
    <w:p w:rsidR="007C6107" w:rsidRPr="0093610C" w:rsidRDefault="007C6107" w:rsidP="00AA485F">
      <w:pPr>
        <w:pStyle w:val="Ttulo3"/>
      </w:pPr>
      <w:bookmarkStart w:id="67" w:name="_Scroll_1"/>
      <w:bookmarkStart w:id="68" w:name="_Toc289857408"/>
      <w:bookmarkStart w:id="69" w:name="_Toc383522435"/>
      <w:bookmarkEnd w:id="67"/>
      <w:proofErr w:type="spellStart"/>
      <w:r w:rsidRPr="0093610C">
        <w:t>S</w:t>
      </w:r>
      <w:bookmarkStart w:id="70" w:name="slicing"/>
      <w:bookmarkEnd w:id="70"/>
      <w:r w:rsidRPr="0093610C">
        <w:t>croll</w:t>
      </w:r>
      <w:bookmarkEnd w:id="68"/>
      <w:bookmarkEnd w:id="69"/>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625AD1" wp14:editId="3E42D41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CFAA8F" wp14:editId="4DCF03DE">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D44646" wp14:editId="7F98B11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1FCF7C87" wp14:editId="75E91C88">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F89747" wp14:editId="7DD03AA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8674441" wp14:editId="6CB249CD">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1" w:name="_Canvi_de_fase"/>
      <w:bookmarkStart w:id="72" w:name="_Toc289857409"/>
      <w:bookmarkStart w:id="73" w:name="_Toc383522436"/>
      <w:bookmarkEnd w:id="71"/>
      <w:r w:rsidRPr="0093610C">
        <w:t>C</w:t>
      </w:r>
      <w:bookmarkStart w:id="74" w:name="canvi-de-fase"/>
      <w:bookmarkEnd w:id="74"/>
      <w:r w:rsidRPr="0093610C">
        <w:t>anvi de fase</w:t>
      </w:r>
      <w:bookmarkEnd w:id="72"/>
      <w:bookmarkEnd w:id="73"/>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EC635A9" wp14:editId="6505555B">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8A87068" wp14:editId="10ED1249">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71E33F73" wp14:editId="3606232D">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24804DB1" wp14:editId="693138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058E3C0" wp14:editId="0D26037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5" w:name="_Zoom"/>
      <w:bookmarkStart w:id="76" w:name="_Toc289857410"/>
      <w:bookmarkStart w:id="77" w:name="_Toc383522437"/>
      <w:bookmarkEnd w:id="75"/>
      <w:r w:rsidRPr="0093610C">
        <w:t>Z</w:t>
      </w:r>
      <w:bookmarkStart w:id="78" w:name="zoom"/>
      <w:bookmarkEnd w:id="78"/>
      <w:r w:rsidRPr="0093610C">
        <w:t>oom</w:t>
      </w:r>
      <w:bookmarkEnd w:id="76"/>
      <w:bookmarkEnd w:id="7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6607182" wp14:editId="3CEF4A5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302C0D8" wp14:editId="5BACF9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15FB1DA8" wp14:editId="5DAD85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9" w:name="_Toc289857411"/>
    </w:p>
    <w:p w:rsidR="007C6107" w:rsidRDefault="007C6107" w:rsidP="00AA485F">
      <w:pPr>
        <w:pStyle w:val="Ttulo3"/>
      </w:pPr>
      <w:bookmarkStart w:id="80" w:name="_Zoom_focalitzat"/>
      <w:bookmarkStart w:id="81" w:name="_Lupa"/>
      <w:bookmarkStart w:id="82" w:name="_Ref315252150"/>
      <w:bookmarkStart w:id="83" w:name="_Ref315252380"/>
      <w:bookmarkStart w:id="84" w:name="_Toc383522438"/>
      <w:bookmarkEnd w:id="80"/>
      <w:bookmarkEnd w:id="81"/>
      <w:r>
        <w:t>Lupa</w:t>
      </w:r>
      <w:bookmarkEnd w:id="82"/>
      <w:bookmarkEnd w:id="83"/>
      <w:bookmarkEnd w:id="84"/>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4EB6166" wp14:editId="35047AF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07ED572E" wp14:editId="37363B3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68A1C46" wp14:editId="6B6B6FD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5" w:name="_Toc383522439"/>
      <w:bookmarkEnd w:id="79"/>
      <w:r>
        <w:lastRenderedPageBreak/>
        <w:t>Desplaçament</w:t>
      </w:r>
      <w:bookmarkEnd w:id="85"/>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AF413D" wp14:editId="45666D7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5816F4E" wp14:editId="5197C25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07C751" wp14:editId="3376595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6" w:name="_Toc289857412"/>
      <w:r>
        <w:br w:type="page"/>
      </w:r>
    </w:p>
    <w:p w:rsidR="007C6107" w:rsidRPr="0093610C" w:rsidRDefault="007C6107" w:rsidP="00AA485F">
      <w:pPr>
        <w:pStyle w:val="Ttulo3"/>
      </w:pPr>
      <w:bookmarkStart w:id="87" w:name="_Canvi_de_finestra"/>
      <w:bookmarkStart w:id="88" w:name="_Toc383522440"/>
      <w:bookmarkEnd w:id="87"/>
      <w:r w:rsidRPr="0093610C">
        <w:lastRenderedPageBreak/>
        <w:t>C</w:t>
      </w:r>
      <w:bookmarkStart w:id="89" w:name="window-level"/>
      <w:bookmarkEnd w:id="89"/>
      <w:r w:rsidRPr="0093610C">
        <w:t>anvi de finestra</w:t>
      </w:r>
      <w:bookmarkEnd w:id="86"/>
      <w:bookmarkEnd w:id="88"/>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E4E8CE3" wp14:editId="067FCD5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FF53328" wp14:editId="2CB87A5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C3A62B4" wp14:editId="26E959FA">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0" w:name="_Toc289857433"/>
      <w:bookmarkStart w:id="91" w:name="_Toc383522441"/>
      <w:bookmarkStart w:id="92" w:name="_Toc289857422"/>
      <w:r w:rsidRPr="0093610C">
        <w:lastRenderedPageBreak/>
        <w:t xml:space="preserve">Selecció de finestres </w:t>
      </w:r>
      <w:bookmarkEnd w:id="90"/>
      <w:r w:rsidR="00BF716F">
        <w:t>predeterminades</w:t>
      </w:r>
      <w:bookmarkEnd w:id="91"/>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612D8357" wp14:editId="2A14914D">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 xml:space="preserve">CT </w:t>
            </w:r>
            <w:proofErr w:type="spellStart"/>
            <w:r w:rsidR="00607CB4">
              <w:rPr>
                <w:rFonts w:eastAsia="Times New Roman"/>
              </w:rPr>
              <w:t>coll+c</w:t>
            </w:r>
            <w:r w:rsidR="00607CB4" w:rsidRPr="0093610C">
              <w:rPr>
                <w:rFonts w:eastAsia="Times New Roman"/>
              </w:rPr>
              <w:t>ontrast</w:t>
            </w:r>
            <w:proofErr w:type="spellEnd"/>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xml:space="preserve">: CT </w:t>
      </w:r>
      <w:proofErr w:type="spellStart"/>
      <w:r w:rsidR="006C0B67">
        <w:rPr>
          <w:rFonts w:eastAsia="Times New Roman"/>
        </w:rPr>
        <w:t>coll+c</w:t>
      </w:r>
      <w:r w:rsidRPr="0093610C">
        <w:rPr>
          <w:rFonts w:eastAsia="Times New Roman"/>
        </w:rPr>
        <w:t>ontrast</w:t>
      </w:r>
      <w:proofErr w:type="spellEnd"/>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1D76A4D4" wp14:editId="6B9E0A8A">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3" w:name="_Finestres_definides_personalitzades"/>
      <w:bookmarkStart w:id="94" w:name="_Toc289857434"/>
      <w:bookmarkEnd w:id="93"/>
    </w:p>
    <w:p w:rsidR="00CA4806" w:rsidRPr="0093610C" w:rsidRDefault="00CA4806" w:rsidP="006D7C2E">
      <w:pPr>
        <w:pStyle w:val="Ttulo3"/>
      </w:pPr>
      <w:bookmarkStart w:id="95" w:name="_Toc383522442"/>
      <w:bookmarkStart w:id="96" w:name="_Finestres_definides_personalitzades_1"/>
      <w:bookmarkEnd w:id="96"/>
      <w:r w:rsidRPr="0093610C">
        <w:t>Finestres definides personalitzades</w:t>
      </w:r>
      <w:bookmarkEnd w:id="94"/>
      <w:bookmarkEnd w:id="95"/>
    </w:p>
    <w:p w:rsidR="00CA4806" w:rsidRDefault="00CA4806" w:rsidP="00CA4806">
      <w:pPr>
        <w:rPr>
          <w:rStyle w:val="Textoennegrita"/>
        </w:rPr>
      </w:pPr>
      <w:r>
        <w:rPr>
          <w:rFonts w:ascii="HelveticaNeueLT Com 67 MdCn" w:hAnsi="HelveticaNeueLT Com 67 MdCn"/>
          <w:noProof/>
          <w:lang w:eastAsia="ca-ES"/>
        </w:rPr>
        <w:drawing>
          <wp:inline distT="0" distB="0" distL="0" distR="0" wp14:anchorId="5A1E3DAB" wp14:editId="5530BB63">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49919EE1" wp14:editId="7288F660">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0B60BC83" wp14:editId="192C95D4">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5E7CAE3F" wp14:editId="7035849F">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471397"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26842CF2" wp14:editId="37BD078C">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7" w:name="_Selecció_de_funcions"/>
      <w:bookmarkStart w:id="98" w:name="_Toc383522443"/>
      <w:bookmarkStart w:id="99" w:name="_Toc289857427"/>
      <w:bookmarkEnd w:id="97"/>
      <w:r>
        <w:t>Selecció de funcions de color</w:t>
      </w:r>
      <w:bookmarkEnd w:id="98"/>
    </w:p>
    <w:p w:rsidR="00E8772B" w:rsidRDefault="00E8772B" w:rsidP="00E8772B"/>
    <w:p w:rsidR="00E8772B" w:rsidRDefault="00E853EA" w:rsidP="00E8772B">
      <w:r>
        <w:rPr>
          <w:rFonts w:eastAsia="Times New Roman"/>
          <w:b/>
          <w:noProof/>
          <w:lang w:eastAsia="ca-ES"/>
        </w:rPr>
        <w:drawing>
          <wp:inline distT="0" distB="0" distL="0" distR="0" wp14:anchorId="509859C7" wp14:editId="7FB8FBBC">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r w:rsidR="00FC2262">
        <w:rPr>
          <w:rFonts w:eastAsia="Times New Roman"/>
        </w:rPr>
        <w:t xml:space="preserve"> En imatges de fusió PET-CT, per defecte, s’aplicarà la funció de color Hot </w:t>
      </w:r>
      <w:proofErr w:type="spellStart"/>
      <w:r w:rsidR="00FC2262">
        <w:rPr>
          <w:rFonts w:eastAsia="Times New Roman"/>
        </w:rPr>
        <w:t>Iron</w:t>
      </w:r>
      <w:proofErr w:type="spellEnd"/>
      <w:r w:rsidR="006E72F0">
        <w:rPr>
          <w:rFonts w:eastAsia="Times New Roman"/>
        </w:rPr>
        <w:t xml:space="preserve"> sobre la imatge PET.</w:t>
      </w:r>
      <w:bookmarkStart w:id="100" w:name="_GoBack"/>
      <w:bookmarkEnd w:id="100"/>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769E6756" wp14:editId="35EF3AD0">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101" w:name="_Toc383522444"/>
      <w:r w:rsidRPr="0093610C">
        <w:t>I</w:t>
      </w:r>
      <w:bookmarkStart w:id="102" w:name="invertir"/>
      <w:bookmarkEnd w:id="102"/>
      <w:r w:rsidRPr="0093610C">
        <w:t>nvertir colors</w:t>
      </w:r>
      <w:bookmarkEnd w:id="99"/>
      <w:bookmarkEnd w:id="101"/>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5B01F0C" wp14:editId="40A3CEE6">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67452897" wp14:editId="63331D4B">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3" w:name="_Toc383522445"/>
      <w:r>
        <w:t>Canvi d’orientació</w:t>
      </w:r>
      <w:bookmarkEnd w:id="103"/>
    </w:p>
    <w:p w:rsidR="007C6107" w:rsidRPr="0093610C" w:rsidRDefault="00AB7B76" w:rsidP="006F334C">
      <w:pPr>
        <w:pStyle w:val="Ttulo4"/>
      </w:pPr>
      <w:bookmarkStart w:id="104" w:name="flip-vertical"/>
      <w:bookmarkStart w:id="105" w:name="_Toc383522446"/>
      <w:bookmarkEnd w:id="92"/>
      <w:bookmarkEnd w:id="104"/>
      <w:r>
        <w:t>Inversió</w:t>
      </w:r>
      <w:r w:rsidR="009A6D56">
        <w:t xml:space="preserve"> d’imatge</w:t>
      </w:r>
      <w:bookmarkEnd w:id="105"/>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3AF7AA6D" wp14:editId="4A51EBD1">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3D0910F" wp14:editId="3359C803">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165AF395" wp14:editId="3A3F6276">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CB11FB6" wp14:editId="221A509A">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6" w:name="_Rotació_d’imatge"/>
      <w:bookmarkStart w:id="107" w:name="_Toc289857424"/>
      <w:bookmarkStart w:id="108" w:name="_Toc383522447"/>
      <w:bookmarkEnd w:id="106"/>
      <w:r w:rsidRPr="0093610C">
        <w:t>R</w:t>
      </w:r>
      <w:bookmarkStart w:id="109" w:name="rotació-en-sentit-horari"/>
      <w:bookmarkEnd w:id="109"/>
      <w:r w:rsidRPr="0093610C">
        <w:t xml:space="preserve">otació </w:t>
      </w:r>
      <w:r w:rsidR="005F737D">
        <w:t>d’imatge</w:t>
      </w:r>
      <w:bookmarkEnd w:id="107"/>
      <w:bookmarkEnd w:id="108"/>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6692E25C" wp14:editId="2C02C907">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01E6D0B6" wp14:editId="0EE18E51">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7E1D75BE" wp14:editId="4B3AF355">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2F95E0B7" wp14:editId="23DAA858">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10" w:name="_Toc289857426"/>
      <w:bookmarkStart w:id="111" w:name="_Toc383522448"/>
      <w:r w:rsidRPr="0093610C">
        <w:t>R</w:t>
      </w:r>
      <w:bookmarkStart w:id="112" w:name="reestablir-un-visor"/>
      <w:bookmarkEnd w:id="112"/>
      <w:r w:rsidRPr="0093610C">
        <w:t>establir a l’estat inicial</w:t>
      </w:r>
      <w:bookmarkEnd w:id="110"/>
      <w:bookmarkEnd w:id="11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67905F9" wp14:editId="3BE6D84E">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20500AE" wp14:editId="34F7CC9B">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3" w:name="canvi-de-finestres-definides"/>
      <w:bookmarkStart w:id="114" w:name="_Selecció_de_finestres"/>
      <w:bookmarkStart w:id="115" w:name="_Gestió_de_capes"/>
      <w:bookmarkStart w:id="116" w:name="_Toc383522449"/>
      <w:bookmarkStart w:id="117" w:name="_Toc289857436"/>
      <w:bookmarkEnd w:id="113"/>
      <w:bookmarkEnd w:id="114"/>
      <w:bookmarkEnd w:id="115"/>
      <w:r>
        <w:lastRenderedPageBreak/>
        <w:t>Gestió de capes d’</w:t>
      </w:r>
      <w:r w:rsidR="00DD0A93" w:rsidRPr="0093610C">
        <w:t>informació</w:t>
      </w:r>
      <w:bookmarkEnd w:id="116"/>
      <w:r w:rsidR="00DD0A93" w:rsidRPr="0093610C">
        <w:t xml:space="preserve"> </w:t>
      </w:r>
      <w:bookmarkEnd w:id="117"/>
    </w:p>
    <w:p w:rsidR="000A26B1" w:rsidRPr="000A26B1" w:rsidRDefault="000A26B1" w:rsidP="000A26B1">
      <w:pPr>
        <w:pStyle w:val="Ttulo4"/>
      </w:pPr>
      <w:bookmarkStart w:id="118" w:name="_Informació_textual"/>
      <w:bookmarkStart w:id="119" w:name="_Toc383522450"/>
      <w:bookmarkEnd w:id="118"/>
      <w:r>
        <w:t>Informació textual</w:t>
      </w:r>
      <w:bookmarkEnd w:id="119"/>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21713565" wp14:editId="0F1A2A6D">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79DA5D0E" wp14:editId="4930CA89">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FD6CB8C" wp14:editId="1E4BBBA3">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5A6A26C4" wp14:editId="355E2324">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0"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7776F22B" wp14:editId="29355083">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1" w:name="_Toc383522451"/>
      <w:proofErr w:type="spellStart"/>
      <w:r w:rsidRPr="00221DED">
        <w:t>Overlays</w:t>
      </w:r>
      <w:bookmarkEnd w:id="121"/>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7D5E72D9" wp14:editId="2B68F70E">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4DA901A" wp14:editId="7FD7223D">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7B497478" wp14:editId="4C06189A">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0EAB346" wp14:editId="66EC4A69">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2" w:name="_Toc383522452"/>
      <w:proofErr w:type="spellStart"/>
      <w:r>
        <w:t>Shutters</w:t>
      </w:r>
      <w:bookmarkEnd w:id="122"/>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11EF9103" wp14:editId="2E9AE506">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0750F538" wp14:editId="47DC173F">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74A4AD" wp14:editId="52DE640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3" w:name="_Toc289857428"/>
      <w:bookmarkStart w:id="124" w:name="_Toc383522453"/>
      <w:bookmarkEnd w:id="120"/>
      <w:r w:rsidRPr="0093610C">
        <w:lastRenderedPageBreak/>
        <w:t>C</w:t>
      </w:r>
      <w:bookmarkStart w:id="125" w:name="captura-de-pantalla"/>
      <w:bookmarkEnd w:id="125"/>
      <w:r w:rsidRPr="0093610C">
        <w:t>aptura de pantalla</w:t>
      </w:r>
      <w:bookmarkEnd w:id="123"/>
      <w:bookmarkEnd w:id="124"/>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38B13372" wp14:editId="010F6566">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6" w:name="_Exportar_imatges_DICOM"/>
      <w:bookmarkStart w:id="127" w:name="_Toc289857429"/>
      <w:bookmarkStart w:id="128" w:name="_Ref315172865"/>
      <w:bookmarkStart w:id="129" w:name="_Ref315172871"/>
      <w:bookmarkStart w:id="130" w:name="_Toc383522454"/>
      <w:bookmarkEnd w:id="126"/>
      <w:r w:rsidRPr="0093610C">
        <w:lastRenderedPageBreak/>
        <w:t>Exportar imatges DICOM</w:t>
      </w:r>
      <w:bookmarkEnd w:id="127"/>
      <w:bookmarkEnd w:id="128"/>
      <w:bookmarkEnd w:id="129"/>
      <w:bookmarkEnd w:id="130"/>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46B1AA62" wp14:editId="28E25183">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0D5DE0B7" wp14:editId="658282F4">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5AE6A680" wp14:editId="5D8E70DD">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3C8CAB7F" wp14:editId="7B9BFF79">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2AA4CB15" wp14:editId="0F0F9D5A">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65144C6D" wp14:editId="56C4DD6B">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30"/>
      <w:r>
        <w:br w:type="page"/>
      </w:r>
    </w:p>
    <w:p w:rsidR="00AA2B28" w:rsidRDefault="008E1B6D" w:rsidP="00113B48">
      <w:pPr>
        <w:pStyle w:val="Ttulo2"/>
        <w:numPr>
          <w:ilvl w:val="1"/>
          <w:numId w:val="1"/>
        </w:numPr>
      </w:pPr>
      <w:bookmarkStart w:id="132" w:name="_Toc383522455"/>
      <w:bookmarkEnd w:id="131"/>
      <w:r>
        <w:lastRenderedPageBreak/>
        <w:t>Ei</w:t>
      </w:r>
      <w:r w:rsidR="00AA2B28">
        <w:t>nes de mesura</w:t>
      </w:r>
      <w:bookmarkEnd w:id="132"/>
    </w:p>
    <w:p w:rsidR="00AA2B28" w:rsidRPr="0093610C" w:rsidRDefault="00AA2B28" w:rsidP="00AA2B28">
      <w:pPr>
        <w:pStyle w:val="Ttulo3"/>
      </w:pPr>
      <w:bookmarkStart w:id="133" w:name="_Toc289857417"/>
      <w:bookmarkStart w:id="134" w:name="_Toc383522456"/>
      <w:r w:rsidRPr="0093610C">
        <w:t>D</w:t>
      </w:r>
      <w:bookmarkStart w:id="135" w:name="distància"/>
      <w:bookmarkEnd w:id="135"/>
      <w:r w:rsidRPr="0093610C">
        <w:t>istància</w:t>
      </w:r>
      <w:bookmarkEnd w:id="133"/>
      <w:bookmarkEnd w:id="134"/>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96F3A52" wp14:editId="1B1D3D93">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BCFE574" wp14:editId="01A25DB3">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4CF1453D" wp14:editId="5EFA0B4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6" w:name="_Toc289857418"/>
      <w:r>
        <w:br w:type="page"/>
      </w:r>
    </w:p>
    <w:p w:rsidR="00AA2B28" w:rsidRDefault="00AA2B28" w:rsidP="00AA2B28">
      <w:pPr>
        <w:pStyle w:val="Ttulo3"/>
      </w:pPr>
      <w:bookmarkStart w:id="137" w:name="_Distància_perpendicular"/>
      <w:bookmarkStart w:id="138" w:name="_Toc383522457"/>
      <w:bookmarkEnd w:id="137"/>
      <w:r>
        <w:lastRenderedPageBreak/>
        <w:t>TA-GT</w:t>
      </w:r>
      <w:bookmarkEnd w:id="138"/>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98E969A" wp14:editId="2E34718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CF525BC" wp14:editId="53B56C45">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72077E23" wp14:editId="247EF436">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39" w:name="_Toc383522458"/>
      <w:r w:rsidRPr="0093610C">
        <w:lastRenderedPageBreak/>
        <w:t>A</w:t>
      </w:r>
      <w:bookmarkStart w:id="140" w:name="angle"/>
      <w:bookmarkEnd w:id="140"/>
      <w:r w:rsidRPr="0093610C">
        <w:t>ngle</w:t>
      </w:r>
      <w:bookmarkEnd w:id="136"/>
      <w:bookmarkEnd w:id="13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56B79E2" wp14:editId="772FAAC4">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AB70EF8" wp14:editId="5BC64457">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6038AE5F" wp14:editId="79865A82">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324B31ED" wp14:editId="09C71EF4">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1" w:name="_Toc289857419"/>
      <w:r>
        <w:br w:type="page"/>
      </w:r>
    </w:p>
    <w:p w:rsidR="00AA2B28" w:rsidRPr="0093610C" w:rsidRDefault="00AA2B28" w:rsidP="00AA2B28">
      <w:pPr>
        <w:pStyle w:val="Ttulo3"/>
      </w:pPr>
      <w:bookmarkStart w:id="142" w:name="_Toc383522459"/>
      <w:r w:rsidRPr="0093610C">
        <w:lastRenderedPageBreak/>
        <w:t>A</w:t>
      </w:r>
      <w:bookmarkStart w:id="143" w:name="angle-obert"/>
      <w:bookmarkEnd w:id="143"/>
      <w:r w:rsidRPr="0093610C">
        <w:t>ngle obert</w:t>
      </w:r>
      <w:bookmarkEnd w:id="141"/>
      <w:bookmarkEnd w:id="14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6FB1F8D" wp14:editId="5AF644CE">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4BA71D9" wp14:editId="6FAE5198">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0D7D242A" wp14:editId="14E120F9">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BBAAF66" wp14:editId="63E7A5B5">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4" w:name="_Toc289857420"/>
      <w:r>
        <w:br w:type="page"/>
      </w:r>
    </w:p>
    <w:p w:rsidR="0098000D" w:rsidRDefault="0098000D" w:rsidP="00AA2B28">
      <w:pPr>
        <w:pStyle w:val="Ttulo3"/>
      </w:pPr>
      <w:bookmarkStart w:id="145" w:name="_ROI_el_líptica_1"/>
      <w:bookmarkStart w:id="146" w:name="_Regions_d’interès_(ROI)"/>
      <w:bookmarkStart w:id="147" w:name="_Toc383522460"/>
      <w:bookmarkStart w:id="148" w:name="_Toc289857415"/>
      <w:bookmarkEnd w:id="145"/>
      <w:bookmarkEnd w:id="146"/>
      <w:r>
        <w:lastRenderedPageBreak/>
        <w:t>Regions d’interès (ROI)</w:t>
      </w:r>
      <w:bookmarkEnd w:id="147"/>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49" w:name="_ROI_el_líptica_2"/>
      <w:bookmarkStart w:id="150" w:name="_Toc383522461"/>
      <w:bookmarkEnd w:id="149"/>
      <w:r w:rsidRPr="0093610C">
        <w:t>ROI el·líptica</w:t>
      </w:r>
      <w:bookmarkEnd w:id="148"/>
      <w:bookmarkEnd w:id="150"/>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48CCFFCC" wp14:editId="7B7E164A">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2F2A0547" wp14:editId="7A1939F3">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34D11238" wp14:editId="53B4BA3F">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1" w:name="_ROI_Màgica"/>
      <w:bookmarkStart w:id="152" w:name="_ROI_Poligonal"/>
      <w:bookmarkStart w:id="153" w:name="_Toc289857416"/>
      <w:bookmarkStart w:id="154" w:name="_Toc383522462"/>
      <w:bookmarkEnd w:id="151"/>
      <w:bookmarkEnd w:id="152"/>
      <w:r w:rsidRPr="0093610C">
        <w:lastRenderedPageBreak/>
        <w:t>R</w:t>
      </w:r>
      <w:bookmarkStart w:id="155" w:name="roi"/>
      <w:bookmarkEnd w:id="155"/>
      <w:r w:rsidRPr="0093610C">
        <w:t>OI</w:t>
      </w:r>
      <w:bookmarkEnd w:id="153"/>
      <w:r w:rsidR="00100F47">
        <w:t xml:space="preserve"> Poligonal</w:t>
      </w:r>
      <w:bookmarkEnd w:id="154"/>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5759DCCD" wp14:editId="2D787D1D">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26496CF" wp14:editId="67FA2B6F">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03612FED" wp14:editId="42783F1C">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ROI_el_líptica"/>
      <w:bookmarkStart w:id="157" w:name="_Cercle"/>
      <w:bookmarkEnd w:id="156"/>
      <w:bookmarkEnd w:id="157"/>
      <w:r>
        <w:br w:type="page"/>
      </w:r>
    </w:p>
    <w:p w:rsidR="00DD6A54" w:rsidRDefault="00DD6A54" w:rsidP="002B2E3E">
      <w:pPr>
        <w:pStyle w:val="Ttulo4"/>
      </w:pPr>
      <w:bookmarkStart w:id="158" w:name="_ROI_Màgica_1"/>
      <w:bookmarkStart w:id="159" w:name="_Toc383522463"/>
      <w:bookmarkEnd w:id="158"/>
      <w:r>
        <w:lastRenderedPageBreak/>
        <w:t>ROI Màgica</w:t>
      </w:r>
      <w:bookmarkEnd w:id="159"/>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1A19EEDD" wp14:editId="6FED5805">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F569972" wp14:editId="38499E54">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7B4BD65A" wp14:editId="276B32BB">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60" w:name="_Cercle_1"/>
      <w:bookmarkStart w:id="161" w:name="_Toc383522464"/>
      <w:bookmarkEnd w:id="160"/>
      <w:r w:rsidRPr="00B54BDF">
        <w:t>Cercle</w:t>
      </w:r>
      <w:bookmarkEnd w:id="161"/>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56860952" wp14:editId="6F208360">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4D5CEBFE" wp14:editId="00D63B54">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2" w:name="_Toc383522465"/>
      <w:r w:rsidRPr="0093610C">
        <w:t>E</w:t>
      </w:r>
      <w:bookmarkStart w:id="163" w:name="borrar"/>
      <w:bookmarkEnd w:id="163"/>
      <w:r w:rsidRPr="0093610C">
        <w:t>sborrar</w:t>
      </w:r>
      <w:bookmarkEnd w:id="144"/>
      <w:bookmarkEnd w:id="16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5AEC701" wp14:editId="0D1541C4">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388B753" wp14:editId="2EEDAAB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6EBA2356" wp14:editId="75EA8EAE">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4" w:name="_Toc383522466"/>
      <w:r>
        <w:t>Consideracions sobre mesures geomètriques</w:t>
      </w:r>
      <w:bookmarkEnd w:id="164"/>
    </w:p>
    <w:p w:rsidR="00FF4676" w:rsidRDefault="00FF4676" w:rsidP="00FF4676">
      <w:pPr>
        <w:pStyle w:val="Ttulo4"/>
      </w:pPr>
      <w:bookmarkStart w:id="165" w:name="_Toc383522467"/>
      <w:r>
        <w:t>Unitats i tipus de mesures</w:t>
      </w:r>
      <w:bookmarkEnd w:id="165"/>
    </w:p>
    <w:p w:rsidR="00FF4676" w:rsidRDefault="00FF4676" w:rsidP="00FF4676">
      <w:r>
        <w:t xml:space="preserve">Les unitats en les que es mostren les mesures geomètriques, principalment distàncies i </w:t>
      </w:r>
      <w:proofErr w:type="spellStart"/>
      <w:r>
        <w:t>ROIs</w:t>
      </w:r>
      <w:proofErr w:type="spellEnd"/>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6" w:name="_Visualització_Avançada"/>
            <w:bookmarkEnd w:id="166"/>
            <w:r w:rsidRPr="00FE1056">
              <w:rPr>
                <w:noProof/>
                <w:lang w:eastAsia="ca-ES"/>
              </w:rPr>
              <w:drawing>
                <wp:inline distT="0" distB="0" distL="0" distR="0" wp14:anchorId="42708D64" wp14:editId="72ED099F">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7" w:name="_Toc383522468"/>
      <w:r w:rsidRPr="00F0551C">
        <w:rPr>
          <w:lang w:eastAsia="ca-ES"/>
        </w:rPr>
        <w:t>Mesures en píxels</w:t>
      </w:r>
      <w:bookmarkEnd w:id="167"/>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8" w:name="_Toc383522469"/>
      <w:r w:rsidRPr="00F0551C">
        <w:rPr>
          <w:lang w:eastAsia="ca-ES"/>
        </w:rPr>
        <w:lastRenderedPageBreak/>
        <w:t>Mesures en mil·límetres</w:t>
      </w:r>
      <w:bookmarkEnd w:id="168"/>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Aquest cas també ens permetrà donar les dues mesures, la del detector i la magnificada.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0A96FFDE" wp14:editId="5DE298BA">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69" w:name="_Toc383522470"/>
      <w:r w:rsidRPr="00157448">
        <w:t>Prevalença de mesures</w:t>
      </w:r>
      <w:bookmarkEnd w:id="169"/>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70" w:name="_Nivell_de_detall"/>
      <w:bookmarkStart w:id="171" w:name="_Toc383522471"/>
      <w:bookmarkEnd w:id="170"/>
      <w:r>
        <w:lastRenderedPageBreak/>
        <w:t>Nivell de detall de les mesures</w:t>
      </w:r>
      <w:bookmarkEnd w:id="171"/>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2" w:name="_Visualització_Avançada_1"/>
      <w:bookmarkStart w:id="173" w:name="_Toc383522472"/>
      <w:bookmarkEnd w:id="172"/>
      <w:r>
        <w:lastRenderedPageBreak/>
        <w:t>Visualització Avançada</w:t>
      </w:r>
      <w:bookmarkEnd w:id="173"/>
    </w:p>
    <w:p w:rsidR="007C6107" w:rsidRPr="0093610C" w:rsidRDefault="007C6107" w:rsidP="007C6107">
      <w:pPr>
        <w:pStyle w:val="Ttulo2"/>
        <w:numPr>
          <w:ilvl w:val="1"/>
          <w:numId w:val="1"/>
        </w:numPr>
      </w:pPr>
      <w:bookmarkStart w:id="174" w:name="_Toc383522473"/>
      <w:bookmarkStart w:id="175" w:name="_Toc289857403"/>
      <w:r w:rsidRPr="0093610C">
        <w:t>R</w:t>
      </w:r>
      <w:bookmarkStart w:id="176" w:name="reconstruccions"/>
      <w:bookmarkEnd w:id="176"/>
      <w:r w:rsidRPr="0093610C">
        <w:t>econstruccions</w:t>
      </w:r>
      <w:bookmarkEnd w:id="17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4FF5F5B0" wp14:editId="29DF4C03">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673D838" wp14:editId="553AC0F9">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4A09E833" wp14:editId="791DBAE6">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0498099C" wp14:editId="57B5697B">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7" w:name="_Toc383522474"/>
      <w:r w:rsidRPr="0093610C">
        <w:t>T</w:t>
      </w:r>
      <w:bookmarkStart w:id="178" w:name="thick-slab"/>
      <w:bookmarkEnd w:id="178"/>
      <w:r w:rsidRPr="0093610C">
        <w:t>hick Slab</w:t>
      </w:r>
      <w:bookmarkEnd w:id="177"/>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59C7C48" wp14:editId="3F58C5E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4BABF58C" wp14:editId="1EF7C72A">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22A05ECA" wp14:editId="7D613EA0">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9" w:name="_Línies_de_referència"/>
      <w:bookmarkEnd w:id="179"/>
      <w:r>
        <w:br w:type="page"/>
      </w:r>
    </w:p>
    <w:p w:rsidR="007C6107" w:rsidRPr="0093610C" w:rsidRDefault="007C6107" w:rsidP="007C6107">
      <w:pPr>
        <w:pStyle w:val="Ttulo2"/>
        <w:numPr>
          <w:ilvl w:val="1"/>
          <w:numId w:val="1"/>
        </w:numPr>
      </w:pPr>
      <w:bookmarkStart w:id="180" w:name="_Línies_de_referència_1"/>
      <w:bookmarkStart w:id="181" w:name="_Toc289857431"/>
      <w:bookmarkStart w:id="182" w:name="_Toc383522475"/>
      <w:bookmarkEnd w:id="180"/>
      <w:r w:rsidRPr="0093610C">
        <w:lastRenderedPageBreak/>
        <w:t>Línies de referència</w:t>
      </w:r>
      <w:bookmarkEnd w:id="181"/>
      <w:bookmarkEnd w:id="18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6AC78C3" wp14:editId="71A1953F">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5EE78BDE" wp14:editId="73EDB8C2">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01D5E703" wp14:editId="060C0D39">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176400DB" wp14:editId="72817E0F">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3" w:name="_Toc289857432"/>
      <w:r>
        <w:br w:type="page"/>
      </w:r>
    </w:p>
    <w:p w:rsidR="007C6107" w:rsidRPr="0093610C" w:rsidRDefault="007C6107" w:rsidP="007C6107">
      <w:pPr>
        <w:pStyle w:val="Ttulo2"/>
        <w:numPr>
          <w:ilvl w:val="1"/>
          <w:numId w:val="1"/>
        </w:numPr>
      </w:pPr>
      <w:bookmarkStart w:id="184" w:name="_Toc383522476"/>
      <w:r w:rsidRPr="0093610C">
        <w:lastRenderedPageBreak/>
        <w:t>C</w:t>
      </w:r>
      <w:bookmarkStart w:id="185" w:name="cursor-3d"/>
      <w:bookmarkEnd w:id="185"/>
      <w:r w:rsidRPr="0093610C">
        <w:t>ursor 3D</w:t>
      </w:r>
      <w:bookmarkEnd w:id="183"/>
      <w:bookmarkEnd w:id="18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CCDF9FB" wp14:editId="34FBF577">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104A3A2" wp14:editId="6A0649AD">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0E456B29" wp14:editId="182CBA4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6" w:name="_Toc383522477"/>
      <w:r w:rsidRPr="0093610C">
        <w:lastRenderedPageBreak/>
        <w:t>V</w:t>
      </w:r>
      <w:bookmarkStart w:id="187" w:name="video"/>
      <w:bookmarkEnd w:id="187"/>
      <w:r w:rsidRPr="0093610C">
        <w:t>ídeo</w:t>
      </w:r>
      <w:bookmarkEnd w:id="186"/>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6F3A425" wp14:editId="4BECCB3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63C405D" wp14:editId="607E0BA5">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E91AD4E" wp14:editId="15B2668D">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814E132" wp14:editId="54104149">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8" w:name="_Informació_de_vòxel"/>
      <w:bookmarkStart w:id="189" w:name="_Toc383522478"/>
      <w:bookmarkEnd w:id="188"/>
      <w:r w:rsidRPr="0093610C">
        <w:t>I</w:t>
      </w:r>
      <w:bookmarkStart w:id="190" w:name="informació-vòxel"/>
      <w:bookmarkEnd w:id="190"/>
      <w:r>
        <w:t>nformació de</w:t>
      </w:r>
      <w:r w:rsidRPr="0093610C">
        <w:t xml:space="preserve"> v</w:t>
      </w:r>
      <w:r>
        <w:t>ò</w:t>
      </w:r>
      <w:r w:rsidRPr="0093610C">
        <w:t>xel</w:t>
      </w:r>
      <w:bookmarkEnd w:id="189"/>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0EA56C9B" wp14:editId="7B443D0A">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03E69475" wp14:editId="3FDA0EA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1" w:name="_Toc383522479"/>
      <w:r w:rsidRPr="0093610C">
        <w:t>I</w:t>
      </w:r>
      <w:bookmarkStart w:id="192" w:name="informació-dicom"/>
      <w:bookmarkEnd w:id="192"/>
      <w:r w:rsidRPr="0093610C">
        <w:t>nformació DICOM</w:t>
      </w:r>
      <w:bookmarkEnd w:id="191"/>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2B717882" wp14:editId="3B28EA85">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BB9BB3F" wp14:editId="0F512BF1">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380F7E0A" wp14:editId="45631608">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055106EE" wp14:editId="108379A8">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EDEE76B" wp14:editId="6860AEFD">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602605D0" wp14:editId="2DB9D79A">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3" w:name="_Sincronització_manual_1"/>
      <w:bookmarkStart w:id="194" w:name="_Toc383522480"/>
      <w:bookmarkEnd w:id="193"/>
      <w:r w:rsidRPr="00B25411">
        <w:lastRenderedPageBreak/>
        <w:t>S</w:t>
      </w:r>
      <w:bookmarkStart w:id="195" w:name="sincronització"/>
      <w:bookmarkEnd w:id="195"/>
      <w:r w:rsidRPr="00B25411">
        <w:t>incronització</w:t>
      </w:r>
      <w:r>
        <w:t xml:space="preserve"> manual</w:t>
      </w:r>
      <w:bookmarkEnd w:id="194"/>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4D90FD05" wp14:editId="4E478CFF">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9F8E6DC" wp14:editId="4CBD3FB1">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134144DE" wp14:editId="49FBAAC6">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6" w:name="_Toc289857439"/>
    </w:p>
    <w:p w:rsidR="004416D8" w:rsidRDefault="004416D8" w:rsidP="004416D8">
      <w:pPr>
        <w:pStyle w:val="Ttulo2"/>
      </w:pPr>
      <w:bookmarkStart w:id="197" w:name="_Sincronització_manual_de"/>
      <w:bookmarkStart w:id="198" w:name="_Toc383522481"/>
      <w:bookmarkEnd w:id="197"/>
      <w:r>
        <w:t>Sincronització manual de tots els visors</w:t>
      </w:r>
      <w:bookmarkEnd w:id="198"/>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56D35BA0" wp14:editId="056EDFF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99" w:name="_Desactivar_la_sincronització"/>
      <w:bookmarkStart w:id="200" w:name="_Toc383522482"/>
      <w:bookmarkEnd w:id="199"/>
      <w:r>
        <w:lastRenderedPageBreak/>
        <w:t>Desactivar la sincronització manual de tots els visors</w:t>
      </w:r>
      <w:bookmarkEnd w:id="200"/>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0992F494" wp14:editId="65BD902E">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1" w:name="_Sincronització_automàtica"/>
      <w:bookmarkStart w:id="202" w:name="_Toc383522483"/>
      <w:bookmarkEnd w:id="201"/>
      <w:r>
        <w:t>Sincronització automàtica</w:t>
      </w:r>
      <w:bookmarkEnd w:id="202"/>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4511A51" wp14:editId="266B5498">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3" w:name="_Propagació"/>
      <w:bookmarkStart w:id="204" w:name="_Toc383522484"/>
      <w:bookmarkEnd w:id="203"/>
      <w:r>
        <w:t>Propagació</w:t>
      </w:r>
      <w:bookmarkEnd w:id="196"/>
      <w:bookmarkEnd w:id="204"/>
    </w:p>
    <w:p w:rsidR="00640366" w:rsidRPr="00640366" w:rsidRDefault="00F00151" w:rsidP="00640366">
      <w:r w:rsidRPr="0093610C">
        <w:rPr>
          <w:rFonts w:ascii="Times New Roman" w:eastAsia="Times New Roman" w:hAnsi="Times New Roman"/>
          <w:noProof/>
          <w:lang w:eastAsia="ca-ES"/>
        </w:rPr>
        <w:drawing>
          <wp:inline distT="0" distB="0" distL="0" distR="0" wp14:anchorId="7E990369" wp14:editId="4F24DC30">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5" w:name="_Toc289857404"/>
      <w:bookmarkEnd w:id="175"/>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541FFFD1" wp14:editId="6AA5E1B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78D14627" wp14:editId="0F7D3F1B">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drawing>
          <wp:inline distT="0" distB="0" distL="0" distR="0" wp14:anchorId="52EAA8BA" wp14:editId="0F57D113">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36FC6FCA" wp14:editId="0D59607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w:t>
      </w:r>
      <w:r>
        <w:lastRenderedPageBreak/>
        <w:t>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drawing>
          <wp:inline distT="0" distB="0" distL="0" distR="0" wp14:anchorId="38D68508" wp14:editId="18BA488B">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3D7DBEA9" wp14:editId="1C081BC9">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7E1E9EF2" wp14:editId="77C49B34">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4C830C4E" wp14:editId="5A7BF443">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7B15A3" w:rsidRDefault="007B15A3" w:rsidP="00640366"/>
    <w:p w:rsidR="007B15A3" w:rsidRDefault="007B15A3" w:rsidP="00640366"/>
    <w:p w:rsidR="007B15A3" w:rsidRDefault="007B15A3" w:rsidP="00640366"/>
    <w:p w:rsidR="00640366" w:rsidRDefault="00BC3368" w:rsidP="00F00151">
      <w:r>
        <w:lastRenderedPageBreak/>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605685B4" wp14:editId="725442A6">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258DC89A" wp14:editId="4B557DCF">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206" w:name="_Fusió"/>
      <w:bookmarkStart w:id="207" w:name="_Toc383522485"/>
      <w:bookmarkEnd w:id="206"/>
      <w:r>
        <w:lastRenderedPageBreak/>
        <w:t>Fusió</w:t>
      </w:r>
      <w:bookmarkEnd w:id="207"/>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A0659A">
        <w:rPr>
          <w:lang w:eastAsia="ca-ES"/>
        </w:rPr>
        <w:t xml:space="preserve"> m</w:t>
      </w:r>
      <w:r w:rsidRPr="00262D8C">
        <w:rPr>
          <w:lang w:eastAsia="ca-ES"/>
        </w:rPr>
        <w:t>ostren dos valors de mitjana i dos de desviació estàndard, un de cada sèrie en cada cas.</w:t>
      </w:r>
    </w:p>
    <w:p w:rsidR="00262D8C" w:rsidRPr="00262D8C" w:rsidRDefault="00262D8C" w:rsidP="00262D8C">
      <w:pPr>
        <w:rPr>
          <w:lang w:eastAsia="ca-ES"/>
        </w:rPr>
      </w:pPr>
      <w:r>
        <w:rPr>
          <w:lang w:eastAsia="ca-ES"/>
        </w:rPr>
        <w:t xml:space="preserve">- </w:t>
      </w:r>
      <w:r w:rsidRPr="00262D8C">
        <w:rPr>
          <w:lang w:eastAsia="ca-ES"/>
        </w:rPr>
        <w:t xml:space="preserve">Les eines de ROI també mostren </w:t>
      </w:r>
      <w:hyperlink w:anchor="_Mesura_del_Standardized" w:history="1">
        <w:r w:rsidRPr="00A0659A">
          <w:rPr>
            <w:rStyle w:val="Hipervnculo"/>
            <w:rFonts w:eastAsia="Verdana"/>
            <w:lang w:eastAsia="ca-ES"/>
          </w:rPr>
          <w:t>el valor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Pr="00112828" w:rsidRDefault="00112828" w:rsidP="00112828">
      <w:pPr>
        <w:rPr>
          <w:rFonts w:ascii="Times New Roman" w:hAnsi="Times New Roman"/>
          <w:sz w:val="24"/>
          <w:szCs w:val="24"/>
          <w:lang w:eastAsia="ca-ES"/>
        </w:rPr>
      </w:pPr>
      <w:r w:rsidRPr="00112828">
        <w:rPr>
          <w:lang w:eastAsia="ca-ES"/>
        </w:rPr>
        <w:t>D’altra banda</w:t>
      </w:r>
      <w:r>
        <w:rPr>
          <w:lang w:eastAsia="ca-ES"/>
        </w:rPr>
        <w:t>,</w:t>
      </w:r>
      <w:r w:rsidRPr="00112828">
        <w:rPr>
          <w:lang w:eastAsia="ca-ES"/>
        </w:rPr>
        <w:t xml:space="preserve"> hi ha funcionalitats i eines que s’apliquen només sobre la sèrie principal, és a dir, la de CT. Aquest és el cas dels canvis de fase i de les eines de finestra i thick slab. En aquests casos podem actuar sobre el CT directament a la visualització fusionada, però per actuar sobre la sèrie secundària, la de PET, cal fer-ho mitjançant la </w:t>
      </w:r>
      <w:hyperlink w:anchor="_Propagació" w:history="1">
        <w:r w:rsidRPr="00112828">
          <w:rPr>
            <w:rStyle w:val="Hipervnculo"/>
            <w:rFonts w:eastAsia="Verdana"/>
            <w:lang w:eastAsia="ca-ES"/>
          </w:rPr>
          <w:t>propagació</w:t>
        </w:r>
      </w:hyperlink>
      <w:r w:rsidRPr="00112828">
        <w:rPr>
          <w:lang w:eastAsia="ca-ES"/>
        </w:rPr>
        <w:t>. És a dir, cal tenir la sèrie de PET carregada en un altre v</w:t>
      </w:r>
      <w:r>
        <w:rPr>
          <w:lang w:eastAsia="ca-ES"/>
        </w:rPr>
        <w:t>isor i la propagació activada;</w:t>
      </w:r>
      <w:r w:rsidRPr="00112828">
        <w:rPr>
          <w:lang w:eastAsia="ca-ES"/>
        </w:rPr>
        <w:t xml:space="preserve"> llavors</w:t>
      </w:r>
      <w:r>
        <w:rPr>
          <w:lang w:eastAsia="ca-ES"/>
        </w:rPr>
        <w:t>,</w:t>
      </w:r>
      <w:r w:rsidRPr="00112828">
        <w:rPr>
          <w:lang w:eastAsia="ca-ES"/>
        </w:rPr>
        <w:t xml:space="preserve"> a través d’aquest altre visor</w:t>
      </w:r>
      <w:r>
        <w:rPr>
          <w:lang w:eastAsia="ca-ES"/>
        </w:rPr>
        <w:t>,</w:t>
      </w:r>
      <w:r w:rsidRPr="00112828">
        <w:rPr>
          <w:lang w:eastAsia="ca-ES"/>
        </w:rPr>
        <w:t xml:space="preserve"> es pot canviar la fase, la finestra o el thick slab de la sèrie PET fusionada.</w:t>
      </w:r>
    </w:p>
    <w:p w:rsidR="00112828" w:rsidRPr="00112828" w:rsidRDefault="00112828" w:rsidP="0011282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lastRenderedPageBreak/>
        <w:drawing>
          <wp:inline distT="0" distB="0" distL="0" distR="0" wp14:anchorId="29C83B14" wp14:editId="018F2FAF">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208" w:name="_Balanç_de_fusió"/>
      <w:bookmarkStart w:id="209" w:name="_Toc383522486"/>
      <w:bookmarkEnd w:id="208"/>
      <w:r>
        <w:t>Balanç de fusió</w:t>
      </w:r>
      <w:bookmarkEnd w:id="209"/>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6D24EFA3" wp14:editId="3D0A40B8">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4D61A57D" wp14:editId="361693AA">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En el mateix visor on està el botó</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1B2B9FC6" wp14:editId="739D3F8D">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729BEF24" wp14:editId="63324012">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210" w:name="_Mesura_del_Standardized"/>
      <w:bookmarkStart w:id="211" w:name="_Toc383522487"/>
      <w:bookmarkEnd w:id="210"/>
      <w:r>
        <w:t>Mesura del Standardized Uptake Value (SUV)</w:t>
      </w:r>
      <w:bookmarkEnd w:id="211"/>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2" w:name="_Toc383522488"/>
      <w:r>
        <w:rPr>
          <w:lang w:eastAsia="ca-ES"/>
        </w:rPr>
        <w:t>Fó</w:t>
      </w:r>
      <w:r w:rsidR="00542D37">
        <w:rPr>
          <w:lang w:eastAsia="ca-ES"/>
        </w:rPr>
        <w:t>rmules</w:t>
      </w:r>
      <w:bookmarkEnd w:id="212"/>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3" w:name="_Toc383522489"/>
      <w:r>
        <w:rPr>
          <w:lang w:eastAsia="ca-ES"/>
        </w:rPr>
        <w:t>SUV</w:t>
      </w:r>
      <w:bookmarkEnd w:id="213"/>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4" w:name="_Toc383522490"/>
      <w:r>
        <w:t>Factor de correcció de la desintegració</w:t>
      </w:r>
      <w:bookmarkEnd w:id="214"/>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19D0E675" wp14:editId="7E25C9E7">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5" w:name="_Toc383522491"/>
      <w:r>
        <w:lastRenderedPageBreak/>
        <w:t>Massa corporal magra</w:t>
      </w:r>
      <w:bookmarkEnd w:id="215"/>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6" w:name="_Toc383522492"/>
      <w:r>
        <w:t>Àrea de superfície corporal</w:t>
      </w:r>
      <w:bookmarkEnd w:id="216"/>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6C0B67"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7" w:name="_Toc383522493"/>
      <w:r>
        <w:t>Fonts bibliogràfiques</w:t>
      </w:r>
      <w:bookmarkEnd w:id="217"/>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8" w:name="_Toc383522494"/>
      <w:r>
        <w:t>Dades requerides</w:t>
      </w:r>
      <w:bookmarkEnd w:id="218"/>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19" w:name="_Toc383522495"/>
      <w:r>
        <w:t>Atributs exclusius de fabricant</w:t>
      </w:r>
      <w:bookmarkEnd w:id="219"/>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20" w:name="_Toc383522496"/>
      <w:r w:rsidRPr="00520DFC">
        <w:t>V</w:t>
      </w:r>
      <w:bookmarkStart w:id="221" w:name="visor-mpr-2d"/>
      <w:bookmarkEnd w:id="221"/>
      <w:r w:rsidRPr="00520DFC">
        <w:t>isor MPR 2D</w:t>
      </w:r>
      <w:bookmarkEnd w:id="205"/>
      <w:bookmarkEnd w:id="220"/>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19740DC9" wp14:editId="14418E58">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6C0B67"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2" w:name="_Toc289857405"/>
      <w:bookmarkStart w:id="223" w:name="_Toc383522497"/>
      <w:r w:rsidRPr="00520DFC">
        <w:lastRenderedPageBreak/>
        <w:t>V</w:t>
      </w:r>
      <w:bookmarkStart w:id="224" w:name="visor-3d"/>
      <w:bookmarkEnd w:id="224"/>
      <w:r w:rsidRPr="00520DFC">
        <w:t>isor 3D</w:t>
      </w:r>
      <w:bookmarkEnd w:id="222"/>
      <w:bookmarkEnd w:id="223"/>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31FE93E5" wp14:editId="0E7C8E7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5B7114C9" wp14:editId="1C374268">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5" w:name="_Eines"/>
      <w:bookmarkStart w:id="226" w:name="_Sincronització_manual"/>
      <w:bookmarkEnd w:id="225"/>
      <w:bookmarkEnd w:id="226"/>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7"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EFB4C07" wp14:editId="59A05D8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307AE6" wp14:editId="76E7C39C">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8" w:name="_Toc383522498"/>
      <w:r w:rsidRPr="0093610C">
        <w:t>P</w:t>
      </w:r>
      <w:bookmarkStart w:id="229" w:name="plans-de-tall"/>
      <w:bookmarkEnd w:id="229"/>
      <w:r w:rsidRPr="0093610C">
        <w:t>lans de tall</w:t>
      </w:r>
      <w:bookmarkEnd w:id="227"/>
      <w:bookmarkEnd w:id="228"/>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44833D4" wp14:editId="50F9251B">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1115587" wp14:editId="110AD1EB">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723EED9" wp14:editId="688EF54D">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F6573DF" wp14:editId="021B173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4576835" wp14:editId="0845AC6D">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3F47CAE" wp14:editId="05600A10">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06EBC09" wp14:editId="43309643">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A015EE2" wp14:editId="61A1D612">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89E65CE" wp14:editId="0FB44D9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30" w:name="_Toc289857442"/>
      <w:bookmarkStart w:id="231" w:name="_Toc383522499"/>
      <w:r w:rsidRPr="0093610C">
        <w:t>R</w:t>
      </w:r>
      <w:bookmarkStart w:id="232" w:name="rotació-d'un-volum"/>
      <w:bookmarkEnd w:id="232"/>
      <w:r w:rsidR="00DF4B81">
        <w:t>otació</w:t>
      </w:r>
      <w:r w:rsidRPr="0093610C">
        <w:t xml:space="preserve"> 3D</w:t>
      </w:r>
      <w:bookmarkEnd w:id="230"/>
      <w:bookmarkEnd w:id="23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310F405" wp14:editId="0C6E21B6">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5DB8C9A9" wp14:editId="151D4245">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688F89B7" wp14:editId="65A321A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3" w:name="_Toc383522500"/>
      <w:bookmarkStart w:id="234" w:name="_Toc289857402"/>
      <w:bookmarkStart w:id="235" w:name="_Toc289857443"/>
      <w:r>
        <w:t>Tests de diagnosi</w:t>
      </w:r>
      <w:bookmarkEnd w:id="233"/>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7848B1F0" wp14:editId="17DF2D64">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67DD09B3" wp14:editId="25CA16F5">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54DF834E" wp14:editId="1DBD1A0F">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7A9D794D" wp14:editId="06438699">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678F4637" wp14:editId="7E859361">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573E38D" wp14:editId="29ED870B">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18627D47" wp14:editId="156CBCD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4"/>
    </w:p>
    <w:p w:rsidR="00B4786A" w:rsidRPr="0093610C" w:rsidRDefault="00B4786A" w:rsidP="00B62888">
      <w:pPr>
        <w:pStyle w:val="Ttulo1"/>
      </w:pPr>
      <w:bookmarkStart w:id="236" w:name="_Toc383522501"/>
      <w:r w:rsidRPr="0093610C">
        <w:lastRenderedPageBreak/>
        <w:t>I</w:t>
      </w:r>
      <w:bookmarkStart w:id="237" w:name="impressió"/>
      <w:bookmarkEnd w:id="237"/>
      <w:r w:rsidRPr="0093610C">
        <w:t>mp</w:t>
      </w:r>
      <w:r w:rsidR="00102E59">
        <w:t>ressió</w:t>
      </w:r>
      <w:r w:rsidRPr="0093610C">
        <w:t xml:space="preserve"> DICOM</w:t>
      </w:r>
      <w:bookmarkEnd w:id="235"/>
      <w:bookmarkEnd w:id="236"/>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2C6A5D1" wp14:editId="49D43112">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6C6B59D3" wp14:editId="6D61EF22">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38" w:name="_Toc289857444"/>
      <w:r>
        <w:br w:type="page"/>
      </w:r>
    </w:p>
    <w:p w:rsidR="007B247B" w:rsidRPr="007B247B" w:rsidRDefault="00EC7A10" w:rsidP="007B247B">
      <w:pPr>
        <w:pStyle w:val="Ttulo2"/>
        <w:rPr>
          <w:szCs w:val="48"/>
        </w:rPr>
      </w:pPr>
      <w:bookmarkStart w:id="239" w:name="_Afegir_imatges_a"/>
      <w:bookmarkStart w:id="240" w:name="_Seleccionar_imatges_a"/>
      <w:bookmarkStart w:id="241" w:name="_Toc383522502"/>
      <w:bookmarkEnd w:id="238"/>
      <w:bookmarkEnd w:id="239"/>
      <w:bookmarkEnd w:id="240"/>
      <w:r>
        <w:lastRenderedPageBreak/>
        <w:t>Seleccionar</w:t>
      </w:r>
      <w:r w:rsidR="007B247B" w:rsidRPr="007B247B">
        <w:t xml:space="preserve"> imatges a imprimir</w:t>
      </w:r>
      <w:bookmarkEnd w:id="241"/>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611FD260" wp14:editId="1CD6A3CA">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2" w:name="_Toc383522503"/>
      <w:r w:rsidRPr="0093610C">
        <w:lastRenderedPageBreak/>
        <w:t>A</w:t>
      </w:r>
      <w:bookmarkStart w:id="243" w:name="configuració-dicomprint"/>
      <w:bookmarkEnd w:id="243"/>
      <w:r w:rsidRPr="0093610C">
        <w:t>fegir impressora</w:t>
      </w:r>
      <w:bookmarkEnd w:id="242"/>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715639F9" wp14:editId="13FAEB23">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1C1B63ED" wp14:editId="61D53624">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4B8AE203" wp14:editId="2A0D6C40">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5FFEA0F3" wp14:editId="467171FA">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092E6CA6" wp14:editId="550AD433">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1B7B95B3" wp14:editId="6F2AC074">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56260678" wp14:editId="0BD30BD4">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4" w:name="_Toc383522504"/>
      <w:r w:rsidRPr="0093610C">
        <w:lastRenderedPageBreak/>
        <w:t>E</w:t>
      </w:r>
      <w:bookmarkStart w:id="245" w:name="els-menús"/>
      <w:bookmarkEnd w:id="245"/>
      <w:r w:rsidRPr="0093610C">
        <w:t>ls menús</w:t>
      </w:r>
      <w:bookmarkEnd w:id="244"/>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6" w:name="_Toc289857392"/>
      <w:r>
        <w:br w:type="page"/>
      </w:r>
    </w:p>
    <w:p w:rsidR="00B24B3B" w:rsidRPr="0093610C" w:rsidRDefault="00B24B3B" w:rsidP="00B24B3B">
      <w:pPr>
        <w:pStyle w:val="Ttulo2"/>
        <w:numPr>
          <w:ilvl w:val="1"/>
          <w:numId w:val="1"/>
        </w:numPr>
      </w:pPr>
      <w:bookmarkStart w:id="247" w:name="_Toc383522505"/>
      <w:r w:rsidRPr="0093610C">
        <w:lastRenderedPageBreak/>
        <w:t>M</w:t>
      </w:r>
      <w:bookmarkStart w:id="248" w:name="menuFitxer"/>
      <w:bookmarkEnd w:id="248"/>
      <w:r>
        <w:t>enú F</w:t>
      </w:r>
      <w:r w:rsidRPr="0093610C">
        <w:t>itxer</w:t>
      </w:r>
      <w:bookmarkEnd w:id="246"/>
      <w:bookmarkEnd w:id="247"/>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652146FB" wp14:editId="48ACEC71">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49" w:name="_Toc289857393"/>
      <w:bookmarkStart w:id="250" w:name="_Toc383522506"/>
      <w:r w:rsidRPr="0093610C">
        <w:lastRenderedPageBreak/>
        <w:t>M</w:t>
      </w:r>
      <w:bookmarkStart w:id="251" w:name="VisualizationMenu"/>
      <w:bookmarkEnd w:id="251"/>
      <w:r>
        <w:t>enú V</w:t>
      </w:r>
      <w:r w:rsidRPr="0093610C">
        <w:t>isualització</w:t>
      </w:r>
      <w:bookmarkEnd w:id="249"/>
      <w:bookmarkEnd w:id="250"/>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6C0B67"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6C0B67"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6C0B67"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CF77C0D" wp14:editId="2D5EBFC3">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6EF68CB" wp14:editId="4993FC20">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2" w:name="_Toc289857394"/>
      <w:bookmarkStart w:id="253" w:name="_Toc383522507"/>
      <w:r w:rsidRPr="0093610C">
        <w:lastRenderedPageBreak/>
        <w:t>M</w:t>
      </w:r>
      <w:bookmarkStart w:id="254" w:name="ToolsMenu"/>
      <w:bookmarkEnd w:id="254"/>
      <w:r>
        <w:t>enú E</w:t>
      </w:r>
      <w:r w:rsidRPr="0093610C">
        <w:t>ines</w:t>
      </w:r>
      <w:bookmarkEnd w:id="252"/>
      <w:bookmarkEnd w:id="253"/>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D3C434C" wp14:editId="1BEE952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5" w:name="_Toc289857395"/>
      <w:bookmarkStart w:id="256" w:name="_Toc383522508"/>
      <w:r w:rsidRPr="0093610C">
        <w:lastRenderedPageBreak/>
        <w:t>M</w:t>
      </w:r>
      <w:bookmarkStart w:id="257" w:name="WindowMenu"/>
      <w:bookmarkEnd w:id="257"/>
      <w:r>
        <w:t>enú F</w:t>
      </w:r>
      <w:r w:rsidRPr="0093610C">
        <w:t>inestra</w:t>
      </w:r>
      <w:bookmarkEnd w:id="255"/>
      <w:bookmarkEnd w:id="256"/>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58" w:name="_Toc383522509"/>
      <w:r w:rsidRPr="0093610C">
        <w:rPr>
          <w:rStyle w:val="Textoennegrita"/>
        </w:rPr>
        <w:t>Maximitza a múltiples pantalles</w:t>
      </w:r>
      <w:bookmarkEnd w:id="258"/>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2ADBB049" wp14:editId="4906BB2F">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6C0B67"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6C0B67"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59" w:name="_Toc383522510"/>
      <w:r w:rsidRPr="0093610C">
        <w:rPr>
          <w:rStyle w:val="Textoennegrita"/>
        </w:rPr>
        <w:t>Mou a la pantalla</w:t>
      </w:r>
      <w:bookmarkEnd w:id="259"/>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2247CBAC" wp14:editId="375D57E8">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6C0B67"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0" w:name="_Toc289857396"/>
      <w:bookmarkStart w:id="261" w:name="_Toc383522511"/>
      <w:r w:rsidRPr="0093610C">
        <w:lastRenderedPageBreak/>
        <w:t>M</w:t>
      </w:r>
      <w:bookmarkStart w:id="262" w:name="HelpMenu"/>
      <w:bookmarkEnd w:id="262"/>
      <w:r>
        <w:t>enú A</w:t>
      </w:r>
      <w:r w:rsidRPr="0093610C">
        <w:t>juda</w:t>
      </w:r>
      <w:bookmarkEnd w:id="260"/>
      <w:bookmarkEnd w:id="261"/>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3" w:name="_Toc289857397"/>
      <w:bookmarkStart w:id="264" w:name="_Toc383522512"/>
      <w:r w:rsidRPr="0093610C">
        <w:lastRenderedPageBreak/>
        <w:t>C</w:t>
      </w:r>
      <w:bookmarkStart w:id="265" w:name="pacs"/>
      <w:bookmarkEnd w:id="265"/>
      <w:r w:rsidRPr="0093610C">
        <w:t>onfiguracions</w:t>
      </w:r>
      <w:bookmarkEnd w:id="263"/>
      <w:bookmarkEnd w:id="264"/>
    </w:p>
    <w:p w:rsidR="00B24B3B" w:rsidRDefault="00B24B3B" w:rsidP="00B24B3B">
      <w:pPr>
        <w:pStyle w:val="Ttulo2"/>
      </w:pPr>
      <w:bookmarkStart w:id="266" w:name="_Configuració_Visor_2D"/>
      <w:bookmarkStart w:id="267" w:name="_Toc383522513"/>
      <w:bookmarkEnd w:id="266"/>
      <w:r>
        <w:t>Configuració Visor 2D</w:t>
      </w:r>
      <w:bookmarkEnd w:id="267"/>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0C5EEC27" wp14:editId="30963CEE">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0EAC491C" wp14:editId="027D7810">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68" w:name="_Configuració_de_la"/>
      <w:bookmarkStart w:id="269" w:name="_Toc383522514"/>
      <w:bookmarkEnd w:id="268"/>
      <w:r>
        <w:t>Configuració de la distribució dels visors 2D</w:t>
      </w:r>
      <w:bookmarkEnd w:id="269"/>
    </w:p>
    <w:p w:rsidR="00BD5B3C" w:rsidRDefault="00BD5B3C" w:rsidP="00BD5B3C"/>
    <w:p w:rsidR="00BD5B3C" w:rsidRDefault="00BD5B3C" w:rsidP="00BD5B3C">
      <w:pPr>
        <w:jc w:val="center"/>
      </w:pPr>
      <w:r>
        <w:rPr>
          <w:noProof/>
          <w:lang w:eastAsia="ca-ES"/>
        </w:rPr>
        <w:drawing>
          <wp:inline distT="0" distB="0" distL="0" distR="0">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 xml:space="preserve">Aplica </w:t>
            </w:r>
            <w:proofErr w:type="spellStart"/>
            <w:r>
              <w:rPr>
                <w:rStyle w:val="Textoennegrita"/>
              </w:rPr>
              <w:t>hanging</w:t>
            </w:r>
            <w:proofErr w:type="spellEnd"/>
            <w:r>
              <w:rPr>
                <w:rStyle w:val="Textoennegrita"/>
              </w:rPr>
              <w:t xml:space="preserve">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 xml:space="preserve">En el moment de carregar un nou estudi al visor 2D, els </w:t>
            </w:r>
            <w:proofErr w:type="spellStart"/>
            <w:r>
              <w:t>Hanging</w:t>
            </w:r>
            <w:proofErr w:type="spellEnd"/>
            <w:r>
              <w:t xml:space="preserve"> Protocol tindran prioritat sobre la distribució automàtica en estudis de les modalitats marcades en aquest quadre.</w:t>
            </w:r>
            <w:r w:rsidR="00500C7A">
              <w:t xml:space="preserve"> Per defecte, les modalitats en les que hi haurà prioritat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 xml:space="preserve">Preferències de distribució automàtica quan no hi ha cap </w:t>
            </w:r>
            <w:proofErr w:type="spellStart"/>
            <w:r>
              <w:rPr>
                <w:rStyle w:val="Textoennegrita"/>
              </w:rPr>
              <w:t>hanging</w:t>
            </w:r>
            <w:proofErr w:type="spellEnd"/>
            <w:r>
              <w:rPr>
                <w:rStyle w:val="Textoennegrita"/>
              </w:rPr>
              <w:t xml:space="preserve">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971336">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971336">
              <w:t>necessari</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70" w:name="_Configuració_PACS"/>
      <w:bookmarkStart w:id="271" w:name="_Toc289857398"/>
      <w:bookmarkStart w:id="272" w:name="_Toc383522515"/>
      <w:bookmarkEnd w:id="270"/>
      <w:r w:rsidRPr="0093610C">
        <w:t>Configuració PACS</w:t>
      </w:r>
      <w:bookmarkEnd w:id="271"/>
      <w:bookmarkEnd w:id="272"/>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3" w:name="_Servidors_PACS"/>
      <w:bookmarkStart w:id="274" w:name="_Toc383522516"/>
      <w:bookmarkEnd w:id="273"/>
      <w:r w:rsidRPr="0093610C">
        <w:t>Servidors PACS</w:t>
      </w:r>
      <w:bookmarkEnd w:id="274"/>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65327618" wp14:editId="5BE96CF4">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75" w:name="_Configuració_Local"/>
      <w:bookmarkStart w:id="276" w:name="_Toc383522517"/>
      <w:bookmarkEnd w:id="275"/>
      <w:r w:rsidRPr="0093610C">
        <w:t>Configuració Local</w:t>
      </w:r>
      <w:bookmarkEnd w:id="276"/>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2505BE9C" wp14:editId="686E24B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32000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77" w:name="_Toc289857399"/>
      <w:bookmarkStart w:id="278" w:name="_Toc383522518"/>
      <w:r w:rsidRPr="0093610C">
        <w:lastRenderedPageBreak/>
        <w:t>C</w:t>
      </w:r>
      <w:bookmarkStart w:id="279" w:name="base-de-dades-local"/>
      <w:bookmarkEnd w:id="279"/>
      <w:r w:rsidRPr="0093610C">
        <w:t>onfiguració de la base de dades local</w:t>
      </w:r>
      <w:bookmarkEnd w:id="277"/>
      <w:bookmarkEnd w:id="278"/>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483433D" wp14:editId="1AB7754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B1B9AF0" wp14:editId="3D1390C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2A4EBFE" wp14:editId="7BFE4BBB">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80" w:name="_Configuració_del_RIS"/>
      <w:bookmarkStart w:id="281" w:name="_Toc289857400"/>
      <w:bookmarkStart w:id="282" w:name="_Toc383522519"/>
      <w:bookmarkEnd w:id="280"/>
      <w:r w:rsidRPr="0093610C">
        <w:lastRenderedPageBreak/>
        <w:t>C</w:t>
      </w:r>
      <w:bookmarkStart w:id="283" w:name="escoltar-peticions-del-ris"/>
      <w:bookmarkEnd w:id="283"/>
      <w:r w:rsidRPr="0093610C">
        <w:t>onfiguració del RIS</w:t>
      </w:r>
      <w:bookmarkEnd w:id="281"/>
      <w:bookmarkEnd w:id="282"/>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4" w:name="_Configuració_DICOMDIR"/>
      <w:bookmarkStart w:id="285" w:name="_Toc289857401"/>
      <w:bookmarkStart w:id="286" w:name="_Toc383522520"/>
      <w:bookmarkEnd w:id="284"/>
      <w:r w:rsidRPr="0093610C">
        <w:lastRenderedPageBreak/>
        <w:t>C</w:t>
      </w:r>
      <w:bookmarkStart w:id="287" w:name="dicomdir"/>
      <w:bookmarkEnd w:id="287"/>
      <w:r w:rsidRPr="0093610C">
        <w:t>onfiguració DICOMDIR</w:t>
      </w:r>
      <w:bookmarkEnd w:id="285"/>
      <w:bookmarkEnd w:id="286"/>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88" w:name="_Toc383522521"/>
      <w:r w:rsidRPr="0093610C">
        <w:t>Configuració creació DICOMDIR</w:t>
      </w:r>
      <w:bookmarkEnd w:id="288"/>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89" w:name="_Toc383522522"/>
      <w:r w:rsidRPr="0093610C">
        <w:t>Configuració de l'aplicació de gravació de CD/DVD</w:t>
      </w:r>
      <w:bookmarkEnd w:id="289"/>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90" w:name="_Toc383522523"/>
      <w:r>
        <w:lastRenderedPageBreak/>
        <w:t>Copia</w:t>
      </w:r>
      <w:r w:rsidRPr="0093610C">
        <w:t xml:space="preserve"> el contingut del directori al DICOMDIR</w:t>
      </w:r>
      <w:bookmarkEnd w:id="290"/>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91" w:name="_Toc383522524"/>
      <w:r>
        <w:lastRenderedPageBreak/>
        <w:t>D</w:t>
      </w:r>
      <w:r w:rsidR="00B4786A" w:rsidRPr="0093610C">
        <w:t>receres de teclat (SHORTCUTS</w:t>
      </w:r>
      <w:bookmarkStart w:id="292" w:name="_Toc289857457"/>
      <w:r w:rsidR="00B4786A" w:rsidRPr="0093610C">
        <w:t>)</w:t>
      </w:r>
      <w:bookmarkEnd w:id="291"/>
    </w:p>
    <w:p w:rsidR="0065383D" w:rsidRDefault="008F7444" w:rsidP="00B4786A">
      <w:pPr>
        <w:pStyle w:val="Ttulo2"/>
        <w:numPr>
          <w:ilvl w:val="1"/>
          <w:numId w:val="1"/>
        </w:numPr>
      </w:pPr>
      <w:bookmarkStart w:id="293" w:name="_Toc383522525"/>
      <w:r>
        <w:t>D</w:t>
      </w:r>
      <w:r w:rsidR="00B4786A" w:rsidRPr="0093610C">
        <w:t>receres principals</w:t>
      </w:r>
      <w:bookmarkEnd w:id="293"/>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9767421" cy="3496235"/>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7" cy="3500643"/>
                    </a:xfrm>
                    <a:prstGeom prst="rect">
                      <a:avLst/>
                    </a:prstGeom>
                  </pic:spPr>
                </pic:pic>
              </a:graphicData>
            </a:graphic>
          </wp:inline>
        </w:drawing>
      </w:r>
    </w:p>
    <w:p w:rsidR="00B4786A" w:rsidRDefault="00B4786A" w:rsidP="00B4786A">
      <w:pPr>
        <w:pStyle w:val="Ttulo2"/>
        <w:numPr>
          <w:ilvl w:val="1"/>
          <w:numId w:val="1"/>
        </w:numPr>
      </w:pPr>
      <w:bookmarkStart w:id="294" w:name="_Toc383522526"/>
      <w:r w:rsidRPr="0093610C">
        <w:lastRenderedPageBreak/>
        <w:t>Altres dreceres importants</w:t>
      </w:r>
      <w:bookmarkEnd w:id="294"/>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6C0B67"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95" w:name="_Toc383522527"/>
      <w:r w:rsidRPr="0093610C">
        <w:lastRenderedPageBreak/>
        <w:t>G</w:t>
      </w:r>
      <w:bookmarkStart w:id="296" w:name="glossari"/>
      <w:bookmarkEnd w:id="296"/>
      <w:r w:rsidRPr="0093610C">
        <w:t>lossari</w:t>
      </w:r>
      <w:bookmarkEnd w:id="292"/>
      <w:bookmarkEnd w:id="295"/>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16EC" w:rsidRDefault="00DE16EC" w:rsidP="00D32605">
      <w:r>
        <w:separator/>
      </w:r>
    </w:p>
    <w:p w:rsidR="00DE16EC" w:rsidRDefault="00DE16EC"/>
  </w:endnote>
  <w:endnote w:type="continuationSeparator" w:id="0">
    <w:p w:rsidR="00DE16EC" w:rsidRDefault="00DE16EC" w:rsidP="00D32605">
      <w:r>
        <w:continuationSeparator/>
      </w:r>
    </w:p>
    <w:p w:rsidR="00DE16EC" w:rsidRDefault="00DE16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C0B67" w:rsidRDefault="006C0B6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E72F0">
      <w:rPr>
        <w:rStyle w:val="Nmerodepgina"/>
        <w:noProof/>
      </w:rPr>
      <w:t>36</w:t>
    </w:r>
    <w:r>
      <w:rPr>
        <w:rStyle w:val="Nmerodepgina"/>
      </w:rPr>
      <w:fldChar w:fldCharType="end"/>
    </w:r>
  </w:p>
  <w:p w:rsidR="006C0B67" w:rsidRDefault="006C0B6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C0B67" w:rsidRDefault="006C0B67">
    <w:pPr>
      <w:pStyle w:val="Piedepgina"/>
    </w:pPr>
  </w:p>
  <w:p w:rsidR="006C0B67" w:rsidRDefault="006C0B67"/>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07CB4">
      <w:rPr>
        <w:rStyle w:val="Nmerodepgina"/>
        <w:noProof/>
      </w:rPr>
      <w:t>112</w:t>
    </w:r>
    <w:r>
      <w:rPr>
        <w:rStyle w:val="Nmerodepgina"/>
      </w:rPr>
      <w:fldChar w:fldCharType="end"/>
    </w:r>
  </w:p>
  <w:p w:rsidR="006C0B67" w:rsidRDefault="006C0B67">
    <w:pPr>
      <w:pStyle w:val="Piedepgina"/>
    </w:pPr>
  </w:p>
  <w:p w:rsidR="006C0B67" w:rsidRDefault="006C0B6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16EC" w:rsidRDefault="00DE16EC" w:rsidP="00D32605">
      <w:r>
        <w:separator/>
      </w:r>
    </w:p>
    <w:p w:rsidR="00DE16EC" w:rsidRDefault="00DE16EC"/>
  </w:footnote>
  <w:footnote w:type="continuationSeparator" w:id="0">
    <w:p w:rsidR="00DE16EC" w:rsidRDefault="00DE16EC" w:rsidP="00D32605">
      <w:r>
        <w:continuationSeparator/>
      </w:r>
    </w:p>
    <w:p w:rsidR="00DE16EC" w:rsidRDefault="00DE16E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6C0B67" w:rsidRPr="00513A1A" w:rsidTr="00B4786A">
      <w:trPr>
        <w:trHeight w:hRule="exact" w:val="374"/>
      </w:trPr>
      <w:tc>
        <w:tcPr>
          <w:tcW w:w="5670" w:type="dxa"/>
        </w:tcPr>
        <w:p w:rsidR="006C0B67" w:rsidRPr="004810DA" w:rsidRDefault="006C0B67" w:rsidP="00B4786A">
          <w:pPr>
            <w:pStyle w:val="Encabezado"/>
            <w:ind w:right="-108"/>
            <w:rPr>
              <w:u w:val="single"/>
            </w:rPr>
          </w:pPr>
          <w:r>
            <w:t>MANUAL D’USUARI</w:t>
          </w:r>
        </w:p>
      </w:tc>
    </w:tr>
    <w:tr w:rsidR="006C0B67" w:rsidRPr="00513A1A" w:rsidTr="00B4786A">
      <w:trPr>
        <w:trHeight w:hRule="exact" w:val="374"/>
      </w:trPr>
      <w:tc>
        <w:tcPr>
          <w:tcW w:w="5670" w:type="dxa"/>
        </w:tcPr>
        <w:p w:rsidR="006C0B67" w:rsidRPr="00513A1A" w:rsidRDefault="006C0B67" w:rsidP="00B4786A">
          <w:pPr>
            <w:pStyle w:val="Encabezado"/>
          </w:pPr>
          <w:r>
            <w:t>v0.12</w:t>
          </w:r>
        </w:p>
      </w:tc>
    </w:tr>
  </w:tbl>
  <w:p w:rsidR="006C0B67" w:rsidRDefault="006C0B67"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6C0B67" w:rsidRDefault="006C0B6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6C0B67" w:rsidRPr="00BF7C9D" w:rsidTr="00A442C3">
      <w:trPr>
        <w:trHeight w:hRule="exact" w:val="374"/>
      </w:trPr>
      <w:tc>
        <w:tcPr>
          <w:tcW w:w="5670" w:type="dxa"/>
        </w:tcPr>
        <w:p w:rsidR="006C0B67" w:rsidRPr="00BF7C9D" w:rsidRDefault="006C0B67" w:rsidP="00A442C3">
          <w:pPr>
            <w:pStyle w:val="Encabezado"/>
          </w:pPr>
          <w:r>
            <w:t>MANUAL D’USUARI</w:t>
          </w:r>
        </w:p>
      </w:tc>
    </w:tr>
    <w:tr w:rsidR="006C0B67" w:rsidRPr="00BF7C9D" w:rsidTr="00A442C3">
      <w:trPr>
        <w:trHeight w:hRule="exact" w:val="374"/>
      </w:trPr>
      <w:tc>
        <w:tcPr>
          <w:tcW w:w="5670" w:type="dxa"/>
        </w:tcPr>
        <w:p w:rsidR="006C0B67" w:rsidRPr="00BF7C9D" w:rsidRDefault="006C0B67" w:rsidP="00A442C3">
          <w:pPr>
            <w:pStyle w:val="Encabezado"/>
          </w:pPr>
          <w:r w:rsidRPr="00BF7C9D">
            <w:t>v</w:t>
          </w:r>
          <w:r>
            <w:t>0.12</w:t>
          </w:r>
        </w:p>
      </w:tc>
    </w:tr>
  </w:tbl>
  <w:p w:rsidR="006C0B67" w:rsidRDefault="006C0B67"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6C0B67" w:rsidRDefault="006C0B6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4.2pt;height:14.2pt;visibility:visible" o:bullet="t">
        <v:imagedata r:id="rId1" o:title=""/>
      </v:shape>
    </w:pict>
  </w:numPicBullet>
  <w:numPicBullet w:numPicBulletId="1">
    <w:pict>
      <v:shape id="_x0000_i1066" type="#_x0000_t75" style="width:24pt;height:24pt;visibility:visible" o:bullet="t">
        <v:imagedata r:id="rId2" o:title=""/>
      </v:shape>
    </w:pict>
  </w:numPicBullet>
  <w:numPicBullet w:numPicBulletId="2">
    <w:pict>
      <v:shape id="_x0000_i1067"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2A05"/>
    <w:rsid w:val="00085648"/>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07DE4"/>
    <w:rsid w:val="00112828"/>
    <w:rsid w:val="00113B48"/>
    <w:rsid w:val="001175B0"/>
    <w:rsid w:val="00120B04"/>
    <w:rsid w:val="00120E92"/>
    <w:rsid w:val="00122CE4"/>
    <w:rsid w:val="00125657"/>
    <w:rsid w:val="001356A2"/>
    <w:rsid w:val="0013673B"/>
    <w:rsid w:val="00141BC0"/>
    <w:rsid w:val="00142545"/>
    <w:rsid w:val="00142DD3"/>
    <w:rsid w:val="00142FCC"/>
    <w:rsid w:val="00150BE3"/>
    <w:rsid w:val="0015487D"/>
    <w:rsid w:val="00154D36"/>
    <w:rsid w:val="0015500F"/>
    <w:rsid w:val="00157448"/>
    <w:rsid w:val="0016228C"/>
    <w:rsid w:val="00162B68"/>
    <w:rsid w:val="001679FB"/>
    <w:rsid w:val="00171393"/>
    <w:rsid w:val="00180B4A"/>
    <w:rsid w:val="001861D8"/>
    <w:rsid w:val="00191217"/>
    <w:rsid w:val="001934C9"/>
    <w:rsid w:val="00194F22"/>
    <w:rsid w:val="001A0123"/>
    <w:rsid w:val="001A081C"/>
    <w:rsid w:val="001A1AA1"/>
    <w:rsid w:val="001B1A12"/>
    <w:rsid w:val="001C1EBD"/>
    <w:rsid w:val="001C5ADC"/>
    <w:rsid w:val="001D6674"/>
    <w:rsid w:val="001E09C7"/>
    <w:rsid w:val="001E0D3E"/>
    <w:rsid w:val="001E2452"/>
    <w:rsid w:val="001E2569"/>
    <w:rsid w:val="001E5495"/>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0CD8"/>
    <w:rsid w:val="00292409"/>
    <w:rsid w:val="00293F06"/>
    <w:rsid w:val="0029554D"/>
    <w:rsid w:val="00295CCB"/>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3DDD"/>
    <w:rsid w:val="00305F8C"/>
    <w:rsid w:val="00307122"/>
    <w:rsid w:val="00310758"/>
    <w:rsid w:val="00313351"/>
    <w:rsid w:val="00317D99"/>
    <w:rsid w:val="00323FC6"/>
    <w:rsid w:val="0032631D"/>
    <w:rsid w:val="003302F0"/>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2DEF"/>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71397"/>
    <w:rsid w:val="004716A8"/>
    <w:rsid w:val="00474DB0"/>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28A5"/>
    <w:rsid w:val="005C3B64"/>
    <w:rsid w:val="005C7F3C"/>
    <w:rsid w:val="005D0FF1"/>
    <w:rsid w:val="005D305E"/>
    <w:rsid w:val="005D60CE"/>
    <w:rsid w:val="005D6314"/>
    <w:rsid w:val="005D7633"/>
    <w:rsid w:val="005E34DC"/>
    <w:rsid w:val="005E41A4"/>
    <w:rsid w:val="005E6ECD"/>
    <w:rsid w:val="005F1469"/>
    <w:rsid w:val="005F6229"/>
    <w:rsid w:val="005F737D"/>
    <w:rsid w:val="0060205C"/>
    <w:rsid w:val="00603A0D"/>
    <w:rsid w:val="00607993"/>
    <w:rsid w:val="00607CB4"/>
    <w:rsid w:val="00607E4A"/>
    <w:rsid w:val="006108A4"/>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5383D"/>
    <w:rsid w:val="0065444A"/>
    <w:rsid w:val="006557D1"/>
    <w:rsid w:val="00656F8B"/>
    <w:rsid w:val="006578B2"/>
    <w:rsid w:val="00670AE2"/>
    <w:rsid w:val="00676BDA"/>
    <w:rsid w:val="0068510A"/>
    <w:rsid w:val="00690173"/>
    <w:rsid w:val="00692106"/>
    <w:rsid w:val="0069337B"/>
    <w:rsid w:val="006953C5"/>
    <w:rsid w:val="006B29C7"/>
    <w:rsid w:val="006C0B67"/>
    <w:rsid w:val="006C1C66"/>
    <w:rsid w:val="006C3D59"/>
    <w:rsid w:val="006C6547"/>
    <w:rsid w:val="006D0175"/>
    <w:rsid w:val="006D191B"/>
    <w:rsid w:val="006D46D6"/>
    <w:rsid w:val="006D4AE3"/>
    <w:rsid w:val="006D764A"/>
    <w:rsid w:val="006D7C2E"/>
    <w:rsid w:val="006E26BD"/>
    <w:rsid w:val="006E3125"/>
    <w:rsid w:val="006E44CA"/>
    <w:rsid w:val="006E4581"/>
    <w:rsid w:val="006E5211"/>
    <w:rsid w:val="006E72F0"/>
    <w:rsid w:val="006F0B41"/>
    <w:rsid w:val="006F334C"/>
    <w:rsid w:val="006F36B7"/>
    <w:rsid w:val="006F7532"/>
    <w:rsid w:val="00700280"/>
    <w:rsid w:val="007101D7"/>
    <w:rsid w:val="007132A0"/>
    <w:rsid w:val="00720EAC"/>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5DB9"/>
    <w:rsid w:val="009554D7"/>
    <w:rsid w:val="00956300"/>
    <w:rsid w:val="009567B4"/>
    <w:rsid w:val="00961676"/>
    <w:rsid w:val="00962A5A"/>
    <w:rsid w:val="00971336"/>
    <w:rsid w:val="00973420"/>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A00958"/>
    <w:rsid w:val="00A0659A"/>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1E8"/>
    <w:rsid w:val="00A75332"/>
    <w:rsid w:val="00A81368"/>
    <w:rsid w:val="00A835F8"/>
    <w:rsid w:val="00A847C5"/>
    <w:rsid w:val="00A84F79"/>
    <w:rsid w:val="00A8588B"/>
    <w:rsid w:val="00A862D9"/>
    <w:rsid w:val="00A86329"/>
    <w:rsid w:val="00A86642"/>
    <w:rsid w:val="00A92169"/>
    <w:rsid w:val="00A94098"/>
    <w:rsid w:val="00A94657"/>
    <w:rsid w:val="00AA2B28"/>
    <w:rsid w:val="00AA3093"/>
    <w:rsid w:val="00AA485F"/>
    <w:rsid w:val="00AA51B1"/>
    <w:rsid w:val="00AB2A4D"/>
    <w:rsid w:val="00AB2D9E"/>
    <w:rsid w:val="00AB398A"/>
    <w:rsid w:val="00AB3A1A"/>
    <w:rsid w:val="00AB7B76"/>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7719"/>
    <w:rsid w:val="00B00028"/>
    <w:rsid w:val="00B00DA0"/>
    <w:rsid w:val="00B036A3"/>
    <w:rsid w:val="00B078FD"/>
    <w:rsid w:val="00B150A2"/>
    <w:rsid w:val="00B179CA"/>
    <w:rsid w:val="00B235F7"/>
    <w:rsid w:val="00B24B3B"/>
    <w:rsid w:val="00B25411"/>
    <w:rsid w:val="00B25B99"/>
    <w:rsid w:val="00B321BE"/>
    <w:rsid w:val="00B33890"/>
    <w:rsid w:val="00B4786A"/>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716F"/>
    <w:rsid w:val="00BF7A09"/>
    <w:rsid w:val="00BF7C9D"/>
    <w:rsid w:val="00C07104"/>
    <w:rsid w:val="00C11C29"/>
    <w:rsid w:val="00C15255"/>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B61EE"/>
    <w:rsid w:val="00CB6FCE"/>
    <w:rsid w:val="00CC0EA4"/>
    <w:rsid w:val="00CC0F20"/>
    <w:rsid w:val="00CC33B5"/>
    <w:rsid w:val="00CC6E9A"/>
    <w:rsid w:val="00CC7BFD"/>
    <w:rsid w:val="00CD1410"/>
    <w:rsid w:val="00CD64FA"/>
    <w:rsid w:val="00CE4730"/>
    <w:rsid w:val="00CF09B2"/>
    <w:rsid w:val="00CF1498"/>
    <w:rsid w:val="00CF2CFA"/>
    <w:rsid w:val="00CF36F2"/>
    <w:rsid w:val="00CF3B05"/>
    <w:rsid w:val="00CF634C"/>
    <w:rsid w:val="00D0567D"/>
    <w:rsid w:val="00D15D33"/>
    <w:rsid w:val="00D1771F"/>
    <w:rsid w:val="00D2093C"/>
    <w:rsid w:val="00D2191B"/>
    <w:rsid w:val="00D266DF"/>
    <w:rsid w:val="00D32123"/>
    <w:rsid w:val="00D32605"/>
    <w:rsid w:val="00D3783A"/>
    <w:rsid w:val="00D404E3"/>
    <w:rsid w:val="00D4254D"/>
    <w:rsid w:val="00D45CC1"/>
    <w:rsid w:val="00D4754E"/>
    <w:rsid w:val="00D513AC"/>
    <w:rsid w:val="00D55A17"/>
    <w:rsid w:val="00D56F74"/>
    <w:rsid w:val="00D6040A"/>
    <w:rsid w:val="00D60547"/>
    <w:rsid w:val="00D6538C"/>
    <w:rsid w:val="00D7372A"/>
    <w:rsid w:val="00D80C8B"/>
    <w:rsid w:val="00D813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16EC"/>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11A8"/>
    <w:rsid w:val="00E32E8C"/>
    <w:rsid w:val="00E41C01"/>
    <w:rsid w:val="00E44D74"/>
    <w:rsid w:val="00E4556E"/>
    <w:rsid w:val="00E455D7"/>
    <w:rsid w:val="00E457F0"/>
    <w:rsid w:val="00E4739D"/>
    <w:rsid w:val="00E51E46"/>
    <w:rsid w:val="00E53B1C"/>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20EF"/>
    <w:rsid w:val="00F22CB2"/>
    <w:rsid w:val="00F36256"/>
    <w:rsid w:val="00F445DB"/>
    <w:rsid w:val="00F522B6"/>
    <w:rsid w:val="00F54DB2"/>
    <w:rsid w:val="00F56C68"/>
    <w:rsid w:val="00F60A9B"/>
    <w:rsid w:val="00F61259"/>
    <w:rsid w:val="00F63E22"/>
    <w:rsid w:val="00F648AF"/>
    <w:rsid w:val="00F71EBB"/>
    <w:rsid w:val="00F775AF"/>
    <w:rsid w:val="00F81B41"/>
    <w:rsid w:val="00F8644C"/>
    <w:rsid w:val="00F86D49"/>
    <w:rsid w:val="00F87B42"/>
    <w:rsid w:val="00F91653"/>
    <w:rsid w:val="00F916D5"/>
    <w:rsid w:val="00F92503"/>
    <w:rsid w:val="00F95B8D"/>
    <w:rsid w:val="00F97E96"/>
    <w:rsid w:val="00FA5CBD"/>
    <w:rsid w:val="00FB3296"/>
    <w:rsid w:val="00FB5C33"/>
    <w:rsid w:val="00FB64D6"/>
    <w:rsid w:val="00FC2262"/>
    <w:rsid w:val="00FC36BA"/>
    <w:rsid w:val="00FC49CB"/>
    <w:rsid w:val="00FC5AFD"/>
    <w:rsid w:val="00FC6AEF"/>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23"/>
        <o:r id="V:Rule5" type="connector" idref="#AutoShape 327"/>
        <o:r id="V:Rule6" type="connector" idref="#AutoShape 321"/>
        <o:r id="V:Rule7" type="connector" idref="#AutoShape 324"/>
        <o:r id="V:Rule8" type="connector" idref="#AutoShape 315"/>
        <o:r id="V:Rule9" type="connector" idref="#AutoShape 312"/>
        <o:r id="V:Rule10" type="connector" idref="#AutoShape 325"/>
        <o:r id="V:Rule11" type="connector" idref="#AutoShape 317"/>
        <o:r id="V:Rule12" type="connector" idref="#AutoShape 311"/>
        <o:r id="V:Rule13" type="connector" idref="#AutoShape 326"/>
        <o:r id="V:Rule14" type="connector" idref="#AutoShape 328"/>
        <o:r id="V:Rule15" type="connector" idref="#AutoShape 331"/>
        <o:r id="V:Rule16" type="connector" idref="#AutoShape 319"/>
        <o:r id="V:Rule17" type="connector" idref="#AutoShape 322"/>
        <o:r id="V:Rule18" type="connector" idref="#AutoShape 330"/>
        <o:r id="V:Rule19" type="connector" idref="#AutoShape 318"/>
        <o:r id="V:Rule20" type="connector" idref="#AutoShape 316"/>
        <o:r id="V:Rule21" type="connector" idref="#AutoShape 313"/>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BEEAA5-DDD6-4727-88B6-06B24240C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3208</TotalTime>
  <Pages>113</Pages>
  <Words>19647</Words>
  <Characters>111990</Characters>
  <Application>Microsoft Office Word</Application>
  <DocSecurity>0</DocSecurity>
  <Lines>933</Lines>
  <Paragraphs>262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131375</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312</cp:revision>
  <cp:lastPrinted>2012-01-17T11:32:00Z</cp:lastPrinted>
  <dcterms:created xsi:type="dcterms:W3CDTF">2012-03-20T08:56:00Z</dcterms:created>
  <dcterms:modified xsi:type="dcterms:W3CDTF">2014-03-26T11:46:00Z</dcterms:modified>
</cp:coreProperties>
</file>