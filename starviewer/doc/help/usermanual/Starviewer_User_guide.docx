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95435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887640" w:history="1">
        <w:r w:rsidR="0095435D" w:rsidRPr="0075290C">
          <w:rPr>
            <w:rStyle w:val="Hipervnculo"/>
            <w:rFonts w:eastAsiaTheme="majorEastAsia"/>
            <w:noProof/>
          </w:rPr>
          <w:t>1. Starviewer</w:t>
        </w:r>
        <w:r w:rsidR="0095435D">
          <w:rPr>
            <w:noProof/>
            <w:webHidden/>
          </w:rPr>
          <w:tab/>
        </w:r>
        <w:r w:rsidR="0095435D">
          <w:rPr>
            <w:noProof/>
            <w:webHidden/>
          </w:rPr>
          <w:fldChar w:fldCharType="begin"/>
        </w:r>
        <w:r w:rsidR="0095435D">
          <w:rPr>
            <w:noProof/>
            <w:webHidden/>
          </w:rPr>
          <w:instrText xml:space="preserve"> PAGEREF _Toc384887640 \h </w:instrText>
        </w:r>
        <w:r w:rsidR="0095435D">
          <w:rPr>
            <w:noProof/>
            <w:webHidden/>
          </w:rPr>
        </w:r>
        <w:r w:rsidR="0095435D">
          <w:rPr>
            <w:noProof/>
            <w:webHidden/>
          </w:rPr>
          <w:fldChar w:fldCharType="separate"/>
        </w:r>
        <w:r w:rsidR="0095435D">
          <w:rPr>
            <w:noProof/>
            <w:webHidden/>
          </w:rPr>
          <w:t>5</w:t>
        </w:r>
        <w:r w:rsidR="0095435D">
          <w:rPr>
            <w:noProof/>
            <w:webHidden/>
          </w:rPr>
          <w:fldChar w:fldCharType="end"/>
        </w:r>
      </w:hyperlink>
    </w:p>
    <w:p w:rsidR="0095435D" w:rsidRDefault="00D55F34">
      <w:pPr>
        <w:pStyle w:val="TDC1"/>
        <w:rPr>
          <w:rFonts w:asciiTheme="minorHAnsi" w:eastAsiaTheme="minorEastAsia" w:hAnsiTheme="minorHAnsi" w:cstheme="minorBidi"/>
          <w:bCs w:val="0"/>
          <w:caps w:val="0"/>
          <w:noProof/>
          <w:sz w:val="22"/>
          <w:lang w:eastAsia="ca-ES"/>
        </w:rPr>
      </w:pPr>
      <w:hyperlink w:anchor="_Toc384887641" w:history="1">
        <w:r w:rsidR="0095435D" w:rsidRPr="0075290C">
          <w:rPr>
            <w:rStyle w:val="Hipervnculo"/>
            <w:rFonts w:eastAsiaTheme="majorEastAsia"/>
            <w:noProof/>
          </w:rPr>
          <w:t>2. Contacta amb nosaltres</w:t>
        </w:r>
        <w:r w:rsidR="0095435D">
          <w:rPr>
            <w:noProof/>
            <w:webHidden/>
          </w:rPr>
          <w:tab/>
        </w:r>
        <w:r w:rsidR="0095435D">
          <w:rPr>
            <w:noProof/>
            <w:webHidden/>
          </w:rPr>
          <w:fldChar w:fldCharType="begin"/>
        </w:r>
        <w:r w:rsidR="0095435D">
          <w:rPr>
            <w:noProof/>
            <w:webHidden/>
          </w:rPr>
          <w:instrText xml:space="preserve"> PAGEREF _Toc384887641 \h </w:instrText>
        </w:r>
        <w:r w:rsidR="0095435D">
          <w:rPr>
            <w:noProof/>
            <w:webHidden/>
          </w:rPr>
        </w:r>
        <w:r w:rsidR="0095435D">
          <w:rPr>
            <w:noProof/>
            <w:webHidden/>
          </w:rPr>
          <w:fldChar w:fldCharType="separate"/>
        </w:r>
        <w:r w:rsidR="0095435D">
          <w:rPr>
            <w:noProof/>
            <w:webHidden/>
          </w:rPr>
          <w:t>6</w:t>
        </w:r>
        <w:r w:rsidR="0095435D">
          <w:rPr>
            <w:noProof/>
            <w:webHidden/>
          </w:rPr>
          <w:fldChar w:fldCharType="end"/>
        </w:r>
      </w:hyperlink>
    </w:p>
    <w:p w:rsidR="0095435D" w:rsidRDefault="00D55F34">
      <w:pPr>
        <w:pStyle w:val="TDC1"/>
        <w:rPr>
          <w:rFonts w:asciiTheme="minorHAnsi" w:eastAsiaTheme="minorEastAsia" w:hAnsiTheme="minorHAnsi" w:cstheme="minorBidi"/>
          <w:bCs w:val="0"/>
          <w:caps w:val="0"/>
          <w:noProof/>
          <w:sz w:val="22"/>
          <w:lang w:eastAsia="ca-ES"/>
        </w:rPr>
      </w:pPr>
      <w:hyperlink w:anchor="_Toc384887642" w:history="1">
        <w:r w:rsidR="0095435D" w:rsidRPr="0075290C">
          <w:rPr>
            <w:rStyle w:val="Hipervnculo"/>
            <w:rFonts w:eastAsiaTheme="majorEastAsia"/>
            <w:noProof/>
          </w:rPr>
          <w:t>3. Gestió d’estudis</w:t>
        </w:r>
        <w:r w:rsidR="0095435D">
          <w:rPr>
            <w:noProof/>
            <w:webHidden/>
          </w:rPr>
          <w:tab/>
        </w:r>
        <w:r w:rsidR="0095435D">
          <w:rPr>
            <w:noProof/>
            <w:webHidden/>
          </w:rPr>
          <w:fldChar w:fldCharType="begin"/>
        </w:r>
        <w:r w:rsidR="0095435D">
          <w:rPr>
            <w:noProof/>
            <w:webHidden/>
          </w:rPr>
          <w:instrText xml:space="preserve"> PAGEREF _Toc384887642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643" w:history="1">
        <w:r w:rsidR="0095435D" w:rsidRPr="0075290C">
          <w:rPr>
            <w:rStyle w:val="Hipervnculo"/>
            <w:rFonts w:eastAsiaTheme="majorEastAsia"/>
            <w:noProof/>
          </w:rPr>
          <w:t>3.1. Cercar i obtenir estudis</w:t>
        </w:r>
        <w:r w:rsidR="0095435D">
          <w:rPr>
            <w:noProof/>
            <w:webHidden/>
          </w:rPr>
          <w:tab/>
        </w:r>
        <w:r w:rsidR="0095435D">
          <w:rPr>
            <w:noProof/>
            <w:webHidden/>
          </w:rPr>
          <w:fldChar w:fldCharType="begin"/>
        </w:r>
        <w:r w:rsidR="0095435D">
          <w:rPr>
            <w:noProof/>
            <w:webHidden/>
          </w:rPr>
          <w:instrText xml:space="preserve"> PAGEREF _Toc384887643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44" w:history="1">
        <w:r w:rsidR="0095435D" w:rsidRPr="0075290C">
          <w:rPr>
            <w:rStyle w:val="Hipervnculo"/>
            <w:rFonts w:eastAsiaTheme="majorEastAsia"/>
            <w:noProof/>
          </w:rPr>
          <w:t>3.1.1. Base de dades local</w:t>
        </w:r>
        <w:r w:rsidR="0095435D">
          <w:rPr>
            <w:noProof/>
            <w:webHidden/>
          </w:rPr>
          <w:tab/>
        </w:r>
        <w:r w:rsidR="0095435D">
          <w:rPr>
            <w:noProof/>
            <w:webHidden/>
          </w:rPr>
          <w:fldChar w:fldCharType="begin"/>
        </w:r>
        <w:r w:rsidR="0095435D">
          <w:rPr>
            <w:noProof/>
            <w:webHidden/>
          </w:rPr>
          <w:instrText xml:space="preserve"> PAGEREF _Toc384887644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45" w:history="1">
        <w:r w:rsidR="0095435D" w:rsidRPr="0075290C">
          <w:rPr>
            <w:rStyle w:val="Hipervnculo"/>
            <w:rFonts w:eastAsiaTheme="majorEastAsia"/>
            <w:noProof/>
          </w:rPr>
          <w:t>3.1.2. Servidors PACS</w:t>
        </w:r>
        <w:r w:rsidR="0095435D">
          <w:rPr>
            <w:noProof/>
            <w:webHidden/>
          </w:rPr>
          <w:tab/>
        </w:r>
        <w:r w:rsidR="0095435D">
          <w:rPr>
            <w:noProof/>
            <w:webHidden/>
          </w:rPr>
          <w:fldChar w:fldCharType="begin"/>
        </w:r>
        <w:r w:rsidR="0095435D">
          <w:rPr>
            <w:noProof/>
            <w:webHidden/>
          </w:rPr>
          <w:instrText xml:space="preserve"> PAGEREF _Toc384887645 \h </w:instrText>
        </w:r>
        <w:r w:rsidR="0095435D">
          <w:rPr>
            <w:noProof/>
            <w:webHidden/>
          </w:rPr>
        </w:r>
        <w:r w:rsidR="0095435D">
          <w:rPr>
            <w:noProof/>
            <w:webHidden/>
          </w:rPr>
          <w:fldChar w:fldCharType="separate"/>
        </w:r>
        <w:r w:rsidR="0095435D">
          <w:rPr>
            <w:noProof/>
            <w:webHidden/>
          </w:rPr>
          <w:t>10</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46" w:history="1">
        <w:r w:rsidR="0095435D" w:rsidRPr="0075290C">
          <w:rPr>
            <w:rStyle w:val="Hipervnculo"/>
            <w:rFonts w:eastAsiaTheme="majorEastAsia"/>
            <w:noProof/>
          </w:rPr>
          <w:t>3.1.2.1. Llista de peticions</w:t>
        </w:r>
        <w:r w:rsidR="0095435D">
          <w:rPr>
            <w:noProof/>
            <w:webHidden/>
          </w:rPr>
          <w:tab/>
        </w:r>
        <w:r w:rsidR="0095435D">
          <w:rPr>
            <w:noProof/>
            <w:webHidden/>
          </w:rPr>
          <w:fldChar w:fldCharType="begin"/>
        </w:r>
        <w:r w:rsidR="0095435D">
          <w:rPr>
            <w:noProof/>
            <w:webHidden/>
          </w:rPr>
          <w:instrText xml:space="preserve"> PAGEREF _Toc384887646 \h </w:instrText>
        </w:r>
        <w:r w:rsidR="0095435D">
          <w:rPr>
            <w:noProof/>
            <w:webHidden/>
          </w:rPr>
        </w:r>
        <w:r w:rsidR="0095435D">
          <w:rPr>
            <w:noProof/>
            <w:webHidden/>
          </w:rPr>
          <w:fldChar w:fldCharType="separate"/>
        </w:r>
        <w:r w:rsidR="0095435D">
          <w:rPr>
            <w:noProof/>
            <w:webHidden/>
          </w:rPr>
          <w:t>11</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47" w:history="1">
        <w:r w:rsidR="0095435D" w:rsidRPr="0075290C">
          <w:rPr>
            <w:rStyle w:val="Hipervnculo"/>
            <w:rFonts w:eastAsiaTheme="majorEastAsia"/>
            <w:noProof/>
          </w:rPr>
          <w:t>3.1.3. DICOMDIR</w:t>
        </w:r>
        <w:r w:rsidR="0095435D">
          <w:rPr>
            <w:noProof/>
            <w:webHidden/>
          </w:rPr>
          <w:tab/>
        </w:r>
        <w:r w:rsidR="0095435D">
          <w:rPr>
            <w:noProof/>
            <w:webHidden/>
          </w:rPr>
          <w:fldChar w:fldCharType="begin"/>
        </w:r>
        <w:r w:rsidR="0095435D">
          <w:rPr>
            <w:noProof/>
            <w:webHidden/>
          </w:rPr>
          <w:instrText xml:space="preserve"> PAGEREF _Toc384887647 \h </w:instrText>
        </w:r>
        <w:r w:rsidR="0095435D">
          <w:rPr>
            <w:noProof/>
            <w:webHidden/>
          </w:rPr>
        </w:r>
        <w:r w:rsidR="0095435D">
          <w:rPr>
            <w:noProof/>
            <w:webHidden/>
          </w:rPr>
          <w:fldChar w:fldCharType="separate"/>
        </w:r>
        <w:r w:rsidR="0095435D">
          <w:rPr>
            <w:noProof/>
            <w:webHidden/>
          </w:rPr>
          <w:t>12</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48" w:history="1">
        <w:r w:rsidR="0095435D" w:rsidRPr="0075290C">
          <w:rPr>
            <w:rStyle w:val="Hipervnculo"/>
            <w:rFonts w:eastAsiaTheme="majorEastAsia"/>
            <w:noProof/>
          </w:rPr>
          <w:t>3.1.4. Accés des del RIS</w:t>
        </w:r>
        <w:r w:rsidR="0095435D">
          <w:rPr>
            <w:noProof/>
            <w:webHidden/>
          </w:rPr>
          <w:tab/>
        </w:r>
        <w:r w:rsidR="0095435D">
          <w:rPr>
            <w:noProof/>
            <w:webHidden/>
          </w:rPr>
          <w:fldChar w:fldCharType="begin"/>
        </w:r>
        <w:r w:rsidR="0095435D">
          <w:rPr>
            <w:noProof/>
            <w:webHidden/>
          </w:rPr>
          <w:instrText xml:space="preserve"> PAGEREF _Toc384887648 \h </w:instrText>
        </w:r>
        <w:r w:rsidR="0095435D">
          <w:rPr>
            <w:noProof/>
            <w:webHidden/>
          </w:rPr>
        </w:r>
        <w:r w:rsidR="0095435D">
          <w:rPr>
            <w:noProof/>
            <w:webHidden/>
          </w:rPr>
          <w:fldChar w:fldCharType="separate"/>
        </w:r>
        <w:r w:rsidR="0095435D">
          <w:rPr>
            <w:noProof/>
            <w:webHidden/>
          </w:rPr>
          <w:t>13</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649" w:history="1">
        <w:r w:rsidR="0095435D" w:rsidRPr="0075290C">
          <w:rPr>
            <w:rStyle w:val="Hipervnculo"/>
            <w:rFonts w:eastAsiaTheme="majorEastAsia"/>
            <w:noProof/>
          </w:rPr>
          <w:t>3.2. Exportació d’estudis</w:t>
        </w:r>
        <w:r w:rsidR="0095435D">
          <w:rPr>
            <w:noProof/>
            <w:webHidden/>
          </w:rPr>
          <w:tab/>
        </w:r>
        <w:r w:rsidR="0095435D">
          <w:rPr>
            <w:noProof/>
            <w:webHidden/>
          </w:rPr>
          <w:fldChar w:fldCharType="begin"/>
        </w:r>
        <w:r w:rsidR="0095435D">
          <w:rPr>
            <w:noProof/>
            <w:webHidden/>
          </w:rPr>
          <w:instrText xml:space="preserve"> PAGEREF _Toc384887649 \h </w:instrText>
        </w:r>
        <w:r w:rsidR="0095435D">
          <w:rPr>
            <w:noProof/>
            <w:webHidden/>
          </w:rPr>
        </w:r>
        <w:r w:rsidR="0095435D">
          <w:rPr>
            <w:noProof/>
            <w:webHidden/>
          </w:rPr>
          <w:fldChar w:fldCharType="separate"/>
        </w:r>
        <w:r w:rsidR="0095435D">
          <w:rPr>
            <w:noProof/>
            <w:webHidden/>
          </w:rPr>
          <w:t>14</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50" w:history="1">
        <w:r w:rsidR="0095435D" w:rsidRPr="0075290C">
          <w:rPr>
            <w:rStyle w:val="Hipervnculo"/>
            <w:rFonts w:eastAsia="Verdana"/>
            <w:noProof/>
          </w:rPr>
          <w:t>3.2.1.</w:t>
        </w:r>
        <w:r w:rsidR="0095435D" w:rsidRPr="0075290C">
          <w:rPr>
            <w:rStyle w:val="Hipervnculo"/>
            <w:rFonts w:eastAsiaTheme="majorEastAsia"/>
            <w:noProof/>
          </w:rPr>
          <w:t xml:space="preserve"> Anonimització d’estudis</w:t>
        </w:r>
        <w:r w:rsidR="0095435D">
          <w:rPr>
            <w:noProof/>
            <w:webHidden/>
          </w:rPr>
          <w:tab/>
        </w:r>
        <w:r w:rsidR="0095435D">
          <w:rPr>
            <w:noProof/>
            <w:webHidden/>
          </w:rPr>
          <w:fldChar w:fldCharType="begin"/>
        </w:r>
        <w:r w:rsidR="0095435D">
          <w:rPr>
            <w:noProof/>
            <w:webHidden/>
          </w:rPr>
          <w:instrText xml:space="preserve"> PAGEREF _Toc384887650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51" w:history="1">
        <w:r w:rsidR="0095435D" w:rsidRPr="0075290C">
          <w:rPr>
            <w:rStyle w:val="Hipervnculo"/>
            <w:rFonts w:eastAsiaTheme="majorEastAsia"/>
            <w:noProof/>
          </w:rPr>
          <w:t>3.2.2. Gravació a CD/DVD</w:t>
        </w:r>
        <w:r w:rsidR="0095435D">
          <w:rPr>
            <w:noProof/>
            <w:webHidden/>
          </w:rPr>
          <w:tab/>
        </w:r>
        <w:r w:rsidR="0095435D">
          <w:rPr>
            <w:noProof/>
            <w:webHidden/>
          </w:rPr>
          <w:fldChar w:fldCharType="begin"/>
        </w:r>
        <w:r w:rsidR="0095435D">
          <w:rPr>
            <w:noProof/>
            <w:webHidden/>
          </w:rPr>
          <w:instrText xml:space="preserve"> PAGEREF _Toc384887651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52" w:history="1">
        <w:r w:rsidR="0095435D" w:rsidRPr="0075290C">
          <w:rPr>
            <w:rStyle w:val="Hipervnculo"/>
            <w:rFonts w:eastAsiaTheme="majorEastAsia"/>
            <w:noProof/>
          </w:rPr>
          <w:t>3.2.3. Gravació a USB</w:t>
        </w:r>
        <w:r w:rsidR="0095435D">
          <w:rPr>
            <w:noProof/>
            <w:webHidden/>
          </w:rPr>
          <w:tab/>
        </w:r>
        <w:r w:rsidR="0095435D">
          <w:rPr>
            <w:noProof/>
            <w:webHidden/>
          </w:rPr>
          <w:fldChar w:fldCharType="begin"/>
        </w:r>
        <w:r w:rsidR="0095435D">
          <w:rPr>
            <w:noProof/>
            <w:webHidden/>
          </w:rPr>
          <w:instrText xml:space="preserve"> PAGEREF _Toc384887652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53" w:history="1">
        <w:r w:rsidR="0095435D" w:rsidRPr="0075290C">
          <w:rPr>
            <w:rStyle w:val="Hipervnculo"/>
            <w:rFonts w:eastAsiaTheme="majorEastAsia"/>
            <w:noProof/>
          </w:rPr>
          <w:t>3.2.4. Gravació a disc dur</w:t>
        </w:r>
        <w:r w:rsidR="0095435D">
          <w:rPr>
            <w:noProof/>
            <w:webHidden/>
          </w:rPr>
          <w:tab/>
        </w:r>
        <w:r w:rsidR="0095435D">
          <w:rPr>
            <w:noProof/>
            <w:webHidden/>
          </w:rPr>
          <w:fldChar w:fldCharType="begin"/>
        </w:r>
        <w:r w:rsidR="0095435D">
          <w:rPr>
            <w:noProof/>
            <w:webHidden/>
          </w:rPr>
          <w:instrText xml:space="preserve"> PAGEREF _Toc384887653 \h </w:instrText>
        </w:r>
        <w:r w:rsidR="0095435D">
          <w:rPr>
            <w:noProof/>
            <w:webHidden/>
          </w:rPr>
        </w:r>
        <w:r w:rsidR="0095435D">
          <w:rPr>
            <w:noProof/>
            <w:webHidden/>
          </w:rPr>
          <w:fldChar w:fldCharType="separate"/>
        </w:r>
        <w:r w:rsidR="0095435D">
          <w:rPr>
            <w:noProof/>
            <w:webHidden/>
          </w:rPr>
          <w:t>16</w:t>
        </w:r>
        <w:r w:rsidR="0095435D">
          <w:rPr>
            <w:noProof/>
            <w:webHidden/>
          </w:rPr>
          <w:fldChar w:fldCharType="end"/>
        </w:r>
      </w:hyperlink>
    </w:p>
    <w:p w:rsidR="0095435D" w:rsidRDefault="00D55F34">
      <w:pPr>
        <w:pStyle w:val="TDC1"/>
        <w:rPr>
          <w:rFonts w:asciiTheme="minorHAnsi" w:eastAsiaTheme="minorEastAsia" w:hAnsiTheme="minorHAnsi" w:cstheme="minorBidi"/>
          <w:bCs w:val="0"/>
          <w:caps w:val="0"/>
          <w:noProof/>
          <w:sz w:val="22"/>
          <w:lang w:eastAsia="ca-ES"/>
        </w:rPr>
      </w:pPr>
      <w:hyperlink w:anchor="_Toc384887654" w:history="1">
        <w:r w:rsidR="0095435D" w:rsidRPr="0075290C">
          <w:rPr>
            <w:rStyle w:val="Hipervnculo"/>
            <w:rFonts w:eastAsiaTheme="majorEastAsia"/>
            <w:noProof/>
          </w:rPr>
          <w:t>4. Visualització d’imatges: Visor 2D</w:t>
        </w:r>
        <w:r w:rsidR="0095435D">
          <w:rPr>
            <w:noProof/>
            <w:webHidden/>
          </w:rPr>
          <w:tab/>
        </w:r>
        <w:r w:rsidR="0095435D">
          <w:rPr>
            <w:noProof/>
            <w:webHidden/>
          </w:rPr>
          <w:fldChar w:fldCharType="begin"/>
        </w:r>
        <w:r w:rsidR="0095435D">
          <w:rPr>
            <w:noProof/>
            <w:webHidden/>
          </w:rPr>
          <w:instrText xml:space="preserve"> PAGEREF _Toc384887654 \h </w:instrText>
        </w:r>
        <w:r w:rsidR="0095435D">
          <w:rPr>
            <w:noProof/>
            <w:webHidden/>
          </w:rPr>
        </w:r>
        <w:r w:rsidR="0095435D">
          <w:rPr>
            <w:noProof/>
            <w:webHidden/>
          </w:rPr>
          <w:fldChar w:fldCharType="separate"/>
        </w:r>
        <w:r w:rsidR="0095435D">
          <w:rPr>
            <w:noProof/>
            <w:webHidden/>
          </w:rPr>
          <w:t>17</w:t>
        </w:r>
        <w:r w:rsidR="0095435D">
          <w:rPr>
            <w:noProof/>
            <w:webHidden/>
          </w:rPr>
          <w:fldChar w:fldCharType="end"/>
        </w:r>
      </w:hyperlink>
    </w:p>
    <w:p w:rsidR="0095435D" w:rsidRDefault="00D55F34">
      <w:pPr>
        <w:pStyle w:val="TDC1"/>
        <w:rPr>
          <w:rFonts w:asciiTheme="minorHAnsi" w:eastAsiaTheme="minorEastAsia" w:hAnsiTheme="minorHAnsi" w:cstheme="minorBidi"/>
          <w:bCs w:val="0"/>
          <w:caps w:val="0"/>
          <w:noProof/>
          <w:sz w:val="22"/>
          <w:lang w:eastAsia="ca-ES"/>
        </w:rPr>
      </w:pPr>
      <w:hyperlink w:anchor="_Toc384887655" w:history="1">
        <w:r w:rsidR="0095435D" w:rsidRPr="0075290C">
          <w:rPr>
            <w:rStyle w:val="Hipervnculo"/>
            <w:rFonts w:eastAsiaTheme="majorEastAsia"/>
            <w:noProof/>
          </w:rPr>
          <w:t>5. Visualització Bàsica</w:t>
        </w:r>
        <w:r w:rsidR="0095435D">
          <w:rPr>
            <w:noProof/>
            <w:webHidden/>
          </w:rPr>
          <w:tab/>
        </w:r>
        <w:r w:rsidR="0095435D">
          <w:rPr>
            <w:noProof/>
            <w:webHidden/>
          </w:rPr>
          <w:fldChar w:fldCharType="begin"/>
        </w:r>
        <w:r w:rsidR="0095435D">
          <w:rPr>
            <w:noProof/>
            <w:webHidden/>
          </w:rPr>
          <w:instrText xml:space="preserve"> PAGEREF _Toc384887655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656" w:history="1">
        <w:r w:rsidR="0095435D" w:rsidRPr="0075290C">
          <w:rPr>
            <w:rStyle w:val="Hipervnculo"/>
            <w:rFonts w:eastAsiaTheme="majorEastAsia"/>
            <w:noProof/>
          </w:rPr>
          <w:t>5.1. Navegació i distribució d’imatges</w:t>
        </w:r>
        <w:r w:rsidR="0095435D">
          <w:rPr>
            <w:noProof/>
            <w:webHidden/>
          </w:rPr>
          <w:tab/>
        </w:r>
        <w:r w:rsidR="0095435D">
          <w:rPr>
            <w:noProof/>
            <w:webHidden/>
          </w:rPr>
          <w:fldChar w:fldCharType="begin"/>
        </w:r>
        <w:r w:rsidR="0095435D">
          <w:rPr>
            <w:noProof/>
            <w:webHidden/>
          </w:rPr>
          <w:instrText xml:space="preserve"> PAGEREF _Toc384887656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57" w:history="1">
        <w:r w:rsidR="0095435D" w:rsidRPr="0075290C">
          <w:rPr>
            <w:rStyle w:val="Hipervnculo"/>
            <w:rFonts w:eastAsiaTheme="majorEastAsia"/>
            <w:noProof/>
          </w:rPr>
          <w:t>5.1.1. Obertura d’estudis</w:t>
        </w:r>
        <w:r w:rsidR="0095435D">
          <w:rPr>
            <w:noProof/>
            <w:webHidden/>
          </w:rPr>
          <w:tab/>
        </w:r>
        <w:r w:rsidR="0095435D">
          <w:rPr>
            <w:noProof/>
            <w:webHidden/>
          </w:rPr>
          <w:fldChar w:fldCharType="begin"/>
        </w:r>
        <w:r w:rsidR="0095435D">
          <w:rPr>
            <w:noProof/>
            <w:webHidden/>
          </w:rPr>
          <w:instrText xml:space="preserve"> PAGEREF _Toc384887657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58" w:history="1">
        <w:r w:rsidR="0095435D" w:rsidRPr="0075290C">
          <w:rPr>
            <w:rStyle w:val="Hipervnculo"/>
            <w:rFonts w:eastAsiaTheme="majorEastAsia"/>
            <w:noProof/>
          </w:rPr>
          <w:t>5.1.1.1. Hanging Protocols</w:t>
        </w:r>
        <w:r w:rsidR="0095435D">
          <w:rPr>
            <w:noProof/>
            <w:webHidden/>
          </w:rPr>
          <w:tab/>
        </w:r>
        <w:r w:rsidR="0095435D">
          <w:rPr>
            <w:noProof/>
            <w:webHidden/>
          </w:rPr>
          <w:fldChar w:fldCharType="begin"/>
        </w:r>
        <w:r w:rsidR="0095435D">
          <w:rPr>
            <w:noProof/>
            <w:webHidden/>
          </w:rPr>
          <w:instrText xml:space="preserve"> PAGEREF _Toc384887658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59" w:history="1">
        <w:r w:rsidR="0095435D" w:rsidRPr="0075290C">
          <w:rPr>
            <w:rStyle w:val="Hipervnculo"/>
            <w:rFonts w:eastAsiaTheme="majorEastAsia"/>
            <w:noProof/>
            <w:lang w:eastAsia="ca-ES"/>
          </w:rPr>
          <w:t>5.1.1.2. Distribució automàtica</w:t>
        </w:r>
        <w:r w:rsidR="0095435D">
          <w:rPr>
            <w:noProof/>
            <w:webHidden/>
          </w:rPr>
          <w:tab/>
        </w:r>
        <w:r w:rsidR="0095435D">
          <w:rPr>
            <w:noProof/>
            <w:webHidden/>
          </w:rPr>
          <w:fldChar w:fldCharType="begin"/>
        </w:r>
        <w:r w:rsidR="0095435D">
          <w:rPr>
            <w:noProof/>
            <w:webHidden/>
          </w:rPr>
          <w:instrText xml:space="preserve"> PAGEREF _Toc384887659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60" w:history="1">
        <w:r w:rsidR="0095435D" w:rsidRPr="0075290C">
          <w:rPr>
            <w:rStyle w:val="Hipervnculo"/>
            <w:rFonts w:eastAsiaTheme="majorEastAsia"/>
            <w:noProof/>
          </w:rPr>
          <w:t>5.1.1.3. Criteris per la selecció del mecanisme de distribució</w:t>
        </w:r>
        <w:r w:rsidR="0095435D">
          <w:rPr>
            <w:noProof/>
            <w:webHidden/>
          </w:rPr>
          <w:tab/>
        </w:r>
        <w:r w:rsidR="0095435D">
          <w:rPr>
            <w:noProof/>
            <w:webHidden/>
          </w:rPr>
          <w:fldChar w:fldCharType="begin"/>
        </w:r>
        <w:r w:rsidR="0095435D">
          <w:rPr>
            <w:noProof/>
            <w:webHidden/>
          </w:rPr>
          <w:instrText xml:space="preserve"> PAGEREF _Toc384887660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61" w:history="1">
        <w:r w:rsidR="0095435D" w:rsidRPr="0075290C">
          <w:rPr>
            <w:rStyle w:val="Hipervnculo"/>
            <w:rFonts w:eastAsiaTheme="majorEastAsia"/>
            <w:noProof/>
          </w:rPr>
          <w:t>5.1.2. Manipulació de la distribució i contingut dels visors</w:t>
        </w:r>
        <w:r w:rsidR="0095435D">
          <w:rPr>
            <w:noProof/>
            <w:webHidden/>
          </w:rPr>
          <w:tab/>
        </w:r>
        <w:r w:rsidR="0095435D">
          <w:rPr>
            <w:noProof/>
            <w:webHidden/>
          </w:rPr>
          <w:fldChar w:fldCharType="begin"/>
        </w:r>
        <w:r w:rsidR="0095435D">
          <w:rPr>
            <w:noProof/>
            <w:webHidden/>
          </w:rPr>
          <w:instrText xml:space="preserve"> PAGEREF _Toc384887661 \h </w:instrText>
        </w:r>
        <w:r w:rsidR="0095435D">
          <w:rPr>
            <w:noProof/>
            <w:webHidden/>
          </w:rPr>
        </w:r>
        <w:r w:rsidR="0095435D">
          <w:rPr>
            <w:noProof/>
            <w:webHidden/>
          </w:rPr>
          <w:fldChar w:fldCharType="separate"/>
        </w:r>
        <w:r w:rsidR="0095435D">
          <w:rPr>
            <w:noProof/>
            <w:webHidden/>
          </w:rPr>
          <w:t>20</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62" w:history="1">
        <w:r w:rsidR="0095435D" w:rsidRPr="0075290C">
          <w:rPr>
            <w:rStyle w:val="Hipervnculo"/>
            <w:rFonts w:eastAsiaTheme="majorEastAsia"/>
            <w:noProof/>
          </w:rPr>
          <w:t>5.1.2.1. Eines de manipulació de la distribució</w:t>
        </w:r>
        <w:r w:rsidR="0095435D">
          <w:rPr>
            <w:noProof/>
            <w:webHidden/>
          </w:rPr>
          <w:tab/>
        </w:r>
        <w:r w:rsidR="0095435D">
          <w:rPr>
            <w:noProof/>
            <w:webHidden/>
          </w:rPr>
          <w:fldChar w:fldCharType="begin"/>
        </w:r>
        <w:r w:rsidR="0095435D">
          <w:rPr>
            <w:noProof/>
            <w:webHidden/>
          </w:rPr>
          <w:instrText xml:space="preserve"> PAGEREF _Toc384887662 \h </w:instrText>
        </w:r>
        <w:r w:rsidR="0095435D">
          <w:rPr>
            <w:noProof/>
            <w:webHidden/>
          </w:rPr>
        </w:r>
        <w:r w:rsidR="0095435D">
          <w:rPr>
            <w:noProof/>
            <w:webHidden/>
          </w:rPr>
          <w:fldChar w:fldCharType="separate"/>
        </w:r>
        <w:r w:rsidR="0095435D">
          <w:rPr>
            <w:noProof/>
            <w:webHidden/>
          </w:rPr>
          <w:t>20</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63" w:history="1">
        <w:r w:rsidR="0095435D" w:rsidRPr="0075290C">
          <w:rPr>
            <w:rStyle w:val="Hipervnculo"/>
            <w:rFonts w:eastAsiaTheme="majorEastAsia"/>
            <w:noProof/>
          </w:rPr>
          <w:t>5.1.2.2. Eines per seleccionar el contingut del visor</w:t>
        </w:r>
        <w:r w:rsidR="0095435D">
          <w:rPr>
            <w:noProof/>
            <w:webHidden/>
          </w:rPr>
          <w:tab/>
        </w:r>
        <w:r w:rsidR="0095435D">
          <w:rPr>
            <w:noProof/>
            <w:webHidden/>
          </w:rPr>
          <w:fldChar w:fldCharType="begin"/>
        </w:r>
        <w:r w:rsidR="0095435D">
          <w:rPr>
            <w:noProof/>
            <w:webHidden/>
          </w:rPr>
          <w:instrText xml:space="preserve"> PAGEREF _Toc384887663 \h </w:instrText>
        </w:r>
        <w:r w:rsidR="0095435D">
          <w:rPr>
            <w:noProof/>
            <w:webHidden/>
          </w:rPr>
        </w:r>
        <w:r w:rsidR="0095435D">
          <w:rPr>
            <w:noProof/>
            <w:webHidden/>
          </w:rPr>
          <w:fldChar w:fldCharType="separate"/>
        </w:r>
        <w:r w:rsidR="0095435D">
          <w:rPr>
            <w:noProof/>
            <w:webHidden/>
          </w:rPr>
          <w:t>24</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64" w:history="1">
        <w:r w:rsidR="0095435D" w:rsidRPr="0075290C">
          <w:rPr>
            <w:rStyle w:val="Hipervnculo"/>
            <w:rFonts w:eastAsiaTheme="majorEastAsia"/>
            <w:noProof/>
          </w:rPr>
          <w:t>5.1.3. Estudis relacionats</w:t>
        </w:r>
        <w:r w:rsidR="0095435D">
          <w:rPr>
            <w:noProof/>
            <w:webHidden/>
          </w:rPr>
          <w:tab/>
        </w:r>
        <w:r w:rsidR="0095435D">
          <w:rPr>
            <w:noProof/>
            <w:webHidden/>
          </w:rPr>
          <w:fldChar w:fldCharType="begin"/>
        </w:r>
        <w:r w:rsidR="0095435D">
          <w:rPr>
            <w:noProof/>
            <w:webHidden/>
          </w:rPr>
          <w:instrText xml:space="preserve"> PAGEREF _Toc384887664 \h </w:instrText>
        </w:r>
        <w:r w:rsidR="0095435D">
          <w:rPr>
            <w:noProof/>
            <w:webHidden/>
          </w:rPr>
        </w:r>
        <w:r w:rsidR="0095435D">
          <w:rPr>
            <w:noProof/>
            <w:webHidden/>
          </w:rPr>
          <w:fldChar w:fldCharType="separate"/>
        </w:r>
        <w:r w:rsidR="0095435D">
          <w:rPr>
            <w:noProof/>
            <w:webHidden/>
          </w:rPr>
          <w:t>25</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665" w:history="1">
        <w:r w:rsidR="0095435D" w:rsidRPr="0075290C">
          <w:rPr>
            <w:rStyle w:val="Hipervnculo"/>
            <w:rFonts w:eastAsiaTheme="majorEastAsia"/>
            <w:noProof/>
          </w:rPr>
          <w:t>5.2. Eines de manipulació d’imatge</w:t>
        </w:r>
        <w:r w:rsidR="0095435D">
          <w:rPr>
            <w:noProof/>
            <w:webHidden/>
          </w:rPr>
          <w:tab/>
        </w:r>
        <w:r w:rsidR="0095435D">
          <w:rPr>
            <w:noProof/>
            <w:webHidden/>
          </w:rPr>
          <w:fldChar w:fldCharType="begin"/>
        </w:r>
        <w:r w:rsidR="0095435D">
          <w:rPr>
            <w:noProof/>
            <w:webHidden/>
          </w:rPr>
          <w:instrText xml:space="preserve"> PAGEREF _Toc384887665 \h </w:instrText>
        </w:r>
        <w:r w:rsidR="0095435D">
          <w:rPr>
            <w:noProof/>
            <w:webHidden/>
          </w:rPr>
        </w:r>
        <w:r w:rsidR="0095435D">
          <w:rPr>
            <w:noProof/>
            <w:webHidden/>
          </w:rPr>
          <w:fldChar w:fldCharType="separate"/>
        </w:r>
        <w:r w:rsidR="0095435D">
          <w:rPr>
            <w:noProof/>
            <w:webHidden/>
          </w:rPr>
          <w:t>27</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66" w:history="1">
        <w:r w:rsidR="0095435D" w:rsidRPr="0075290C">
          <w:rPr>
            <w:rStyle w:val="Hipervnculo"/>
            <w:rFonts w:eastAsiaTheme="majorEastAsia"/>
            <w:noProof/>
          </w:rPr>
          <w:t>5.2.1. Scroll</w:t>
        </w:r>
        <w:r w:rsidR="0095435D">
          <w:rPr>
            <w:noProof/>
            <w:webHidden/>
          </w:rPr>
          <w:tab/>
        </w:r>
        <w:r w:rsidR="0095435D">
          <w:rPr>
            <w:noProof/>
            <w:webHidden/>
          </w:rPr>
          <w:fldChar w:fldCharType="begin"/>
        </w:r>
        <w:r w:rsidR="0095435D">
          <w:rPr>
            <w:noProof/>
            <w:webHidden/>
          </w:rPr>
          <w:instrText xml:space="preserve"> PAGEREF _Toc384887666 \h </w:instrText>
        </w:r>
        <w:r w:rsidR="0095435D">
          <w:rPr>
            <w:noProof/>
            <w:webHidden/>
          </w:rPr>
        </w:r>
        <w:r w:rsidR="0095435D">
          <w:rPr>
            <w:noProof/>
            <w:webHidden/>
          </w:rPr>
          <w:fldChar w:fldCharType="separate"/>
        </w:r>
        <w:r w:rsidR="0095435D">
          <w:rPr>
            <w:noProof/>
            <w:webHidden/>
          </w:rPr>
          <w:t>27</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67" w:history="1">
        <w:r w:rsidR="0095435D" w:rsidRPr="0075290C">
          <w:rPr>
            <w:rStyle w:val="Hipervnculo"/>
            <w:rFonts w:eastAsiaTheme="majorEastAsia"/>
            <w:noProof/>
          </w:rPr>
          <w:t>5.2.2. Canvi de fase</w:t>
        </w:r>
        <w:r w:rsidR="0095435D">
          <w:rPr>
            <w:noProof/>
            <w:webHidden/>
          </w:rPr>
          <w:tab/>
        </w:r>
        <w:r w:rsidR="0095435D">
          <w:rPr>
            <w:noProof/>
            <w:webHidden/>
          </w:rPr>
          <w:fldChar w:fldCharType="begin"/>
        </w:r>
        <w:r w:rsidR="0095435D">
          <w:rPr>
            <w:noProof/>
            <w:webHidden/>
          </w:rPr>
          <w:instrText xml:space="preserve"> PAGEREF _Toc384887667 \h </w:instrText>
        </w:r>
        <w:r w:rsidR="0095435D">
          <w:rPr>
            <w:noProof/>
            <w:webHidden/>
          </w:rPr>
        </w:r>
        <w:r w:rsidR="0095435D">
          <w:rPr>
            <w:noProof/>
            <w:webHidden/>
          </w:rPr>
          <w:fldChar w:fldCharType="separate"/>
        </w:r>
        <w:r w:rsidR="0095435D">
          <w:rPr>
            <w:noProof/>
            <w:webHidden/>
          </w:rPr>
          <w:t>28</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68" w:history="1">
        <w:r w:rsidR="0095435D" w:rsidRPr="0075290C">
          <w:rPr>
            <w:rStyle w:val="Hipervnculo"/>
            <w:rFonts w:eastAsiaTheme="majorEastAsia"/>
            <w:noProof/>
          </w:rPr>
          <w:t>5.2.3. Zoom</w:t>
        </w:r>
        <w:r w:rsidR="0095435D">
          <w:rPr>
            <w:noProof/>
            <w:webHidden/>
          </w:rPr>
          <w:tab/>
        </w:r>
        <w:r w:rsidR="0095435D">
          <w:rPr>
            <w:noProof/>
            <w:webHidden/>
          </w:rPr>
          <w:fldChar w:fldCharType="begin"/>
        </w:r>
        <w:r w:rsidR="0095435D">
          <w:rPr>
            <w:noProof/>
            <w:webHidden/>
          </w:rPr>
          <w:instrText xml:space="preserve"> PAGEREF _Toc384887668 \h </w:instrText>
        </w:r>
        <w:r w:rsidR="0095435D">
          <w:rPr>
            <w:noProof/>
            <w:webHidden/>
          </w:rPr>
        </w:r>
        <w:r w:rsidR="0095435D">
          <w:rPr>
            <w:noProof/>
            <w:webHidden/>
          </w:rPr>
          <w:fldChar w:fldCharType="separate"/>
        </w:r>
        <w:r w:rsidR="0095435D">
          <w:rPr>
            <w:noProof/>
            <w:webHidden/>
          </w:rPr>
          <w:t>29</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69" w:history="1">
        <w:r w:rsidR="0095435D" w:rsidRPr="0075290C">
          <w:rPr>
            <w:rStyle w:val="Hipervnculo"/>
            <w:rFonts w:eastAsiaTheme="majorEastAsia"/>
            <w:noProof/>
          </w:rPr>
          <w:t>5.2.4. Lupa</w:t>
        </w:r>
        <w:r w:rsidR="0095435D">
          <w:rPr>
            <w:noProof/>
            <w:webHidden/>
          </w:rPr>
          <w:tab/>
        </w:r>
        <w:r w:rsidR="0095435D">
          <w:rPr>
            <w:noProof/>
            <w:webHidden/>
          </w:rPr>
          <w:fldChar w:fldCharType="begin"/>
        </w:r>
        <w:r w:rsidR="0095435D">
          <w:rPr>
            <w:noProof/>
            <w:webHidden/>
          </w:rPr>
          <w:instrText xml:space="preserve"> PAGEREF _Toc384887669 \h </w:instrText>
        </w:r>
        <w:r w:rsidR="0095435D">
          <w:rPr>
            <w:noProof/>
            <w:webHidden/>
          </w:rPr>
        </w:r>
        <w:r w:rsidR="0095435D">
          <w:rPr>
            <w:noProof/>
            <w:webHidden/>
          </w:rPr>
          <w:fldChar w:fldCharType="separate"/>
        </w:r>
        <w:r w:rsidR="0095435D">
          <w:rPr>
            <w:noProof/>
            <w:webHidden/>
          </w:rPr>
          <w:t>30</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70" w:history="1">
        <w:r w:rsidR="0095435D" w:rsidRPr="0075290C">
          <w:rPr>
            <w:rStyle w:val="Hipervnculo"/>
            <w:rFonts w:eastAsiaTheme="majorEastAsia"/>
            <w:noProof/>
          </w:rPr>
          <w:t>5.2.5. Desplaçament</w:t>
        </w:r>
        <w:r w:rsidR="0095435D">
          <w:rPr>
            <w:noProof/>
            <w:webHidden/>
          </w:rPr>
          <w:tab/>
        </w:r>
        <w:r w:rsidR="0095435D">
          <w:rPr>
            <w:noProof/>
            <w:webHidden/>
          </w:rPr>
          <w:fldChar w:fldCharType="begin"/>
        </w:r>
        <w:r w:rsidR="0095435D">
          <w:rPr>
            <w:noProof/>
            <w:webHidden/>
          </w:rPr>
          <w:instrText xml:space="preserve"> PAGEREF _Toc384887670 \h </w:instrText>
        </w:r>
        <w:r w:rsidR="0095435D">
          <w:rPr>
            <w:noProof/>
            <w:webHidden/>
          </w:rPr>
        </w:r>
        <w:r w:rsidR="0095435D">
          <w:rPr>
            <w:noProof/>
            <w:webHidden/>
          </w:rPr>
          <w:fldChar w:fldCharType="separate"/>
        </w:r>
        <w:r w:rsidR="0095435D">
          <w:rPr>
            <w:noProof/>
            <w:webHidden/>
          </w:rPr>
          <w:t>31</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71" w:history="1">
        <w:r w:rsidR="0095435D" w:rsidRPr="0075290C">
          <w:rPr>
            <w:rStyle w:val="Hipervnculo"/>
            <w:rFonts w:eastAsiaTheme="majorEastAsia"/>
            <w:noProof/>
          </w:rPr>
          <w:t>5.2.6. Canvi de finestra</w:t>
        </w:r>
        <w:r w:rsidR="0095435D">
          <w:rPr>
            <w:noProof/>
            <w:webHidden/>
          </w:rPr>
          <w:tab/>
        </w:r>
        <w:r w:rsidR="0095435D">
          <w:rPr>
            <w:noProof/>
            <w:webHidden/>
          </w:rPr>
          <w:fldChar w:fldCharType="begin"/>
        </w:r>
        <w:r w:rsidR="0095435D">
          <w:rPr>
            <w:noProof/>
            <w:webHidden/>
          </w:rPr>
          <w:instrText xml:space="preserve"> PAGEREF _Toc384887671 \h </w:instrText>
        </w:r>
        <w:r w:rsidR="0095435D">
          <w:rPr>
            <w:noProof/>
            <w:webHidden/>
          </w:rPr>
        </w:r>
        <w:r w:rsidR="0095435D">
          <w:rPr>
            <w:noProof/>
            <w:webHidden/>
          </w:rPr>
          <w:fldChar w:fldCharType="separate"/>
        </w:r>
        <w:r w:rsidR="0095435D">
          <w:rPr>
            <w:noProof/>
            <w:webHidden/>
          </w:rPr>
          <w:t>32</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72" w:history="1">
        <w:r w:rsidR="0095435D" w:rsidRPr="0075290C">
          <w:rPr>
            <w:rStyle w:val="Hipervnculo"/>
            <w:rFonts w:eastAsiaTheme="majorEastAsia"/>
            <w:noProof/>
          </w:rPr>
          <w:t>5.2.7. Selecció de finestres predeterminades</w:t>
        </w:r>
        <w:r w:rsidR="0095435D">
          <w:rPr>
            <w:noProof/>
            <w:webHidden/>
          </w:rPr>
          <w:tab/>
        </w:r>
        <w:r w:rsidR="0095435D">
          <w:rPr>
            <w:noProof/>
            <w:webHidden/>
          </w:rPr>
          <w:fldChar w:fldCharType="begin"/>
        </w:r>
        <w:r w:rsidR="0095435D">
          <w:rPr>
            <w:noProof/>
            <w:webHidden/>
          </w:rPr>
          <w:instrText xml:space="preserve"> PAGEREF _Toc384887672 \h </w:instrText>
        </w:r>
        <w:r w:rsidR="0095435D">
          <w:rPr>
            <w:noProof/>
            <w:webHidden/>
          </w:rPr>
        </w:r>
        <w:r w:rsidR="0095435D">
          <w:rPr>
            <w:noProof/>
            <w:webHidden/>
          </w:rPr>
          <w:fldChar w:fldCharType="separate"/>
        </w:r>
        <w:r w:rsidR="0095435D">
          <w:rPr>
            <w:noProof/>
            <w:webHidden/>
          </w:rPr>
          <w:t>33</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73" w:history="1">
        <w:r w:rsidR="0095435D" w:rsidRPr="0075290C">
          <w:rPr>
            <w:rStyle w:val="Hipervnculo"/>
            <w:rFonts w:eastAsiaTheme="majorEastAsia"/>
            <w:noProof/>
          </w:rPr>
          <w:t>5.2.8. Finestres definides personalitzades</w:t>
        </w:r>
        <w:r w:rsidR="0095435D">
          <w:rPr>
            <w:noProof/>
            <w:webHidden/>
          </w:rPr>
          <w:tab/>
        </w:r>
        <w:r w:rsidR="0095435D">
          <w:rPr>
            <w:noProof/>
            <w:webHidden/>
          </w:rPr>
          <w:fldChar w:fldCharType="begin"/>
        </w:r>
        <w:r w:rsidR="0095435D">
          <w:rPr>
            <w:noProof/>
            <w:webHidden/>
          </w:rPr>
          <w:instrText xml:space="preserve"> PAGEREF _Toc384887673 \h </w:instrText>
        </w:r>
        <w:r w:rsidR="0095435D">
          <w:rPr>
            <w:noProof/>
            <w:webHidden/>
          </w:rPr>
        </w:r>
        <w:r w:rsidR="0095435D">
          <w:rPr>
            <w:noProof/>
            <w:webHidden/>
          </w:rPr>
          <w:fldChar w:fldCharType="separate"/>
        </w:r>
        <w:r w:rsidR="0095435D">
          <w:rPr>
            <w:noProof/>
            <w:webHidden/>
          </w:rPr>
          <w:t>34</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74" w:history="1">
        <w:r w:rsidR="0095435D" w:rsidRPr="0075290C">
          <w:rPr>
            <w:rStyle w:val="Hipervnculo"/>
            <w:rFonts w:eastAsiaTheme="majorEastAsia"/>
            <w:noProof/>
          </w:rPr>
          <w:t>5.2.9. Selecció de funcions de color</w:t>
        </w:r>
        <w:r w:rsidR="0095435D">
          <w:rPr>
            <w:noProof/>
            <w:webHidden/>
          </w:rPr>
          <w:tab/>
        </w:r>
        <w:r w:rsidR="0095435D">
          <w:rPr>
            <w:noProof/>
            <w:webHidden/>
          </w:rPr>
          <w:fldChar w:fldCharType="begin"/>
        </w:r>
        <w:r w:rsidR="0095435D">
          <w:rPr>
            <w:noProof/>
            <w:webHidden/>
          </w:rPr>
          <w:instrText xml:space="preserve"> PAGEREF _Toc384887674 \h </w:instrText>
        </w:r>
        <w:r w:rsidR="0095435D">
          <w:rPr>
            <w:noProof/>
            <w:webHidden/>
          </w:rPr>
        </w:r>
        <w:r w:rsidR="0095435D">
          <w:rPr>
            <w:noProof/>
            <w:webHidden/>
          </w:rPr>
          <w:fldChar w:fldCharType="separate"/>
        </w:r>
        <w:r w:rsidR="0095435D">
          <w:rPr>
            <w:noProof/>
            <w:webHidden/>
          </w:rPr>
          <w:t>36</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75" w:history="1">
        <w:r w:rsidR="0095435D" w:rsidRPr="0075290C">
          <w:rPr>
            <w:rStyle w:val="Hipervnculo"/>
            <w:rFonts w:eastAsiaTheme="majorEastAsia"/>
            <w:noProof/>
          </w:rPr>
          <w:t>5.2.10. Invertir colors</w:t>
        </w:r>
        <w:r w:rsidR="0095435D">
          <w:rPr>
            <w:noProof/>
            <w:webHidden/>
          </w:rPr>
          <w:tab/>
        </w:r>
        <w:r w:rsidR="0095435D">
          <w:rPr>
            <w:noProof/>
            <w:webHidden/>
          </w:rPr>
          <w:fldChar w:fldCharType="begin"/>
        </w:r>
        <w:r w:rsidR="0095435D">
          <w:rPr>
            <w:noProof/>
            <w:webHidden/>
          </w:rPr>
          <w:instrText xml:space="preserve"> PAGEREF _Toc384887675 \h </w:instrText>
        </w:r>
        <w:r w:rsidR="0095435D">
          <w:rPr>
            <w:noProof/>
            <w:webHidden/>
          </w:rPr>
        </w:r>
        <w:r w:rsidR="0095435D">
          <w:rPr>
            <w:noProof/>
            <w:webHidden/>
          </w:rPr>
          <w:fldChar w:fldCharType="separate"/>
        </w:r>
        <w:r w:rsidR="0095435D">
          <w:rPr>
            <w:noProof/>
            <w:webHidden/>
          </w:rPr>
          <w:t>37</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76" w:history="1">
        <w:r w:rsidR="0095435D" w:rsidRPr="0075290C">
          <w:rPr>
            <w:rStyle w:val="Hipervnculo"/>
            <w:rFonts w:eastAsiaTheme="majorEastAsia"/>
            <w:noProof/>
          </w:rPr>
          <w:t>5.2.11. Canvi d’orientació</w:t>
        </w:r>
        <w:r w:rsidR="0095435D">
          <w:rPr>
            <w:noProof/>
            <w:webHidden/>
          </w:rPr>
          <w:tab/>
        </w:r>
        <w:r w:rsidR="0095435D">
          <w:rPr>
            <w:noProof/>
            <w:webHidden/>
          </w:rPr>
          <w:fldChar w:fldCharType="begin"/>
        </w:r>
        <w:r w:rsidR="0095435D">
          <w:rPr>
            <w:noProof/>
            <w:webHidden/>
          </w:rPr>
          <w:instrText xml:space="preserve"> PAGEREF _Toc384887676 \h </w:instrText>
        </w:r>
        <w:r w:rsidR="0095435D">
          <w:rPr>
            <w:noProof/>
            <w:webHidden/>
          </w:rPr>
        </w:r>
        <w:r w:rsidR="0095435D">
          <w:rPr>
            <w:noProof/>
            <w:webHidden/>
          </w:rPr>
          <w:fldChar w:fldCharType="separate"/>
        </w:r>
        <w:r w:rsidR="0095435D">
          <w:rPr>
            <w:noProof/>
            <w:webHidden/>
          </w:rPr>
          <w:t>38</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77" w:history="1">
        <w:r w:rsidR="0095435D" w:rsidRPr="0075290C">
          <w:rPr>
            <w:rStyle w:val="Hipervnculo"/>
            <w:rFonts w:eastAsiaTheme="majorEastAsia"/>
            <w:noProof/>
          </w:rPr>
          <w:t>5.2.11.1. Inversió d’imatge</w:t>
        </w:r>
        <w:r w:rsidR="0095435D">
          <w:rPr>
            <w:noProof/>
            <w:webHidden/>
          </w:rPr>
          <w:tab/>
        </w:r>
        <w:r w:rsidR="0095435D">
          <w:rPr>
            <w:noProof/>
            <w:webHidden/>
          </w:rPr>
          <w:fldChar w:fldCharType="begin"/>
        </w:r>
        <w:r w:rsidR="0095435D">
          <w:rPr>
            <w:noProof/>
            <w:webHidden/>
          </w:rPr>
          <w:instrText xml:space="preserve"> PAGEREF _Toc384887677 \h </w:instrText>
        </w:r>
        <w:r w:rsidR="0095435D">
          <w:rPr>
            <w:noProof/>
            <w:webHidden/>
          </w:rPr>
        </w:r>
        <w:r w:rsidR="0095435D">
          <w:rPr>
            <w:noProof/>
            <w:webHidden/>
          </w:rPr>
          <w:fldChar w:fldCharType="separate"/>
        </w:r>
        <w:r w:rsidR="0095435D">
          <w:rPr>
            <w:noProof/>
            <w:webHidden/>
          </w:rPr>
          <w:t>38</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78" w:history="1">
        <w:r w:rsidR="0095435D" w:rsidRPr="0075290C">
          <w:rPr>
            <w:rStyle w:val="Hipervnculo"/>
            <w:rFonts w:eastAsiaTheme="majorEastAsia"/>
            <w:noProof/>
          </w:rPr>
          <w:t>5.2.11.2. Rotació d’imatge</w:t>
        </w:r>
        <w:r w:rsidR="0095435D">
          <w:rPr>
            <w:noProof/>
            <w:webHidden/>
          </w:rPr>
          <w:tab/>
        </w:r>
        <w:r w:rsidR="0095435D">
          <w:rPr>
            <w:noProof/>
            <w:webHidden/>
          </w:rPr>
          <w:fldChar w:fldCharType="begin"/>
        </w:r>
        <w:r w:rsidR="0095435D">
          <w:rPr>
            <w:noProof/>
            <w:webHidden/>
          </w:rPr>
          <w:instrText xml:space="preserve"> PAGEREF _Toc384887678 \h </w:instrText>
        </w:r>
        <w:r w:rsidR="0095435D">
          <w:rPr>
            <w:noProof/>
            <w:webHidden/>
          </w:rPr>
        </w:r>
        <w:r w:rsidR="0095435D">
          <w:rPr>
            <w:noProof/>
            <w:webHidden/>
          </w:rPr>
          <w:fldChar w:fldCharType="separate"/>
        </w:r>
        <w:r w:rsidR="0095435D">
          <w:rPr>
            <w:noProof/>
            <w:webHidden/>
          </w:rPr>
          <w:t>39</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79" w:history="1">
        <w:r w:rsidR="0095435D" w:rsidRPr="0075290C">
          <w:rPr>
            <w:rStyle w:val="Hipervnculo"/>
            <w:rFonts w:eastAsiaTheme="majorEastAsia"/>
            <w:noProof/>
          </w:rPr>
          <w:t>5.2.12. Restablir a l’estat inicial</w:t>
        </w:r>
        <w:r w:rsidR="0095435D">
          <w:rPr>
            <w:noProof/>
            <w:webHidden/>
          </w:rPr>
          <w:tab/>
        </w:r>
        <w:r w:rsidR="0095435D">
          <w:rPr>
            <w:noProof/>
            <w:webHidden/>
          </w:rPr>
          <w:fldChar w:fldCharType="begin"/>
        </w:r>
        <w:r w:rsidR="0095435D">
          <w:rPr>
            <w:noProof/>
            <w:webHidden/>
          </w:rPr>
          <w:instrText xml:space="preserve"> PAGEREF _Toc384887679 \h </w:instrText>
        </w:r>
        <w:r w:rsidR="0095435D">
          <w:rPr>
            <w:noProof/>
            <w:webHidden/>
          </w:rPr>
        </w:r>
        <w:r w:rsidR="0095435D">
          <w:rPr>
            <w:noProof/>
            <w:webHidden/>
          </w:rPr>
          <w:fldChar w:fldCharType="separate"/>
        </w:r>
        <w:r w:rsidR="0095435D">
          <w:rPr>
            <w:noProof/>
            <w:webHidden/>
          </w:rPr>
          <w:t>40</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80" w:history="1">
        <w:r w:rsidR="0095435D" w:rsidRPr="0075290C">
          <w:rPr>
            <w:rStyle w:val="Hipervnculo"/>
            <w:rFonts w:eastAsiaTheme="majorEastAsia"/>
            <w:noProof/>
          </w:rPr>
          <w:t>5.2.13. Gestió de capes d’informació</w:t>
        </w:r>
        <w:r w:rsidR="0095435D">
          <w:rPr>
            <w:noProof/>
            <w:webHidden/>
          </w:rPr>
          <w:tab/>
        </w:r>
        <w:r w:rsidR="0095435D">
          <w:rPr>
            <w:noProof/>
            <w:webHidden/>
          </w:rPr>
          <w:fldChar w:fldCharType="begin"/>
        </w:r>
        <w:r w:rsidR="0095435D">
          <w:rPr>
            <w:noProof/>
            <w:webHidden/>
          </w:rPr>
          <w:instrText xml:space="preserve"> PAGEREF _Toc384887680 \h </w:instrText>
        </w:r>
        <w:r w:rsidR="0095435D">
          <w:rPr>
            <w:noProof/>
            <w:webHidden/>
          </w:rPr>
        </w:r>
        <w:r w:rsidR="0095435D">
          <w:rPr>
            <w:noProof/>
            <w:webHidden/>
          </w:rPr>
          <w:fldChar w:fldCharType="separate"/>
        </w:r>
        <w:r w:rsidR="0095435D">
          <w:rPr>
            <w:noProof/>
            <w:webHidden/>
          </w:rPr>
          <w:t>41</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81" w:history="1">
        <w:r w:rsidR="0095435D" w:rsidRPr="0075290C">
          <w:rPr>
            <w:rStyle w:val="Hipervnculo"/>
            <w:rFonts w:eastAsiaTheme="majorEastAsia"/>
            <w:noProof/>
          </w:rPr>
          <w:t>5.2.13.1. Informació textual</w:t>
        </w:r>
        <w:r w:rsidR="0095435D">
          <w:rPr>
            <w:noProof/>
            <w:webHidden/>
          </w:rPr>
          <w:tab/>
        </w:r>
        <w:r w:rsidR="0095435D">
          <w:rPr>
            <w:noProof/>
            <w:webHidden/>
          </w:rPr>
          <w:fldChar w:fldCharType="begin"/>
        </w:r>
        <w:r w:rsidR="0095435D">
          <w:rPr>
            <w:noProof/>
            <w:webHidden/>
          </w:rPr>
          <w:instrText xml:space="preserve"> PAGEREF _Toc384887681 \h </w:instrText>
        </w:r>
        <w:r w:rsidR="0095435D">
          <w:rPr>
            <w:noProof/>
            <w:webHidden/>
          </w:rPr>
        </w:r>
        <w:r w:rsidR="0095435D">
          <w:rPr>
            <w:noProof/>
            <w:webHidden/>
          </w:rPr>
          <w:fldChar w:fldCharType="separate"/>
        </w:r>
        <w:r w:rsidR="0095435D">
          <w:rPr>
            <w:noProof/>
            <w:webHidden/>
          </w:rPr>
          <w:t>41</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82" w:history="1">
        <w:r w:rsidR="0095435D" w:rsidRPr="0075290C">
          <w:rPr>
            <w:rStyle w:val="Hipervnculo"/>
            <w:rFonts w:eastAsiaTheme="majorEastAsia"/>
            <w:noProof/>
          </w:rPr>
          <w:t>5.2.13.2. Overlays</w:t>
        </w:r>
        <w:r w:rsidR="0095435D">
          <w:rPr>
            <w:noProof/>
            <w:webHidden/>
          </w:rPr>
          <w:tab/>
        </w:r>
        <w:r w:rsidR="0095435D">
          <w:rPr>
            <w:noProof/>
            <w:webHidden/>
          </w:rPr>
          <w:fldChar w:fldCharType="begin"/>
        </w:r>
        <w:r w:rsidR="0095435D">
          <w:rPr>
            <w:noProof/>
            <w:webHidden/>
          </w:rPr>
          <w:instrText xml:space="preserve"> PAGEREF _Toc384887682 \h </w:instrText>
        </w:r>
        <w:r w:rsidR="0095435D">
          <w:rPr>
            <w:noProof/>
            <w:webHidden/>
          </w:rPr>
        </w:r>
        <w:r w:rsidR="0095435D">
          <w:rPr>
            <w:noProof/>
            <w:webHidden/>
          </w:rPr>
          <w:fldChar w:fldCharType="separate"/>
        </w:r>
        <w:r w:rsidR="0095435D">
          <w:rPr>
            <w:noProof/>
            <w:webHidden/>
          </w:rPr>
          <w:t>42</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83" w:history="1">
        <w:r w:rsidR="0095435D" w:rsidRPr="0075290C">
          <w:rPr>
            <w:rStyle w:val="Hipervnculo"/>
            <w:rFonts w:eastAsiaTheme="majorEastAsia"/>
            <w:noProof/>
          </w:rPr>
          <w:t>5.2.13.3. Shutters</w:t>
        </w:r>
        <w:r w:rsidR="0095435D">
          <w:rPr>
            <w:noProof/>
            <w:webHidden/>
          </w:rPr>
          <w:tab/>
        </w:r>
        <w:r w:rsidR="0095435D">
          <w:rPr>
            <w:noProof/>
            <w:webHidden/>
          </w:rPr>
          <w:fldChar w:fldCharType="begin"/>
        </w:r>
        <w:r w:rsidR="0095435D">
          <w:rPr>
            <w:noProof/>
            <w:webHidden/>
          </w:rPr>
          <w:instrText xml:space="preserve"> PAGEREF _Toc384887683 \h </w:instrText>
        </w:r>
        <w:r w:rsidR="0095435D">
          <w:rPr>
            <w:noProof/>
            <w:webHidden/>
          </w:rPr>
        </w:r>
        <w:r w:rsidR="0095435D">
          <w:rPr>
            <w:noProof/>
            <w:webHidden/>
          </w:rPr>
          <w:fldChar w:fldCharType="separate"/>
        </w:r>
        <w:r w:rsidR="0095435D">
          <w:rPr>
            <w:noProof/>
            <w:webHidden/>
          </w:rPr>
          <w:t>43</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84" w:history="1">
        <w:r w:rsidR="0095435D" w:rsidRPr="0075290C">
          <w:rPr>
            <w:rStyle w:val="Hipervnculo"/>
            <w:rFonts w:eastAsiaTheme="majorEastAsia"/>
            <w:noProof/>
          </w:rPr>
          <w:t>5.2.14. Captura de pantalla</w:t>
        </w:r>
        <w:r w:rsidR="0095435D">
          <w:rPr>
            <w:noProof/>
            <w:webHidden/>
          </w:rPr>
          <w:tab/>
        </w:r>
        <w:r w:rsidR="0095435D">
          <w:rPr>
            <w:noProof/>
            <w:webHidden/>
          </w:rPr>
          <w:fldChar w:fldCharType="begin"/>
        </w:r>
        <w:r w:rsidR="0095435D">
          <w:rPr>
            <w:noProof/>
            <w:webHidden/>
          </w:rPr>
          <w:instrText xml:space="preserve"> PAGEREF _Toc384887684 \h </w:instrText>
        </w:r>
        <w:r w:rsidR="0095435D">
          <w:rPr>
            <w:noProof/>
            <w:webHidden/>
          </w:rPr>
        </w:r>
        <w:r w:rsidR="0095435D">
          <w:rPr>
            <w:noProof/>
            <w:webHidden/>
          </w:rPr>
          <w:fldChar w:fldCharType="separate"/>
        </w:r>
        <w:r w:rsidR="0095435D">
          <w:rPr>
            <w:noProof/>
            <w:webHidden/>
          </w:rPr>
          <w:t>44</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85" w:history="1">
        <w:r w:rsidR="0095435D" w:rsidRPr="0075290C">
          <w:rPr>
            <w:rStyle w:val="Hipervnculo"/>
            <w:rFonts w:eastAsiaTheme="majorEastAsia"/>
            <w:noProof/>
          </w:rPr>
          <w:t>5.2.15. Exportar imatges DICOM</w:t>
        </w:r>
        <w:r w:rsidR="0095435D">
          <w:rPr>
            <w:noProof/>
            <w:webHidden/>
          </w:rPr>
          <w:tab/>
        </w:r>
        <w:r w:rsidR="0095435D">
          <w:rPr>
            <w:noProof/>
            <w:webHidden/>
          </w:rPr>
          <w:fldChar w:fldCharType="begin"/>
        </w:r>
        <w:r w:rsidR="0095435D">
          <w:rPr>
            <w:noProof/>
            <w:webHidden/>
          </w:rPr>
          <w:instrText xml:space="preserve"> PAGEREF _Toc384887685 \h </w:instrText>
        </w:r>
        <w:r w:rsidR="0095435D">
          <w:rPr>
            <w:noProof/>
            <w:webHidden/>
          </w:rPr>
        </w:r>
        <w:r w:rsidR="0095435D">
          <w:rPr>
            <w:noProof/>
            <w:webHidden/>
          </w:rPr>
          <w:fldChar w:fldCharType="separate"/>
        </w:r>
        <w:r w:rsidR="0095435D">
          <w:rPr>
            <w:noProof/>
            <w:webHidden/>
          </w:rPr>
          <w:t>45</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686" w:history="1">
        <w:r w:rsidR="0095435D" w:rsidRPr="0075290C">
          <w:rPr>
            <w:rStyle w:val="Hipervnculo"/>
            <w:rFonts w:eastAsiaTheme="majorEastAsia"/>
            <w:noProof/>
          </w:rPr>
          <w:t>5.3. Eines de mesura</w:t>
        </w:r>
        <w:r w:rsidR="0095435D">
          <w:rPr>
            <w:noProof/>
            <w:webHidden/>
          </w:rPr>
          <w:tab/>
        </w:r>
        <w:r w:rsidR="0095435D">
          <w:rPr>
            <w:noProof/>
            <w:webHidden/>
          </w:rPr>
          <w:fldChar w:fldCharType="begin"/>
        </w:r>
        <w:r w:rsidR="0095435D">
          <w:rPr>
            <w:noProof/>
            <w:webHidden/>
          </w:rPr>
          <w:instrText xml:space="preserve"> PAGEREF _Toc384887686 \h </w:instrText>
        </w:r>
        <w:r w:rsidR="0095435D">
          <w:rPr>
            <w:noProof/>
            <w:webHidden/>
          </w:rPr>
        </w:r>
        <w:r w:rsidR="0095435D">
          <w:rPr>
            <w:noProof/>
            <w:webHidden/>
          </w:rPr>
          <w:fldChar w:fldCharType="separate"/>
        </w:r>
        <w:r w:rsidR="0095435D">
          <w:rPr>
            <w:noProof/>
            <w:webHidden/>
          </w:rPr>
          <w:t>48</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87" w:history="1">
        <w:r w:rsidR="0095435D" w:rsidRPr="0075290C">
          <w:rPr>
            <w:rStyle w:val="Hipervnculo"/>
            <w:rFonts w:eastAsiaTheme="majorEastAsia"/>
            <w:noProof/>
          </w:rPr>
          <w:t>5.3.1. Distància</w:t>
        </w:r>
        <w:r w:rsidR="0095435D">
          <w:rPr>
            <w:noProof/>
            <w:webHidden/>
          </w:rPr>
          <w:tab/>
        </w:r>
        <w:r w:rsidR="0095435D">
          <w:rPr>
            <w:noProof/>
            <w:webHidden/>
          </w:rPr>
          <w:fldChar w:fldCharType="begin"/>
        </w:r>
        <w:r w:rsidR="0095435D">
          <w:rPr>
            <w:noProof/>
            <w:webHidden/>
          </w:rPr>
          <w:instrText xml:space="preserve"> PAGEREF _Toc384887687 \h </w:instrText>
        </w:r>
        <w:r w:rsidR="0095435D">
          <w:rPr>
            <w:noProof/>
            <w:webHidden/>
          </w:rPr>
        </w:r>
        <w:r w:rsidR="0095435D">
          <w:rPr>
            <w:noProof/>
            <w:webHidden/>
          </w:rPr>
          <w:fldChar w:fldCharType="separate"/>
        </w:r>
        <w:r w:rsidR="0095435D">
          <w:rPr>
            <w:noProof/>
            <w:webHidden/>
          </w:rPr>
          <w:t>48</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88" w:history="1">
        <w:r w:rsidR="0095435D" w:rsidRPr="0075290C">
          <w:rPr>
            <w:rStyle w:val="Hipervnculo"/>
            <w:rFonts w:eastAsiaTheme="majorEastAsia"/>
            <w:noProof/>
          </w:rPr>
          <w:t>5.3.2. TA-GT</w:t>
        </w:r>
        <w:r w:rsidR="0095435D">
          <w:rPr>
            <w:noProof/>
            <w:webHidden/>
          </w:rPr>
          <w:tab/>
        </w:r>
        <w:r w:rsidR="0095435D">
          <w:rPr>
            <w:noProof/>
            <w:webHidden/>
          </w:rPr>
          <w:fldChar w:fldCharType="begin"/>
        </w:r>
        <w:r w:rsidR="0095435D">
          <w:rPr>
            <w:noProof/>
            <w:webHidden/>
          </w:rPr>
          <w:instrText xml:space="preserve"> PAGEREF _Toc384887688 \h </w:instrText>
        </w:r>
        <w:r w:rsidR="0095435D">
          <w:rPr>
            <w:noProof/>
            <w:webHidden/>
          </w:rPr>
        </w:r>
        <w:r w:rsidR="0095435D">
          <w:rPr>
            <w:noProof/>
            <w:webHidden/>
          </w:rPr>
          <w:fldChar w:fldCharType="separate"/>
        </w:r>
        <w:r w:rsidR="0095435D">
          <w:rPr>
            <w:noProof/>
            <w:webHidden/>
          </w:rPr>
          <w:t>49</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89" w:history="1">
        <w:r w:rsidR="0095435D" w:rsidRPr="0075290C">
          <w:rPr>
            <w:rStyle w:val="Hipervnculo"/>
            <w:rFonts w:eastAsiaTheme="majorEastAsia"/>
            <w:noProof/>
          </w:rPr>
          <w:t>5.3.3. Angle</w:t>
        </w:r>
        <w:r w:rsidR="0095435D">
          <w:rPr>
            <w:noProof/>
            <w:webHidden/>
          </w:rPr>
          <w:tab/>
        </w:r>
        <w:r w:rsidR="0095435D">
          <w:rPr>
            <w:noProof/>
            <w:webHidden/>
          </w:rPr>
          <w:fldChar w:fldCharType="begin"/>
        </w:r>
        <w:r w:rsidR="0095435D">
          <w:rPr>
            <w:noProof/>
            <w:webHidden/>
          </w:rPr>
          <w:instrText xml:space="preserve"> PAGEREF _Toc384887689 \h </w:instrText>
        </w:r>
        <w:r w:rsidR="0095435D">
          <w:rPr>
            <w:noProof/>
            <w:webHidden/>
          </w:rPr>
        </w:r>
        <w:r w:rsidR="0095435D">
          <w:rPr>
            <w:noProof/>
            <w:webHidden/>
          </w:rPr>
          <w:fldChar w:fldCharType="separate"/>
        </w:r>
        <w:r w:rsidR="0095435D">
          <w:rPr>
            <w:noProof/>
            <w:webHidden/>
          </w:rPr>
          <w:t>50</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90" w:history="1">
        <w:r w:rsidR="0095435D" w:rsidRPr="0075290C">
          <w:rPr>
            <w:rStyle w:val="Hipervnculo"/>
            <w:rFonts w:eastAsiaTheme="majorEastAsia"/>
            <w:noProof/>
          </w:rPr>
          <w:t>5.3.4. Angle obert</w:t>
        </w:r>
        <w:r w:rsidR="0095435D">
          <w:rPr>
            <w:noProof/>
            <w:webHidden/>
          </w:rPr>
          <w:tab/>
        </w:r>
        <w:r w:rsidR="0095435D">
          <w:rPr>
            <w:noProof/>
            <w:webHidden/>
          </w:rPr>
          <w:fldChar w:fldCharType="begin"/>
        </w:r>
        <w:r w:rsidR="0095435D">
          <w:rPr>
            <w:noProof/>
            <w:webHidden/>
          </w:rPr>
          <w:instrText xml:space="preserve"> PAGEREF _Toc384887690 \h </w:instrText>
        </w:r>
        <w:r w:rsidR="0095435D">
          <w:rPr>
            <w:noProof/>
            <w:webHidden/>
          </w:rPr>
        </w:r>
        <w:r w:rsidR="0095435D">
          <w:rPr>
            <w:noProof/>
            <w:webHidden/>
          </w:rPr>
          <w:fldChar w:fldCharType="separate"/>
        </w:r>
        <w:r w:rsidR="0095435D">
          <w:rPr>
            <w:noProof/>
            <w:webHidden/>
          </w:rPr>
          <w:t>51</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91" w:history="1">
        <w:r w:rsidR="0095435D" w:rsidRPr="0075290C">
          <w:rPr>
            <w:rStyle w:val="Hipervnculo"/>
            <w:rFonts w:eastAsiaTheme="majorEastAsia"/>
            <w:noProof/>
          </w:rPr>
          <w:t>5.3.5. Regions d’interès (ROI)</w:t>
        </w:r>
        <w:r w:rsidR="0095435D">
          <w:rPr>
            <w:noProof/>
            <w:webHidden/>
          </w:rPr>
          <w:tab/>
        </w:r>
        <w:r w:rsidR="0095435D">
          <w:rPr>
            <w:noProof/>
            <w:webHidden/>
          </w:rPr>
          <w:fldChar w:fldCharType="begin"/>
        </w:r>
        <w:r w:rsidR="0095435D">
          <w:rPr>
            <w:noProof/>
            <w:webHidden/>
          </w:rPr>
          <w:instrText xml:space="preserve"> PAGEREF _Toc384887691 \h </w:instrText>
        </w:r>
        <w:r w:rsidR="0095435D">
          <w:rPr>
            <w:noProof/>
            <w:webHidden/>
          </w:rPr>
        </w:r>
        <w:r w:rsidR="0095435D">
          <w:rPr>
            <w:noProof/>
            <w:webHidden/>
          </w:rPr>
          <w:fldChar w:fldCharType="separate"/>
        </w:r>
        <w:r w:rsidR="0095435D">
          <w:rPr>
            <w:noProof/>
            <w:webHidden/>
          </w:rPr>
          <w:t>52</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92" w:history="1">
        <w:r w:rsidR="0095435D" w:rsidRPr="0075290C">
          <w:rPr>
            <w:rStyle w:val="Hipervnculo"/>
            <w:rFonts w:eastAsiaTheme="majorEastAsia"/>
            <w:noProof/>
          </w:rPr>
          <w:t>5.3.5.1. ROI el·líptica</w:t>
        </w:r>
        <w:r w:rsidR="0095435D">
          <w:rPr>
            <w:noProof/>
            <w:webHidden/>
          </w:rPr>
          <w:tab/>
        </w:r>
        <w:r w:rsidR="0095435D">
          <w:rPr>
            <w:noProof/>
            <w:webHidden/>
          </w:rPr>
          <w:fldChar w:fldCharType="begin"/>
        </w:r>
        <w:r w:rsidR="0095435D">
          <w:rPr>
            <w:noProof/>
            <w:webHidden/>
          </w:rPr>
          <w:instrText xml:space="preserve"> PAGEREF _Toc384887692 \h </w:instrText>
        </w:r>
        <w:r w:rsidR="0095435D">
          <w:rPr>
            <w:noProof/>
            <w:webHidden/>
          </w:rPr>
        </w:r>
        <w:r w:rsidR="0095435D">
          <w:rPr>
            <w:noProof/>
            <w:webHidden/>
          </w:rPr>
          <w:fldChar w:fldCharType="separate"/>
        </w:r>
        <w:r w:rsidR="0095435D">
          <w:rPr>
            <w:noProof/>
            <w:webHidden/>
          </w:rPr>
          <w:t>52</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93" w:history="1">
        <w:r w:rsidR="0095435D" w:rsidRPr="0075290C">
          <w:rPr>
            <w:rStyle w:val="Hipervnculo"/>
            <w:rFonts w:eastAsiaTheme="majorEastAsia"/>
            <w:noProof/>
          </w:rPr>
          <w:t>5.3.5.2. ROI Poligonal</w:t>
        </w:r>
        <w:r w:rsidR="0095435D">
          <w:rPr>
            <w:noProof/>
            <w:webHidden/>
          </w:rPr>
          <w:tab/>
        </w:r>
        <w:r w:rsidR="0095435D">
          <w:rPr>
            <w:noProof/>
            <w:webHidden/>
          </w:rPr>
          <w:fldChar w:fldCharType="begin"/>
        </w:r>
        <w:r w:rsidR="0095435D">
          <w:rPr>
            <w:noProof/>
            <w:webHidden/>
          </w:rPr>
          <w:instrText xml:space="preserve"> PAGEREF _Toc384887693 \h </w:instrText>
        </w:r>
        <w:r w:rsidR="0095435D">
          <w:rPr>
            <w:noProof/>
            <w:webHidden/>
          </w:rPr>
        </w:r>
        <w:r w:rsidR="0095435D">
          <w:rPr>
            <w:noProof/>
            <w:webHidden/>
          </w:rPr>
          <w:fldChar w:fldCharType="separate"/>
        </w:r>
        <w:r w:rsidR="0095435D">
          <w:rPr>
            <w:noProof/>
            <w:webHidden/>
          </w:rPr>
          <w:t>53</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94" w:history="1">
        <w:r w:rsidR="0095435D" w:rsidRPr="0075290C">
          <w:rPr>
            <w:rStyle w:val="Hipervnculo"/>
            <w:rFonts w:eastAsiaTheme="majorEastAsia"/>
            <w:noProof/>
          </w:rPr>
          <w:t>5.3.5.3. ROI Màgica</w:t>
        </w:r>
        <w:r w:rsidR="0095435D">
          <w:rPr>
            <w:noProof/>
            <w:webHidden/>
          </w:rPr>
          <w:tab/>
        </w:r>
        <w:r w:rsidR="0095435D">
          <w:rPr>
            <w:noProof/>
            <w:webHidden/>
          </w:rPr>
          <w:fldChar w:fldCharType="begin"/>
        </w:r>
        <w:r w:rsidR="0095435D">
          <w:rPr>
            <w:noProof/>
            <w:webHidden/>
          </w:rPr>
          <w:instrText xml:space="preserve"> PAGEREF _Toc384887694 \h </w:instrText>
        </w:r>
        <w:r w:rsidR="0095435D">
          <w:rPr>
            <w:noProof/>
            <w:webHidden/>
          </w:rPr>
        </w:r>
        <w:r w:rsidR="0095435D">
          <w:rPr>
            <w:noProof/>
            <w:webHidden/>
          </w:rPr>
          <w:fldChar w:fldCharType="separate"/>
        </w:r>
        <w:r w:rsidR="0095435D">
          <w:rPr>
            <w:noProof/>
            <w:webHidden/>
          </w:rPr>
          <w:t>54</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95" w:history="1">
        <w:r w:rsidR="0095435D" w:rsidRPr="0075290C">
          <w:rPr>
            <w:rStyle w:val="Hipervnculo"/>
            <w:rFonts w:eastAsiaTheme="majorEastAsia"/>
            <w:noProof/>
          </w:rPr>
          <w:t>5.3.6. Cercle</w:t>
        </w:r>
        <w:r w:rsidR="0095435D">
          <w:rPr>
            <w:noProof/>
            <w:webHidden/>
          </w:rPr>
          <w:tab/>
        </w:r>
        <w:r w:rsidR="0095435D">
          <w:rPr>
            <w:noProof/>
            <w:webHidden/>
          </w:rPr>
          <w:fldChar w:fldCharType="begin"/>
        </w:r>
        <w:r w:rsidR="0095435D">
          <w:rPr>
            <w:noProof/>
            <w:webHidden/>
          </w:rPr>
          <w:instrText xml:space="preserve"> PAGEREF _Toc384887695 \h </w:instrText>
        </w:r>
        <w:r w:rsidR="0095435D">
          <w:rPr>
            <w:noProof/>
            <w:webHidden/>
          </w:rPr>
        </w:r>
        <w:r w:rsidR="0095435D">
          <w:rPr>
            <w:noProof/>
            <w:webHidden/>
          </w:rPr>
          <w:fldChar w:fldCharType="separate"/>
        </w:r>
        <w:r w:rsidR="0095435D">
          <w:rPr>
            <w:noProof/>
            <w:webHidden/>
          </w:rPr>
          <w:t>54</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96" w:history="1">
        <w:r w:rsidR="0095435D" w:rsidRPr="0075290C">
          <w:rPr>
            <w:rStyle w:val="Hipervnculo"/>
            <w:rFonts w:eastAsiaTheme="majorEastAsia"/>
            <w:noProof/>
          </w:rPr>
          <w:t>5.3.7. Esborrar</w:t>
        </w:r>
        <w:r w:rsidR="0095435D">
          <w:rPr>
            <w:noProof/>
            <w:webHidden/>
          </w:rPr>
          <w:tab/>
        </w:r>
        <w:r w:rsidR="0095435D">
          <w:rPr>
            <w:noProof/>
            <w:webHidden/>
          </w:rPr>
          <w:fldChar w:fldCharType="begin"/>
        </w:r>
        <w:r w:rsidR="0095435D">
          <w:rPr>
            <w:noProof/>
            <w:webHidden/>
          </w:rPr>
          <w:instrText xml:space="preserve"> PAGEREF _Toc384887696 \h </w:instrText>
        </w:r>
        <w:r w:rsidR="0095435D">
          <w:rPr>
            <w:noProof/>
            <w:webHidden/>
          </w:rPr>
        </w:r>
        <w:r w:rsidR="0095435D">
          <w:rPr>
            <w:noProof/>
            <w:webHidden/>
          </w:rPr>
          <w:fldChar w:fldCharType="separate"/>
        </w:r>
        <w:r w:rsidR="0095435D">
          <w:rPr>
            <w:noProof/>
            <w:webHidden/>
          </w:rPr>
          <w:t>55</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697" w:history="1">
        <w:r w:rsidR="0095435D" w:rsidRPr="0075290C">
          <w:rPr>
            <w:rStyle w:val="Hipervnculo"/>
            <w:rFonts w:eastAsiaTheme="majorEastAsia"/>
            <w:noProof/>
          </w:rPr>
          <w:t>5.3.8. Consideracions sobre mesures geomètriques</w:t>
        </w:r>
        <w:r w:rsidR="0095435D">
          <w:rPr>
            <w:noProof/>
            <w:webHidden/>
          </w:rPr>
          <w:tab/>
        </w:r>
        <w:r w:rsidR="0095435D">
          <w:rPr>
            <w:noProof/>
            <w:webHidden/>
          </w:rPr>
          <w:fldChar w:fldCharType="begin"/>
        </w:r>
        <w:r w:rsidR="0095435D">
          <w:rPr>
            <w:noProof/>
            <w:webHidden/>
          </w:rPr>
          <w:instrText xml:space="preserve"> PAGEREF _Toc384887697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98" w:history="1">
        <w:r w:rsidR="0095435D" w:rsidRPr="0075290C">
          <w:rPr>
            <w:rStyle w:val="Hipervnculo"/>
            <w:rFonts w:eastAsiaTheme="majorEastAsia"/>
            <w:noProof/>
          </w:rPr>
          <w:t>5.3.8.1. Unitats i tipus de mesures</w:t>
        </w:r>
        <w:r w:rsidR="0095435D">
          <w:rPr>
            <w:noProof/>
            <w:webHidden/>
          </w:rPr>
          <w:tab/>
        </w:r>
        <w:r w:rsidR="0095435D">
          <w:rPr>
            <w:noProof/>
            <w:webHidden/>
          </w:rPr>
          <w:fldChar w:fldCharType="begin"/>
        </w:r>
        <w:r w:rsidR="0095435D">
          <w:rPr>
            <w:noProof/>
            <w:webHidden/>
          </w:rPr>
          <w:instrText xml:space="preserve"> PAGEREF _Toc384887698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699" w:history="1">
        <w:r w:rsidR="0095435D" w:rsidRPr="0075290C">
          <w:rPr>
            <w:rStyle w:val="Hipervnculo"/>
            <w:rFonts w:eastAsiaTheme="majorEastAsia"/>
            <w:noProof/>
            <w:lang w:eastAsia="ca-ES"/>
          </w:rPr>
          <w:t>5.3.8.2. Mesures en píxels</w:t>
        </w:r>
        <w:r w:rsidR="0095435D">
          <w:rPr>
            <w:noProof/>
            <w:webHidden/>
          </w:rPr>
          <w:tab/>
        </w:r>
        <w:r w:rsidR="0095435D">
          <w:rPr>
            <w:noProof/>
            <w:webHidden/>
          </w:rPr>
          <w:fldChar w:fldCharType="begin"/>
        </w:r>
        <w:r w:rsidR="0095435D">
          <w:rPr>
            <w:noProof/>
            <w:webHidden/>
          </w:rPr>
          <w:instrText xml:space="preserve"> PAGEREF _Toc384887699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700" w:history="1">
        <w:r w:rsidR="0095435D" w:rsidRPr="0075290C">
          <w:rPr>
            <w:rStyle w:val="Hipervnculo"/>
            <w:rFonts w:eastAsiaTheme="majorEastAsia"/>
            <w:noProof/>
            <w:lang w:eastAsia="ca-ES"/>
          </w:rPr>
          <w:t>5.3.8.3. Mesures en mil·límetres</w:t>
        </w:r>
        <w:r w:rsidR="0095435D">
          <w:rPr>
            <w:noProof/>
            <w:webHidden/>
          </w:rPr>
          <w:tab/>
        </w:r>
        <w:r w:rsidR="0095435D">
          <w:rPr>
            <w:noProof/>
            <w:webHidden/>
          </w:rPr>
          <w:fldChar w:fldCharType="begin"/>
        </w:r>
        <w:r w:rsidR="0095435D">
          <w:rPr>
            <w:noProof/>
            <w:webHidden/>
          </w:rPr>
          <w:instrText xml:space="preserve"> PAGEREF _Toc384887700 \h </w:instrText>
        </w:r>
        <w:r w:rsidR="0095435D">
          <w:rPr>
            <w:noProof/>
            <w:webHidden/>
          </w:rPr>
        </w:r>
        <w:r w:rsidR="0095435D">
          <w:rPr>
            <w:noProof/>
            <w:webHidden/>
          </w:rPr>
          <w:fldChar w:fldCharType="separate"/>
        </w:r>
        <w:r w:rsidR="0095435D">
          <w:rPr>
            <w:noProof/>
            <w:webHidden/>
          </w:rPr>
          <w:t>57</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701" w:history="1">
        <w:r w:rsidR="0095435D" w:rsidRPr="0075290C">
          <w:rPr>
            <w:rStyle w:val="Hipervnculo"/>
            <w:rFonts w:eastAsiaTheme="majorEastAsia"/>
            <w:noProof/>
          </w:rPr>
          <w:t>5.3.8.4. Prevalença de mesures</w:t>
        </w:r>
        <w:r w:rsidR="0095435D">
          <w:rPr>
            <w:noProof/>
            <w:webHidden/>
          </w:rPr>
          <w:tab/>
        </w:r>
        <w:r w:rsidR="0095435D">
          <w:rPr>
            <w:noProof/>
            <w:webHidden/>
          </w:rPr>
          <w:fldChar w:fldCharType="begin"/>
        </w:r>
        <w:r w:rsidR="0095435D">
          <w:rPr>
            <w:noProof/>
            <w:webHidden/>
          </w:rPr>
          <w:instrText xml:space="preserve"> PAGEREF _Toc384887701 \h </w:instrText>
        </w:r>
        <w:r w:rsidR="0095435D">
          <w:rPr>
            <w:noProof/>
            <w:webHidden/>
          </w:rPr>
        </w:r>
        <w:r w:rsidR="0095435D">
          <w:rPr>
            <w:noProof/>
            <w:webHidden/>
          </w:rPr>
          <w:fldChar w:fldCharType="separate"/>
        </w:r>
        <w:r w:rsidR="0095435D">
          <w:rPr>
            <w:noProof/>
            <w:webHidden/>
          </w:rPr>
          <w:t>58</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702" w:history="1">
        <w:r w:rsidR="0095435D" w:rsidRPr="0075290C">
          <w:rPr>
            <w:rStyle w:val="Hipervnculo"/>
            <w:rFonts w:eastAsiaTheme="majorEastAsia"/>
            <w:noProof/>
          </w:rPr>
          <w:t>5.3.8.5. Nivell de detall de les mesures</w:t>
        </w:r>
        <w:r w:rsidR="0095435D">
          <w:rPr>
            <w:noProof/>
            <w:webHidden/>
          </w:rPr>
          <w:tab/>
        </w:r>
        <w:r w:rsidR="0095435D">
          <w:rPr>
            <w:noProof/>
            <w:webHidden/>
          </w:rPr>
          <w:fldChar w:fldCharType="begin"/>
        </w:r>
        <w:r w:rsidR="0095435D">
          <w:rPr>
            <w:noProof/>
            <w:webHidden/>
          </w:rPr>
          <w:instrText xml:space="preserve"> PAGEREF _Toc384887702 \h </w:instrText>
        </w:r>
        <w:r w:rsidR="0095435D">
          <w:rPr>
            <w:noProof/>
            <w:webHidden/>
          </w:rPr>
        </w:r>
        <w:r w:rsidR="0095435D">
          <w:rPr>
            <w:noProof/>
            <w:webHidden/>
          </w:rPr>
          <w:fldChar w:fldCharType="separate"/>
        </w:r>
        <w:r w:rsidR="0095435D">
          <w:rPr>
            <w:noProof/>
            <w:webHidden/>
          </w:rPr>
          <w:t>59</w:t>
        </w:r>
        <w:r w:rsidR="0095435D">
          <w:rPr>
            <w:noProof/>
            <w:webHidden/>
          </w:rPr>
          <w:fldChar w:fldCharType="end"/>
        </w:r>
      </w:hyperlink>
    </w:p>
    <w:p w:rsidR="0095435D" w:rsidRDefault="00D55F34">
      <w:pPr>
        <w:pStyle w:val="TDC1"/>
        <w:rPr>
          <w:rFonts w:asciiTheme="minorHAnsi" w:eastAsiaTheme="minorEastAsia" w:hAnsiTheme="minorHAnsi" w:cstheme="minorBidi"/>
          <w:bCs w:val="0"/>
          <w:caps w:val="0"/>
          <w:noProof/>
          <w:sz w:val="22"/>
          <w:lang w:eastAsia="ca-ES"/>
        </w:rPr>
      </w:pPr>
      <w:hyperlink w:anchor="_Toc384887703" w:history="1">
        <w:r w:rsidR="0095435D" w:rsidRPr="0075290C">
          <w:rPr>
            <w:rStyle w:val="Hipervnculo"/>
            <w:rFonts w:eastAsiaTheme="majorEastAsia"/>
            <w:noProof/>
          </w:rPr>
          <w:t>6. Visualització Avançada</w:t>
        </w:r>
        <w:r w:rsidR="0095435D">
          <w:rPr>
            <w:noProof/>
            <w:webHidden/>
          </w:rPr>
          <w:tab/>
        </w:r>
        <w:r w:rsidR="0095435D">
          <w:rPr>
            <w:noProof/>
            <w:webHidden/>
          </w:rPr>
          <w:fldChar w:fldCharType="begin"/>
        </w:r>
        <w:r w:rsidR="0095435D">
          <w:rPr>
            <w:noProof/>
            <w:webHidden/>
          </w:rPr>
          <w:instrText xml:space="preserve"> PAGEREF _Toc384887703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04" w:history="1">
        <w:r w:rsidR="0095435D" w:rsidRPr="0075290C">
          <w:rPr>
            <w:rStyle w:val="Hipervnculo"/>
            <w:rFonts w:eastAsiaTheme="majorEastAsia"/>
            <w:noProof/>
          </w:rPr>
          <w:t>6.1. Reconstruccions</w:t>
        </w:r>
        <w:r w:rsidR="0095435D">
          <w:rPr>
            <w:noProof/>
            <w:webHidden/>
          </w:rPr>
          <w:tab/>
        </w:r>
        <w:r w:rsidR="0095435D">
          <w:rPr>
            <w:noProof/>
            <w:webHidden/>
          </w:rPr>
          <w:fldChar w:fldCharType="begin"/>
        </w:r>
        <w:r w:rsidR="0095435D">
          <w:rPr>
            <w:noProof/>
            <w:webHidden/>
          </w:rPr>
          <w:instrText xml:space="preserve"> PAGEREF _Toc384887704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05" w:history="1">
        <w:r w:rsidR="0095435D" w:rsidRPr="0075290C">
          <w:rPr>
            <w:rStyle w:val="Hipervnculo"/>
            <w:rFonts w:eastAsiaTheme="majorEastAsia"/>
            <w:noProof/>
          </w:rPr>
          <w:t>6.2. Thick Slab</w:t>
        </w:r>
        <w:r w:rsidR="0095435D">
          <w:rPr>
            <w:noProof/>
            <w:webHidden/>
          </w:rPr>
          <w:tab/>
        </w:r>
        <w:r w:rsidR="0095435D">
          <w:rPr>
            <w:noProof/>
            <w:webHidden/>
          </w:rPr>
          <w:fldChar w:fldCharType="begin"/>
        </w:r>
        <w:r w:rsidR="0095435D">
          <w:rPr>
            <w:noProof/>
            <w:webHidden/>
          </w:rPr>
          <w:instrText xml:space="preserve"> PAGEREF _Toc384887705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06" w:history="1">
        <w:r w:rsidR="0095435D" w:rsidRPr="0075290C">
          <w:rPr>
            <w:rStyle w:val="Hipervnculo"/>
            <w:rFonts w:eastAsiaTheme="majorEastAsia"/>
            <w:noProof/>
          </w:rPr>
          <w:t>6.3. Línies de referència</w:t>
        </w:r>
        <w:r w:rsidR="0095435D">
          <w:rPr>
            <w:noProof/>
            <w:webHidden/>
          </w:rPr>
          <w:tab/>
        </w:r>
        <w:r w:rsidR="0095435D">
          <w:rPr>
            <w:noProof/>
            <w:webHidden/>
          </w:rPr>
          <w:fldChar w:fldCharType="begin"/>
        </w:r>
        <w:r w:rsidR="0095435D">
          <w:rPr>
            <w:noProof/>
            <w:webHidden/>
          </w:rPr>
          <w:instrText xml:space="preserve"> PAGEREF _Toc384887706 \h </w:instrText>
        </w:r>
        <w:r w:rsidR="0095435D">
          <w:rPr>
            <w:noProof/>
            <w:webHidden/>
          </w:rPr>
        </w:r>
        <w:r w:rsidR="0095435D">
          <w:rPr>
            <w:noProof/>
            <w:webHidden/>
          </w:rPr>
          <w:fldChar w:fldCharType="separate"/>
        </w:r>
        <w:r w:rsidR="0095435D">
          <w:rPr>
            <w:noProof/>
            <w:webHidden/>
          </w:rPr>
          <w:t>62</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07" w:history="1">
        <w:r w:rsidR="0095435D" w:rsidRPr="0075290C">
          <w:rPr>
            <w:rStyle w:val="Hipervnculo"/>
            <w:rFonts w:eastAsiaTheme="majorEastAsia"/>
            <w:noProof/>
          </w:rPr>
          <w:t>6.4. Cursor 3D</w:t>
        </w:r>
        <w:r w:rsidR="0095435D">
          <w:rPr>
            <w:noProof/>
            <w:webHidden/>
          </w:rPr>
          <w:tab/>
        </w:r>
        <w:r w:rsidR="0095435D">
          <w:rPr>
            <w:noProof/>
            <w:webHidden/>
          </w:rPr>
          <w:fldChar w:fldCharType="begin"/>
        </w:r>
        <w:r w:rsidR="0095435D">
          <w:rPr>
            <w:noProof/>
            <w:webHidden/>
          </w:rPr>
          <w:instrText xml:space="preserve"> PAGEREF _Toc384887707 \h </w:instrText>
        </w:r>
        <w:r w:rsidR="0095435D">
          <w:rPr>
            <w:noProof/>
            <w:webHidden/>
          </w:rPr>
        </w:r>
        <w:r w:rsidR="0095435D">
          <w:rPr>
            <w:noProof/>
            <w:webHidden/>
          </w:rPr>
          <w:fldChar w:fldCharType="separate"/>
        </w:r>
        <w:r w:rsidR="0095435D">
          <w:rPr>
            <w:noProof/>
            <w:webHidden/>
          </w:rPr>
          <w:t>63</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08" w:history="1">
        <w:r w:rsidR="0095435D" w:rsidRPr="0075290C">
          <w:rPr>
            <w:rStyle w:val="Hipervnculo"/>
            <w:rFonts w:eastAsiaTheme="majorEastAsia"/>
            <w:noProof/>
          </w:rPr>
          <w:t>6.5. Vídeo</w:t>
        </w:r>
        <w:r w:rsidR="0095435D">
          <w:rPr>
            <w:noProof/>
            <w:webHidden/>
          </w:rPr>
          <w:tab/>
        </w:r>
        <w:r w:rsidR="0095435D">
          <w:rPr>
            <w:noProof/>
            <w:webHidden/>
          </w:rPr>
          <w:fldChar w:fldCharType="begin"/>
        </w:r>
        <w:r w:rsidR="0095435D">
          <w:rPr>
            <w:noProof/>
            <w:webHidden/>
          </w:rPr>
          <w:instrText xml:space="preserve"> PAGEREF _Toc384887708 \h </w:instrText>
        </w:r>
        <w:r w:rsidR="0095435D">
          <w:rPr>
            <w:noProof/>
            <w:webHidden/>
          </w:rPr>
        </w:r>
        <w:r w:rsidR="0095435D">
          <w:rPr>
            <w:noProof/>
            <w:webHidden/>
          </w:rPr>
          <w:fldChar w:fldCharType="separate"/>
        </w:r>
        <w:r w:rsidR="0095435D">
          <w:rPr>
            <w:noProof/>
            <w:webHidden/>
          </w:rPr>
          <w:t>64</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09" w:history="1">
        <w:r w:rsidR="0095435D" w:rsidRPr="0075290C">
          <w:rPr>
            <w:rStyle w:val="Hipervnculo"/>
            <w:rFonts w:eastAsiaTheme="majorEastAsia"/>
            <w:noProof/>
          </w:rPr>
          <w:t>6.6. Informació de vòxel</w:t>
        </w:r>
        <w:r w:rsidR="0095435D">
          <w:rPr>
            <w:noProof/>
            <w:webHidden/>
          </w:rPr>
          <w:tab/>
        </w:r>
        <w:r w:rsidR="0095435D">
          <w:rPr>
            <w:noProof/>
            <w:webHidden/>
          </w:rPr>
          <w:fldChar w:fldCharType="begin"/>
        </w:r>
        <w:r w:rsidR="0095435D">
          <w:rPr>
            <w:noProof/>
            <w:webHidden/>
          </w:rPr>
          <w:instrText xml:space="preserve"> PAGEREF _Toc384887709 \h </w:instrText>
        </w:r>
        <w:r w:rsidR="0095435D">
          <w:rPr>
            <w:noProof/>
            <w:webHidden/>
          </w:rPr>
        </w:r>
        <w:r w:rsidR="0095435D">
          <w:rPr>
            <w:noProof/>
            <w:webHidden/>
          </w:rPr>
          <w:fldChar w:fldCharType="separate"/>
        </w:r>
        <w:r w:rsidR="0095435D">
          <w:rPr>
            <w:noProof/>
            <w:webHidden/>
          </w:rPr>
          <w:t>64</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10" w:history="1">
        <w:r w:rsidR="0095435D" w:rsidRPr="0075290C">
          <w:rPr>
            <w:rStyle w:val="Hipervnculo"/>
            <w:rFonts w:eastAsiaTheme="majorEastAsia"/>
            <w:noProof/>
          </w:rPr>
          <w:t>6.7. Informació DICOM</w:t>
        </w:r>
        <w:r w:rsidR="0095435D">
          <w:rPr>
            <w:noProof/>
            <w:webHidden/>
          </w:rPr>
          <w:tab/>
        </w:r>
        <w:r w:rsidR="0095435D">
          <w:rPr>
            <w:noProof/>
            <w:webHidden/>
          </w:rPr>
          <w:fldChar w:fldCharType="begin"/>
        </w:r>
        <w:r w:rsidR="0095435D">
          <w:rPr>
            <w:noProof/>
            <w:webHidden/>
          </w:rPr>
          <w:instrText xml:space="preserve"> PAGEREF _Toc384887710 \h </w:instrText>
        </w:r>
        <w:r w:rsidR="0095435D">
          <w:rPr>
            <w:noProof/>
            <w:webHidden/>
          </w:rPr>
        </w:r>
        <w:r w:rsidR="0095435D">
          <w:rPr>
            <w:noProof/>
            <w:webHidden/>
          </w:rPr>
          <w:fldChar w:fldCharType="separate"/>
        </w:r>
        <w:r w:rsidR="0095435D">
          <w:rPr>
            <w:noProof/>
            <w:webHidden/>
          </w:rPr>
          <w:t>65</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11" w:history="1">
        <w:r w:rsidR="0095435D" w:rsidRPr="0075290C">
          <w:rPr>
            <w:rStyle w:val="Hipervnculo"/>
            <w:rFonts w:eastAsiaTheme="majorEastAsia"/>
            <w:noProof/>
          </w:rPr>
          <w:t>6.8. Sincronització manual</w:t>
        </w:r>
        <w:r w:rsidR="0095435D">
          <w:rPr>
            <w:noProof/>
            <w:webHidden/>
          </w:rPr>
          <w:tab/>
        </w:r>
        <w:r w:rsidR="0095435D">
          <w:rPr>
            <w:noProof/>
            <w:webHidden/>
          </w:rPr>
          <w:fldChar w:fldCharType="begin"/>
        </w:r>
        <w:r w:rsidR="0095435D">
          <w:rPr>
            <w:noProof/>
            <w:webHidden/>
          </w:rPr>
          <w:instrText xml:space="preserve"> PAGEREF _Toc384887711 \h </w:instrText>
        </w:r>
        <w:r w:rsidR="0095435D">
          <w:rPr>
            <w:noProof/>
            <w:webHidden/>
          </w:rPr>
        </w:r>
        <w:r w:rsidR="0095435D">
          <w:rPr>
            <w:noProof/>
            <w:webHidden/>
          </w:rPr>
          <w:fldChar w:fldCharType="separate"/>
        </w:r>
        <w:r w:rsidR="0095435D">
          <w:rPr>
            <w:noProof/>
            <w:webHidden/>
          </w:rPr>
          <w:t>67</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12" w:history="1">
        <w:r w:rsidR="0095435D" w:rsidRPr="0075290C">
          <w:rPr>
            <w:rStyle w:val="Hipervnculo"/>
            <w:rFonts w:eastAsiaTheme="majorEastAsia"/>
            <w:noProof/>
          </w:rPr>
          <w:t>6.9. Sincronització manual de tots els visors</w:t>
        </w:r>
        <w:r w:rsidR="0095435D">
          <w:rPr>
            <w:noProof/>
            <w:webHidden/>
          </w:rPr>
          <w:tab/>
        </w:r>
        <w:r w:rsidR="0095435D">
          <w:rPr>
            <w:noProof/>
            <w:webHidden/>
          </w:rPr>
          <w:fldChar w:fldCharType="begin"/>
        </w:r>
        <w:r w:rsidR="0095435D">
          <w:rPr>
            <w:noProof/>
            <w:webHidden/>
          </w:rPr>
          <w:instrText xml:space="preserve"> PAGEREF _Toc384887712 \h </w:instrText>
        </w:r>
        <w:r w:rsidR="0095435D">
          <w:rPr>
            <w:noProof/>
            <w:webHidden/>
          </w:rPr>
        </w:r>
        <w:r w:rsidR="0095435D">
          <w:rPr>
            <w:noProof/>
            <w:webHidden/>
          </w:rPr>
          <w:fldChar w:fldCharType="separate"/>
        </w:r>
        <w:r w:rsidR="0095435D">
          <w:rPr>
            <w:noProof/>
            <w:webHidden/>
          </w:rPr>
          <w:t>67</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13" w:history="1">
        <w:r w:rsidR="0095435D" w:rsidRPr="0075290C">
          <w:rPr>
            <w:rStyle w:val="Hipervnculo"/>
            <w:rFonts w:eastAsiaTheme="majorEastAsia"/>
            <w:noProof/>
          </w:rPr>
          <w:t>6.10. Desactivar la sincronització manual de tots els visors</w:t>
        </w:r>
        <w:r w:rsidR="0095435D">
          <w:rPr>
            <w:noProof/>
            <w:webHidden/>
          </w:rPr>
          <w:tab/>
        </w:r>
        <w:r w:rsidR="0095435D">
          <w:rPr>
            <w:noProof/>
            <w:webHidden/>
          </w:rPr>
          <w:fldChar w:fldCharType="begin"/>
        </w:r>
        <w:r w:rsidR="0095435D">
          <w:rPr>
            <w:noProof/>
            <w:webHidden/>
          </w:rPr>
          <w:instrText xml:space="preserve"> PAGEREF _Toc384887713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14" w:history="1">
        <w:r w:rsidR="0095435D" w:rsidRPr="0075290C">
          <w:rPr>
            <w:rStyle w:val="Hipervnculo"/>
            <w:rFonts w:eastAsiaTheme="majorEastAsia"/>
            <w:noProof/>
          </w:rPr>
          <w:t>6.11. Sincronització automàtica</w:t>
        </w:r>
        <w:r w:rsidR="0095435D">
          <w:rPr>
            <w:noProof/>
            <w:webHidden/>
          </w:rPr>
          <w:tab/>
        </w:r>
        <w:r w:rsidR="0095435D">
          <w:rPr>
            <w:noProof/>
            <w:webHidden/>
          </w:rPr>
          <w:fldChar w:fldCharType="begin"/>
        </w:r>
        <w:r w:rsidR="0095435D">
          <w:rPr>
            <w:noProof/>
            <w:webHidden/>
          </w:rPr>
          <w:instrText xml:space="preserve"> PAGEREF _Toc384887714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15" w:history="1">
        <w:r w:rsidR="0095435D" w:rsidRPr="0075290C">
          <w:rPr>
            <w:rStyle w:val="Hipervnculo"/>
            <w:rFonts w:eastAsiaTheme="majorEastAsia"/>
            <w:noProof/>
          </w:rPr>
          <w:t>6.12. Propagació</w:t>
        </w:r>
        <w:r w:rsidR="0095435D">
          <w:rPr>
            <w:noProof/>
            <w:webHidden/>
          </w:rPr>
          <w:tab/>
        </w:r>
        <w:r w:rsidR="0095435D">
          <w:rPr>
            <w:noProof/>
            <w:webHidden/>
          </w:rPr>
          <w:fldChar w:fldCharType="begin"/>
        </w:r>
        <w:r w:rsidR="0095435D">
          <w:rPr>
            <w:noProof/>
            <w:webHidden/>
          </w:rPr>
          <w:instrText xml:space="preserve"> PAGEREF _Toc384887715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16" w:history="1">
        <w:r w:rsidR="0095435D" w:rsidRPr="0075290C">
          <w:rPr>
            <w:rStyle w:val="Hipervnculo"/>
            <w:rFonts w:eastAsiaTheme="majorEastAsia"/>
            <w:noProof/>
          </w:rPr>
          <w:t>6.13. Fusió</w:t>
        </w:r>
        <w:r w:rsidR="0095435D">
          <w:rPr>
            <w:noProof/>
            <w:webHidden/>
          </w:rPr>
          <w:tab/>
        </w:r>
        <w:r w:rsidR="0095435D">
          <w:rPr>
            <w:noProof/>
            <w:webHidden/>
          </w:rPr>
          <w:fldChar w:fldCharType="begin"/>
        </w:r>
        <w:r w:rsidR="0095435D">
          <w:rPr>
            <w:noProof/>
            <w:webHidden/>
          </w:rPr>
          <w:instrText xml:space="preserve"> PAGEREF _Toc384887716 \h </w:instrText>
        </w:r>
        <w:r w:rsidR="0095435D">
          <w:rPr>
            <w:noProof/>
            <w:webHidden/>
          </w:rPr>
        </w:r>
        <w:r w:rsidR="0095435D">
          <w:rPr>
            <w:noProof/>
            <w:webHidden/>
          </w:rPr>
          <w:fldChar w:fldCharType="separate"/>
        </w:r>
        <w:r w:rsidR="0095435D">
          <w:rPr>
            <w:noProof/>
            <w:webHidden/>
          </w:rPr>
          <w:t>75</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17" w:history="1">
        <w:r w:rsidR="0095435D" w:rsidRPr="0075290C">
          <w:rPr>
            <w:rStyle w:val="Hipervnculo"/>
            <w:rFonts w:eastAsiaTheme="majorEastAsia"/>
            <w:noProof/>
          </w:rPr>
          <w:t>6.14. Balanç de fusió</w:t>
        </w:r>
        <w:r w:rsidR="0095435D">
          <w:rPr>
            <w:noProof/>
            <w:webHidden/>
          </w:rPr>
          <w:tab/>
        </w:r>
        <w:r w:rsidR="0095435D">
          <w:rPr>
            <w:noProof/>
            <w:webHidden/>
          </w:rPr>
          <w:fldChar w:fldCharType="begin"/>
        </w:r>
        <w:r w:rsidR="0095435D">
          <w:rPr>
            <w:noProof/>
            <w:webHidden/>
          </w:rPr>
          <w:instrText xml:space="preserve"> PAGEREF _Toc384887717 \h </w:instrText>
        </w:r>
        <w:r w:rsidR="0095435D">
          <w:rPr>
            <w:noProof/>
            <w:webHidden/>
          </w:rPr>
        </w:r>
        <w:r w:rsidR="0095435D">
          <w:rPr>
            <w:noProof/>
            <w:webHidden/>
          </w:rPr>
          <w:fldChar w:fldCharType="separate"/>
        </w:r>
        <w:r w:rsidR="0095435D">
          <w:rPr>
            <w:noProof/>
            <w:webHidden/>
          </w:rPr>
          <w:t>76</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18" w:history="1">
        <w:r w:rsidR="0095435D" w:rsidRPr="0075290C">
          <w:rPr>
            <w:rStyle w:val="Hipervnculo"/>
            <w:rFonts w:eastAsiaTheme="majorEastAsia"/>
            <w:noProof/>
          </w:rPr>
          <w:t>6.15. Mesura del Standardized Uptake Value (SUV)</w:t>
        </w:r>
        <w:r w:rsidR="0095435D">
          <w:rPr>
            <w:noProof/>
            <w:webHidden/>
          </w:rPr>
          <w:tab/>
        </w:r>
        <w:r w:rsidR="0095435D">
          <w:rPr>
            <w:noProof/>
            <w:webHidden/>
          </w:rPr>
          <w:fldChar w:fldCharType="begin"/>
        </w:r>
        <w:r w:rsidR="0095435D">
          <w:rPr>
            <w:noProof/>
            <w:webHidden/>
          </w:rPr>
          <w:instrText xml:space="preserve"> PAGEREF _Toc384887718 \h </w:instrText>
        </w:r>
        <w:r w:rsidR="0095435D">
          <w:rPr>
            <w:noProof/>
            <w:webHidden/>
          </w:rPr>
        </w:r>
        <w:r w:rsidR="0095435D">
          <w:rPr>
            <w:noProof/>
            <w:webHidden/>
          </w:rPr>
          <w:fldChar w:fldCharType="separate"/>
        </w:r>
        <w:r w:rsidR="0095435D">
          <w:rPr>
            <w:noProof/>
            <w:webHidden/>
          </w:rPr>
          <w:t>77</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719" w:history="1">
        <w:r w:rsidR="0095435D" w:rsidRPr="0075290C">
          <w:rPr>
            <w:rStyle w:val="Hipervnculo"/>
            <w:rFonts w:eastAsiaTheme="majorEastAsia"/>
            <w:noProof/>
            <w:lang w:eastAsia="ca-ES"/>
          </w:rPr>
          <w:t>6.15.1. Fórmules</w:t>
        </w:r>
        <w:r w:rsidR="0095435D">
          <w:rPr>
            <w:noProof/>
            <w:webHidden/>
          </w:rPr>
          <w:tab/>
        </w:r>
        <w:r w:rsidR="0095435D">
          <w:rPr>
            <w:noProof/>
            <w:webHidden/>
          </w:rPr>
          <w:fldChar w:fldCharType="begin"/>
        </w:r>
        <w:r w:rsidR="0095435D">
          <w:rPr>
            <w:noProof/>
            <w:webHidden/>
          </w:rPr>
          <w:instrText xml:space="preserve"> PAGEREF _Toc384887719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720" w:history="1">
        <w:r w:rsidR="0095435D" w:rsidRPr="0075290C">
          <w:rPr>
            <w:rStyle w:val="Hipervnculo"/>
            <w:rFonts w:eastAsiaTheme="majorEastAsia"/>
            <w:noProof/>
            <w:lang w:eastAsia="ca-ES"/>
          </w:rPr>
          <w:t>6.15.1.1. SUV</w:t>
        </w:r>
        <w:r w:rsidR="0095435D">
          <w:rPr>
            <w:noProof/>
            <w:webHidden/>
          </w:rPr>
          <w:tab/>
        </w:r>
        <w:r w:rsidR="0095435D">
          <w:rPr>
            <w:noProof/>
            <w:webHidden/>
          </w:rPr>
          <w:fldChar w:fldCharType="begin"/>
        </w:r>
        <w:r w:rsidR="0095435D">
          <w:rPr>
            <w:noProof/>
            <w:webHidden/>
          </w:rPr>
          <w:instrText xml:space="preserve"> PAGEREF _Toc384887720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721" w:history="1">
        <w:r w:rsidR="0095435D" w:rsidRPr="0075290C">
          <w:rPr>
            <w:rStyle w:val="Hipervnculo"/>
            <w:rFonts w:eastAsiaTheme="majorEastAsia"/>
            <w:noProof/>
          </w:rPr>
          <w:t>6.15.1.2. Factor de correcció de la desintegració</w:t>
        </w:r>
        <w:r w:rsidR="0095435D">
          <w:rPr>
            <w:noProof/>
            <w:webHidden/>
          </w:rPr>
          <w:tab/>
        </w:r>
        <w:r w:rsidR="0095435D">
          <w:rPr>
            <w:noProof/>
            <w:webHidden/>
          </w:rPr>
          <w:fldChar w:fldCharType="begin"/>
        </w:r>
        <w:r w:rsidR="0095435D">
          <w:rPr>
            <w:noProof/>
            <w:webHidden/>
          </w:rPr>
          <w:instrText xml:space="preserve"> PAGEREF _Toc384887721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722" w:history="1">
        <w:r w:rsidR="0095435D" w:rsidRPr="0075290C">
          <w:rPr>
            <w:rStyle w:val="Hipervnculo"/>
            <w:rFonts w:eastAsiaTheme="majorEastAsia"/>
            <w:noProof/>
          </w:rPr>
          <w:t>6.15.1.3. Massa corporal magra</w:t>
        </w:r>
        <w:r w:rsidR="0095435D">
          <w:rPr>
            <w:noProof/>
            <w:webHidden/>
          </w:rPr>
          <w:tab/>
        </w:r>
        <w:r w:rsidR="0095435D">
          <w:rPr>
            <w:noProof/>
            <w:webHidden/>
          </w:rPr>
          <w:fldChar w:fldCharType="begin"/>
        </w:r>
        <w:r w:rsidR="0095435D">
          <w:rPr>
            <w:noProof/>
            <w:webHidden/>
          </w:rPr>
          <w:instrText xml:space="preserve"> PAGEREF _Toc384887722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723" w:history="1">
        <w:r w:rsidR="0095435D" w:rsidRPr="0075290C">
          <w:rPr>
            <w:rStyle w:val="Hipervnculo"/>
            <w:rFonts w:eastAsiaTheme="majorEastAsia"/>
            <w:noProof/>
          </w:rPr>
          <w:t>6.15.1.4. Àrea de superfície corporal</w:t>
        </w:r>
        <w:r w:rsidR="0095435D">
          <w:rPr>
            <w:noProof/>
            <w:webHidden/>
          </w:rPr>
          <w:tab/>
        </w:r>
        <w:r w:rsidR="0095435D">
          <w:rPr>
            <w:noProof/>
            <w:webHidden/>
          </w:rPr>
          <w:fldChar w:fldCharType="begin"/>
        </w:r>
        <w:r w:rsidR="0095435D">
          <w:rPr>
            <w:noProof/>
            <w:webHidden/>
          </w:rPr>
          <w:instrText xml:space="preserve"> PAGEREF _Toc384887723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724" w:history="1">
        <w:r w:rsidR="0095435D" w:rsidRPr="0075290C">
          <w:rPr>
            <w:rStyle w:val="Hipervnculo"/>
            <w:rFonts w:eastAsiaTheme="majorEastAsia"/>
            <w:noProof/>
          </w:rPr>
          <w:t>6.15.1.5. Fonts bibliogràfiques</w:t>
        </w:r>
        <w:r w:rsidR="0095435D">
          <w:rPr>
            <w:noProof/>
            <w:webHidden/>
          </w:rPr>
          <w:tab/>
        </w:r>
        <w:r w:rsidR="0095435D">
          <w:rPr>
            <w:noProof/>
            <w:webHidden/>
          </w:rPr>
          <w:fldChar w:fldCharType="begin"/>
        </w:r>
        <w:r w:rsidR="0095435D">
          <w:rPr>
            <w:noProof/>
            <w:webHidden/>
          </w:rPr>
          <w:instrText xml:space="preserve"> PAGEREF _Toc384887724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725" w:history="1">
        <w:r w:rsidR="0095435D" w:rsidRPr="0075290C">
          <w:rPr>
            <w:rStyle w:val="Hipervnculo"/>
            <w:rFonts w:eastAsiaTheme="majorEastAsia"/>
            <w:noProof/>
          </w:rPr>
          <w:t>6.15.2. Dades requerides</w:t>
        </w:r>
        <w:r w:rsidR="0095435D">
          <w:rPr>
            <w:noProof/>
            <w:webHidden/>
          </w:rPr>
          <w:tab/>
        </w:r>
        <w:r w:rsidR="0095435D">
          <w:rPr>
            <w:noProof/>
            <w:webHidden/>
          </w:rPr>
          <w:fldChar w:fldCharType="begin"/>
        </w:r>
        <w:r w:rsidR="0095435D">
          <w:rPr>
            <w:noProof/>
            <w:webHidden/>
          </w:rPr>
          <w:instrText xml:space="preserve"> PAGEREF _Toc384887725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726" w:history="1">
        <w:r w:rsidR="0095435D" w:rsidRPr="0075290C">
          <w:rPr>
            <w:rStyle w:val="Hipervnculo"/>
            <w:rFonts w:eastAsiaTheme="majorEastAsia"/>
            <w:noProof/>
          </w:rPr>
          <w:t>6.15.2.1. Atributs exclusius de fabricant</w:t>
        </w:r>
        <w:r w:rsidR="0095435D">
          <w:rPr>
            <w:noProof/>
            <w:webHidden/>
          </w:rPr>
          <w:tab/>
        </w:r>
        <w:r w:rsidR="0095435D">
          <w:rPr>
            <w:noProof/>
            <w:webHidden/>
          </w:rPr>
          <w:fldChar w:fldCharType="begin"/>
        </w:r>
        <w:r w:rsidR="0095435D">
          <w:rPr>
            <w:noProof/>
            <w:webHidden/>
          </w:rPr>
          <w:instrText xml:space="preserve"> PAGEREF _Toc384887726 \h </w:instrText>
        </w:r>
        <w:r w:rsidR="0095435D">
          <w:rPr>
            <w:noProof/>
            <w:webHidden/>
          </w:rPr>
        </w:r>
        <w:r w:rsidR="0095435D">
          <w:rPr>
            <w:noProof/>
            <w:webHidden/>
          </w:rPr>
          <w:fldChar w:fldCharType="separate"/>
        </w:r>
        <w:r w:rsidR="0095435D">
          <w:rPr>
            <w:noProof/>
            <w:webHidden/>
          </w:rPr>
          <w:t>80</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27" w:history="1">
        <w:r w:rsidR="0095435D" w:rsidRPr="0075290C">
          <w:rPr>
            <w:rStyle w:val="Hipervnculo"/>
            <w:rFonts w:eastAsiaTheme="majorEastAsia"/>
            <w:noProof/>
          </w:rPr>
          <w:t>6.16. Visor MPR 2D</w:t>
        </w:r>
        <w:r w:rsidR="0095435D">
          <w:rPr>
            <w:noProof/>
            <w:webHidden/>
          </w:rPr>
          <w:tab/>
        </w:r>
        <w:r w:rsidR="0095435D">
          <w:rPr>
            <w:noProof/>
            <w:webHidden/>
          </w:rPr>
          <w:fldChar w:fldCharType="begin"/>
        </w:r>
        <w:r w:rsidR="0095435D">
          <w:rPr>
            <w:noProof/>
            <w:webHidden/>
          </w:rPr>
          <w:instrText xml:space="preserve"> PAGEREF _Toc384887727 \h </w:instrText>
        </w:r>
        <w:r w:rsidR="0095435D">
          <w:rPr>
            <w:noProof/>
            <w:webHidden/>
          </w:rPr>
        </w:r>
        <w:r w:rsidR="0095435D">
          <w:rPr>
            <w:noProof/>
            <w:webHidden/>
          </w:rPr>
          <w:fldChar w:fldCharType="separate"/>
        </w:r>
        <w:r w:rsidR="0095435D">
          <w:rPr>
            <w:noProof/>
            <w:webHidden/>
          </w:rPr>
          <w:t>80</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28" w:history="1">
        <w:r w:rsidR="0095435D" w:rsidRPr="0075290C">
          <w:rPr>
            <w:rStyle w:val="Hipervnculo"/>
            <w:rFonts w:eastAsiaTheme="majorEastAsia"/>
            <w:noProof/>
          </w:rPr>
          <w:t>6.17. Visor 3D</w:t>
        </w:r>
        <w:r w:rsidR="0095435D">
          <w:rPr>
            <w:noProof/>
            <w:webHidden/>
          </w:rPr>
          <w:tab/>
        </w:r>
        <w:r w:rsidR="0095435D">
          <w:rPr>
            <w:noProof/>
            <w:webHidden/>
          </w:rPr>
          <w:fldChar w:fldCharType="begin"/>
        </w:r>
        <w:r w:rsidR="0095435D">
          <w:rPr>
            <w:noProof/>
            <w:webHidden/>
          </w:rPr>
          <w:instrText xml:space="preserve"> PAGEREF _Toc384887728 \h </w:instrText>
        </w:r>
        <w:r w:rsidR="0095435D">
          <w:rPr>
            <w:noProof/>
            <w:webHidden/>
          </w:rPr>
        </w:r>
        <w:r w:rsidR="0095435D">
          <w:rPr>
            <w:noProof/>
            <w:webHidden/>
          </w:rPr>
          <w:fldChar w:fldCharType="separate"/>
        </w:r>
        <w:r w:rsidR="0095435D">
          <w:rPr>
            <w:noProof/>
            <w:webHidden/>
          </w:rPr>
          <w:t>83</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29" w:history="1">
        <w:r w:rsidR="0095435D" w:rsidRPr="0075290C">
          <w:rPr>
            <w:rStyle w:val="Hipervnculo"/>
            <w:rFonts w:eastAsiaTheme="majorEastAsia"/>
            <w:noProof/>
          </w:rPr>
          <w:t>6.18. Plans de tall</w:t>
        </w:r>
        <w:r w:rsidR="0095435D">
          <w:rPr>
            <w:noProof/>
            <w:webHidden/>
          </w:rPr>
          <w:tab/>
        </w:r>
        <w:r w:rsidR="0095435D">
          <w:rPr>
            <w:noProof/>
            <w:webHidden/>
          </w:rPr>
          <w:fldChar w:fldCharType="begin"/>
        </w:r>
        <w:r w:rsidR="0095435D">
          <w:rPr>
            <w:noProof/>
            <w:webHidden/>
          </w:rPr>
          <w:instrText xml:space="preserve"> PAGEREF _Toc384887729 \h </w:instrText>
        </w:r>
        <w:r w:rsidR="0095435D">
          <w:rPr>
            <w:noProof/>
            <w:webHidden/>
          </w:rPr>
        </w:r>
        <w:r w:rsidR="0095435D">
          <w:rPr>
            <w:noProof/>
            <w:webHidden/>
          </w:rPr>
          <w:fldChar w:fldCharType="separate"/>
        </w:r>
        <w:r w:rsidR="0095435D">
          <w:rPr>
            <w:noProof/>
            <w:webHidden/>
          </w:rPr>
          <w:t>84</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30" w:history="1">
        <w:r w:rsidR="0095435D" w:rsidRPr="0075290C">
          <w:rPr>
            <w:rStyle w:val="Hipervnculo"/>
            <w:rFonts w:eastAsiaTheme="majorEastAsia"/>
            <w:noProof/>
          </w:rPr>
          <w:t>6.19. Rotació 3D</w:t>
        </w:r>
        <w:r w:rsidR="0095435D">
          <w:rPr>
            <w:noProof/>
            <w:webHidden/>
          </w:rPr>
          <w:tab/>
        </w:r>
        <w:r w:rsidR="0095435D">
          <w:rPr>
            <w:noProof/>
            <w:webHidden/>
          </w:rPr>
          <w:fldChar w:fldCharType="begin"/>
        </w:r>
        <w:r w:rsidR="0095435D">
          <w:rPr>
            <w:noProof/>
            <w:webHidden/>
          </w:rPr>
          <w:instrText xml:space="preserve"> PAGEREF _Toc384887730 \h </w:instrText>
        </w:r>
        <w:r w:rsidR="0095435D">
          <w:rPr>
            <w:noProof/>
            <w:webHidden/>
          </w:rPr>
        </w:r>
        <w:r w:rsidR="0095435D">
          <w:rPr>
            <w:noProof/>
            <w:webHidden/>
          </w:rPr>
          <w:fldChar w:fldCharType="separate"/>
        </w:r>
        <w:r w:rsidR="0095435D">
          <w:rPr>
            <w:noProof/>
            <w:webHidden/>
          </w:rPr>
          <w:t>86</w:t>
        </w:r>
        <w:r w:rsidR="0095435D">
          <w:rPr>
            <w:noProof/>
            <w:webHidden/>
          </w:rPr>
          <w:fldChar w:fldCharType="end"/>
        </w:r>
      </w:hyperlink>
    </w:p>
    <w:p w:rsidR="0095435D" w:rsidRDefault="00D55F34">
      <w:pPr>
        <w:pStyle w:val="TDC1"/>
        <w:rPr>
          <w:rFonts w:asciiTheme="minorHAnsi" w:eastAsiaTheme="minorEastAsia" w:hAnsiTheme="minorHAnsi" w:cstheme="minorBidi"/>
          <w:bCs w:val="0"/>
          <w:caps w:val="0"/>
          <w:noProof/>
          <w:sz w:val="22"/>
          <w:lang w:eastAsia="ca-ES"/>
        </w:rPr>
      </w:pPr>
      <w:hyperlink w:anchor="_Toc384887731" w:history="1">
        <w:r w:rsidR="0095435D" w:rsidRPr="0075290C">
          <w:rPr>
            <w:rStyle w:val="Hipervnculo"/>
            <w:rFonts w:eastAsiaTheme="majorEastAsia"/>
            <w:noProof/>
          </w:rPr>
          <w:t>7. Tests de diagnosi</w:t>
        </w:r>
        <w:r w:rsidR="0095435D">
          <w:rPr>
            <w:noProof/>
            <w:webHidden/>
          </w:rPr>
          <w:tab/>
        </w:r>
        <w:r w:rsidR="0095435D">
          <w:rPr>
            <w:noProof/>
            <w:webHidden/>
          </w:rPr>
          <w:fldChar w:fldCharType="begin"/>
        </w:r>
        <w:r w:rsidR="0095435D">
          <w:rPr>
            <w:noProof/>
            <w:webHidden/>
          </w:rPr>
          <w:instrText xml:space="preserve"> PAGEREF _Toc384887731 \h </w:instrText>
        </w:r>
        <w:r w:rsidR="0095435D">
          <w:rPr>
            <w:noProof/>
            <w:webHidden/>
          </w:rPr>
        </w:r>
        <w:r w:rsidR="0095435D">
          <w:rPr>
            <w:noProof/>
            <w:webHidden/>
          </w:rPr>
          <w:fldChar w:fldCharType="separate"/>
        </w:r>
        <w:r w:rsidR="0095435D">
          <w:rPr>
            <w:noProof/>
            <w:webHidden/>
          </w:rPr>
          <w:t>87</w:t>
        </w:r>
        <w:r w:rsidR="0095435D">
          <w:rPr>
            <w:noProof/>
            <w:webHidden/>
          </w:rPr>
          <w:fldChar w:fldCharType="end"/>
        </w:r>
      </w:hyperlink>
    </w:p>
    <w:p w:rsidR="0095435D" w:rsidRDefault="00D55F34">
      <w:pPr>
        <w:pStyle w:val="TDC1"/>
        <w:rPr>
          <w:rFonts w:asciiTheme="minorHAnsi" w:eastAsiaTheme="minorEastAsia" w:hAnsiTheme="minorHAnsi" w:cstheme="minorBidi"/>
          <w:bCs w:val="0"/>
          <w:caps w:val="0"/>
          <w:noProof/>
          <w:sz w:val="22"/>
          <w:lang w:eastAsia="ca-ES"/>
        </w:rPr>
      </w:pPr>
      <w:hyperlink w:anchor="_Toc384887732" w:history="1">
        <w:r w:rsidR="0095435D" w:rsidRPr="0075290C">
          <w:rPr>
            <w:rStyle w:val="Hipervnculo"/>
            <w:rFonts w:eastAsiaTheme="majorEastAsia"/>
            <w:noProof/>
          </w:rPr>
          <w:t>8. Impressió DICOM</w:t>
        </w:r>
        <w:r w:rsidR="0095435D">
          <w:rPr>
            <w:noProof/>
            <w:webHidden/>
          </w:rPr>
          <w:tab/>
        </w:r>
        <w:r w:rsidR="0095435D">
          <w:rPr>
            <w:noProof/>
            <w:webHidden/>
          </w:rPr>
          <w:fldChar w:fldCharType="begin"/>
        </w:r>
        <w:r w:rsidR="0095435D">
          <w:rPr>
            <w:noProof/>
            <w:webHidden/>
          </w:rPr>
          <w:instrText xml:space="preserve"> PAGEREF _Toc384887732 \h </w:instrText>
        </w:r>
        <w:r w:rsidR="0095435D">
          <w:rPr>
            <w:noProof/>
            <w:webHidden/>
          </w:rPr>
        </w:r>
        <w:r w:rsidR="0095435D">
          <w:rPr>
            <w:noProof/>
            <w:webHidden/>
          </w:rPr>
          <w:fldChar w:fldCharType="separate"/>
        </w:r>
        <w:r w:rsidR="0095435D">
          <w:rPr>
            <w:noProof/>
            <w:webHidden/>
          </w:rPr>
          <w:t>89</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33" w:history="1">
        <w:r w:rsidR="0095435D" w:rsidRPr="0075290C">
          <w:rPr>
            <w:rStyle w:val="Hipervnculo"/>
            <w:rFonts w:eastAsiaTheme="majorEastAsia"/>
            <w:noProof/>
          </w:rPr>
          <w:t>8.1. Seleccionar imatges a imprimir</w:t>
        </w:r>
        <w:r w:rsidR="0095435D">
          <w:rPr>
            <w:noProof/>
            <w:webHidden/>
          </w:rPr>
          <w:tab/>
        </w:r>
        <w:r w:rsidR="0095435D">
          <w:rPr>
            <w:noProof/>
            <w:webHidden/>
          </w:rPr>
          <w:fldChar w:fldCharType="begin"/>
        </w:r>
        <w:r w:rsidR="0095435D">
          <w:rPr>
            <w:noProof/>
            <w:webHidden/>
          </w:rPr>
          <w:instrText xml:space="preserve"> PAGEREF _Toc384887733 \h </w:instrText>
        </w:r>
        <w:r w:rsidR="0095435D">
          <w:rPr>
            <w:noProof/>
            <w:webHidden/>
          </w:rPr>
        </w:r>
        <w:r w:rsidR="0095435D">
          <w:rPr>
            <w:noProof/>
            <w:webHidden/>
          </w:rPr>
          <w:fldChar w:fldCharType="separate"/>
        </w:r>
        <w:r w:rsidR="0095435D">
          <w:rPr>
            <w:noProof/>
            <w:webHidden/>
          </w:rPr>
          <w:t>90</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34" w:history="1">
        <w:r w:rsidR="0095435D" w:rsidRPr="0075290C">
          <w:rPr>
            <w:rStyle w:val="Hipervnculo"/>
            <w:rFonts w:eastAsiaTheme="majorEastAsia"/>
            <w:noProof/>
          </w:rPr>
          <w:t>8.2. Afegir impressora</w:t>
        </w:r>
        <w:r w:rsidR="0095435D">
          <w:rPr>
            <w:noProof/>
            <w:webHidden/>
          </w:rPr>
          <w:tab/>
        </w:r>
        <w:r w:rsidR="0095435D">
          <w:rPr>
            <w:noProof/>
            <w:webHidden/>
          </w:rPr>
          <w:fldChar w:fldCharType="begin"/>
        </w:r>
        <w:r w:rsidR="0095435D">
          <w:rPr>
            <w:noProof/>
            <w:webHidden/>
          </w:rPr>
          <w:instrText xml:space="preserve"> PAGEREF _Toc384887734 \h </w:instrText>
        </w:r>
        <w:r w:rsidR="0095435D">
          <w:rPr>
            <w:noProof/>
            <w:webHidden/>
          </w:rPr>
        </w:r>
        <w:r w:rsidR="0095435D">
          <w:rPr>
            <w:noProof/>
            <w:webHidden/>
          </w:rPr>
          <w:fldChar w:fldCharType="separate"/>
        </w:r>
        <w:r w:rsidR="0095435D">
          <w:rPr>
            <w:noProof/>
            <w:webHidden/>
          </w:rPr>
          <w:t>91</w:t>
        </w:r>
        <w:r w:rsidR="0095435D">
          <w:rPr>
            <w:noProof/>
            <w:webHidden/>
          </w:rPr>
          <w:fldChar w:fldCharType="end"/>
        </w:r>
      </w:hyperlink>
    </w:p>
    <w:p w:rsidR="0095435D" w:rsidRDefault="00D55F34">
      <w:pPr>
        <w:pStyle w:val="TDC1"/>
        <w:rPr>
          <w:rFonts w:asciiTheme="minorHAnsi" w:eastAsiaTheme="minorEastAsia" w:hAnsiTheme="minorHAnsi" w:cstheme="minorBidi"/>
          <w:bCs w:val="0"/>
          <w:caps w:val="0"/>
          <w:noProof/>
          <w:sz w:val="22"/>
          <w:lang w:eastAsia="ca-ES"/>
        </w:rPr>
      </w:pPr>
      <w:hyperlink w:anchor="_Toc384887735" w:history="1">
        <w:r w:rsidR="0095435D" w:rsidRPr="0075290C">
          <w:rPr>
            <w:rStyle w:val="Hipervnculo"/>
            <w:rFonts w:eastAsiaTheme="majorEastAsia"/>
            <w:noProof/>
          </w:rPr>
          <w:t>9. Els menús</w:t>
        </w:r>
        <w:r w:rsidR="0095435D">
          <w:rPr>
            <w:noProof/>
            <w:webHidden/>
          </w:rPr>
          <w:tab/>
        </w:r>
        <w:r w:rsidR="0095435D">
          <w:rPr>
            <w:noProof/>
            <w:webHidden/>
          </w:rPr>
          <w:fldChar w:fldCharType="begin"/>
        </w:r>
        <w:r w:rsidR="0095435D">
          <w:rPr>
            <w:noProof/>
            <w:webHidden/>
          </w:rPr>
          <w:instrText xml:space="preserve"> PAGEREF _Toc384887735 \h </w:instrText>
        </w:r>
        <w:r w:rsidR="0095435D">
          <w:rPr>
            <w:noProof/>
            <w:webHidden/>
          </w:rPr>
        </w:r>
        <w:r w:rsidR="0095435D">
          <w:rPr>
            <w:noProof/>
            <w:webHidden/>
          </w:rPr>
          <w:fldChar w:fldCharType="separate"/>
        </w:r>
        <w:r w:rsidR="0095435D">
          <w:rPr>
            <w:noProof/>
            <w:webHidden/>
          </w:rPr>
          <w:t>93</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36" w:history="1">
        <w:r w:rsidR="0095435D" w:rsidRPr="0075290C">
          <w:rPr>
            <w:rStyle w:val="Hipervnculo"/>
            <w:rFonts w:eastAsiaTheme="majorEastAsia"/>
            <w:noProof/>
          </w:rPr>
          <w:t>9.1. Menú Fitxer</w:t>
        </w:r>
        <w:r w:rsidR="0095435D">
          <w:rPr>
            <w:noProof/>
            <w:webHidden/>
          </w:rPr>
          <w:tab/>
        </w:r>
        <w:r w:rsidR="0095435D">
          <w:rPr>
            <w:noProof/>
            <w:webHidden/>
          </w:rPr>
          <w:fldChar w:fldCharType="begin"/>
        </w:r>
        <w:r w:rsidR="0095435D">
          <w:rPr>
            <w:noProof/>
            <w:webHidden/>
          </w:rPr>
          <w:instrText xml:space="preserve"> PAGEREF _Toc384887736 \h </w:instrText>
        </w:r>
        <w:r w:rsidR="0095435D">
          <w:rPr>
            <w:noProof/>
            <w:webHidden/>
          </w:rPr>
        </w:r>
        <w:r w:rsidR="0095435D">
          <w:rPr>
            <w:noProof/>
            <w:webHidden/>
          </w:rPr>
          <w:fldChar w:fldCharType="separate"/>
        </w:r>
        <w:r w:rsidR="0095435D">
          <w:rPr>
            <w:noProof/>
            <w:webHidden/>
          </w:rPr>
          <w:t>94</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37" w:history="1">
        <w:r w:rsidR="0095435D" w:rsidRPr="0075290C">
          <w:rPr>
            <w:rStyle w:val="Hipervnculo"/>
            <w:rFonts w:eastAsiaTheme="majorEastAsia"/>
            <w:noProof/>
          </w:rPr>
          <w:t>9.2. Menú Visualització</w:t>
        </w:r>
        <w:r w:rsidR="0095435D">
          <w:rPr>
            <w:noProof/>
            <w:webHidden/>
          </w:rPr>
          <w:tab/>
        </w:r>
        <w:r w:rsidR="0095435D">
          <w:rPr>
            <w:noProof/>
            <w:webHidden/>
          </w:rPr>
          <w:fldChar w:fldCharType="begin"/>
        </w:r>
        <w:r w:rsidR="0095435D">
          <w:rPr>
            <w:noProof/>
            <w:webHidden/>
          </w:rPr>
          <w:instrText xml:space="preserve"> PAGEREF _Toc384887737 \h </w:instrText>
        </w:r>
        <w:r w:rsidR="0095435D">
          <w:rPr>
            <w:noProof/>
            <w:webHidden/>
          </w:rPr>
        </w:r>
        <w:r w:rsidR="0095435D">
          <w:rPr>
            <w:noProof/>
            <w:webHidden/>
          </w:rPr>
          <w:fldChar w:fldCharType="separate"/>
        </w:r>
        <w:r w:rsidR="0095435D">
          <w:rPr>
            <w:noProof/>
            <w:webHidden/>
          </w:rPr>
          <w:t>95</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38" w:history="1">
        <w:r w:rsidR="0095435D" w:rsidRPr="0075290C">
          <w:rPr>
            <w:rStyle w:val="Hipervnculo"/>
            <w:rFonts w:eastAsia="Verdana"/>
            <w:noProof/>
          </w:rPr>
          <w:t>9.3.</w:t>
        </w:r>
        <w:r w:rsidR="0095435D" w:rsidRPr="0075290C">
          <w:rPr>
            <w:rStyle w:val="Hipervnculo"/>
            <w:rFonts w:eastAsiaTheme="majorEastAsia"/>
            <w:noProof/>
          </w:rPr>
          <w:t xml:space="preserve"> Menú Eines</w:t>
        </w:r>
        <w:r w:rsidR="0095435D">
          <w:rPr>
            <w:noProof/>
            <w:webHidden/>
          </w:rPr>
          <w:tab/>
        </w:r>
        <w:r w:rsidR="0095435D">
          <w:rPr>
            <w:noProof/>
            <w:webHidden/>
          </w:rPr>
          <w:fldChar w:fldCharType="begin"/>
        </w:r>
        <w:r w:rsidR="0095435D">
          <w:rPr>
            <w:noProof/>
            <w:webHidden/>
          </w:rPr>
          <w:instrText xml:space="preserve"> PAGEREF _Toc384887738 \h </w:instrText>
        </w:r>
        <w:r w:rsidR="0095435D">
          <w:rPr>
            <w:noProof/>
            <w:webHidden/>
          </w:rPr>
        </w:r>
        <w:r w:rsidR="0095435D">
          <w:rPr>
            <w:noProof/>
            <w:webHidden/>
          </w:rPr>
          <w:fldChar w:fldCharType="separate"/>
        </w:r>
        <w:r w:rsidR="0095435D">
          <w:rPr>
            <w:noProof/>
            <w:webHidden/>
          </w:rPr>
          <w:t>96</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39" w:history="1">
        <w:r w:rsidR="0095435D" w:rsidRPr="0075290C">
          <w:rPr>
            <w:rStyle w:val="Hipervnculo"/>
            <w:rFonts w:eastAsiaTheme="majorEastAsia"/>
            <w:noProof/>
          </w:rPr>
          <w:t>9.4. Menú Finestra</w:t>
        </w:r>
        <w:r w:rsidR="0095435D">
          <w:rPr>
            <w:noProof/>
            <w:webHidden/>
          </w:rPr>
          <w:tab/>
        </w:r>
        <w:r w:rsidR="0095435D">
          <w:rPr>
            <w:noProof/>
            <w:webHidden/>
          </w:rPr>
          <w:fldChar w:fldCharType="begin"/>
        </w:r>
        <w:r w:rsidR="0095435D">
          <w:rPr>
            <w:noProof/>
            <w:webHidden/>
          </w:rPr>
          <w:instrText xml:space="preserve"> PAGEREF _Toc384887739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740" w:history="1">
        <w:r w:rsidR="0095435D" w:rsidRPr="0075290C">
          <w:rPr>
            <w:rStyle w:val="Hipervnculo"/>
            <w:rFonts w:eastAsiaTheme="majorEastAsia"/>
            <w:noProof/>
          </w:rPr>
          <w:t>9.4.1. Mou a la pantalla</w:t>
        </w:r>
        <w:r w:rsidR="0095435D">
          <w:rPr>
            <w:noProof/>
            <w:webHidden/>
          </w:rPr>
          <w:tab/>
        </w:r>
        <w:r w:rsidR="0095435D">
          <w:rPr>
            <w:noProof/>
            <w:webHidden/>
          </w:rPr>
          <w:fldChar w:fldCharType="begin"/>
        </w:r>
        <w:r w:rsidR="0095435D">
          <w:rPr>
            <w:noProof/>
            <w:webHidden/>
          </w:rPr>
          <w:instrText xml:space="preserve"> PAGEREF _Toc384887740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741" w:history="1">
        <w:r w:rsidR="0095435D" w:rsidRPr="0075290C">
          <w:rPr>
            <w:rStyle w:val="Hipervnculo"/>
            <w:rFonts w:eastAsiaTheme="majorEastAsia"/>
            <w:noProof/>
          </w:rPr>
          <w:t>9.4.2. Maximitza a múltiples pantalles</w:t>
        </w:r>
        <w:r w:rsidR="0095435D">
          <w:rPr>
            <w:noProof/>
            <w:webHidden/>
          </w:rPr>
          <w:tab/>
        </w:r>
        <w:r w:rsidR="0095435D">
          <w:rPr>
            <w:noProof/>
            <w:webHidden/>
          </w:rPr>
          <w:fldChar w:fldCharType="begin"/>
        </w:r>
        <w:r w:rsidR="0095435D">
          <w:rPr>
            <w:noProof/>
            <w:webHidden/>
          </w:rPr>
          <w:instrText xml:space="preserve"> PAGEREF _Toc384887741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742" w:history="1">
        <w:r w:rsidR="0095435D" w:rsidRPr="0075290C">
          <w:rPr>
            <w:rStyle w:val="Hipervnculo"/>
            <w:rFonts w:eastAsiaTheme="majorEastAsia"/>
            <w:noProof/>
          </w:rPr>
          <w:t>9.4.3. Desplaçament a pantalla adjacent</w:t>
        </w:r>
        <w:r w:rsidR="0095435D">
          <w:rPr>
            <w:noProof/>
            <w:webHidden/>
          </w:rPr>
          <w:tab/>
        </w:r>
        <w:r w:rsidR="0095435D">
          <w:rPr>
            <w:noProof/>
            <w:webHidden/>
          </w:rPr>
          <w:fldChar w:fldCharType="begin"/>
        </w:r>
        <w:r w:rsidR="0095435D">
          <w:rPr>
            <w:noProof/>
            <w:webHidden/>
          </w:rPr>
          <w:instrText xml:space="preserve"> PAGEREF _Toc384887742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743" w:history="1">
        <w:r w:rsidR="0095435D" w:rsidRPr="0075290C">
          <w:rPr>
            <w:rStyle w:val="Hipervnculo"/>
            <w:rFonts w:eastAsiaTheme="majorEastAsia"/>
            <w:noProof/>
          </w:rPr>
          <w:t>9.4.3.1. Desplaça a la pantalla anterior</w:t>
        </w:r>
        <w:r w:rsidR="0095435D">
          <w:rPr>
            <w:noProof/>
            <w:webHidden/>
          </w:rPr>
          <w:tab/>
        </w:r>
        <w:r w:rsidR="0095435D">
          <w:rPr>
            <w:noProof/>
            <w:webHidden/>
          </w:rPr>
          <w:fldChar w:fldCharType="begin"/>
        </w:r>
        <w:r w:rsidR="0095435D">
          <w:rPr>
            <w:noProof/>
            <w:webHidden/>
          </w:rPr>
          <w:instrText xml:space="preserve"> PAGEREF _Toc384887743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D55F34">
      <w:pPr>
        <w:pStyle w:val="TDC4"/>
        <w:tabs>
          <w:tab w:val="right" w:pos="9622"/>
        </w:tabs>
        <w:rPr>
          <w:rFonts w:asciiTheme="minorHAnsi" w:eastAsiaTheme="minorEastAsia" w:hAnsiTheme="minorHAnsi" w:cstheme="minorBidi"/>
          <w:noProof/>
          <w:sz w:val="22"/>
          <w:lang w:eastAsia="ca-ES"/>
        </w:rPr>
      </w:pPr>
      <w:hyperlink w:anchor="_Toc384887744" w:history="1">
        <w:r w:rsidR="0095435D" w:rsidRPr="0075290C">
          <w:rPr>
            <w:rStyle w:val="Hipervnculo"/>
            <w:rFonts w:eastAsiaTheme="majorEastAsia"/>
            <w:noProof/>
          </w:rPr>
          <w:t>9.4.3.2. Desplaça a la pantalla següent</w:t>
        </w:r>
        <w:r w:rsidR="0095435D">
          <w:rPr>
            <w:noProof/>
            <w:webHidden/>
          </w:rPr>
          <w:tab/>
        </w:r>
        <w:r w:rsidR="0095435D">
          <w:rPr>
            <w:noProof/>
            <w:webHidden/>
          </w:rPr>
          <w:fldChar w:fldCharType="begin"/>
        </w:r>
        <w:r w:rsidR="0095435D">
          <w:rPr>
            <w:noProof/>
            <w:webHidden/>
          </w:rPr>
          <w:instrText xml:space="preserve"> PAGEREF _Toc384887744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45" w:history="1">
        <w:r w:rsidR="0095435D" w:rsidRPr="0075290C">
          <w:rPr>
            <w:rStyle w:val="Hipervnculo"/>
            <w:rFonts w:eastAsiaTheme="majorEastAsia"/>
            <w:noProof/>
          </w:rPr>
          <w:t>9.5. Menú Ajuda</w:t>
        </w:r>
        <w:r w:rsidR="0095435D">
          <w:rPr>
            <w:noProof/>
            <w:webHidden/>
          </w:rPr>
          <w:tab/>
        </w:r>
        <w:r w:rsidR="0095435D">
          <w:rPr>
            <w:noProof/>
            <w:webHidden/>
          </w:rPr>
          <w:fldChar w:fldCharType="begin"/>
        </w:r>
        <w:r w:rsidR="0095435D">
          <w:rPr>
            <w:noProof/>
            <w:webHidden/>
          </w:rPr>
          <w:instrText xml:space="preserve"> PAGEREF _Toc384887745 \h </w:instrText>
        </w:r>
        <w:r w:rsidR="0095435D">
          <w:rPr>
            <w:noProof/>
            <w:webHidden/>
          </w:rPr>
        </w:r>
        <w:r w:rsidR="0095435D">
          <w:rPr>
            <w:noProof/>
            <w:webHidden/>
          </w:rPr>
          <w:fldChar w:fldCharType="separate"/>
        </w:r>
        <w:r w:rsidR="0095435D">
          <w:rPr>
            <w:noProof/>
            <w:webHidden/>
          </w:rPr>
          <w:t>99</w:t>
        </w:r>
        <w:r w:rsidR="0095435D">
          <w:rPr>
            <w:noProof/>
            <w:webHidden/>
          </w:rPr>
          <w:fldChar w:fldCharType="end"/>
        </w:r>
      </w:hyperlink>
    </w:p>
    <w:p w:rsidR="0095435D" w:rsidRDefault="00D55F34">
      <w:pPr>
        <w:pStyle w:val="TDC1"/>
        <w:rPr>
          <w:rFonts w:asciiTheme="minorHAnsi" w:eastAsiaTheme="minorEastAsia" w:hAnsiTheme="minorHAnsi" w:cstheme="minorBidi"/>
          <w:bCs w:val="0"/>
          <w:caps w:val="0"/>
          <w:noProof/>
          <w:sz w:val="22"/>
          <w:lang w:eastAsia="ca-ES"/>
        </w:rPr>
      </w:pPr>
      <w:hyperlink w:anchor="_Toc384887746" w:history="1">
        <w:r w:rsidR="0095435D" w:rsidRPr="0075290C">
          <w:rPr>
            <w:rStyle w:val="Hipervnculo"/>
            <w:rFonts w:eastAsiaTheme="majorEastAsia"/>
            <w:noProof/>
          </w:rPr>
          <w:t>10. Configuracions</w:t>
        </w:r>
        <w:r w:rsidR="0095435D">
          <w:rPr>
            <w:noProof/>
            <w:webHidden/>
          </w:rPr>
          <w:tab/>
        </w:r>
        <w:r w:rsidR="0095435D">
          <w:rPr>
            <w:noProof/>
            <w:webHidden/>
          </w:rPr>
          <w:fldChar w:fldCharType="begin"/>
        </w:r>
        <w:r w:rsidR="0095435D">
          <w:rPr>
            <w:noProof/>
            <w:webHidden/>
          </w:rPr>
          <w:instrText xml:space="preserve"> PAGEREF _Toc384887746 \h </w:instrText>
        </w:r>
        <w:r w:rsidR="0095435D">
          <w:rPr>
            <w:noProof/>
            <w:webHidden/>
          </w:rPr>
        </w:r>
        <w:r w:rsidR="0095435D">
          <w:rPr>
            <w:noProof/>
            <w:webHidden/>
          </w:rPr>
          <w:fldChar w:fldCharType="separate"/>
        </w:r>
        <w:r w:rsidR="0095435D">
          <w:rPr>
            <w:noProof/>
            <w:webHidden/>
          </w:rPr>
          <w:t>100</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47" w:history="1">
        <w:r w:rsidR="0095435D" w:rsidRPr="0075290C">
          <w:rPr>
            <w:rStyle w:val="Hipervnculo"/>
            <w:rFonts w:eastAsiaTheme="majorEastAsia"/>
            <w:noProof/>
          </w:rPr>
          <w:t>10.1. Configuració Visor 2D</w:t>
        </w:r>
        <w:r w:rsidR="0095435D">
          <w:rPr>
            <w:noProof/>
            <w:webHidden/>
          </w:rPr>
          <w:tab/>
        </w:r>
        <w:r w:rsidR="0095435D">
          <w:rPr>
            <w:noProof/>
            <w:webHidden/>
          </w:rPr>
          <w:fldChar w:fldCharType="begin"/>
        </w:r>
        <w:r w:rsidR="0095435D">
          <w:rPr>
            <w:noProof/>
            <w:webHidden/>
          </w:rPr>
          <w:instrText xml:space="preserve"> PAGEREF _Toc384887747 \h </w:instrText>
        </w:r>
        <w:r w:rsidR="0095435D">
          <w:rPr>
            <w:noProof/>
            <w:webHidden/>
          </w:rPr>
        </w:r>
        <w:r w:rsidR="0095435D">
          <w:rPr>
            <w:noProof/>
            <w:webHidden/>
          </w:rPr>
          <w:fldChar w:fldCharType="separate"/>
        </w:r>
        <w:r w:rsidR="0095435D">
          <w:rPr>
            <w:noProof/>
            <w:webHidden/>
          </w:rPr>
          <w:t>100</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48" w:history="1">
        <w:r w:rsidR="0095435D" w:rsidRPr="0075290C">
          <w:rPr>
            <w:rStyle w:val="Hipervnculo"/>
            <w:rFonts w:eastAsiaTheme="majorEastAsia"/>
            <w:noProof/>
          </w:rPr>
          <w:t>10.2. Configuració de la distribució dels visors 2D</w:t>
        </w:r>
        <w:r w:rsidR="0095435D">
          <w:rPr>
            <w:noProof/>
            <w:webHidden/>
          </w:rPr>
          <w:tab/>
        </w:r>
        <w:r w:rsidR="0095435D">
          <w:rPr>
            <w:noProof/>
            <w:webHidden/>
          </w:rPr>
          <w:fldChar w:fldCharType="begin"/>
        </w:r>
        <w:r w:rsidR="0095435D">
          <w:rPr>
            <w:noProof/>
            <w:webHidden/>
          </w:rPr>
          <w:instrText xml:space="preserve"> PAGEREF _Toc384887748 \h </w:instrText>
        </w:r>
        <w:r w:rsidR="0095435D">
          <w:rPr>
            <w:noProof/>
            <w:webHidden/>
          </w:rPr>
        </w:r>
        <w:r w:rsidR="0095435D">
          <w:rPr>
            <w:noProof/>
            <w:webHidden/>
          </w:rPr>
          <w:fldChar w:fldCharType="separate"/>
        </w:r>
        <w:r w:rsidR="0095435D">
          <w:rPr>
            <w:noProof/>
            <w:webHidden/>
          </w:rPr>
          <w:t>101</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49" w:history="1">
        <w:r w:rsidR="0095435D" w:rsidRPr="0075290C">
          <w:rPr>
            <w:rStyle w:val="Hipervnculo"/>
            <w:rFonts w:eastAsiaTheme="majorEastAsia"/>
            <w:noProof/>
          </w:rPr>
          <w:t>10.3. Configuració PACS</w:t>
        </w:r>
        <w:r w:rsidR="0095435D">
          <w:rPr>
            <w:noProof/>
            <w:webHidden/>
          </w:rPr>
          <w:tab/>
        </w:r>
        <w:r w:rsidR="0095435D">
          <w:rPr>
            <w:noProof/>
            <w:webHidden/>
          </w:rPr>
          <w:fldChar w:fldCharType="begin"/>
        </w:r>
        <w:r w:rsidR="0095435D">
          <w:rPr>
            <w:noProof/>
            <w:webHidden/>
          </w:rPr>
          <w:instrText xml:space="preserve"> PAGEREF _Toc384887749 \h </w:instrText>
        </w:r>
        <w:r w:rsidR="0095435D">
          <w:rPr>
            <w:noProof/>
            <w:webHidden/>
          </w:rPr>
        </w:r>
        <w:r w:rsidR="0095435D">
          <w:rPr>
            <w:noProof/>
            <w:webHidden/>
          </w:rPr>
          <w:fldChar w:fldCharType="separate"/>
        </w:r>
        <w:r w:rsidR="0095435D">
          <w:rPr>
            <w:noProof/>
            <w:webHidden/>
          </w:rPr>
          <w:t>102</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750" w:history="1">
        <w:r w:rsidR="0095435D" w:rsidRPr="0075290C">
          <w:rPr>
            <w:rStyle w:val="Hipervnculo"/>
            <w:rFonts w:eastAsiaTheme="majorEastAsia"/>
            <w:noProof/>
          </w:rPr>
          <w:t>10.3.1. Servidors PACS</w:t>
        </w:r>
        <w:r w:rsidR="0095435D">
          <w:rPr>
            <w:noProof/>
            <w:webHidden/>
          </w:rPr>
          <w:tab/>
        </w:r>
        <w:r w:rsidR="0095435D">
          <w:rPr>
            <w:noProof/>
            <w:webHidden/>
          </w:rPr>
          <w:fldChar w:fldCharType="begin"/>
        </w:r>
        <w:r w:rsidR="0095435D">
          <w:rPr>
            <w:noProof/>
            <w:webHidden/>
          </w:rPr>
          <w:instrText xml:space="preserve"> PAGEREF _Toc384887750 \h </w:instrText>
        </w:r>
        <w:r w:rsidR="0095435D">
          <w:rPr>
            <w:noProof/>
            <w:webHidden/>
          </w:rPr>
        </w:r>
        <w:r w:rsidR="0095435D">
          <w:rPr>
            <w:noProof/>
            <w:webHidden/>
          </w:rPr>
          <w:fldChar w:fldCharType="separate"/>
        </w:r>
        <w:r w:rsidR="0095435D">
          <w:rPr>
            <w:noProof/>
            <w:webHidden/>
          </w:rPr>
          <w:t>102</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751" w:history="1">
        <w:r w:rsidR="0095435D" w:rsidRPr="0075290C">
          <w:rPr>
            <w:rStyle w:val="Hipervnculo"/>
            <w:rFonts w:eastAsiaTheme="majorEastAsia"/>
            <w:noProof/>
          </w:rPr>
          <w:t>10.3.2. Configuració Local</w:t>
        </w:r>
        <w:r w:rsidR="0095435D">
          <w:rPr>
            <w:noProof/>
            <w:webHidden/>
          </w:rPr>
          <w:tab/>
        </w:r>
        <w:r w:rsidR="0095435D">
          <w:rPr>
            <w:noProof/>
            <w:webHidden/>
          </w:rPr>
          <w:fldChar w:fldCharType="begin"/>
        </w:r>
        <w:r w:rsidR="0095435D">
          <w:rPr>
            <w:noProof/>
            <w:webHidden/>
          </w:rPr>
          <w:instrText xml:space="preserve"> PAGEREF _Toc384887751 \h </w:instrText>
        </w:r>
        <w:r w:rsidR="0095435D">
          <w:rPr>
            <w:noProof/>
            <w:webHidden/>
          </w:rPr>
        </w:r>
        <w:r w:rsidR="0095435D">
          <w:rPr>
            <w:noProof/>
            <w:webHidden/>
          </w:rPr>
          <w:fldChar w:fldCharType="separate"/>
        </w:r>
        <w:r w:rsidR="0095435D">
          <w:rPr>
            <w:noProof/>
            <w:webHidden/>
          </w:rPr>
          <w:t>103</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52" w:history="1">
        <w:r w:rsidR="0095435D" w:rsidRPr="0075290C">
          <w:rPr>
            <w:rStyle w:val="Hipervnculo"/>
            <w:rFonts w:eastAsiaTheme="majorEastAsia"/>
            <w:noProof/>
          </w:rPr>
          <w:t>10.4. Configuració de la base de dades local</w:t>
        </w:r>
        <w:r w:rsidR="0095435D">
          <w:rPr>
            <w:noProof/>
            <w:webHidden/>
          </w:rPr>
          <w:tab/>
        </w:r>
        <w:r w:rsidR="0095435D">
          <w:rPr>
            <w:noProof/>
            <w:webHidden/>
          </w:rPr>
          <w:fldChar w:fldCharType="begin"/>
        </w:r>
        <w:r w:rsidR="0095435D">
          <w:rPr>
            <w:noProof/>
            <w:webHidden/>
          </w:rPr>
          <w:instrText xml:space="preserve"> PAGEREF _Toc384887752 \h </w:instrText>
        </w:r>
        <w:r w:rsidR="0095435D">
          <w:rPr>
            <w:noProof/>
            <w:webHidden/>
          </w:rPr>
        </w:r>
        <w:r w:rsidR="0095435D">
          <w:rPr>
            <w:noProof/>
            <w:webHidden/>
          </w:rPr>
          <w:fldChar w:fldCharType="separate"/>
        </w:r>
        <w:r w:rsidR="0095435D">
          <w:rPr>
            <w:noProof/>
            <w:webHidden/>
          </w:rPr>
          <w:t>105</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53" w:history="1">
        <w:r w:rsidR="0095435D" w:rsidRPr="0075290C">
          <w:rPr>
            <w:rStyle w:val="Hipervnculo"/>
            <w:rFonts w:eastAsiaTheme="majorEastAsia"/>
            <w:noProof/>
          </w:rPr>
          <w:t>10.5. Configuració del RIS</w:t>
        </w:r>
        <w:r w:rsidR="0095435D">
          <w:rPr>
            <w:noProof/>
            <w:webHidden/>
          </w:rPr>
          <w:tab/>
        </w:r>
        <w:r w:rsidR="0095435D">
          <w:rPr>
            <w:noProof/>
            <w:webHidden/>
          </w:rPr>
          <w:fldChar w:fldCharType="begin"/>
        </w:r>
        <w:r w:rsidR="0095435D">
          <w:rPr>
            <w:noProof/>
            <w:webHidden/>
          </w:rPr>
          <w:instrText xml:space="preserve"> PAGEREF _Toc384887753 \h </w:instrText>
        </w:r>
        <w:r w:rsidR="0095435D">
          <w:rPr>
            <w:noProof/>
            <w:webHidden/>
          </w:rPr>
        </w:r>
        <w:r w:rsidR="0095435D">
          <w:rPr>
            <w:noProof/>
            <w:webHidden/>
          </w:rPr>
          <w:fldChar w:fldCharType="separate"/>
        </w:r>
        <w:r w:rsidR="0095435D">
          <w:rPr>
            <w:noProof/>
            <w:webHidden/>
          </w:rPr>
          <w:t>107</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54" w:history="1">
        <w:r w:rsidR="0095435D" w:rsidRPr="0075290C">
          <w:rPr>
            <w:rStyle w:val="Hipervnculo"/>
            <w:rFonts w:eastAsiaTheme="majorEastAsia"/>
            <w:noProof/>
          </w:rPr>
          <w:t>10.6. Configuració DICOMDIR</w:t>
        </w:r>
        <w:r w:rsidR="0095435D">
          <w:rPr>
            <w:noProof/>
            <w:webHidden/>
          </w:rPr>
          <w:tab/>
        </w:r>
        <w:r w:rsidR="0095435D">
          <w:rPr>
            <w:noProof/>
            <w:webHidden/>
          </w:rPr>
          <w:fldChar w:fldCharType="begin"/>
        </w:r>
        <w:r w:rsidR="0095435D">
          <w:rPr>
            <w:noProof/>
            <w:webHidden/>
          </w:rPr>
          <w:instrText xml:space="preserve"> PAGEREF _Toc384887754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755" w:history="1">
        <w:r w:rsidR="0095435D" w:rsidRPr="0075290C">
          <w:rPr>
            <w:rStyle w:val="Hipervnculo"/>
            <w:rFonts w:eastAsiaTheme="majorEastAsia"/>
            <w:noProof/>
          </w:rPr>
          <w:t>10.6.1. Configuració creació DICOMDIR</w:t>
        </w:r>
        <w:r w:rsidR="0095435D">
          <w:rPr>
            <w:noProof/>
            <w:webHidden/>
          </w:rPr>
          <w:tab/>
        </w:r>
        <w:r w:rsidR="0095435D">
          <w:rPr>
            <w:noProof/>
            <w:webHidden/>
          </w:rPr>
          <w:fldChar w:fldCharType="begin"/>
        </w:r>
        <w:r w:rsidR="0095435D">
          <w:rPr>
            <w:noProof/>
            <w:webHidden/>
          </w:rPr>
          <w:instrText xml:space="preserve"> PAGEREF _Toc384887755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756" w:history="1">
        <w:r w:rsidR="0095435D" w:rsidRPr="0075290C">
          <w:rPr>
            <w:rStyle w:val="Hipervnculo"/>
            <w:rFonts w:eastAsiaTheme="majorEastAsia"/>
            <w:noProof/>
          </w:rPr>
          <w:t>10.6.2. Configuració de l'aplicació de gravació de CD/DVD</w:t>
        </w:r>
        <w:r w:rsidR="0095435D">
          <w:rPr>
            <w:noProof/>
            <w:webHidden/>
          </w:rPr>
          <w:tab/>
        </w:r>
        <w:r w:rsidR="0095435D">
          <w:rPr>
            <w:noProof/>
            <w:webHidden/>
          </w:rPr>
          <w:fldChar w:fldCharType="begin"/>
        </w:r>
        <w:r w:rsidR="0095435D">
          <w:rPr>
            <w:noProof/>
            <w:webHidden/>
          </w:rPr>
          <w:instrText xml:space="preserve"> PAGEREF _Toc384887756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D55F34">
      <w:pPr>
        <w:pStyle w:val="TDC3"/>
        <w:tabs>
          <w:tab w:val="right" w:pos="9622"/>
        </w:tabs>
        <w:rPr>
          <w:rFonts w:asciiTheme="minorHAnsi" w:eastAsiaTheme="minorEastAsia" w:hAnsiTheme="minorHAnsi" w:cstheme="minorBidi"/>
          <w:noProof/>
          <w:sz w:val="22"/>
          <w:lang w:eastAsia="ca-ES"/>
        </w:rPr>
      </w:pPr>
      <w:hyperlink w:anchor="_Toc384887757" w:history="1">
        <w:r w:rsidR="0095435D" w:rsidRPr="0075290C">
          <w:rPr>
            <w:rStyle w:val="Hipervnculo"/>
            <w:rFonts w:eastAsiaTheme="majorEastAsia"/>
            <w:noProof/>
          </w:rPr>
          <w:t>10.6.3. Copia el contingut del directori al DICOMDIR</w:t>
        </w:r>
        <w:r w:rsidR="0095435D">
          <w:rPr>
            <w:noProof/>
            <w:webHidden/>
          </w:rPr>
          <w:tab/>
        </w:r>
        <w:r w:rsidR="0095435D">
          <w:rPr>
            <w:noProof/>
            <w:webHidden/>
          </w:rPr>
          <w:fldChar w:fldCharType="begin"/>
        </w:r>
        <w:r w:rsidR="0095435D">
          <w:rPr>
            <w:noProof/>
            <w:webHidden/>
          </w:rPr>
          <w:instrText xml:space="preserve"> PAGEREF _Toc384887757 \h </w:instrText>
        </w:r>
        <w:r w:rsidR="0095435D">
          <w:rPr>
            <w:noProof/>
            <w:webHidden/>
          </w:rPr>
        </w:r>
        <w:r w:rsidR="0095435D">
          <w:rPr>
            <w:noProof/>
            <w:webHidden/>
          </w:rPr>
          <w:fldChar w:fldCharType="separate"/>
        </w:r>
        <w:r w:rsidR="0095435D">
          <w:rPr>
            <w:noProof/>
            <w:webHidden/>
          </w:rPr>
          <w:t>109</w:t>
        </w:r>
        <w:r w:rsidR="0095435D">
          <w:rPr>
            <w:noProof/>
            <w:webHidden/>
          </w:rPr>
          <w:fldChar w:fldCharType="end"/>
        </w:r>
      </w:hyperlink>
    </w:p>
    <w:p w:rsidR="0095435D" w:rsidRDefault="00D55F34">
      <w:pPr>
        <w:pStyle w:val="TDC1"/>
        <w:rPr>
          <w:rFonts w:asciiTheme="minorHAnsi" w:eastAsiaTheme="minorEastAsia" w:hAnsiTheme="minorHAnsi" w:cstheme="minorBidi"/>
          <w:bCs w:val="0"/>
          <w:caps w:val="0"/>
          <w:noProof/>
          <w:sz w:val="22"/>
          <w:lang w:eastAsia="ca-ES"/>
        </w:rPr>
      </w:pPr>
      <w:hyperlink w:anchor="_Toc384887758" w:history="1">
        <w:r w:rsidR="0095435D" w:rsidRPr="0075290C">
          <w:rPr>
            <w:rStyle w:val="Hipervnculo"/>
            <w:rFonts w:eastAsiaTheme="majorEastAsia"/>
            <w:noProof/>
          </w:rPr>
          <w:t>11. Dreceres de teclat (SHORTCUTS)</w:t>
        </w:r>
        <w:r w:rsidR="0095435D">
          <w:rPr>
            <w:noProof/>
            <w:webHidden/>
          </w:rPr>
          <w:tab/>
        </w:r>
        <w:r w:rsidR="0095435D">
          <w:rPr>
            <w:noProof/>
            <w:webHidden/>
          </w:rPr>
          <w:fldChar w:fldCharType="begin"/>
        </w:r>
        <w:r w:rsidR="0095435D">
          <w:rPr>
            <w:noProof/>
            <w:webHidden/>
          </w:rPr>
          <w:instrText xml:space="preserve"> PAGEREF _Toc384887758 \h </w:instrText>
        </w:r>
        <w:r w:rsidR="0095435D">
          <w:rPr>
            <w:noProof/>
            <w:webHidden/>
          </w:rPr>
        </w:r>
        <w:r w:rsidR="0095435D">
          <w:rPr>
            <w:noProof/>
            <w:webHidden/>
          </w:rPr>
          <w:fldChar w:fldCharType="separate"/>
        </w:r>
        <w:r w:rsidR="0095435D">
          <w:rPr>
            <w:noProof/>
            <w:webHidden/>
          </w:rPr>
          <w:t>110</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59" w:history="1">
        <w:r w:rsidR="0095435D" w:rsidRPr="0075290C">
          <w:rPr>
            <w:rStyle w:val="Hipervnculo"/>
            <w:rFonts w:eastAsiaTheme="majorEastAsia"/>
            <w:noProof/>
          </w:rPr>
          <w:t>11.1. Dreceres principals</w:t>
        </w:r>
        <w:r w:rsidR="0095435D">
          <w:rPr>
            <w:noProof/>
            <w:webHidden/>
          </w:rPr>
          <w:tab/>
        </w:r>
        <w:r w:rsidR="0095435D">
          <w:rPr>
            <w:noProof/>
            <w:webHidden/>
          </w:rPr>
          <w:fldChar w:fldCharType="begin"/>
        </w:r>
        <w:r w:rsidR="0095435D">
          <w:rPr>
            <w:noProof/>
            <w:webHidden/>
          </w:rPr>
          <w:instrText xml:space="preserve"> PAGEREF _Toc384887759 \h </w:instrText>
        </w:r>
        <w:r w:rsidR="0095435D">
          <w:rPr>
            <w:noProof/>
            <w:webHidden/>
          </w:rPr>
        </w:r>
        <w:r w:rsidR="0095435D">
          <w:rPr>
            <w:noProof/>
            <w:webHidden/>
          </w:rPr>
          <w:fldChar w:fldCharType="separate"/>
        </w:r>
        <w:r w:rsidR="0095435D">
          <w:rPr>
            <w:noProof/>
            <w:webHidden/>
          </w:rPr>
          <w:t>110</w:t>
        </w:r>
        <w:r w:rsidR="0095435D">
          <w:rPr>
            <w:noProof/>
            <w:webHidden/>
          </w:rPr>
          <w:fldChar w:fldCharType="end"/>
        </w:r>
      </w:hyperlink>
    </w:p>
    <w:p w:rsidR="0095435D" w:rsidRDefault="00D55F34">
      <w:pPr>
        <w:pStyle w:val="TDC2"/>
        <w:tabs>
          <w:tab w:val="right" w:pos="9622"/>
        </w:tabs>
        <w:rPr>
          <w:rFonts w:asciiTheme="minorHAnsi" w:eastAsiaTheme="minorEastAsia" w:hAnsiTheme="minorHAnsi" w:cstheme="minorBidi"/>
          <w:bCs w:val="0"/>
          <w:noProof/>
          <w:sz w:val="22"/>
          <w:lang w:eastAsia="ca-ES"/>
        </w:rPr>
      </w:pPr>
      <w:hyperlink w:anchor="_Toc384887760" w:history="1">
        <w:r w:rsidR="0095435D" w:rsidRPr="0075290C">
          <w:rPr>
            <w:rStyle w:val="Hipervnculo"/>
            <w:rFonts w:eastAsiaTheme="majorEastAsia"/>
            <w:noProof/>
          </w:rPr>
          <w:t>11.2. Altres dreceres importants</w:t>
        </w:r>
        <w:r w:rsidR="0095435D">
          <w:rPr>
            <w:noProof/>
            <w:webHidden/>
          </w:rPr>
          <w:tab/>
        </w:r>
        <w:r w:rsidR="0095435D">
          <w:rPr>
            <w:noProof/>
            <w:webHidden/>
          </w:rPr>
          <w:fldChar w:fldCharType="begin"/>
        </w:r>
        <w:r w:rsidR="0095435D">
          <w:rPr>
            <w:noProof/>
            <w:webHidden/>
          </w:rPr>
          <w:instrText xml:space="preserve"> PAGEREF _Toc384887760 \h </w:instrText>
        </w:r>
        <w:r w:rsidR="0095435D">
          <w:rPr>
            <w:noProof/>
            <w:webHidden/>
          </w:rPr>
        </w:r>
        <w:r w:rsidR="0095435D">
          <w:rPr>
            <w:noProof/>
            <w:webHidden/>
          </w:rPr>
          <w:fldChar w:fldCharType="separate"/>
        </w:r>
        <w:r w:rsidR="0095435D">
          <w:rPr>
            <w:noProof/>
            <w:webHidden/>
          </w:rPr>
          <w:t>111</w:t>
        </w:r>
        <w:r w:rsidR="0095435D">
          <w:rPr>
            <w:noProof/>
            <w:webHidden/>
          </w:rPr>
          <w:fldChar w:fldCharType="end"/>
        </w:r>
      </w:hyperlink>
    </w:p>
    <w:p w:rsidR="0095435D" w:rsidRDefault="00D55F34">
      <w:pPr>
        <w:pStyle w:val="TDC1"/>
        <w:rPr>
          <w:rFonts w:asciiTheme="minorHAnsi" w:eastAsiaTheme="minorEastAsia" w:hAnsiTheme="minorHAnsi" w:cstheme="minorBidi"/>
          <w:bCs w:val="0"/>
          <w:caps w:val="0"/>
          <w:noProof/>
          <w:sz w:val="22"/>
          <w:lang w:eastAsia="ca-ES"/>
        </w:rPr>
      </w:pPr>
      <w:hyperlink w:anchor="_Toc384887761" w:history="1">
        <w:r w:rsidR="0095435D" w:rsidRPr="0075290C">
          <w:rPr>
            <w:rStyle w:val="Hipervnculo"/>
            <w:rFonts w:eastAsiaTheme="majorEastAsia"/>
            <w:noProof/>
          </w:rPr>
          <w:t>12. Glossari</w:t>
        </w:r>
        <w:r w:rsidR="0095435D">
          <w:rPr>
            <w:noProof/>
            <w:webHidden/>
          </w:rPr>
          <w:tab/>
        </w:r>
        <w:r w:rsidR="0095435D">
          <w:rPr>
            <w:noProof/>
            <w:webHidden/>
          </w:rPr>
          <w:fldChar w:fldCharType="begin"/>
        </w:r>
        <w:r w:rsidR="0095435D">
          <w:rPr>
            <w:noProof/>
            <w:webHidden/>
          </w:rPr>
          <w:instrText xml:space="preserve"> PAGEREF _Toc384887761 \h </w:instrText>
        </w:r>
        <w:r w:rsidR="0095435D">
          <w:rPr>
            <w:noProof/>
            <w:webHidden/>
          </w:rPr>
        </w:r>
        <w:r w:rsidR="0095435D">
          <w:rPr>
            <w:noProof/>
            <w:webHidden/>
          </w:rPr>
          <w:fldChar w:fldCharType="separate"/>
        </w:r>
        <w:r w:rsidR="0095435D">
          <w:rPr>
            <w:noProof/>
            <w:webHidden/>
          </w:rPr>
          <w:t>112</w:t>
        </w:r>
        <w:r w:rsidR="0095435D">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488764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488764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4887642"/>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488764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488764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00D64FA0">
          <w:rPr>
            <w:rStyle w:val="LinkCar"/>
            <w:rFonts w:eastAsia="Verdana"/>
          </w:rPr>
          <w:t>H</w:t>
        </w:r>
        <w:r w:rsidRPr="0093610C">
          <w:rPr>
            <w:rStyle w:val="LinkCar"/>
            <w:rFonts w:eastAsia="Verdana"/>
          </w:rPr>
          <w:t>anging</w:t>
        </w:r>
        <w:proofErr w:type="spellEnd"/>
        <w:r w:rsidRPr="0093610C">
          <w:rPr>
            <w:rStyle w:val="LinkCar"/>
            <w:rFonts w:eastAsia="Verdana"/>
          </w:rPr>
          <w:t xml:space="preserve">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w:t>
        </w:r>
        <w:proofErr w:type="spellStart"/>
        <w:r w:rsidR="00D64FA0">
          <w:rPr>
            <w:rStyle w:val="LinkCar"/>
            <w:rFonts w:eastAsia="Verdana"/>
          </w:rPr>
          <w:t>H</w:t>
        </w:r>
        <w:r w:rsidRPr="00B321BE">
          <w:rPr>
            <w:rStyle w:val="LinkCar"/>
            <w:rFonts w:eastAsia="Verdana"/>
          </w:rPr>
          <w:t>anging</w:t>
        </w:r>
        <w:proofErr w:type="spellEnd"/>
        <w:r w:rsidRPr="00B321BE">
          <w:rPr>
            <w:rStyle w:val="LinkCar"/>
            <w:rFonts w:eastAsia="Verdana"/>
          </w:rPr>
          <w:t xml:space="preserve">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4887645"/>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488764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488764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488764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488764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488765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488765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488765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488765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488765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4887655"/>
      <w:bookmarkEnd w:id="43"/>
      <w:r>
        <w:lastRenderedPageBreak/>
        <w:t>Visualització Bàsica</w:t>
      </w:r>
      <w:bookmarkEnd w:id="44"/>
    </w:p>
    <w:p w:rsidR="002A581E" w:rsidRPr="002A581E" w:rsidRDefault="002A581E" w:rsidP="002A581E">
      <w:pPr>
        <w:pStyle w:val="Ttulo2"/>
      </w:pPr>
      <w:bookmarkStart w:id="45" w:name="_Toc384887656"/>
      <w:r>
        <w:t>Navegació i distribució d’imatges</w:t>
      </w:r>
      <w:bookmarkEnd w:id="45"/>
    </w:p>
    <w:p w:rsidR="00F71EBB" w:rsidRDefault="00F71EBB" w:rsidP="004B669E">
      <w:pPr>
        <w:pStyle w:val="Ttulo3"/>
      </w:pPr>
      <w:bookmarkStart w:id="46" w:name="_Estudis_del_pacient"/>
      <w:bookmarkStart w:id="47" w:name="_Toc384887657"/>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4887658"/>
      <w:bookmarkEnd w:id="50"/>
      <w:proofErr w:type="spellStart"/>
      <w:r>
        <w:t>Hanging</w:t>
      </w:r>
      <w:proofErr w:type="spellEnd"/>
      <w:r>
        <w:t xml:space="preserve"> Protocols</w:t>
      </w:r>
      <w:bookmarkEnd w:id="51"/>
    </w:p>
    <w:p w:rsidR="00F71EBB" w:rsidRPr="00F71EBB" w:rsidRDefault="00D64FA0" w:rsidP="00F71EBB">
      <w:pPr>
        <w:rPr>
          <w:rFonts w:ascii="Times New Roman" w:hAnsi="Times New Roman"/>
          <w:sz w:val="24"/>
          <w:szCs w:val="24"/>
          <w:lang w:eastAsia="ca-ES"/>
        </w:rPr>
      </w:pPr>
      <w:r>
        <w:rPr>
          <w:lang w:eastAsia="ca-ES"/>
        </w:rPr>
        <w:t xml:space="preserve">Els </w:t>
      </w:r>
      <w:proofErr w:type="spellStart"/>
      <w:r>
        <w:rPr>
          <w:lang w:eastAsia="ca-ES"/>
        </w:rPr>
        <w:t>H</w:t>
      </w:r>
      <w:r w:rsidR="00F71EBB" w:rsidRPr="00F71EBB">
        <w:rPr>
          <w:lang w:eastAsia="ca-ES"/>
        </w:rPr>
        <w:t>anging</w:t>
      </w:r>
      <w:proofErr w:type="spellEnd"/>
      <w:r w:rsidR="00F71EBB" w:rsidRPr="00F71EBB">
        <w:rPr>
          <w:lang w:eastAsia="ca-ES"/>
        </w:rPr>
        <w:t xml:space="preserve"> </w:t>
      </w:r>
      <w:r>
        <w:rPr>
          <w:lang w:eastAsia="ca-ES"/>
        </w:rPr>
        <w:t>P</w:t>
      </w:r>
      <w:r w:rsidR="00F71EBB" w:rsidRPr="00F71EBB">
        <w:rPr>
          <w:lang w:eastAsia="ca-ES"/>
        </w:rPr>
        <w:t>rotocols,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 xml:space="preserve">em amb les mamografies, on els </w:t>
      </w:r>
      <w:proofErr w:type="spellStart"/>
      <w:r w:rsidR="00D64FA0">
        <w:rPr>
          <w:lang w:eastAsia="ca-ES"/>
        </w:rPr>
        <w:t>H</w:t>
      </w:r>
      <w:r w:rsidRPr="00F71EBB">
        <w:rPr>
          <w:lang w:eastAsia="ca-ES"/>
        </w:rPr>
        <w:t>anging</w:t>
      </w:r>
      <w:proofErr w:type="spellEnd"/>
      <w:r w:rsidRPr="00F71EBB">
        <w:rPr>
          <w:lang w:eastAsia="ca-ES"/>
        </w:rPr>
        <w:t xml:space="preserve">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4887659"/>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sidR="007F690C">
        <w:rPr>
          <w:lang w:eastAsia="ca-ES"/>
        </w:rPr>
        <w:t>S</w:t>
      </w:r>
      <w:r>
        <w:rPr>
          <w:lang w:eastAsia="ca-ES"/>
        </w:rPr>
        <w:t>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Criteris_per_la"/>
      <w:bookmarkStart w:id="55" w:name="_Toc384887660"/>
      <w:bookmarkEnd w:id="5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 xml:space="preserve">aplica un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w:t>
      </w:r>
      <w:r w:rsidR="00D64FA0">
        <w:rPr>
          <w:lang w:eastAsia="ca-ES"/>
        </w:rPr>
        <w:t xml:space="preserve">oteca interna de plantilles de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AA171F" w:rsidRDefault="00AA171F" w:rsidP="007E479D"/>
    <w:p w:rsidR="00AA171F" w:rsidRDefault="00AA171F" w:rsidP="007E479D">
      <w:r>
        <w:t>En cas que carreguem estudis de diferents modalitats</w:t>
      </w:r>
      <w:r w:rsidR="00D276F8">
        <w:t xml:space="preserve">, s’aplicarà el millor </w:t>
      </w:r>
      <w:proofErr w:type="spellStart"/>
      <w:r w:rsidR="00D276F8">
        <w:t>Hanging</w:t>
      </w:r>
      <w:proofErr w:type="spellEnd"/>
      <w:r w:rsidR="00D276F8">
        <w:t xml:space="preserve"> Protocol d’aquelles modalitats que ho tinguin com a distribució preferent. En cas que no tinguem </w:t>
      </w:r>
      <w:proofErr w:type="spellStart"/>
      <w:r w:rsidR="00D276F8">
        <w:t>Hanging</w:t>
      </w:r>
      <w:proofErr w:type="spellEnd"/>
      <w:r w:rsidR="00D276F8">
        <w:t xml:space="preserve"> Protocols, la distribució automàtica aplicada serà el resultat de la combinació de les configuracions de distribució automàtica de cada modalitat. Els criteris per combinar les propietats de les configuracions de distribució automàtica seran els següents: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rsidR="00D276F8" w:rsidRDefault="00D276F8" w:rsidP="00D276F8">
      <w:pPr>
        <w:rPr>
          <w:lang w:eastAsia="ca-ES"/>
        </w:rPr>
      </w:pPr>
      <w:r>
        <w:rPr>
          <w:lang w:eastAsia="ca-ES"/>
        </w:rPr>
        <w:t xml:space="preserve">- S’inclouran tots els criteris d’exclusió que </w:t>
      </w:r>
      <w:r w:rsidR="006810CB">
        <w:rPr>
          <w:lang w:eastAsia="ca-ES"/>
        </w:rPr>
        <w:t xml:space="preserve">s’hagin inclòs </w:t>
      </w:r>
      <w:r>
        <w:rPr>
          <w:lang w:eastAsia="ca-ES"/>
        </w:rPr>
        <w:t xml:space="preserve">en </w:t>
      </w:r>
      <w:r w:rsidR="006810CB">
        <w:rPr>
          <w:lang w:eastAsia="ca-ES"/>
        </w:rPr>
        <w:t>cada configuració.</w:t>
      </w:r>
    </w:p>
    <w:p w:rsidR="002A581E" w:rsidRPr="0093610C" w:rsidRDefault="00A751E8" w:rsidP="002A581E">
      <w:pPr>
        <w:pStyle w:val="Ttulo3"/>
      </w:pPr>
      <w:bookmarkStart w:id="56" w:name="_Distribució_dels_visors"/>
      <w:bookmarkStart w:id="57" w:name="_Toc384887661"/>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4887662"/>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6810CB" w:rsidRPr="006810CB" w:rsidRDefault="00444616" w:rsidP="002A581E">
      <w:pPr>
        <w:rPr>
          <w:rFonts w:eastAsia="Times New Roman"/>
        </w:rPr>
      </w:pPr>
      <w:r>
        <w:rPr>
          <w:rStyle w:val="Textoennegrita"/>
        </w:rPr>
        <w:t xml:space="preserve">- </w:t>
      </w:r>
      <w:r w:rsidR="002A581E" w:rsidRPr="0093610C">
        <w:rPr>
          <w:rStyle w:val="Textoennegrita"/>
        </w:rPr>
        <w:t>Distribucions</w:t>
      </w:r>
      <w:r w:rsidR="00A4453B">
        <w:rPr>
          <w:rStyle w:val="Textoennegrita"/>
        </w:rPr>
        <w:t xml:space="preserve"> amb </w:t>
      </w:r>
      <w:proofErr w:type="spellStart"/>
      <w:r w:rsidR="00A4453B">
        <w:rPr>
          <w:rStyle w:val="Textoennegrita"/>
        </w:rPr>
        <w:t>H</w:t>
      </w:r>
      <w:r w:rsidR="00A751E8">
        <w:rPr>
          <w:rStyle w:val="Textoennegrita"/>
        </w:rPr>
        <w:t>anging</w:t>
      </w:r>
      <w:proofErr w:type="spellEnd"/>
      <w:r w:rsidR="00A751E8">
        <w:rPr>
          <w:rStyle w:val="Textoennegrita"/>
        </w:rPr>
        <w:t xml:space="preserve"> </w:t>
      </w:r>
      <w:r w:rsidR="00A4453B">
        <w:rPr>
          <w:rStyle w:val="Textoennegrita"/>
        </w:rPr>
        <w:t>P</w:t>
      </w:r>
      <w:r w:rsidR="00A751E8">
        <w:rPr>
          <w:rStyle w:val="Textoennegrita"/>
        </w:rPr>
        <w:t>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A4453B">
          <w:rPr>
            <w:rStyle w:val="Hipervnculo"/>
            <w:rFonts w:eastAsia="Verdana"/>
          </w:rPr>
          <w:t>H</w:t>
        </w:r>
        <w:r w:rsidR="009F27FC" w:rsidRPr="009F27FC">
          <w:rPr>
            <w:rStyle w:val="Hipervnculo"/>
            <w:rFonts w:eastAsia="Verdana"/>
          </w:rPr>
          <w:t>anging</w:t>
        </w:r>
        <w:proofErr w:type="spellEnd"/>
        <w:r w:rsidR="009F27FC" w:rsidRPr="009F27FC">
          <w:rPr>
            <w:rStyle w:val="Hipervnculo"/>
            <w:rFonts w:eastAsia="Verdana"/>
          </w:rPr>
          <w:t xml:space="preserve"> </w:t>
        </w:r>
        <w:r w:rsidR="00A4453B">
          <w:rPr>
            <w:rStyle w:val="Hipervnculo"/>
            <w:rFonts w:eastAsia="Verdana"/>
          </w:rPr>
          <w:t>P</w:t>
        </w:r>
        <w:r w:rsidR="009F27FC" w:rsidRPr="009F27FC">
          <w:rPr>
            <w:rStyle w:val="Hipervnculo"/>
            <w:rFonts w:eastAsia="Verdana"/>
          </w:rPr>
          <w:t>rotocols</w:t>
        </w:r>
      </w:hyperlink>
      <w:r w:rsidR="009F27FC">
        <w:rPr>
          <w:rFonts w:eastAsia="Times New Roman"/>
        </w:rPr>
        <w:t xml:space="preserve"> candidats, permet escollir quin volem aplicar.</w:t>
      </w: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2A581E" w:rsidRPr="0093610C" w:rsidRDefault="002A581E" w:rsidP="002A581E">
      <w:r w:rsidRPr="0093610C">
        <w:rPr>
          <w:rStyle w:val="Textoennegrita"/>
        </w:rPr>
        <w:lastRenderedPageBreak/>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A751E8" w:rsidRDefault="00A751E8" w:rsidP="00C32753">
            <w:pPr>
              <w:pStyle w:val="Icones"/>
            </w:pPr>
          </w:p>
          <w:p w:rsidR="006810CB" w:rsidRDefault="006810CB"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316F63B1" wp14:editId="195043B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3743533F" wp14:editId="2CDD6A7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A4453B">
        <w:rPr>
          <w:rStyle w:val="Textoennegrita"/>
        </w:rPr>
        <w:t xml:space="preserve">amb </w:t>
      </w:r>
      <w:proofErr w:type="spellStart"/>
      <w:r w:rsidR="00A4453B">
        <w:rPr>
          <w:rStyle w:val="Textoennegrita"/>
        </w:rPr>
        <w:t>Hanging</w:t>
      </w:r>
      <w:proofErr w:type="spellEnd"/>
      <w:r w:rsidR="00A4453B">
        <w:rPr>
          <w:rStyle w:val="Textoennegrita"/>
        </w:rPr>
        <w:t xml:space="preserve"> P</w:t>
      </w:r>
      <w:r w:rsidR="009F27FC">
        <w:rPr>
          <w:rStyle w:val="Textoennegrita"/>
        </w:rPr>
        <w:t>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13478" cy="291438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2992"/>
                    <a:stretch/>
                  </pic:blipFill>
                  <pic:spPr bwMode="auto">
                    <a:xfrm>
                      <a:off x="0" y="0"/>
                      <a:ext cx="4320000" cy="2918792"/>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jc w:val="cente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6810CB" w:rsidRDefault="006810CB" w:rsidP="002A581E">
      <w:pPr>
        <w:jc w:val="cente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6810CB" w:rsidRDefault="006810CB"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lastRenderedPageBreak/>
        <w:drawing>
          <wp:inline distT="0" distB="0" distL="0" distR="0" wp14:anchorId="38757D01" wp14:editId="0E495101">
            <wp:extent cx="4318266" cy="29319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2563"/>
                    <a:stretch/>
                  </pic:blipFill>
                  <pic:spPr bwMode="auto">
                    <a:xfrm>
                      <a:off x="0" y="0"/>
                      <a:ext cx="4320000" cy="2933159"/>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A4453B">
        <w:rPr>
          <w:rStyle w:val="Textoennegrita"/>
        </w:rPr>
        <w:t>Hanging</w:t>
      </w:r>
      <w:proofErr w:type="spellEnd"/>
      <w:r w:rsidR="00A4453B">
        <w:rPr>
          <w:rStyle w:val="Textoennegrita"/>
        </w:rPr>
        <w:t xml:space="preserve"> P</w:t>
      </w:r>
      <w:r w:rsidR="009F27FC">
        <w:rPr>
          <w:rStyle w:val="Textoennegri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A4453B">
        <w:rPr>
          <w:rFonts w:eastAsia="Times New Roman"/>
        </w:rPr>
        <w:t xml:space="preserve"> Selecció d'un </w:t>
      </w:r>
      <w:proofErr w:type="spellStart"/>
      <w:r w:rsidR="00A4453B">
        <w:rPr>
          <w:rFonts w:eastAsia="Times New Roman"/>
        </w:rPr>
        <w:t>Hanging</w:t>
      </w:r>
      <w:proofErr w:type="spellEnd"/>
      <w:r w:rsidR="00A4453B">
        <w:rPr>
          <w:rFonts w:eastAsia="Times New Roman"/>
        </w:rPr>
        <w:t xml:space="preserve"> P</w:t>
      </w:r>
      <w:r w:rsidR="002A581E" w:rsidRPr="0093610C">
        <w:rPr>
          <w:rFonts w:eastAsia="Times New Roman"/>
        </w:rPr>
        <w:t>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84887663"/>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3" w:name="_Toc384887664"/>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84887665"/>
      <w:r>
        <w:lastRenderedPageBreak/>
        <w:t>Eines de manipulació d’imatge</w:t>
      </w:r>
      <w:bookmarkEnd w:id="66"/>
    </w:p>
    <w:p w:rsidR="007C6107" w:rsidRPr="0093610C" w:rsidRDefault="007C6107" w:rsidP="00AA485F">
      <w:pPr>
        <w:pStyle w:val="Ttulo3"/>
      </w:pPr>
      <w:bookmarkStart w:id="67" w:name="_Scroll_1"/>
      <w:bookmarkStart w:id="68" w:name="_Toc289857408"/>
      <w:bookmarkStart w:id="69" w:name="_Toc384887666"/>
      <w:bookmarkEnd w:id="67"/>
      <w:proofErr w:type="spellStart"/>
      <w:r w:rsidRPr="0093610C">
        <w:t>S</w:t>
      </w:r>
      <w:bookmarkStart w:id="70" w:name="slicing"/>
      <w:bookmarkEnd w:id="70"/>
      <w:r w:rsidRPr="0093610C">
        <w:t>croll</w:t>
      </w:r>
      <w:bookmarkEnd w:id="68"/>
      <w:bookmarkEnd w:id="6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84887667"/>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84887668"/>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p>
    <w:p w:rsidR="007C6107" w:rsidRDefault="007C6107" w:rsidP="00AA485F">
      <w:pPr>
        <w:pStyle w:val="Ttulo3"/>
      </w:pPr>
      <w:bookmarkStart w:id="80" w:name="_Zoom_focalitzat"/>
      <w:bookmarkStart w:id="81" w:name="_Lupa"/>
      <w:bookmarkStart w:id="82" w:name="_Ref315252150"/>
      <w:bookmarkStart w:id="83" w:name="_Ref315252380"/>
      <w:bookmarkStart w:id="84" w:name="_Toc384887669"/>
      <w:bookmarkEnd w:id="80"/>
      <w:bookmarkEnd w:id="81"/>
      <w:r>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84887670"/>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84887671"/>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Selecció_de_finestres_1"/>
      <w:bookmarkStart w:id="91" w:name="_Toc289857433"/>
      <w:bookmarkStart w:id="92" w:name="_Toc384887672"/>
      <w:bookmarkStart w:id="93" w:name="_Toc289857422"/>
      <w:bookmarkEnd w:id="90"/>
      <w:r w:rsidRPr="0093610C">
        <w:lastRenderedPageBreak/>
        <w:t xml:space="preserve">Selecció de finestres </w:t>
      </w:r>
      <w:bookmarkEnd w:id="91"/>
      <w:r w:rsidR="00BF716F">
        <w:t>predeterminades</w:t>
      </w:r>
      <w:bookmarkEnd w:id="9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4" w:name="_Finestres_definides_personalitzades"/>
      <w:bookmarkStart w:id="95" w:name="_Toc289857434"/>
      <w:bookmarkEnd w:id="94"/>
    </w:p>
    <w:p w:rsidR="00CA4806" w:rsidRPr="0093610C" w:rsidRDefault="00CA4806" w:rsidP="006D7C2E">
      <w:pPr>
        <w:pStyle w:val="Ttulo3"/>
      </w:pPr>
      <w:bookmarkStart w:id="96" w:name="_Finestres_definides_personalitzades_1"/>
      <w:bookmarkStart w:id="97" w:name="_Toc384887673"/>
      <w:bookmarkEnd w:id="96"/>
      <w:r w:rsidRPr="0093610C">
        <w:t>Finestres definides personalitzades</w:t>
      </w:r>
      <w:bookmarkEnd w:id="95"/>
      <w:bookmarkEnd w:id="97"/>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D55F34"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8" w:name="_Selecció_de_funcions"/>
      <w:bookmarkStart w:id="99" w:name="_Toc384887674"/>
      <w:bookmarkStart w:id="100" w:name="_Toc289857427"/>
      <w:bookmarkEnd w:id="98"/>
      <w:r>
        <w:t>Selecció de funcions de color</w:t>
      </w:r>
      <w:bookmarkEnd w:id="99"/>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1" w:name="_Toc384887675"/>
      <w:r w:rsidRPr="0093610C">
        <w:t>I</w:t>
      </w:r>
      <w:bookmarkStart w:id="102" w:name="invertir"/>
      <w:bookmarkEnd w:id="102"/>
      <w:r w:rsidRPr="0093610C">
        <w:t>nvertir colors</w:t>
      </w:r>
      <w:bookmarkEnd w:id="100"/>
      <w:bookmarkEnd w:id="10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3" w:name="_Toc384887676"/>
      <w:r>
        <w:t>Canvi d’orientació</w:t>
      </w:r>
      <w:bookmarkEnd w:id="103"/>
    </w:p>
    <w:p w:rsidR="007C6107" w:rsidRPr="0093610C" w:rsidRDefault="00AB7B76" w:rsidP="006F334C">
      <w:pPr>
        <w:pStyle w:val="Ttulo4"/>
      </w:pPr>
      <w:bookmarkStart w:id="104" w:name="flip-vertical"/>
      <w:bookmarkStart w:id="105" w:name="_Toc384887677"/>
      <w:bookmarkEnd w:id="93"/>
      <w:bookmarkEnd w:id="104"/>
      <w:r>
        <w:t>Inversió</w:t>
      </w:r>
      <w:r w:rsidR="009A6D56">
        <w:t xml:space="preserve"> d’imatge</w:t>
      </w:r>
      <w:bookmarkEnd w:id="10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6" w:name="_Rotació_d’imatge"/>
      <w:bookmarkStart w:id="107" w:name="_Toc289857424"/>
      <w:bookmarkStart w:id="108" w:name="_Toc384887678"/>
      <w:bookmarkEnd w:id="106"/>
      <w:r w:rsidRPr="0093610C">
        <w:t>R</w:t>
      </w:r>
      <w:bookmarkStart w:id="109" w:name="rotació-en-sentit-horari"/>
      <w:bookmarkEnd w:id="109"/>
      <w:r w:rsidRPr="0093610C">
        <w:t xml:space="preserve">otació </w:t>
      </w:r>
      <w:r w:rsidR="005F737D">
        <w:t>d’imatge</w:t>
      </w:r>
      <w:bookmarkEnd w:id="107"/>
      <w:bookmarkEnd w:id="108"/>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oennegrita"/>
        </w:rPr>
      </w:pPr>
      <w:r w:rsidRPr="0093610C">
        <w:rPr>
          <w:rStyle w:val="Textoennegri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0" w:name="_Toc289857426"/>
      <w:bookmarkStart w:id="111" w:name="_Toc384887679"/>
      <w:r w:rsidRPr="0093610C">
        <w:t>R</w:t>
      </w:r>
      <w:bookmarkStart w:id="112" w:name="reestablir-un-visor"/>
      <w:bookmarkEnd w:id="112"/>
      <w:r w:rsidRPr="0093610C">
        <w:t>establir a l’estat inicial</w:t>
      </w:r>
      <w:bookmarkEnd w:id="110"/>
      <w:bookmarkEnd w:id="11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3" w:name="canvi-de-finestres-definides"/>
      <w:bookmarkStart w:id="114" w:name="_Selecció_de_finestres"/>
      <w:bookmarkStart w:id="115" w:name="_Gestió_de_capes"/>
      <w:bookmarkStart w:id="116" w:name="_Toc384887680"/>
      <w:bookmarkStart w:id="117" w:name="_Toc289857436"/>
      <w:bookmarkEnd w:id="113"/>
      <w:bookmarkEnd w:id="114"/>
      <w:bookmarkEnd w:id="115"/>
      <w:r>
        <w:lastRenderedPageBreak/>
        <w:t>Gestió de capes d’</w:t>
      </w:r>
      <w:r w:rsidR="00DD0A93" w:rsidRPr="0093610C">
        <w:t>informació</w:t>
      </w:r>
      <w:bookmarkEnd w:id="116"/>
      <w:r w:rsidR="00DD0A93" w:rsidRPr="0093610C">
        <w:t xml:space="preserve"> </w:t>
      </w:r>
      <w:bookmarkEnd w:id="117"/>
    </w:p>
    <w:p w:rsidR="000A26B1" w:rsidRPr="000A26B1" w:rsidRDefault="000A26B1" w:rsidP="000A26B1">
      <w:pPr>
        <w:pStyle w:val="Ttulo4"/>
      </w:pPr>
      <w:bookmarkStart w:id="118" w:name="_Informació_textual"/>
      <w:bookmarkStart w:id="119" w:name="_Toc384887681"/>
      <w:bookmarkEnd w:id="118"/>
      <w:r>
        <w:t>Informació textual</w:t>
      </w:r>
      <w:bookmarkEnd w:id="119"/>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1" w:name="_Toc384887682"/>
      <w:proofErr w:type="spellStart"/>
      <w:r w:rsidRPr="00221DED">
        <w:t>Overlays</w:t>
      </w:r>
      <w:bookmarkEnd w:id="121"/>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4887683"/>
      <w:proofErr w:type="spellStart"/>
      <w:r>
        <w:t>Shutters</w:t>
      </w:r>
      <w:bookmarkEnd w:id="122"/>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3" w:name="_Toc289857428"/>
      <w:bookmarkStart w:id="124" w:name="_Toc384887684"/>
      <w:bookmarkEnd w:id="120"/>
      <w:r w:rsidRPr="0093610C">
        <w:lastRenderedPageBreak/>
        <w:t>C</w:t>
      </w:r>
      <w:bookmarkStart w:id="125" w:name="captura-de-pantalla"/>
      <w:bookmarkEnd w:id="125"/>
      <w:r w:rsidRPr="0093610C">
        <w:t>aptura de pantalla</w:t>
      </w:r>
      <w:bookmarkEnd w:id="123"/>
      <w:bookmarkEnd w:id="124"/>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6" w:name="_Exportar_imatges_DICOM"/>
      <w:bookmarkStart w:id="127" w:name="_Toc289857429"/>
      <w:bookmarkStart w:id="128" w:name="_Ref315172865"/>
      <w:bookmarkStart w:id="129" w:name="_Ref315172871"/>
      <w:bookmarkStart w:id="130" w:name="_Toc384887685"/>
      <w:bookmarkEnd w:id="126"/>
      <w:r w:rsidRPr="0093610C">
        <w:lastRenderedPageBreak/>
        <w:t>Exportar imatges DICOM</w:t>
      </w:r>
      <w:bookmarkEnd w:id="127"/>
      <w:bookmarkEnd w:id="128"/>
      <w:bookmarkEnd w:id="129"/>
      <w:bookmarkEnd w:id="13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30"/>
      <w:r>
        <w:br w:type="page"/>
      </w:r>
    </w:p>
    <w:p w:rsidR="00AA2B28" w:rsidRDefault="008E1B6D" w:rsidP="00113B48">
      <w:pPr>
        <w:pStyle w:val="Ttulo2"/>
        <w:numPr>
          <w:ilvl w:val="1"/>
          <w:numId w:val="1"/>
        </w:numPr>
      </w:pPr>
      <w:bookmarkStart w:id="132" w:name="_Toc384887686"/>
      <w:bookmarkEnd w:id="131"/>
      <w:r>
        <w:lastRenderedPageBreak/>
        <w:t>Ei</w:t>
      </w:r>
      <w:r w:rsidR="00AA2B28">
        <w:t>nes de mesura</w:t>
      </w:r>
      <w:bookmarkEnd w:id="132"/>
    </w:p>
    <w:p w:rsidR="00AA2B28" w:rsidRPr="0093610C" w:rsidRDefault="00AA2B28" w:rsidP="00AA2B28">
      <w:pPr>
        <w:pStyle w:val="Ttulo3"/>
      </w:pPr>
      <w:bookmarkStart w:id="133" w:name="_Toc289857417"/>
      <w:bookmarkStart w:id="134" w:name="_Toc384887687"/>
      <w:r w:rsidRPr="0093610C">
        <w:t>D</w:t>
      </w:r>
      <w:bookmarkStart w:id="135" w:name="distància"/>
      <w:bookmarkEnd w:id="135"/>
      <w:r w:rsidRPr="0093610C">
        <w:t>istància</w:t>
      </w:r>
      <w:bookmarkEnd w:id="133"/>
      <w:bookmarkEnd w:id="13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6" w:name="_Toc289857418"/>
      <w:r>
        <w:br w:type="page"/>
      </w:r>
    </w:p>
    <w:p w:rsidR="00AA2B28" w:rsidRDefault="00AA2B28" w:rsidP="00AA2B28">
      <w:pPr>
        <w:pStyle w:val="Ttulo3"/>
      </w:pPr>
      <w:bookmarkStart w:id="137" w:name="_Distància_perpendicular"/>
      <w:bookmarkStart w:id="138" w:name="_Toc384887688"/>
      <w:bookmarkEnd w:id="137"/>
      <w:r>
        <w:lastRenderedPageBreak/>
        <w:t>TA-GT</w:t>
      </w:r>
      <w:bookmarkEnd w:id="138"/>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9" w:name="_Toc384887689"/>
      <w:r w:rsidRPr="0093610C">
        <w:lastRenderedPageBreak/>
        <w:t>A</w:t>
      </w:r>
      <w:bookmarkStart w:id="140" w:name="angle"/>
      <w:bookmarkEnd w:id="140"/>
      <w:r w:rsidRPr="0093610C">
        <w:t>ngle</w:t>
      </w:r>
      <w:bookmarkEnd w:id="136"/>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19"/>
      <w:r>
        <w:br w:type="page"/>
      </w:r>
    </w:p>
    <w:p w:rsidR="00AA2B28" w:rsidRPr="0093610C" w:rsidRDefault="00AA2B28" w:rsidP="00AA2B28">
      <w:pPr>
        <w:pStyle w:val="Ttulo3"/>
      </w:pPr>
      <w:bookmarkStart w:id="142" w:name="_Toc384887690"/>
      <w:r w:rsidRPr="0093610C">
        <w:lastRenderedPageBreak/>
        <w:t>A</w:t>
      </w:r>
      <w:bookmarkStart w:id="143" w:name="angle-obert"/>
      <w:bookmarkEnd w:id="143"/>
      <w:r w:rsidRPr="0093610C">
        <w:t>ngle obert</w:t>
      </w:r>
      <w:bookmarkEnd w:id="141"/>
      <w:bookmarkEnd w:id="14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Toc289857420"/>
      <w:r>
        <w:br w:type="page"/>
      </w:r>
    </w:p>
    <w:p w:rsidR="0098000D" w:rsidRDefault="0098000D" w:rsidP="00AA2B28">
      <w:pPr>
        <w:pStyle w:val="Ttulo3"/>
      </w:pPr>
      <w:bookmarkStart w:id="145" w:name="_ROI_el_líptica_1"/>
      <w:bookmarkStart w:id="146" w:name="_Regions_d’interès_(ROI)"/>
      <w:bookmarkStart w:id="147" w:name="_Toc384887691"/>
      <w:bookmarkStart w:id="148" w:name="_Toc289857415"/>
      <w:bookmarkEnd w:id="145"/>
      <w:bookmarkEnd w:id="146"/>
      <w:r>
        <w:lastRenderedPageBreak/>
        <w:t>Regions d’interès (ROI)</w:t>
      </w:r>
      <w:bookmarkEnd w:id="147"/>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9" w:name="_ROI_el_líptica_2"/>
      <w:bookmarkStart w:id="150" w:name="_Toc384887692"/>
      <w:bookmarkEnd w:id="149"/>
      <w:r w:rsidRPr="0093610C">
        <w:t>ROI el·líptica</w:t>
      </w:r>
      <w:bookmarkEnd w:id="148"/>
      <w:bookmarkEnd w:id="150"/>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1" w:name="_ROI_Màgica"/>
      <w:bookmarkStart w:id="152" w:name="_ROI_Poligonal"/>
      <w:bookmarkStart w:id="153" w:name="_Toc289857416"/>
      <w:bookmarkStart w:id="154" w:name="_Toc384887693"/>
      <w:bookmarkEnd w:id="151"/>
      <w:bookmarkEnd w:id="152"/>
      <w:r w:rsidRPr="0093610C">
        <w:lastRenderedPageBreak/>
        <w:t>R</w:t>
      </w:r>
      <w:bookmarkStart w:id="155" w:name="roi"/>
      <w:bookmarkEnd w:id="155"/>
      <w:r w:rsidRPr="0093610C">
        <w:t>OI</w:t>
      </w:r>
      <w:bookmarkEnd w:id="153"/>
      <w:r w:rsidR="00100F47">
        <w:t xml:space="preserve"> Poligonal</w:t>
      </w:r>
      <w:bookmarkEnd w:id="154"/>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ROI_el_líptica"/>
      <w:bookmarkStart w:id="157" w:name="_Cercle"/>
      <w:bookmarkEnd w:id="156"/>
      <w:bookmarkEnd w:id="157"/>
      <w:r>
        <w:br w:type="page"/>
      </w:r>
    </w:p>
    <w:p w:rsidR="00DD6A54" w:rsidRDefault="00DD6A54" w:rsidP="002B2E3E">
      <w:pPr>
        <w:pStyle w:val="Ttulo4"/>
      </w:pPr>
      <w:bookmarkStart w:id="158" w:name="_ROI_Màgica_1"/>
      <w:bookmarkStart w:id="159" w:name="_Toc384887694"/>
      <w:bookmarkEnd w:id="158"/>
      <w:r>
        <w:lastRenderedPageBreak/>
        <w:t>ROI Màgica</w:t>
      </w:r>
      <w:bookmarkEnd w:id="15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0" w:name="_Cercle_1"/>
      <w:bookmarkStart w:id="161" w:name="_Toc384887695"/>
      <w:bookmarkEnd w:id="160"/>
      <w:r w:rsidRPr="00B54BDF">
        <w:t>Cercle</w:t>
      </w:r>
      <w:bookmarkEnd w:id="161"/>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2" w:name="_Toc384887696"/>
      <w:r w:rsidRPr="0093610C">
        <w:t>E</w:t>
      </w:r>
      <w:bookmarkStart w:id="163" w:name="borrar"/>
      <w:bookmarkEnd w:id="163"/>
      <w:r w:rsidRPr="0093610C">
        <w:t>sborrar</w:t>
      </w:r>
      <w:bookmarkEnd w:id="144"/>
      <w:bookmarkEnd w:id="16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4" w:name="_Toc384887697"/>
      <w:r>
        <w:t>Consideracions sobre mesures geomètriques</w:t>
      </w:r>
      <w:bookmarkEnd w:id="164"/>
    </w:p>
    <w:p w:rsidR="00FF4676" w:rsidRDefault="00FF4676" w:rsidP="00FF4676">
      <w:pPr>
        <w:pStyle w:val="Ttulo4"/>
      </w:pPr>
      <w:bookmarkStart w:id="165" w:name="_Toc384887698"/>
      <w:r>
        <w:t>Unitats i tipus de mesures</w:t>
      </w:r>
      <w:bookmarkEnd w:id="165"/>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6" w:name="_Visualització_Avançada"/>
            <w:bookmarkEnd w:id="166"/>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7" w:name="_Toc384887699"/>
      <w:r w:rsidRPr="00F0551C">
        <w:rPr>
          <w:lang w:eastAsia="ca-ES"/>
        </w:rPr>
        <w:t>Mesures en píxels</w:t>
      </w:r>
      <w:bookmarkEnd w:id="167"/>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8" w:name="_Toc384887700"/>
      <w:r w:rsidRPr="00F0551C">
        <w:rPr>
          <w:lang w:eastAsia="ca-ES"/>
        </w:rPr>
        <w:lastRenderedPageBreak/>
        <w:t>Mesures en mil·límetres</w:t>
      </w:r>
      <w:bookmarkEnd w:id="168"/>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9" w:name="_Toc384887701"/>
      <w:r w:rsidRPr="00157448">
        <w:t>Prevalença de mesures</w:t>
      </w:r>
      <w:bookmarkEnd w:id="169"/>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0" w:name="_Nivell_de_detall"/>
      <w:bookmarkStart w:id="171" w:name="_Toc384887702"/>
      <w:bookmarkEnd w:id="170"/>
      <w:r>
        <w:lastRenderedPageBreak/>
        <w:t>Nivell de detall de les mesures</w:t>
      </w:r>
      <w:bookmarkEnd w:id="171"/>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2" w:name="_Visualització_Avançada_1"/>
      <w:bookmarkStart w:id="173" w:name="_Toc384887703"/>
      <w:bookmarkEnd w:id="172"/>
      <w:r>
        <w:lastRenderedPageBreak/>
        <w:t>Visualització Avançada</w:t>
      </w:r>
      <w:bookmarkEnd w:id="173"/>
    </w:p>
    <w:p w:rsidR="007C6107" w:rsidRPr="0093610C" w:rsidRDefault="007C6107" w:rsidP="007C6107">
      <w:pPr>
        <w:pStyle w:val="Ttulo2"/>
        <w:numPr>
          <w:ilvl w:val="1"/>
          <w:numId w:val="1"/>
        </w:numPr>
      </w:pPr>
      <w:bookmarkStart w:id="174" w:name="_Toc384887704"/>
      <w:bookmarkStart w:id="175" w:name="_Toc289857403"/>
      <w:r w:rsidRPr="0093610C">
        <w:t>R</w:t>
      </w:r>
      <w:bookmarkStart w:id="176" w:name="reconstruccions"/>
      <w:bookmarkEnd w:id="176"/>
      <w:r w:rsidRPr="0093610C">
        <w:t>econstruccions</w:t>
      </w:r>
      <w:bookmarkEnd w:id="17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7" w:name="_Toc384887705"/>
      <w:r w:rsidRPr="0093610C">
        <w:t>T</w:t>
      </w:r>
      <w:bookmarkStart w:id="178" w:name="thick-slab"/>
      <w:bookmarkEnd w:id="178"/>
      <w:r w:rsidRPr="0093610C">
        <w:t>hick Slab</w:t>
      </w:r>
      <w:bookmarkEnd w:id="17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9" w:name="_Línies_de_referència"/>
      <w:bookmarkEnd w:id="179"/>
      <w:r>
        <w:br w:type="page"/>
      </w:r>
    </w:p>
    <w:p w:rsidR="007C6107" w:rsidRPr="0093610C" w:rsidRDefault="007C6107" w:rsidP="007C6107">
      <w:pPr>
        <w:pStyle w:val="Ttulo2"/>
        <w:numPr>
          <w:ilvl w:val="1"/>
          <w:numId w:val="1"/>
        </w:numPr>
      </w:pPr>
      <w:bookmarkStart w:id="180" w:name="_Línies_de_referència_1"/>
      <w:bookmarkStart w:id="181" w:name="_Toc289857431"/>
      <w:bookmarkStart w:id="182" w:name="_Toc384887706"/>
      <w:bookmarkEnd w:id="180"/>
      <w:r w:rsidRPr="0093610C">
        <w:lastRenderedPageBreak/>
        <w:t>Línies de referència</w:t>
      </w:r>
      <w:bookmarkEnd w:id="181"/>
      <w:bookmarkEnd w:id="18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2"/>
      <w:r>
        <w:br w:type="page"/>
      </w:r>
    </w:p>
    <w:p w:rsidR="007C6107" w:rsidRPr="0093610C" w:rsidRDefault="007C6107" w:rsidP="007C6107">
      <w:pPr>
        <w:pStyle w:val="Ttulo2"/>
        <w:numPr>
          <w:ilvl w:val="1"/>
          <w:numId w:val="1"/>
        </w:numPr>
      </w:pPr>
      <w:bookmarkStart w:id="184" w:name="_Toc384887707"/>
      <w:r w:rsidRPr="0093610C">
        <w:lastRenderedPageBreak/>
        <w:t>C</w:t>
      </w:r>
      <w:bookmarkStart w:id="185" w:name="cursor-3d"/>
      <w:bookmarkEnd w:id="185"/>
      <w:r w:rsidRPr="0093610C">
        <w:t>ursor 3D</w:t>
      </w:r>
      <w:bookmarkEnd w:id="183"/>
      <w:bookmarkEnd w:id="18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6" w:name="_Toc384887708"/>
      <w:r w:rsidRPr="0093610C">
        <w:lastRenderedPageBreak/>
        <w:t>V</w:t>
      </w:r>
      <w:bookmarkStart w:id="187" w:name="video"/>
      <w:bookmarkEnd w:id="187"/>
      <w:r w:rsidRPr="0093610C">
        <w:t>ídeo</w:t>
      </w:r>
      <w:bookmarkEnd w:id="18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8" w:name="_Informació_de_vòxel"/>
      <w:bookmarkStart w:id="189" w:name="_Toc384887709"/>
      <w:bookmarkEnd w:id="188"/>
      <w:r w:rsidRPr="0093610C">
        <w:t>I</w:t>
      </w:r>
      <w:bookmarkStart w:id="190" w:name="informació-vòxel"/>
      <w:bookmarkEnd w:id="190"/>
      <w:r>
        <w:t>nformació de</w:t>
      </w:r>
      <w:r w:rsidRPr="0093610C">
        <w:t xml:space="preserve"> v</w:t>
      </w:r>
      <w:r>
        <w:t>ò</w:t>
      </w:r>
      <w:r w:rsidRPr="0093610C">
        <w:t>xel</w:t>
      </w:r>
      <w:bookmarkEnd w:id="189"/>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1" w:name="_Toc384887710"/>
      <w:r w:rsidRPr="0093610C">
        <w:t>I</w:t>
      </w:r>
      <w:bookmarkStart w:id="192" w:name="informació-dicom"/>
      <w:bookmarkEnd w:id="192"/>
      <w:r w:rsidRPr="0093610C">
        <w:t>nformació DICOM</w:t>
      </w:r>
      <w:bookmarkEnd w:id="19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3" w:name="_Sincronització_manual_1"/>
      <w:bookmarkStart w:id="194" w:name="_Toc384887711"/>
      <w:bookmarkEnd w:id="193"/>
      <w:r w:rsidRPr="00B25411">
        <w:lastRenderedPageBreak/>
        <w:t>S</w:t>
      </w:r>
      <w:bookmarkStart w:id="195" w:name="sincronització"/>
      <w:bookmarkEnd w:id="195"/>
      <w:r w:rsidRPr="00B25411">
        <w:t>incronització</w:t>
      </w:r>
      <w:r>
        <w:t xml:space="preserve"> manual</w:t>
      </w:r>
      <w:bookmarkEnd w:id="194"/>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6" w:name="_Toc289857439"/>
    </w:p>
    <w:p w:rsidR="004416D8" w:rsidRDefault="004416D8" w:rsidP="004416D8">
      <w:pPr>
        <w:pStyle w:val="Ttulo2"/>
      </w:pPr>
      <w:bookmarkStart w:id="197" w:name="_Sincronització_manual_de"/>
      <w:bookmarkStart w:id="198" w:name="_Toc384887712"/>
      <w:bookmarkEnd w:id="197"/>
      <w:r>
        <w:t>Sincronització manual de tots els visors</w:t>
      </w:r>
      <w:bookmarkEnd w:id="198"/>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9" w:name="_Desactivar_la_sincronització"/>
      <w:bookmarkStart w:id="200" w:name="_Toc384887713"/>
      <w:bookmarkEnd w:id="199"/>
      <w:r>
        <w:lastRenderedPageBreak/>
        <w:t>Desactivar la sincronització manual de tots els visors</w:t>
      </w:r>
      <w:bookmarkEnd w:id="200"/>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1" w:name="_Sincronització_automàtica"/>
      <w:bookmarkStart w:id="202" w:name="_Toc384887714"/>
      <w:bookmarkEnd w:id="201"/>
      <w:r>
        <w:t>Sincronització automàtica</w:t>
      </w:r>
      <w:bookmarkEnd w:id="20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proofErr w:type="spellStart"/>
      <w:r>
        <w:rPr>
          <w:sz w:val="18"/>
        </w:rPr>
        <w:t>Sinc</w:t>
      </w:r>
      <w:proofErr w:type="spellEnd"/>
      <w:r>
        <w:rPr>
          <w:sz w:val="18"/>
        </w:rPr>
        <w:t>. Auto.</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3" w:name="_Propagació"/>
      <w:bookmarkStart w:id="204" w:name="_Toc384887715"/>
      <w:bookmarkEnd w:id="203"/>
      <w:r>
        <w:t>Propagació</w:t>
      </w:r>
      <w:bookmarkEnd w:id="196"/>
      <w:bookmarkEnd w:id="204"/>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5"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w:t>
      </w:r>
      <w:r w:rsidR="00161CE0">
        <w:t xml:space="preserve">i modalitat </w:t>
      </w:r>
      <w:r w:rsidRPr="006E26BD">
        <w:t>que el visor actiu</w:t>
      </w:r>
      <w:r w:rsidR="00161CE0">
        <w:t xml:space="preserve">. </w:t>
      </w:r>
      <w:r w:rsidR="00161CE0" w:rsidRPr="00161CE0">
        <w:rPr>
          <w:rStyle w:val="Textoennegrita"/>
        </w:rPr>
        <w:t>Excepció:</w:t>
      </w:r>
      <w:r w:rsidR="00161CE0">
        <w:t xml:space="preserve"> en el cas que les modalitats siguin PET-CT i el mateix pla anatòmic, també es sincronitza</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AA078C" w:rsidRDefault="00734892" w:rsidP="00AA078C">
      <w:r w:rsidRPr="006E26BD">
        <w:rPr>
          <w:rStyle w:val="Textoennegrita"/>
        </w:rPr>
        <w:t xml:space="preserve">Visors </w:t>
      </w:r>
      <w:r w:rsidR="00797894">
        <w:rPr>
          <w:rStyle w:val="Textoennegrita"/>
        </w:rPr>
        <w:t>sincronitzats</w:t>
      </w:r>
      <w:r w:rsidRPr="006E26BD">
        <w:rPr>
          <w:rStyle w:val="Textoennegrita"/>
        </w:rPr>
        <w:t>:</w:t>
      </w:r>
      <w:r>
        <w:t xml:space="preserve"> </w:t>
      </w:r>
      <w:r w:rsidR="00AA078C">
        <w:t>els</w:t>
      </w:r>
      <w:r w:rsidR="00AA078C" w:rsidRPr="006E26BD">
        <w:t xml:space="preserve"> que tenen el mateix pla anatòmic </w:t>
      </w:r>
      <w:r w:rsidR="00AA078C">
        <w:t xml:space="preserve">i modalitat </w:t>
      </w:r>
      <w:r w:rsidR="00AA078C" w:rsidRPr="006E26BD">
        <w:t>que el visor actiu</w:t>
      </w:r>
      <w:r w:rsidR="00AA078C">
        <w:t xml:space="preserve">. </w:t>
      </w:r>
      <w:r w:rsidR="00AA078C" w:rsidRPr="00161CE0">
        <w:rPr>
          <w:rStyle w:val="Textoennegrita"/>
        </w:rPr>
        <w:t>Excepció:</w:t>
      </w:r>
      <w:r w:rsidR="00AA078C">
        <w:t xml:space="preserve"> en el cas que les modalitats siguin PET-CT i el mateix pla anatòmic, també es sincronitza</w:t>
      </w:r>
      <w:r w:rsidR="00AA078C">
        <w:rPr>
          <w:rFonts w:ascii="Arial" w:hAnsi="Arial" w:cs="Arial"/>
          <w:color w:val="000000"/>
          <w:sz w:val="23"/>
          <w:szCs w:val="23"/>
        </w:rPr>
        <w:t>.</w:t>
      </w:r>
    </w:p>
    <w:p w:rsidR="00734892" w:rsidRDefault="00734892" w:rsidP="00734892"/>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lastRenderedPageBreak/>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6" w:name="_Fusió"/>
      <w:bookmarkStart w:id="207" w:name="_Toc384887716"/>
      <w:bookmarkEnd w:id="206"/>
      <w:r>
        <w:lastRenderedPageBreak/>
        <w:t>Fusió</w:t>
      </w:r>
      <w:bookmarkEnd w:id="207"/>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w:t>
      </w:r>
      <w:proofErr w:type="spellStart"/>
      <w:r w:rsidR="00AF6A5D">
        <w:rPr>
          <w:lang w:eastAsia="ca-ES"/>
        </w:rPr>
        <w:t>Frame</w:t>
      </w:r>
      <w:proofErr w:type="spellEnd"/>
      <w:r w:rsidR="00AF6A5D">
        <w:rPr>
          <w:lang w:eastAsia="ca-ES"/>
        </w:rPr>
        <w:t xml:space="preserve"> of </w:t>
      </w:r>
      <w:proofErr w:type="spellStart"/>
      <w:r w:rsidR="00AF6A5D">
        <w:rPr>
          <w:lang w:eastAsia="ca-ES"/>
        </w:rPr>
        <w:t>R</w:t>
      </w:r>
      <w:r w:rsidR="00F61259" w:rsidRPr="002E3833">
        <w:rPr>
          <w:lang w:eastAsia="ca-ES"/>
        </w:rPr>
        <w:t>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8" w:name="_Balanç_de_fusió"/>
      <w:bookmarkStart w:id="209" w:name="_Toc384887717"/>
      <w:bookmarkEnd w:id="208"/>
      <w:r>
        <w:t>Balanç de fusió</w:t>
      </w:r>
      <w:bookmarkEnd w:id="209"/>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0" w:name="_Mesura_del_Standardized"/>
      <w:bookmarkStart w:id="211" w:name="_Toc384887718"/>
      <w:bookmarkEnd w:id="210"/>
      <w:r>
        <w:t>Mesura del Standardized Uptake Value (SUV)</w:t>
      </w:r>
      <w:bookmarkEnd w:id="211"/>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2" w:name="_Toc384887719"/>
      <w:r>
        <w:rPr>
          <w:lang w:eastAsia="ca-ES"/>
        </w:rPr>
        <w:t>Fó</w:t>
      </w:r>
      <w:r w:rsidR="00542D37">
        <w:rPr>
          <w:lang w:eastAsia="ca-ES"/>
        </w:rPr>
        <w:t>rmules</w:t>
      </w:r>
      <w:bookmarkEnd w:id="212"/>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3" w:name="_Toc384887720"/>
      <w:r>
        <w:rPr>
          <w:lang w:eastAsia="ca-ES"/>
        </w:rPr>
        <w:t>SUV</w:t>
      </w:r>
      <w:bookmarkEnd w:id="213"/>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4" w:name="_Toc384887721"/>
      <w:r>
        <w:t>Factor de correcció de la desintegració</w:t>
      </w:r>
      <w:bookmarkEnd w:id="214"/>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5" w:name="_Toc384887722"/>
      <w:r>
        <w:lastRenderedPageBreak/>
        <w:t>Massa corporal magra</w:t>
      </w:r>
      <w:bookmarkEnd w:id="215"/>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6" w:name="_Toc384887723"/>
      <w:r>
        <w:t>Àrea de superfície corporal</w:t>
      </w:r>
      <w:bookmarkEnd w:id="216"/>
    </w:p>
    <w:p w:rsidR="00EC5BC2" w:rsidRDefault="00EC5BC2" w:rsidP="00EC5BC2">
      <w:r>
        <w:t>Per obtenir aquest valor es fa servir la f</w:t>
      </w:r>
      <w:r w:rsidR="008920C7">
        <w:t>ó</w:t>
      </w:r>
      <w:r>
        <w:t xml:space="preserve">rmula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D55F34"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7" w:name="_Toc384887724"/>
      <w:r>
        <w:t>Fonts bibliogràfiques</w:t>
      </w:r>
      <w:bookmarkEnd w:id="217"/>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8" w:name="_Toc384887725"/>
      <w:r>
        <w:t>Dades requerides</w:t>
      </w:r>
      <w:bookmarkEnd w:id="218"/>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9" w:name="_Toc384887726"/>
      <w:r>
        <w:t>Atributs exclusius de fabricant</w:t>
      </w:r>
      <w:bookmarkEnd w:id="219"/>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0" w:name="_Toc384887727"/>
      <w:r w:rsidRPr="00520DFC">
        <w:t>V</w:t>
      </w:r>
      <w:bookmarkStart w:id="221" w:name="visor-mpr-2d"/>
      <w:bookmarkEnd w:id="221"/>
      <w:r w:rsidRPr="00520DFC">
        <w:t>isor MPR 2D</w:t>
      </w:r>
      <w:bookmarkEnd w:id="205"/>
      <w:bookmarkEnd w:id="22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D55F34"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2" w:name="_Toc289857405"/>
      <w:bookmarkStart w:id="223" w:name="_Toc384887728"/>
      <w:r w:rsidRPr="00520DFC">
        <w:lastRenderedPageBreak/>
        <w:t>V</w:t>
      </w:r>
      <w:bookmarkStart w:id="224" w:name="visor-3d"/>
      <w:bookmarkEnd w:id="224"/>
      <w:r w:rsidRPr="00520DFC">
        <w:t>isor 3D</w:t>
      </w:r>
      <w:bookmarkEnd w:id="222"/>
      <w:bookmarkEnd w:id="22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5" w:name="_Eines"/>
      <w:bookmarkStart w:id="226" w:name="_Sincronització_manual"/>
      <w:bookmarkEnd w:id="225"/>
      <w:bookmarkEnd w:id="226"/>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7"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8" w:name="_Toc384887729"/>
      <w:r w:rsidRPr="0093610C">
        <w:t>P</w:t>
      </w:r>
      <w:bookmarkStart w:id="229" w:name="plans-de-tall"/>
      <w:bookmarkEnd w:id="229"/>
      <w:r w:rsidRPr="0093610C">
        <w:t>lans de tall</w:t>
      </w:r>
      <w:bookmarkEnd w:id="227"/>
      <w:bookmarkEnd w:id="228"/>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0" w:name="_Toc289857442"/>
      <w:bookmarkStart w:id="231" w:name="_Toc384887730"/>
      <w:r w:rsidRPr="0093610C">
        <w:t>R</w:t>
      </w:r>
      <w:bookmarkStart w:id="232" w:name="rotació-d'un-volum"/>
      <w:bookmarkEnd w:id="232"/>
      <w:r w:rsidR="00DF4B81">
        <w:t>otació</w:t>
      </w:r>
      <w:r w:rsidRPr="0093610C">
        <w:t xml:space="preserve"> 3D</w:t>
      </w:r>
      <w:bookmarkEnd w:id="230"/>
      <w:bookmarkEnd w:id="2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3" w:name="_Tests_de_diagnosi"/>
      <w:bookmarkStart w:id="234" w:name="_Toc384887731"/>
      <w:bookmarkStart w:id="235" w:name="_Toc289857402"/>
      <w:bookmarkStart w:id="236" w:name="_Toc289857443"/>
      <w:bookmarkEnd w:id="233"/>
      <w:r>
        <w:t>Tests de diagnosi</w:t>
      </w:r>
      <w:bookmarkEnd w:id="234"/>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5"/>
    </w:p>
    <w:p w:rsidR="00B4786A" w:rsidRPr="0093610C" w:rsidRDefault="00B4786A" w:rsidP="00B62888">
      <w:pPr>
        <w:pStyle w:val="Ttulo1"/>
      </w:pPr>
      <w:bookmarkStart w:id="237" w:name="_Toc384887732"/>
      <w:r w:rsidRPr="0093610C">
        <w:lastRenderedPageBreak/>
        <w:t>I</w:t>
      </w:r>
      <w:bookmarkStart w:id="238" w:name="impressió"/>
      <w:bookmarkEnd w:id="238"/>
      <w:r w:rsidRPr="0093610C">
        <w:t>mp</w:t>
      </w:r>
      <w:r w:rsidR="00102E59">
        <w:t>ressió</w:t>
      </w:r>
      <w:r w:rsidRPr="0093610C">
        <w:t xml:space="preserve"> DICOM</w:t>
      </w:r>
      <w:bookmarkEnd w:id="236"/>
      <w:bookmarkEnd w:id="237"/>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9" w:name="_Toc289857444"/>
      <w:r>
        <w:br w:type="page"/>
      </w:r>
    </w:p>
    <w:p w:rsidR="007B247B" w:rsidRPr="007B247B" w:rsidRDefault="00EC7A10" w:rsidP="007B247B">
      <w:pPr>
        <w:pStyle w:val="Ttulo2"/>
        <w:rPr>
          <w:szCs w:val="48"/>
        </w:rPr>
      </w:pPr>
      <w:bookmarkStart w:id="240" w:name="_Afegir_imatges_a"/>
      <w:bookmarkStart w:id="241" w:name="_Seleccionar_imatges_a"/>
      <w:bookmarkStart w:id="242" w:name="_Toc384887733"/>
      <w:bookmarkEnd w:id="239"/>
      <w:bookmarkEnd w:id="240"/>
      <w:bookmarkEnd w:id="241"/>
      <w:r>
        <w:lastRenderedPageBreak/>
        <w:t>Seleccionar</w:t>
      </w:r>
      <w:r w:rsidR="007B247B" w:rsidRPr="007B247B">
        <w:t xml:space="preserve"> imatges a imprimir</w:t>
      </w:r>
      <w:bookmarkEnd w:id="242"/>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3" w:name="_Toc384887734"/>
      <w:r w:rsidRPr="0093610C">
        <w:lastRenderedPageBreak/>
        <w:t>A</w:t>
      </w:r>
      <w:bookmarkStart w:id="244" w:name="configuració-dicomprint"/>
      <w:bookmarkEnd w:id="244"/>
      <w:r w:rsidRPr="0093610C">
        <w:t>fegir impressora</w:t>
      </w:r>
      <w:bookmarkEnd w:id="24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5" w:name="_Toc384887735"/>
      <w:r w:rsidRPr="0093610C">
        <w:lastRenderedPageBreak/>
        <w:t>E</w:t>
      </w:r>
      <w:bookmarkStart w:id="246" w:name="els-menús"/>
      <w:bookmarkEnd w:id="246"/>
      <w:r w:rsidRPr="0093610C">
        <w:t>ls menús</w:t>
      </w:r>
      <w:bookmarkEnd w:id="245"/>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7" w:name="_Toc289857392"/>
      <w:r>
        <w:br w:type="page"/>
      </w:r>
    </w:p>
    <w:p w:rsidR="00B24B3B" w:rsidRPr="0093610C" w:rsidRDefault="00B24B3B" w:rsidP="00B24B3B">
      <w:pPr>
        <w:pStyle w:val="Ttulo2"/>
        <w:numPr>
          <w:ilvl w:val="1"/>
          <w:numId w:val="1"/>
        </w:numPr>
      </w:pPr>
      <w:bookmarkStart w:id="248" w:name="_Toc384887736"/>
      <w:r w:rsidRPr="0093610C">
        <w:lastRenderedPageBreak/>
        <w:t>M</w:t>
      </w:r>
      <w:bookmarkStart w:id="249" w:name="menuFitxer"/>
      <w:bookmarkEnd w:id="249"/>
      <w:r>
        <w:t>enú F</w:t>
      </w:r>
      <w:r w:rsidRPr="0093610C">
        <w:t>itxer</w:t>
      </w:r>
      <w:bookmarkEnd w:id="247"/>
      <w:bookmarkEnd w:id="248"/>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0" w:name="_Toc289857393"/>
      <w:bookmarkStart w:id="251" w:name="_Toc384887737"/>
      <w:r w:rsidRPr="0093610C">
        <w:lastRenderedPageBreak/>
        <w:t>M</w:t>
      </w:r>
      <w:bookmarkStart w:id="252" w:name="VisualizationMenu"/>
      <w:bookmarkEnd w:id="252"/>
      <w:r>
        <w:t>enú V</w:t>
      </w:r>
      <w:r w:rsidRPr="0093610C">
        <w:t>isualització</w:t>
      </w:r>
      <w:bookmarkEnd w:id="250"/>
      <w:bookmarkEnd w:id="251"/>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D55F34"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D55F34"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D55F34"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3" w:name="_Toc289857394"/>
      <w:bookmarkStart w:id="254" w:name="_Toc384887738"/>
      <w:r w:rsidRPr="0093610C">
        <w:lastRenderedPageBreak/>
        <w:t>M</w:t>
      </w:r>
      <w:bookmarkStart w:id="255" w:name="ToolsMenu"/>
      <w:bookmarkEnd w:id="255"/>
      <w:r>
        <w:t>enú E</w:t>
      </w:r>
      <w:r w:rsidRPr="0093610C">
        <w:t>ines</w:t>
      </w:r>
      <w:bookmarkEnd w:id="253"/>
      <w:bookmarkEnd w:id="254"/>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6" w:name="_Toc289857395"/>
      <w:bookmarkStart w:id="257" w:name="_Toc384887739"/>
      <w:r w:rsidRPr="0093610C">
        <w:lastRenderedPageBreak/>
        <w:t>M</w:t>
      </w:r>
      <w:bookmarkStart w:id="258" w:name="WindowMenu"/>
      <w:bookmarkEnd w:id="258"/>
      <w:r>
        <w:t>enú F</w:t>
      </w:r>
      <w:r w:rsidRPr="0093610C">
        <w:t>inestra</w:t>
      </w:r>
      <w:bookmarkEnd w:id="256"/>
      <w:bookmarkEnd w:id="257"/>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59" w:name="_Toc384887740"/>
      <w:r w:rsidRPr="0093610C">
        <w:rPr>
          <w:rStyle w:val="Textoennegrita"/>
        </w:rPr>
        <w:t>Mou a la pantalla</w:t>
      </w:r>
      <w:bookmarkEnd w:id="259"/>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0" w:name="_Toc384887741"/>
      <w:r w:rsidRPr="0093610C">
        <w:rPr>
          <w:rStyle w:val="Textoennegrita"/>
        </w:rPr>
        <w:t>Maximitza a múltiples pantalles</w:t>
      </w:r>
      <w:bookmarkEnd w:id="260"/>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D55F34"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D55F34"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1" w:name="_Toc384887742"/>
      <w:r>
        <w:rPr>
          <w:rStyle w:val="Textoennegrita"/>
        </w:rPr>
        <w:t>Desplaçament a pantalla adjacent</w:t>
      </w:r>
      <w:bookmarkEnd w:id="261"/>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D55F34"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2" w:name="_Toc384887743"/>
      <w:r>
        <w:t>Desplaça a la pantalla anterior</w:t>
      </w:r>
      <w:bookmarkEnd w:id="262"/>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3" w:name="_Toc384887744"/>
      <w:r>
        <w:t>Desplaça a la pantalla següent</w:t>
      </w:r>
      <w:bookmarkEnd w:id="263"/>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4" w:name="_Toc289857396"/>
      <w:bookmarkStart w:id="265" w:name="_Toc384887745"/>
      <w:r w:rsidRPr="0093610C">
        <w:lastRenderedPageBreak/>
        <w:t>M</w:t>
      </w:r>
      <w:bookmarkStart w:id="266" w:name="HelpMenu"/>
      <w:bookmarkEnd w:id="266"/>
      <w:r>
        <w:t>enú A</w:t>
      </w:r>
      <w:r w:rsidRPr="0093610C">
        <w:t>juda</w:t>
      </w:r>
      <w:bookmarkEnd w:id="264"/>
      <w:bookmarkEnd w:id="265"/>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w:t>
        </w:r>
        <w:proofErr w:type="spellStart"/>
        <w:r w:rsidRPr="000328B3">
          <w:rPr>
            <w:rStyle w:val="Hipervnculo"/>
            <w:rFonts w:eastAsia="Verdana"/>
          </w:rPr>
          <w:t>Shortcuts</w:t>
        </w:r>
        <w:proofErr w:type="spellEnd"/>
        <w:r w:rsidRPr="000328B3">
          <w:rPr>
            <w:rStyle w:val="Hipervnculo"/>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7" w:name="_Toc289857397"/>
      <w:bookmarkStart w:id="268" w:name="_Toc384887746"/>
      <w:r w:rsidRPr="0093610C">
        <w:lastRenderedPageBreak/>
        <w:t>C</w:t>
      </w:r>
      <w:bookmarkStart w:id="269" w:name="pacs"/>
      <w:bookmarkEnd w:id="269"/>
      <w:r w:rsidRPr="0093610C">
        <w:t>onfiguracions</w:t>
      </w:r>
      <w:bookmarkEnd w:id="267"/>
      <w:bookmarkEnd w:id="268"/>
    </w:p>
    <w:p w:rsidR="00B24B3B" w:rsidRDefault="00B24B3B" w:rsidP="00B24B3B">
      <w:pPr>
        <w:pStyle w:val="Ttulo2"/>
      </w:pPr>
      <w:bookmarkStart w:id="270" w:name="_Configuració_Visor_2D"/>
      <w:bookmarkStart w:id="271" w:name="_Toc384887747"/>
      <w:bookmarkEnd w:id="270"/>
      <w:r>
        <w:t>Configuració Visor 2D</w:t>
      </w:r>
      <w:bookmarkEnd w:id="271"/>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72" w:name="_Configuració_de_la"/>
      <w:bookmarkStart w:id="273" w:name="_Toc384887748"/>
      <w:bookmarkEnd w:id="272"/>
      <w:r>
        <w:t>Configuració de la distribució dels visors 2D</w:t>
      </w:r>
      <w:bookmarkEnd w:id="273"/>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oennegrita"/>
              </w:rPr>
            </w:pPr>
            <w:r w:rsidRPr="00F77BC4">
              <w:rPr>
                <w:rStyle w:val="Textoennegrita"/>
              </w:rPr>
              <w:t xml:space="preserve">Aplica </w:t>
            </w:r>
            <w:proofErr w:type="spellStart"/>
            <w:r w:rsidRPr="00F77BC4">
              <w:rPr>
                <w:rStyle w:val="Textoennegrita"/>
              </w:rPr>
              <w:t>Hanging</w:t>
            </w:r>
            <w:proofErr w:type="spellEnd"/>
            <w:r w:rsidRPr="00F77BC4">
              <w:rPr>
                <w:rStyle w:val="Textoennegrita"/>
              </w:rPr>
              <w:t xml:space="preserve">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 xml:space="preserve">Amb aquesta opció marcada, en cas que hi hagi </w:t>
            </w:r>
            <w:proofErr w:type="spellStart"/>
            <w:r>
              <w:t>Hanging</w:t>
            </w:r>
            <w:proofErr w:type="spellEnd"/>
            <w:r>
              <w:t xml:space="preserve"> Protocols disponibles per l’estudi de la modalitat indicada, s’aplicarà el millor </w:t>
            </w:r>
            <w:proofErr w:type="spellStart"/>
            <w:r>
              <w:t>Hanging</w:t>
            </w:r>
            <w:proofErr w:type="spellEnd"/>
            <w:r>
              <w:t xml:space="preserve"> Protocol possible com opció preferent</w:t>
            </w:r>
            <w:r w:rsidR="00162789">
              <w:t xml:space="preserve"> en carregar un estudi</w:t>
            </w:r>
            <w:r>
              <w:t xml:space="preserve">. En cas que no hi hagi </w:t>
            </w:r>
            <w:proofErr w:type="spellStart"/>
            <w:r>
              <w:t>Hanging</w:t>
            </w:r>
            <w:proofErr w:type="spellEnd"/>
            <w:r>
              <w:t xml:space="preserve"> Protocols candidats, s’aplicaran els criteris de distribució indicats en el </w:t>
            </w:r>
            <w:r w:rsidR="00BB3E9C">
              <w:t>quadre</w:t>
            </w:r>
            <w:r>
              <w:t xml:space="preserve"> inferior (</w:t>
            </w:r>
            <w:r w:rsidRPr="00F77BC4">
              <w:t>Distribueix segons aquests paràmetres quan no s</w:t>
            </w:r>
            <w:r>
              <w:t>’</w:t>
            </w:r>
            <w:r w:rsidRPr="00F77BC4">
              <w:t xml:space="preserve">aplica cap </w:t>
            </w:r>
            <w:proofErr w:type="spellStart"/>
            <w:r w:rsidRPr="00F77BC4">
              <w:t>Hanging</w:t>
            </w:r>
            <w:proofErr w:type="spellEnd"/>
            <w:r w:rsidRPr="00F77BC4">
              <w:t xml:space="preserve"> Protocol</w:t>
            </w:r>
            <w:r>
              <w:t>)</w:t>
            </w:r>
            <w:r w:rsidR="00BB3E9C">
              <w:t>.</w:t>
            </w:r>
            <w:r w:rsidR="00500C7A">
              <w:t xml:space="preserve"> Per defecte, les modalitats en les que hi haurà pr</w:t>
            </w:r>
            <w:r>
              <w:t>eferència</w:t>
            </w:r>
            <w:r w:rsidR="00500C7A">
              <w:t xml:space="preserve">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oennegrita"/>
              </w:rPr>
            </w:pPr>
            <w:r w:rsidRPr="00F77BC4">
              <w:rPr>
                <w:rStyle w:val="Textoennegrita"/>
              </w:rPr>
              <w:t>Distribueix segons aquests paràmetres quan no s</w:t>
            </w:r>
            <w:r>
              <w:rPr>
                <w:rStyle w:val="Textoennegrita"/>
              </w:rPr>
              <w:t>’</w:t>
            </w:r>
            <w:r w:rsidRPr="00F77BC4">
              <w:rPr>
                <w:rStyle w:val="Textoennegrita"/>
              </w:rPr>
              <w:t xml:space="preserve">aplica cap </w:t>
            </w:r>
            <w:proofErr w:type="spellStart"/>
            <w:r w:rsidRPr="00F77BC4">
              <w:rPr>
                <w:rStyle w:val="Textoennegrita"/>
              </w:rPr>
              <w:t>Hanging</w:t>
            </w:r>
            <w:proofErr w:type="spellEnd"/>
            <w:r w:rsidRPr="00F77BC4">
              <w:rPr>
                <w:rStyle w:val="Textoennegrita"/>
              </w:rPr>
              <w:t xml:space="preserve">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4" w:name="_Configuració_PACS"/>
      <w:bookmarkStart w:id="275" w:name="_Toc289857398"/>
      <w:bookmarkStart w:id="276" w:name="_Toc384887749"/>
      <w:bookmarkEnd w:id="274"/>
      <w:r w:rsidRPr="0093610C">
        <w:t>Configuració PACS</w:t>
      </w:r>
      <w:bookmarkEnd w:id="275"/>
      <w:bookmarkEnd w:id="276"/>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7" w:name="_Servidors_PACS"/>
      <w:bookmarkStart w:id="278" w:name="_Toc384887750"/>
      <w:bookmarkEnd w:id="277"/>
      <w:r w:rsidRPr="0093610C">
        <w:t>Servidors PACS</w:t>
      </w:r>
      <w:bookmarkEnd w:id="278"/>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79" w:name="_Configuració_Local"/>
      <w:bookmarkStart w:id="280" w:name="_Toc384887751"/>
      <w:bookmarkEnd w:id="279"/>
      <w:r w:rsidRPr="0093610C">
        <w:t>Configuració Local</w:t>
      </w:r>
      <w:bookmarkEnd w:id="280"/>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1" w:name="_Toc289857399"/>
      <w:bookmarkStart w:id="282" w:name="_Toc384887752"/>
      <w:r w:rsidRPr="0093610C">
        <w:lastRenderedPageBreak/>
        <w:t>C</w:t>
      </w:r>
      <w:bookmarkStart w:id="283" w:name="base-de-dades-local"/>
      <w:bookmarkEnd w:id="283"/>
      <w:r w:rsidRPr="0093610C">
        <w:t>onfiguració de la base de dades local</w:t>
      </w:r>
      <w:bookmarkEnd w:id="281"/>
      <w:bookmarkEnd w:id="282"/>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4" w:name="_Configuració_del_RIS"/>
      <w:bookmarkStart w:id="285" w:name="_Toc289857400"/>
      <w:bookmarkStart w:id="286" w:name="_Toc384887753"/>
      <w:bookmarkEnd w:id="284"/>
      <w:r w:rsidRPr="0093610C">
        <w:lastRenderedPageBreak/>
        <w:t>C</w:t>
      </w:r>
      <w:bookmarkStart w:id="287" w:name="escoltar-peticions-del-ris"/>
      <w:bookmarkEnd w:id="287"/>
      <w:r w:rsidRPr="0093610C">
        <w:t>onfiguració del RIS</w:t>
      </w:r>
      <w:bookmarkEnd w:id="285"/>
      <w:bookmarkEnd w:id="286"/>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8" w:name="_Configuració_DICOMDIR"/>
      <w:bookmarkStart w:id="289" w:name="_Toc289857401"/>
      <w:bookmarkStart w:id="290" w:name="_Toc384887754"/>
      <w:bookmarkEnd w:id="288"/>
      <w:r w:rsidRPr="0093610C">
        <w:lastRenderedPageBreak/>
        <w:t>C</w:t>
      </w:r>
      <w:bookmarkStart w:id="291" w:name="dicomdir"/>
      <w:bookmarkEnd w:id="291"/>
      <w:r w:rsidRPr="0093610C">
        <w:t>onfiguració DICOMDIR</w:t>
      </w:r>
      <w:bookmarkEnd w:id="289"/>
      <w:bookmarkEnd w:id="290"/>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2" w:name="_Toc384887755"/>
      <w:r w:rsidRPr="0093610C">
        <w:t>Configuració creació DICOMDIR</w:t>
      </w:r>
      <w:bookmarkEnd w:id="292"/>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93" w:name="_Toc384887756"/>
      <w:r w:rsidRPr="0093610C">
        <w:t>Configuració de l'aplicació de gravació de CD/DVD</w:t>
      </w:r>
      <w:bookmarkEnd w:id="293"/>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4" w:name="_Toc384887757"/>
      <w:r>
        <w:lastRenderedPageBreak/>
        <w:t>Copia</w:t>
      </w:r>
      <w:r w:rsidRPr="0093610C">
        <w:t xml:space="preserve"> el contingut del directori al DICOMDIR</w:t>
      </w:r>
      <w:bookmarkEnd w:id="294"/>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5" w:name="_Dreceres_de_teclat"/>
      <w:bookmarkStart w:id="296" w:name="_Toc384887758"/>
      <w:bookmarkEnd w:id="295"/>
      <w:r>
        <w:lastRenderedPageBreak/>
        <w:t>D</w:t>
      </w:r>
      <w:r w:rsidR="00B4786A" w:rsidRPr="0093610C">
        <w:t>receres de teclat (SHORTCUTS</w:t>
      </w:r>
      <w:bookmarkStart w:id="297" w:name="_Toc289857457"/>
      <w:r w:rsidR="00B4786A" w:rsidRPr="0093610C">
        <w:t>)</w:t>
      </w:r>
      <w:bookmarkEnd w:id="296"/>
    </w:p>
    <w:p w:rsidR="0065383D" w:rsidRDefault="008F7444" w:rsidP="00B4786A">
      <w:pPr>
        <w:pStyle w:val="Ttulo2"/>
        <w:numPr>
          <w:ilvl w:val="1"/>
          <w:numId w:val="1"/>
        </w:numPr>
      </w:pPr>
      <w:bookmarkStart w:id="298" w:name="_Toc384887759"/>
      <w:r>
        <w:t>D</w:t>
      </w:r>
      <w:r w:rsidR="00B4786A" w:rsidRPr="0093610C">
        <w:t>receres principals</w:t>
      </w:r>
      <w:bookmarkEnd w:id="298"/>
    </w:p>
    <w:p w:rsidR="0065383D" w:rsidRPr="0065383D" w:rsidRDefault="0065383D" w:rsidP="0065383D"/>
    <w:p w:rsidR="00B4786A" w:rsidRPr="0093610C" w:rsidRDefault="0065383D" w:rsidP="0065383D">
      <w:pPr>
        <w:jc w:val="center"/>
      </w:pPr>
      <w:bookmarkStart w:id="299" w:name="_GoBack"/>
      <w:r w:rsidRPr="0065383D">
        <w:rPr>
          <w:noProof/>
          <w:lang w:eastAsia="ca-ES"/>
        </w:rPr>
        <w:drawing>
          <wp:inline distT="0" distB="0" distL="0" distR="0" wp14:anchorId="3DE7464F" wp14:editId="6C81091B">
            <wp:extent cx="9779731"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1" cy="3500643"/>
                    </a:xfrm>
                    <a:prstGeom prst="rect">
                      <a:avLst/>
                    </a:prstGeom>
                  </pic:spPr>
                </pic:pic>
              </a:graphicData>
            </a:graphic>
          </wp:inline>
        </w:drawing>
      </w:r>
      <w:bookmarkEnd w:id="299"/>
    </w:p>
    <w:p w:rsidR="00B4786A" w:rsidRDefault="00B4786A" w:rsidP="00B4786A">
      <w:pPr>
        <w:pStyle w:val="Ttulo2"/>
        <w:numPr>
          <w:ilvl w:val="1"/>
          <w:numId w:val="1"/>
        </w:numPr>
      </w:pPr>
      <w:bookmarkStart w:id="300" w:name="_Toc384887760"/>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D55F34"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4887761"/>
      <w:r w:rsidRPr="0093610C">
        <w:lastRenderedPageBreak/>
        <w:t>G</w:t>
      </w:r>
      <w:bookmarkStart w:id="302" w:name="glossari"/>
      <w:bookmarkEnd w:id="302"/>
      <w:r w:rsidRPr="0093610C">
        <w:t>lossari</w:t>
      </w:r>
      <w:bookmarkEnd w:id="297"/>
      <w:bookmarkEnd w:id="301"/>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5F34" w:rsidRDefault="00D55F34" w:rsidP="00D32605">
      <w:r>
        <w:separator/>
      </w:r>
    </w:p>
    <w:p w:rsidR="00D55F34" w:rsidRDefault="00D55F34"/>
  </w:endnote>
  <w:endnote w:type="continuationSeparator" w:id="0">
    <w:p w:rsidR="00D55F34" w:rsidRDefault="00D55F34" w:rsidP="00D32605">
      <w:r>
        <w:continuationSeparator/>
      </w:r>
    </w:p>
    <w:p w:rsidR="00D55F34" w:rsidRDefault="00D55F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A171F" w:rsidRDefault="00AA171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C5B19">
      <w:rPr>
        <w:rStyle w:val="Nmerodepgina"/>
        <w:noProof/>
      </w:rPr>
      <w:t>111</w:t>
    </w:r>
    <w:r>
      <w:rPr>
        <w:rStyle w:val="Nmerodepgina"/>
      </w:rPr>
      <w:fldChar w:fldCharType="end"/>
    </w:r>
  </w:p>
  <w:p w:rsidR="00AA171F" w:rsidRDefault="00AA171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A171F" w:rsidRDefault="00AA171F">
    <w:pPr>
      <w:pStyle w:val="Piedepgina"/>
    </w:pPr>
  </w:p>
  <w:p w:rsidR="00AA171F" w:rsidRDefault="00AA171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C5B19">
      <w:rPr>
        <w:rStyle w:val="Nmerodepgina"/>
        <w:noProof/>
      </w:rPr>
      <w:t>112</w:t>
    </w:r>
    <w:r>
      <w:rPr>
        <w:rStyle w:val="Nmerodepgina"/>
      </w:rPr>
      <w:fldChar w:fldCharType="end"/>
    </w:r>
  </w:p>
  <w:p w:rsidR="00AA171F" w:rsidRDefault="00AA171F">
    <w:pPr>
      <w:pStyle w:val="Piedepgina"/>
    </w:pPr>
  </w:p>
  <w:p w:rsidR="00AA171F" w:rsidRDefault="00AA171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5F34" w:rsidRDefault="00D55F34" w:rsidP="00D32605">
      <w:r>
        <w:separator/>
      </w:r>
    </w:p>
    <w:p w:rsidR="00D55F34" w:rsidRDefault="00D55F34"/>
  </w:footnote>
  <w:footnote w:type="continuationSeparator" w:id="0">
    <w:p w:rsidR="00D55F34" w:rsidRDefault="00D55F34" w:rsidP="00D32605">
      <w:r>
        <w:continuationSeparator/>
      </w:r>
    </w:p>
    <w:p w:rsidR="00D55F34" w:rsidRDefault="00D55F3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D55F34"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A171F" w:rsidRPr="00513A1A" w:rsidTr="00B4786A">
      <w:trPr>
        <w:trHeight w:hRule="exact" w:val="374"/>
      </w:trPr>
      <w:tc>
        <w:tcPr>
          <w:tcW w:w="5670" w:type="dxa"/>
        </w:tcPr>
        <w:p w:rsidR="00AA171F" w:rsidRPr="004810DA" w:rsidRDefault="00AA171F" w:rsidP="00B4786A">
          <w:pPr>
            <w:pStyle w:val="Encabezado"/>
            <w:ind w:right="-108"/>
            <w:rPr>
              <w:u w:val="single"/>
            </w:rPr>
          </w:pPr>
          <w:r>
            <w:t>MANUAL D’USUARI</w:t>
          </w:r>
        </w:p>
      </w:tc>
    </w:tr>
    <w:tr w:rsidR="00AA171F" w:rsidRPr="00513A1A" w:rsidTr="00B4786A">
      <w:trPr>
        <w:trHeight w:hRule="exact" w:val="374"/>
      </w:trPr>
      <w:tc>
        <w:tcPr>
          <w:tcW w:w="5670" w:type="dxa"/>
        </w:tcPr>
        <w:p w:rsidR="00AA171F" w:rsidRPr="00513A1A" w:rsidRDefault="00AA171F" w:rsidP="00B4786A">
          <w:pPr>
            <w:pStyle w:val="Encabezado"/>
          </w:pPr>
          <w:r>
            <w:t>v0.12</w:t>
          </w:r>
        </w:p>
      </w:tc>
    </w:tr>
  </w:tbl>
  <w:p w:rsidR="00AA171F" w:rsidRDefault="00AA171F"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D55F34"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A171F" w:rsidRDefault="00AA171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A171F" w:rsidRPr="00BF7C9D" w:rsidTr="00A442C3">
      <w:trPr>
        <w:trHeight w:hRule="exact" w:val="374"/>
      </w:trPr>
      <w:tc>
        <w:tcPr>
          <w:tcW w:w="5670" w:type="dxa"/>
        </w:tcPr>
        <w:p w:rsidR="00AA171F" w:rsidRPr="00BF7C9D" w:rsidRDefault="00AA171F" w:rsidP="00A442C3">
          <w:pPr>
            <w:pStyle w:val="Encabezado"/>
          </w:pPr>
          <w:r>
            <w:t>MANUAL D’USUARI</w:t>
          </w:r>
        </w:p>
      </w:tc>
    </w:tr>
    <w:tr w:rsidR="00AA171F" w:rsidRPr="00BF7C9D" w:rsidTr="00A442C3">
      <w:trPr>
        <w:trHeight w:hRule="exact" w:val="374"/>
      </w:trPr>
      <w:tc>
        <w:tcPr>
          <w:tcW w:w="5670" w:type="dxa"/>
        </w:tcPr>
        <w:p w:rsidR="00AA171F" w:rsidRPr="00BF7C9D" w:rsidRDefault="00AA171F" w:rsidP="00A442C3">
          <w:pPr>
            <w:pStyle w:val="Encabezado"/>
          </w:pPr>
          <w:r w:rsidRPr="00BF7C9D">
            <w:t>v</w:t>
          </w:r>
          <w:r>
            <w:t>0.12</w:t>
          </w:r>
        </w:p>
      </w:tc>
    </w:tr>
  </w:tbl>
  <w:p w:rsidR="00AA171F" w:rsidRDefault="00AA171F"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A171F" w:rsidRDefault="00AA171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D55F34"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4.4pt;height:14.4pt;visibility:visible" o:bullet="t">
        <v:imagedata r:id="rId1" o:title=""/>
      </v:shape>
    </w:pict>
  </w:numPicBullet>
  <w:numPicBullet w:numPicBulletId="1">
    <w:pict>
      <v:shape id="_x0000_i1036" type="#_x0000_t75" style="width:23.65pt;height:23.65pt;visibility:visible" o:bullet="t">
        <v:imagedata r:id="rId2" o:title=""/>
      </v:shape>
    </w:pict>
  </w:numPicBullet>
  <w:numPicBullet w:numPicBulletId="2">
    <w:pict>
      <v:shape id="_x0000_i1037" type="#_x0000_t75" style="width:12.35pt;height:12.3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54B6"/>
    <w:rsid w:val="00046E5B"/>
    <w:rsid w:val="00046EF7"/>
    <w:rsid w:val="0004763C"/>
    <w:rsid w:val="00050773"/>
    <w:rsid w:val="000514A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1CE0"/>
    <w:rsid w:val="0016228C"/>
    <w:rsid w:val="00162789"/>
    <w:rsid w:val="00162B68"/>
    <w:rsid w:val="00163950"/>
    <w:rsid w:val="001679FB"/>
    <w:rsid w:val="00171393"/>
    <w:rsid w:val="00180B4A"/>
    <w:rsid w:val="00183A2B"/>
    <w:rsid w:val="001861D8"/>
    <w:rsid w:val="00187DE4"/>
    <w:rsid w:val="00191217"/>
    <w:rsid w:val="001934C9"/>
    <w:rsid w:val="00194F22"/>
    <w:rsid w:val="001A0123"/>
    <w:rsid w:val="001A081C"/>
    <w:rsid w:val="001A1AA1"/>
    <w:rsid w:val="001A346B"/>
    <w:rsid w:val="001A4AE7"/>
    <w:rsid w:val="001B149C"/>
    <w:rsid w:val="001B1A12"/>
    <w:rsid w:val="001B3078"/>
    <w:rsid w:val="001C1EBD"/>
    <w:rsid w:val="001C5821"/>
    <w:rsid w:val="001C5ADC"/>
    <w:rsid w:val="001D6674"/>
    <w:rsid w:val="001E09C7"/>
    <w:rsid w:val="001E0D3E"/>
    <w:rsid w:val="001E2452"/>
    <w:rsid w:val="001E2569"/>
    <w:rsid w:val="001E5495"/>
    <w:rsid w:val="001E7B7C"/>
    <w:rsid w:val="001F026E"/>
    <w:rsid w:val="001F0E43"/>
    <w:rsid w:val="001F16EF"/>
    <w:rsid w:val="0020225B"/>
    <w:rsid w:val="00202EB7"/>
    <w:rsid w:val="00203651"/>
    <w:rsid w:val="002050F3"/>
    <w:rsid w:val="00206C6E"/>
    <w:rsid w:val="00206FA3"/>
    <w:rsid w:val="0020718B"/>
    <w:rsid w:val="00210A79"/>
    <w:rsid w:val="00210E73"/>
    <w:rsid w:val="00211865"/>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0BC4"/>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310C"/>
    <w:rsid w:val="004B4786"/>
    <w:rsid w:val="004B669E"/>
    <w:rsid w:val="004C157E"/>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176B"/>
    <w:rsid w:val="0058292A"/>
    <w:rsid w:val="00582960"/>
    <w:rsid w:val="005837B8"/>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10CB"/>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35D"/>
    <w:rsid w:val="00954FD0"/>
    <w:rsid w:val="009554D7"/>
    <w:rsid w:val="00956300"/>
    <w:rsid w:val="009567B4"/>
    <w:rsid w:val="00961676"/>
    <w:rsid w:val="00962A5A"/>
    <w:rsid w:val="00971336"/>
    <w:rsid w:val="00973420"/>
    <w:rsid w:val="00974256"/>
    <w:rsid w:val="00976078"/>
    <w:rsid w:val="00976623"/>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453B"/>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5445"/>
    <w:rsid w:val="00AE56C7"/>
    <w:rsid w:val="00AE6D13"/>
    <w:rsid w:val="00AF377D"/>
    <w:rsid w:val="00AF521E"/>
    <w:rsid w:val="00AF6A5D"/>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A5922"/>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276F8"/>
    <w:rsid w:val="00D32123"/>
    <w:rsid w:val="00D32605"/>
    <w:rsid w:val="00D3783A"/>
    <w:rsid w:val="00D404E3"/>
    <w:rsid w:val="00D41B5F"/>
    <w:rsid w:val="00D4254D"/>
    <w:rsid w:val="00D45CC1"/>
    <w:rsid w:val="00D4754E"/>
    <w:rsid w:val="00D513AC"/>
    <w:rsid w:val="00D54617"/>
    <w:rsid w:val="00D55A17"/>
    <w:rsid w:val="00D55F34"/>
    <w:rsid w:val="00D56F74"/>
    <w:rsid w:val="00D6040A"/>
    <w:rsid w:val="00D60547"/>
    <w:rsid w:val="00D64FA0"/>
    <w:rsid w:val="00D6538C"/>
    <w:rsid w:val="00D733AF"/>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455"/>
    <w:rsid w:val="00DD4C1B"/>
    <w:rsid w:val="00DD54C5"/>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155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77BC4"/>
    <w:rsid w:val="00F81B41"/>
    <w:rsid w:val="00F8644C"/>
    <w:rsid w:val="00F86D49"/>
    <w:rsid w:val="00F87B42"/>
    <w:rsid w:val="00F91653"/>
    <w:rsid w:val="00F916D5"/>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16"/>
        <o:r id="V:Rule12" type="connector" idref="#AutoShape 317"/>
        <o:r id="V:Rule13" type="connector" idref="#AutoShape 311"/>
        <o:r id="V:Rule14" type="connector" idref="#AutoShape 331"/>
        <o:r id="V:Rule15" type="connector" idref="#AutoShape 326"/>
        <o:r id="V:Rule16" type="connector" idref="#AutoShape 319"/>
        <o:r id="V:Rule17" type="connector" idref="#AutoShape 322"/>
        <o:r id="V:Rule18" type="connector" idref="#AutoShape 330"/>
        <o:r id="V:Rule19" type="connector" idref="#AutoShape 318"/>
        <o:r id="V:Rule20" type="connector" idref="#AutoShape 313"/>
        <o:r id="V:Rule21" type="connector" idref="#AutoShape 328"/>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208B48-0B3F-4E7B-9FEA-B7F399BAD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3885</TotalTime>
  <Pages>113</Pages>
  <Words>20029</Words>
  <Characters>114169</Characters>
  <Application>Microsoft Office Word</Application>
  <DocSecurity>0</DocSecurity>
  <Lines>951</Lines>
  <Paragraphs>267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133931</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409</cp:revision>
  <cp:lastPrinted>2012-01-17T11:32:00Z</cp:lastPrinted>
  <dcterms:created xsi:type="dcterms:W3CDTF">2012-03-20T08:56:00Z</dcterms:created>
  <dcterms:modified xsi:type="dcterms:W3CDTF">2014-04-15T11:08:00Z</dcterms:modified>
</cp:coreProperties>
</file>