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bookmarkStart w:id="1" w:name="_GoBack"/>
      <w:bookmarkEnd w:id="1"/>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D94AF5">
          <w:rPr>
            <w:noProof/>
            <w:webHidden/>
          </w:rPr>
          <w:t>5</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Pr>
            <w:noProof/>
            <w:webHidden/>
          </w:rPr>
          <w:t>6</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Pr>
            <w:noProof/>
            <w:webHidden/>
          </w:rPr>
          <w:t>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Pr>
            <w:noProof/>
            <w:webHidden/>
          </w:rPr>
          <w:t>8</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Pr>
            <w:noProof/>
            <w:webHidden/>
          </w:rPr>
          <w:t>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Pr>
            <w:noProof/>
            <w:webHidden/>
          </w:rPr>
          <w:t>10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Pr>
            <w:noProof/>
            <w:webHidden/>
          </w:rPr>
          <w:t>11</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Pr>
            <w:noProof/>
            <w:webHidden/>
          </w:rPr>
          <w:t>11</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Pr>
            <w:noProof/>
            <w:webHidden/>
          </w:rPr>
          <w:t>11</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Pr>
            <w:noProof/>
            <w:webHidden/>
          </w:rPr>
          <w:t>13</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Pr>
            <w:noProof/>
            <w:webHidden/>
          </w:rPr>
          <w:t>14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Pr>
            <w:noProof/>
            <w:webHidden/>
          </w:rPr>
          <w:t>14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Pr>
            <w:noProof/>
            <w:webHidden/>
          </w:rPr>
          <w:t>15</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Pr>
            <w:noProof/>
            <w:webHidden/>
          </w:rPr>
          <w:t>15</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Pr>
            <w:noProof/>
            <w:webHidden/>
          </w:rPr>
          <w:t>16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Pr>
            <w:noProof/>
            <w:webHidden/>
          </w:rPr>
          <w:t>17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Pr>
            <w:noProof/>
            <w:webHidden/>
          </w:rPr>
          <w:t>19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Pr>
            <w:noProof/>
            <w:webHidden/>
          </w:rPr>
          <w:t>20</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Pr>
            <w:noProof/>
            <w:webHidden/>
          </w:rPr>
          <w:t>20</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Pr>
            <w:noProof/>
            <w:webHidden/>
          </w:rPr>
          <w:t>20</w:t>
        </w:r>
        <w:r w:rsidR="002A7F0B">
          <w:rPr>
            <w:noProof/>
            <w:webHidden/>
          </w:rPr>
          <w:fldChar w:fldCharType="end"/>
        </w:r>
      </w:hyperlink>
    </w:p>
    <w:p w:rsidR="002A7F0B" w:rsidRDefault="00D94AF5">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Pr>
            <w:noProof/>
            <w:webHidden/>
          </w:rPr>
          <w:t>21</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Pr>
            <w:noProof/>
            <w:webHidden/>
          </w:rPr>
          <w:t>22</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Pr>
            <w:noProof/>
            <w:webHidden/>
          </w:rPr>
          <w:t>24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Pr>
            <w:noProof/>
            <w:webHidden/>
          </w:rPr>
          <w:t>24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Pr>
            <w:noProof/>
            <w:webHidden/>
          </w:rPr>
          <w:t>26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Pr>
            <w:noProof/>
            <w:webHidden/>
          </w:rPr>
          <w:t>28</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Pr>
            <w:noProof/>
            <w:webHidden/>
          </w:rPr>
          <w:t>30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Pr>
            <w:noProof/>
            <w:webHidden/>
          </w:rPr>
          <w:t>30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Pr>
            <w:noProof/>
            <w:webHidden/>
          </w:rPr>
          <w:t>31</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Pr>
            <w:noProof/>
            <w:webHidden/>
          </w:rPr>
          <w:t>33</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Pr>
            <w:noProof/>
            <w:webHidden/>
          </w:rPr>
          <w:t>34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Pr>
            <w:noProof/>
            <w:webHidden/>
          </w:rPr>
          <w:t>35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Pr>
            <w:noProof/>
            <w:webHidden/>
          </w:rPr>
          <w:t>36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Pr>
            <w:noProof/>
            <w:webHidden/>
          </w:rPr>
          <w:t>37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Pr>
            <w:noProof/>
            <w:webHidden/>
          </w:rPr>
          <w:t>38</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Pr>
            <w:noProof/>
            <w:webHidden/>
          </w:rPr>
          <w:t>42</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Pr>
            <w:noProof/>
            <w:webHidden/>
          </w:rPr>
          <w:t>44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Pr>
            <w:noProof/>
            <w:webHidden/>
          </w:rPr>
          <w:t>45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Pr>
            <w:noProof/>
            <w:webHidden/>
          </w:rPr>
          <w:t>46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Pr>
            <w:noProof/>
            <w:webHidden/>
          </w:rPr>
          <w:t>47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Pr>
            <w:noProof/>
            <w:webHidden/>
          </w:rPr>
          <w:t>48</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Pr>
            <w:noProof/>
            <w:webHidden/>
          </w:rPr>
          <w:t>49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Pr>
            <w:noProof/>
            <w:webHidden/>
          </w:rPr>
          <w:t>50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Pr>
            <w:noProof/>
            <w:webHidden/>
          </w:rPr>
          <w:t>51</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Pr>
            <w:noProof/>
            <w:webHidden/>
          </w:rPr>
          <w:t>52</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Pr>
            <w:noProof/>
            <w:webHidden/>
          </w:rPr>
          <w:t>53</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Pr>
            <w:noProof/>
            <w:webHidden/>
          </w:rPr>
          <w:t>54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Pr>
            <w:noProof/>
            <w:webHidden/>
          </w:rPr>
          <w:t>55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Pr>
            <w:noProof/>
            <w:webHidden/>
          </w:rPr>
          <w:t>56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Pr>
            <w:noProof/>
            <w:webHidden/>
          </w:rPr>
          <w:t>57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Pr>
            <w:noProof/>
            <w:webHidden/>
          </w:rPr>
          <w:t>58</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Pr>
            <w:noProof/>
            <w:webHidden/>
          </w:rPr>
          <w:t>59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Pr>
            <w:noProof/>
            <w:webHidden/>
          </w:rPr>
          <w:t>60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Pr>
            <w:noProof/>
            <w:webHidden/>
          </w:rPr>
          <w:t>61</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Pr>
            <w:noProof/>
            <w:webHidden/>
          </w:rPr>
          <w:t>64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Pr>
            <w:noProof/>
            <w:webHidden/>
          </w:rPr>
          <w:t>65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Pr>
            <w:noProof/>
            <w:webHidden/>
          </w:rPr>
          <w:t>66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Pr>
            <w:noProof/>
            <w:webHidden/>
          </w:rPr>
          <w:t>67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Pr>
            <w:noProof/>
            <w:webHidden/>
          </w:rPr>
          <w:t>69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Pr>
            <w:noProof/>
            <w:webHidden/>
          </w:rPr>
          <w:t>71</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Pr>
            <w:noProof/>
            <w:webHidden/>
          </w:rPr>
          <w:t>72</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Pr>
            <w:noProof/>
            <w:webHidden/>
          </w:rPr>
          <w:t>73</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Pr>
            <w:noProof/>
            <w:webHidden/>
          </w:rPr>
          <w:t>74</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Pr>
            <w:noProof/>
            <w:webHidden/>
          </w:rPr>
          <w:t>75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Pr>
            <w:noProof/>
            <w:webHidden/>
          </w:rPr>
          <w:t>76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Pr>
            <w:noProof/>
            <w:webHidden/>
          </w:rPr>
          <w:t>77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Pr>
            <w:noProof/>
            <w:webHidden/>
          </w:rPr>
          <w:t>78</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Pr>
            <w:noProof/>
            <w:webHidden/>
          </w:rPr>
          <w:t>79</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Pr>
            <w:noProof/>
            <w:webHidden/>
          </w:rPr>
          <w:t>80</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Pr>
            <w:noProof/>
            <w:webHidden/>
          </w:rPr>
          <w:t>82</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Pr>
            <w:noProof/>
            <w:webHidden/>
          </w:rPr>
          <w:t>82</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Pr>
            <w:noProof/>
            <w:webHidden/>
          </w:rPr>
          <w:t>85</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Pr>
            <w:noProof/>
            <w:webHidden/>
          </w:rPr>
          <w:t>86</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Pr>
            <w:noProof/>
            <w:webHidden/>
          </w:rPr>
          <w:t>87</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Pr>
            <w:noProof/>
            <w:webHidden/>
          </w:rPr>
          <w:t>88</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Pr>
            <w:noProof/>
            <w:webHidden/>
          </w:rPr>
          <w:t>90</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Pr>
            <w:noProof/>
            <w:webHidden/>
          </w:rPr>
          <w:t>91</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Pr>
            <w:noProof/>
            <w:webHidden/>
          </w:rPr>
          <w:t>94</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Pr>
            <w:noProof/>
            <w:webHidden/>
          </w:rPr>
          <w:t>96</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Pr>
            <w:noProof/>
            <w:webHidden/>
          </w:rPr>
          <w:t>98</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Pr>
            <w:noProof/>
            <w:webHidden/>
          </w:rPr>
          <w:t>99</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Pr>
            <w:noProof/>
            <w:webHidden/>
          </w:rPr>
          <w:t>100</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Pr>
            <w:noProof/>
            <w:webHidden/>
          </w:rPr>
          <w:t>101</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Pr>
            <w:noProof/>
            <w:webHidden/>
          </w:rPr>
          <w:t>102</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Pr>
            <w:noProof/>
            <w:webHidden/>
          </w:rPr>
          <w:t>103</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Pr>
            <w:noProof/>
            <w:webHidden/>
          </w:rPr>
          <w:t>104</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Pr>
            <w:noProof/>
            <w:webHidden/>
          </w:rPr>
          <w:t>105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Pr>
            <w:noProof/>
            <w:webHidden/>
          </w:rPr>
          <w:t>105</w:t>
        </w:r>
        <w:r w:rsidR="002A7F0B">
          <w:rPr>
            <w:noProof/>
            <w:webHidden/>
          </w:rPr>
          <w:fldChar w:fldCharType="end"/>
        </w:r>
      </w:hyperlink>
    </w:p>
    <w:p w:rsidR="002A7F0B" w:rsidRDefault="00D94AF5">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Pr>
            <w:noProof/>
            <w:webHidden/>
          </w:rPr>
          <w:t>106</w:t>
        </w:r>
        <w:r w:rsidR="002A7F0B">
          <w:rPr>
            <w:noProof/>
            <w:webHidden/>
          </w:rPr>
          <w:fldChar w:fldCharType="end"/>
        </w:r>
      </w:hyperlink>
    </w:p>
    <w:p w:rsidR="002A7F0B" w:rsidRDefault="00D94AF5">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Pr>
            <w:noProof/>
            <w:webHidden/>
          </w:rPr>
          <w:t>107</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2" w:name="_Toc32199878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2199878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7" w:name="_Toc289857391"/>
      <w:bookmarkStart w:id="8" w:name="_Toc321998782"/>
      <w:r w:rsidRPr="0093610C">
        <w:lastRenderedPageBreak/>
        <w:t>E</w:t>
      </w:r>
      <w:bookmarkStart w:id="9" w:name="els-menús"/>
      <w:bookmarkEnd w:id="9"/>
      <w:r w:rsidRPr="0093610C">
        <w:t>ls menús</w:t>
      </w:r>
      <w:bookmarkEnd w:id="7"/>
      <w:bookmarkEnd w:id="8"/>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10" w:name="_Toc289857392"/>
      <w:r>
        <w:br w:type="page"/>
      </w:r>
    </w:p>
    <w:p w:rsidR="00B4786A" w:rsidRPr="0093610C" w:rsidRDefault="00B4786A" w:rsidP="00B4786A">
      <w:pPr>
        <w:pStyle w:val="Ttulo2"/>
        <w:numPr>
          <w:ilvl w:val="1"/>
          <w:numId w:val="1"/>
        </w:numPr>
      </w:pPr>
      <w:bookmarkStart w:id="11" w:name="_Toc321998783"/>
      <w:r w:rsidRPr="0093610C">
        <w:lastRenderedPageBreak/>
        <w:t>M</w:t>
      </w:r>
      <w:bookmarkStart w:id="12" w:name="menuFitxer"/>
      <w:bookmarkEnd w:id="12"/>
      <w:r w:rsidR="00A862D9">
        <w:t>enú F</w:t>
      </w:r>
      <w:r w:rsidRPr="0093610C">
        <w:t>itxer</w:t>
      </w:r>
      <w:bookmarkEnd w:id="10"/>
      <w:bookmarkEnd w:id="11"/>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 xml:space="preserve">eun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3" w:name="_Toc289857393"/>
      <w:bookmarkStart w:id="14" w:name="_Toc321998784"/>
      <w:r w:rsidRPr="0093610C">
        <w:lastRenderedPageBreak/>
        <w:t>M</w:t>
      </w:r>
      <w:bookmarkStart w:id="15" w:name="VisualizationMenu"/>
      <w:bookmarkEnd w:id="15"/>
      <w:r w:rsidR="00CD1410">
        <w:t>enú V</w:t>
      </w:r>
      <w:r w:rsidRPr="0093610C">
        <w:t>isualització</w:t>
      </w:r>
      <w:bookmarkEnd w:id="13"/>
      <w:bookmarkEnd w:id="14"/>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D94AF5"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D94AF5"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D94AF5"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1CD161C2" wp14:editId="27A0037B">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40B23B68" wp14:editId="109DE7B1">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6" w:name="_Toc289857394"/>
      <w:bookmarkStart w:id="17" w:name="_Toc321998785"/>
      <w:r w:rsidRPr="0093610C">
        <w:lastRenderedPageBreak/>
        <w:t>M</w:t>
      </w:r>
      <w:bookmarkStart w:id="18" w:name="ToolsMenu"/>
      <w:bookmarkEnd w:id="18"/>
      <w:r w:rsidR="00CD1410">
        <w:t>enú E</w:t>
      </w:r>
      <w:r w:rsidRPr="0093610C">
        <w:t>ines</w:t>
      </w:r>
      <w:bookmarkEnd w:id="16"/>
      <w:bookmarkEnd w:id="17"/>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14CE1BCA" wp14:editId="420CC77C">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9" w:name="_Toc289857395"/>
      <w:bookmarkStart w:id="20" w:name="_Toc321998786"/>
      <w:r w:rsidRPr="0093610C">
        <w:lastRenderedPageBreak/>
        <w:t>M</w:t>
      </w:r>
      <w:bookmarkStart w:id="21" w:name="WindowMenu"/>
      <w:bookmarkEnd w:id="21"/>
      <w:r w:rsidR="00CD1410">
        <w:t>enú F</w:t>
      </w:r>
      <w:r w:rsidRPr="0093610C">
        <w:t>inestra</w:t>
      </w:r>
      <w:bookmarkEnd w:id="19"/>
      <w:bookmarkEnd w:id="20"/>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2" w:name="_Toc321998787"/>
      <w:r w:rsidRPr="0093610C">
        <w:rPr>
          <w:rStyle w:val="Textoennegrita"/>
        </w:rPr>
        <w:t>Maximitza a múltiples pantalles</w:t>
      </w:r>
      <w:bookmarkEnd w:id="22"/>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7F4DB53D" wp14:editId="632ED327">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D94AF5"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D94AF5"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1998788"/>
      <w:r w:rsidRPr="0093610C">
        <w:rPr>
          <w:rStyle w:val="Textoennegrita"/>
        </w:rPr>
        <w:t>Mou a la pantalla</w:t>
      </w:r>
      <w:bookmarkEnd w:id="23"/>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166771E3" wp14:editId="1988C877">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D94AF5"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1998789"/>
      <w:r w:rsidRPr="0093610C">
        <w:lastRenderedPageBreak/>
        <w:t>M</w:t>
      </w:r>
      <w:bookmarkStart w:id="26" w:name="HelpMenu"/>
      <w:bookmarkEnd w:id="26"/>
      <w:r w:rsidR="00CD1410">
        <w:t>enú A</w:t>
      </w:r>
      <w:r w:rsidRPr="0093610C">
        <w:t>juda</w:t>
      </w:r>
      <w:bookmarkEnd w:id="24"/>
      <w:bookmarkEnd w:id="25"/>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F7F3D25" wp14:editId="3F598BF5">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(Shortcuts)</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1998790"/>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1998791"/>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695B15D6" wp14:editId="666198CB">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D2E393B" wp14:editId="31565664">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r w:rsidR="00D7372A">
                <w:rPr>
                  <w:rStyle w:val="Hipervnculo"/>
                  <w:rFonts w:eastAsia="Verdana"/>
                </w:rPr>
                <w:t>S</w:t>
              </w:r>
              <w:r w:rsidR="00981D5C" w:rsidRPr="00CF3B05">
                <w:rPr>
                  <w:rStyle w:val="Hipervnculo"/>
                  <w:rFonts w:eastAsia="Verdana"/>
                </w:rPr>
                <w:t>croll</w:t>
              </w:r>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r w:rsidR="00D7372A">
                <w:rPr>
                  <w:rStyle w:val="Hipervnculo"/>
                  <w:rFonts w:eastAsia="Verdana"/>
                </w:rPr>
                <w:t>S</w:t>
              </w:r>
              <w:r w:rsidR="005E41A4" w:rsidRPr="00376675">
                <w:rPr>
                  <w:rStyle w:val="Hipervnculo"/>
                  <w:rFonts w:eastAsia="Verdana"/>
                </w:rPr>
                <w:t>croll</w:t>
              </w:r>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1998792"/>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1998793"/>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25C0A193" wp14:editId="6A035818">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AE Title</w:t>
            </w:r>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7" w:name="_Configuració_Local"/>
      <w:bookmarkStart w:id="38" w:name="_Toc321998794"/>
      <w:bookmarkEnd w:id="37"/>
      <w:r w:rsidRPr="0093610C">
        <w:lastRenderedPageBreak/>
        <w:t>Configuració Local</w:t>
      </w:r>
      <w:bookmarkEnd w:id="38"/>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4606598B" wp14:editId="7CA5F8FE">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AE Title</w:t>
            </w:r>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r w:rsidR="00B4786A" w:rsidRPr="0093610C">
              <w:rPr>
                <w:rStyle w:val="Textoennegrita"/>
              </w:rPr>
              <w:t>timeout</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1998795"/>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0B65F41F" wp14:editId="6152FBC3">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54351F91" wp14:editId="1508D21F">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543BB74E" wp14:editId="11F41643">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1998796"/>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AAB5B92" wp14:editId="7AE4C86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695ACDDE" wp14:editId="5B98B78E">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1998797"/>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0CC6B0BC" wp14:editId="3D76D039">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64E856EF" wp14:editId="405C0B35">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1998798"/>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ExplicitLittleEndian</w:t>
            </w:r>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ExplicitLittleEndian.</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1998799"/>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CD’s i DVD’s</w:t>
            </w:r>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2" w:name="_Toc321998800"/>
      <w:r>
        <w:lastRenderedPageBreak/>
        <w:t>Copia</w:t>
      </w:r>
      <w:r w:rsidR="00B4786A" w:rsidRPr="0093610C">
        <w:t xml:space="preserve"> el contingut del directori al DICOMDIR</w:t>
      </w:r>
      <w:bookmarkEnd w:id="52"/>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321998801"/>
      <w:bookmarkStart w:id="55" w:name="_Toc289857402"/>
      <w:bookmarkEnd w:id="53"/>
      <w:r>
        <w:lastRenderedPageBreak/>
        <w:t>Tests de diagnosi</w:t>
      </w:r>
      <w:bookmarkEnd w:id="54"/>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1655957C" wp14:editId="6C546EC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7E2A424C" wp14:editId="363E496F">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0E93E97D" wp14:editId="5B7122CC">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1E50C367" wp14:editId="1B65115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F574F63" wp14:editId="238D4A74">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D94AF5" w:rsidP="00FB64D6">
            <w:r>
              <w:rPr>
                <w:noProof/>
                <w:lang w:val="es-ES"/>
              </w:rPr>
              <w:pict w14:anchorId="7AE8DBBB">
                <v:shape id="Imagen 14" o:spid="_x0000_i1028"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7E6E1489" wp14:editId="6016C82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1998802"/>
      <w:r w:rsidRPr="0093610C">
        <w:lastRenderedPageBreak/>
        <w:t>Els visors</w:t>
      </w:r>
      <w:bookmarkEnd w:id="55"/>
      <w:bookmarkEnd w:id="56"/>
    </w:p>
    <w:p w:rsidR="00B4786A" w:rsidRPr="0093610C" w:rsidRDefault="00B4786A" w:rsidP="00B4786A">
      <w:pPr>
        <w:pStyle w:val="Ttulo2"/>
        <w:numPr>
          <w:ilvl w:val="1"/>
          <w:numId w:val="1"/>
        </w:numPr>
      </w:pPr>
      <w:bookmarkStart w:id="57" w:name="_Toc289857403"/>
      <w:bookmarkStart w:id="58" w:name="_Toc321998803"/>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7BA69156" wp14:editId="40228B5A">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1998804"/>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30E84BD3" wp14:editId="5AB19FD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D94AF5"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1998805"/>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B4CD74F" wp14:editId="7DECEF5A">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05A74111" wp14:editId="7C77D5E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1998806"/>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1998807"/>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C560FFB" wp14:editId="2CAFDCD6">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1998808"/>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1B7D09C" wp14:editId="33CAECD4">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0AEC5A1C" wp14:editId="2849968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A206EEB" wp14:editId="394BF7DA">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d’scroll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14:anchorId="181F1FF6" wp14:editId="7D19ED3D">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66AF4B4C" wp14:editId="6DE8927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Aquesta eina també es pot configurar per tal que faci un scroll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41E3BAB" wp14:editId="76E3EFB3">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1998809"/>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216FAB67" wp14:editId="540F4E2E">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A372AA7" wp14:editId="616C30BE">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14:anchorId="49B21791" wp14:editId="503EF9B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1AFE68AD" wp14:editId="2D02791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580DE6">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14:anchorId="52ECECDB" wp14:editId="6647648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9" w:name="_Zoom"/>
      <w:bookmarkStart w:id="80" w:name="_Toc289857410"/>
      <w:bookmarkStart w:id="81" w:name="_Toc321998810"/>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BE94AA4" wp14:editId="1FE1521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21808E4" wp14:editId="0F19CAF4">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F436507" wp14:editId="478782C7">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1998811"/>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4B0DFD7" wp14:editId="008802E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7CE398C0" wp14:editId="4267F93C">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29D13F00" wp14:editId="5B6AB26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1998812"/>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B3C7108" wp14:editId="68C91F8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6CADC1B" wp14:editId="2F6AA06C">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22EA9B" wp14:editId="788EF913">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1998813"/>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FF633A8" wp14:editId="4328812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03EECBAC" wp14:editId="7B08428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99EEDB5" wp14:editId="41122B1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1998814"/>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710C1899" wp14:editId="7818A076">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63D0CADF" wp14:editId="5C03BE87">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47575D76" wp14:editId="7DA950F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3939FB8" wp14:editId="31633215">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45851A1C" wp14:editId="1E476CC8">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524E882" wp14:editId="63F8916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1EDFB06" wp14:editId="31C3E547">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433FB54D" wp14:editId="7E1B2303">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721B1456" wp14:editId="13E816D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49BFEEDF" wp14:editId="633BBB86">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1998815"/>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0595EDB5" wp14:editId="63CCED0D">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47AF03AF" wp14:editId="202D22FF">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7EA462FB" wp14:editId="037628EE">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CF65920" wp14:editId="51C5FFDC">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33F56F98" wp14:editId="69C6D76F">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0C43A687" wp14:editId="1A583D6C">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46390A70" wp14:editId="155238FE">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0E6114A2" wp14:editId="3D6152B5">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39223C33" wp14:editId="716C3F6D">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0CA1CB3" wp14:editId="44BBF2A4">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95861D4" wp14:editId="4EAE03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04CBADC4" wp14:editId="14D5F4C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1998816"/>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35A3B0CD" wp14:editId="63C26A55">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3476321F" wp14:editId="356D90AD">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745A881D" wp14:editId="5024C47C">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1998817"/>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2D929DF1" wp14:editId="6CC1F8AB">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686DBB52" wp14:editId="54B814BA">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34FFF88A" wp14:editId="5AEE9F39">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1998818"/>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D28DEF9" wp14:editId="13FEB91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2E0EAD60" wp14:editId="041DFA72">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4C0185FC" wp14:editId="717DE3F8">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1998819"/>
      <w:r w:rsidRPr="00B54BDF">
        <w:lastRenderedPageBreak/>
        <w:t>C</w:t>
      </w:r>
      <w:r w:rsidR="00F1080A" w:rsidRPr="00B54BDF">
        <w:t>ercle</w:t>
      </w:r>
      <w:bookmarkEnd w:id="111"/>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059F8F9E" wp14:editId="555550E0">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50C8F38" wp14:editId="0DDF3C2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81256DD" wp14:editId="029B41D1">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1998820"/>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F4C7A2E" wp14:editId="53F7EF6E">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9A93C0E" wp14:editId="1C71D0E9">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3F5D0007" wp14:editId="6DD6DFC9">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1998821"/>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67541AA7" wp14:editId="208F6371">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7E6B9AC" wp14:editId="296DCA3C">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73F435F6" wp14:editId="7AC71A3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1998822"/>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F259DD6" wp14:editId="7124F601">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1FE6758" wp14:editId="07CF72DD">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01C82993" wp14:editId="76EFA65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62CC9849" wp14:editId="5DFB0E7F">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1998823"/>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3680026" wp14:editId="47DA5565">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E0AE83F" wp14:editId="237C899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0D470A41" wp14:editId="79610BF8">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1B151751" wp14:editId="132C396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491E5C">
      <w:pPr>
        <w:pStyle w:val="Ttulo2"/>
        <w:numPr>
          <w:ilvl w:val="1"/>
          <w:numId w:val="1"/>
        </w:numPr>
        <w:ind w:left="1296"/>
      </w:pPr>
      <w:bookmarkStart w:id="123" w:name="_Toc321998824"/>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2A2AFA9" wp14:editId="5639A34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7C3B0163" wp14:editId="7EB11E2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16A99C65" wp14:editId="03E17C7A">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1998825"/>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C71071E" wp14:editId="172B0FF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6A0F8F1A" wp14:editId="71F1D0A1">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64DD97D0" wp14:editId="2415F2FC">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14:anchorId="79178104" wp14:editId="15BD5DA2">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1998826"/>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CBDC7FA" wp14:editId="37AD772C">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4C1930D" wp14:editId="613318D0">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1998827"/>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04BBB28" wp14:editId="7457ADF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62B9E506" wp14:editId="10940ED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1998828"/>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0A2B05" wp14:editId="70211B4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1208966" wp14:editId="1843EBA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1998829"/>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0B3C767" wp14:editId="0BF55F36">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F525536" wp14:editId="749BDF9A">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1998830"/>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DE1D85" wp14:editId="561F337C">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0606F06C" wp14:editId="5342009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1998831"/>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261D0116" wp14:editId="41BF823B">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AF3F815" wp14:editId="2C8137FD">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1998832"/>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4DB036" wp14:editId="636DF682">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1998833"/>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C96D2D7" wp14:editId="11232E0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0DA913DE" wp14:editId="2A6BD8E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066D0B09" wp14:editId="204D081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3A41BCFC" wp14:editId="06FBE5D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08AE32B8" wp14:editId="1DDC71B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2D046901" wp14:editId="1D3D232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1998834"/>
      <w:r w:rsidRPr="0093610C">
        <w:lastRenderedPageBreak/>
        <w:t>T</w:t>
      </w:r>
      <w:bookmarkStart w:id="155" w:name="thick-slab"/>
      <w:bookmarkEnd w:id="155"/>
      <w:r w:rsidRPr="0093610C">
        <w:t>hick Slab</w:t>
      </w:r>
      <w:bookmarkEnd w:id="153"/>
      <w:bookmarkEnd w:id="154"/>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D7B710E" wp14:editId="13ACFBA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6E3F2023" wp14:editId="06C0E33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Les composicions disponibles són MIP (Projecció d’intensitat màxima), MinIP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MinIP,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MinIP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val="es-ES"/>
        </w:rPr>
        <w:drawing>
          <wp:inline distT="0" distB="0" distL="0" distR="0" wp14:anchorId="30D887AC" wp14:editId="7DD9A626">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1998835"/>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1C809C0" wp14:editId="122ACDA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val="es-ES"/>
        </w:rPr>
        <w:drawing>
          <wp:inline distT="0" distB="0" distL="0" distR="0" wp14:anchorId="0F20AE1B" wp14:editId="73C3EFE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val="es-ES"/>
        </w:rPr>
        <w:drawing>
          <wp:inline distT="0" distB="0" distL="0" distR="0" wp14:anchorId="3ED6CC81" wp14:editId="5170401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val="es-ES"/>
              </w:rPr>
              <w:drawing>
                <wp:inline distT="0" distB="0" distL="0" distR="0" wp14:anchorId="5A567F6D" wp14:editId="43635BBA">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1998836"/>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6FF8789" wp14:editId="53FF70E1">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099A46FA" wp14:editId="7EA1931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val="es-ES"/>
        </w:rPr>
        <w:drawing>
          <wp:inline distT="0" distB="0" distL="0" distR="0" wp14:anchorId="4B21FA7E" wp14:editId="71939E52">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val="es-ES"/>
        </w:rPr>
        <w:drawing>
          <wp:inline distT="0" distB="0" distL="0" distR="0" wp14:anchorId="472D94DE" wp14:editId="3AB4E3D6">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PetrousBone, Angiografia, Coll+Contrast,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val="es-ES"/>
        </w:rPr>
        <w:drawing>
          <wp:inline distT="0" distB="0" distL="0" distR="0" wp14:anchorId="28F06E5C" wp14:editId="2AC67FB6">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D94AF5"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1C1E3D1D" wp14:editId="4F1B4CC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655CBCC3" wp14:editId="31C2829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0E17ECF0" wp14:editId="46E97B1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06251621" wp14:editId="57CE9680">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D94AF5"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2B709447" wp14:editId="18F5313A">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16E31D9" wp14:editId="4B7B1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C7B775C" wp14:editId="379ED42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633D7378" wp14:editId="4783AF3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21E69F8A" wp14:editId="27832596">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F4134A8" wp14:editId="638DFAAE">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58D6CEDC" wp14:editId="43CAAC1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51396E03" wp14:editId="233E39A4">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2536062C" wp14:editId="2497854D">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64338412" wp14:editId="275E849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010D3AA" wp14:editId="50951FE9">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overlays. Els overlays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torni a aparèixer la informació dels overlays.</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els overlays activats (es pot veure una ROI, anotació F i Tra en blanc)</w:t>
      </w:r>
      <w:r w:rsidRPr="0093610C">
        <w:rPr>
          <w:rFonts w:eastAsia="Times New Roman"/>
        </w:rPr>
        <w:t xml:space="preserve">, la imatge de la dreta, mostra el mateix visor, però </w:t>
      </w:r>
      <w:r w:rsidR="00C33362">
        <w:rPr>
          <w:rFonts w:eastAsia="Times New Roman"/>
        </w:rPr>
        <w:t>traient la informació dels overlays.</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03F610EE" wp14:editId="11F4216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DB31775" wp14:editId="3A97BA92">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69DD4F6C" wp14:editId="6A3CE10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3C9116D1" wp14:editId="25252AE4">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r w:rsidR="00E06856">
        <w:rPr>
          <w:rFonts w:eastAsia="Times New Roman"/>
        </w:rPr>
        <w:t>shutters activats. La imatge de la dreta mostra un visor amb els shutters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1DEB33F0" wp14:editId="6334401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668CDF78" wp14:editId="4565E24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1266A3" wp14:editId="00F882E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58C2FCAF" wp14:editId="4B64AFD3">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0BA0652" wp14:editId="2B915B5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026B0E6D" wp14:editId="601526F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2683C000" wp14:editId="27697F5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5460C90" wp14:editId="3B5CA463">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6C1B4D05" wp14:editId="6E66979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0D2C03D" wp14:editId="6025E78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Auto-Sync</w:t>
      </w:r>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92F501A" wp14:editId="1720C22D">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EC5EBD2" wp14:editId="69F4CF5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6FC27C8A" wp14:editId="1330AEB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4DABBAF6" wp14:editId="50303B5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w:t>
      </w:r>
      <w:r w:rsidR="00995697">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65617FD9" wp14:editId="6872A2B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Com que el tag</w:t>
      </w:r>
      <w:r w:rsidR="00B4786A" w:rsidRPr="0093610C">
        <w:rPr>
          <w:rFonts w:eastAsia="Times New Roman"/>
        </w:rPr>
        <w:t xml:space="preserve"> que busquem no és destacat, seleccionem la pestanya </w:t>
      </w:r>
      <w:r w:rsidR="00B4786A" w:rsidRPr="0093610C">
        <w:rPr>
          <w:rStyle w:val="Textoennegrita"/>
        </w:rPr>
        <w:t>Tots els tags</w:t>
      </w:r>
      <w:r w:rsidR="00B4786A" w:rsidRPr="0093610C">
        <w:rPr>
          <w:rFonts w:eastAsia="Times New Roman"/>
        </w:rPr>
        <w:t xml:space="preserve">, i cerquem posant el text </w:t>
      </w:r>
      <w:r w:rsidR="00B4786A" w:rsidRPr="0093610C">
        <w:rPr>
          <w:rStyle w:val="Textoennegrita"/>
        </w:rPr>
        <w:t>spacing</w:t>
      </w:r>
      <w:r w:rsidR="00B4786A" w:rsidRPr="0093610C">
        <w:rPr>
          <w:rFonts w:eastAsia="Times New Roman"/>
        </w:rPr>
        <w:t>, i ens apareixen tots els tags</w:t>
      </w:r>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0D91C20" wp14:editId="7418C2B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4F24D60" wp14:editId="0E8F61E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2DAC72ED" wp14:editId="4BC1BFEB">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EE8984E" wp14:editId="0C27A3D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7C4DE65" wp14:editId="0694B57E">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2034C5D" wp14:editId="239537FF">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E91EB8F" wp14:editId="2F06901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29D26C3E" wp14:editId="088F4E9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CC7601B" wp14:editId="07BED6CF">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6E79AF6" wp14:editId="0E30A4B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7B2BAFAF" wp14:editId="55FFB70C">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4E1E258B" wp14:editId="75932BB2">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A004294" wp14:editId="6706E56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0E9C999C" wp14:editId="28BDB7A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6D4EF08B" wp14:editId="086EEDA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229EC09C" wp14:editId="3F4FDDF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76031688" wp14:editId="6F845C6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23447EB9" wp14:editId="15BE3C0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E128515" wp14:editId="67883F9B">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70FD1A5C" wp14:editId="38E941B2">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26C55E43" wp14:editId="7CBDEC21">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1D18AC3F" wp14:editId="5694A2E9">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53D07CE1" wp14:editId="0053A8F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2485F4C8" wp14:editId="420C697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AE Title</w:t>
      </w:r>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2B30AE17" wp14:editId="0593631A">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517B9A5F" wp14:editId="0DDE1B76">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1CD03564" wp14:editId="7A9D07A7">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753B990F" wp14:editId="0A6BDD59">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21388542" wp14:editId="105CEE4D">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val="es-ES"/>
        </w:rPr>
        <w:lastRenderedPageBreak/>
        <w:drawing>
          <wp:inline distT="0" distB="0" distL="0" distR="0" wp14:anchorId="582EB1B9" wp14:editId="1264F76D">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674D5AE" wp14:editId="0B36603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4014BB19" wp14:editId="765A879E">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65D3763A" wp14:editId="7C6B6EE6">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08A79F8" wp14:editId="1B76081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1A206060" wp14:editId="671E0170">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52A193B" wp14:editId="3B16A35B">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6E85B95D" wp14:editId="1B2526CA">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110B750F" wp14:editId="7F9685C1">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08975BCD" wp14:editId="31A98511">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F629C7D" wp14:editId="151A53E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47A4714" wp14:editId="32058E3A">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1A2E173F" wp14:editId="753E8CFF">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7BB40CEB" wp14:editId="45607DFE">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21CE6566" wp14:editId="0614B1A8">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62F024F7" wp14:editId="31C6F4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38A41A69" wp14:editId="0A95F807">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D039DD2" wp14:editId="3ECA683E">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760DDC06" wp14:editId="0CBED9A7">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0B09EBB" wp14:editId="62C63536">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68F44B2E" wp14:editId="7EF5197F">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248D89E4" wp14:editId="64EFAE1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59F6A662" wp14:editId="6659EB5F">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22A77953" wp14:editId="0DE62884">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39114D5" wp14:editId="3FD8EBC5">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FD9CDD6" wp14:editId="61BA92CF">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4D9F0A02" wp14:editId="694FBD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62341AD8" wp14:editId="03F6BEC4">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2C012711" wp14:editId="4344840D">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68ACE80" wp14:editId="0620CDE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3388FD9A" wp14:editId="2975C421">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5F1EEE5" wp14:editId="4D6696EA">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73B87309" wp14:editId="06220CE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3565562" wp14:editId="02166B6B">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3123A10B" wp14:editId="3EE5ED2E">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15C8C173" wp14:editId="51B2140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37B7DDD6" wp14:editId="23C62D8A">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4CDD5F6" wp14:editId="6795F523">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7EEA3772" wp14:editId="7A5E1AA7">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7317DD2" wp14:editId="10B48C3A">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974439D" wp14:editId="7C52E73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37D8C64" wp14:editId="527F969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3C11CE4" wp14:editId="227DF7E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559B03D2" wp14:editId="36EE7904">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75A54D3D" wp14:editId="619125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D94AF5"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56C7" w:rsidRDefault="00AE56C7" w:rsidP="00D32605">
      <w:r>
        <w:separator/>
      </w:r>
    </w:p>
    <w:p w:rsidR="00AE56C7" w:rsidRDefault="00AE56C7"/>
  </w:endnote>
  <w:endnote w:type="continuationSeparator" w:id="0">
    <w:p w:rsidR="00AE56C7" w:rsidRDefault="00AE56C7" w:rsidP="00D32605">
      <w:r>
        <w:continuationSeparator/>
      </w:r>
    </w:p>
    <w:p w:rsidR="00AE56C7" w:rsidRDefault="00AE56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4AF5">
      <w:rPr>
        <w:rStyle w:val="Nmerodepgina"/>
      </w:rPr>
      <w:t>1</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4AF5">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56C7" w:rsidRDefault="00AE56C7" w:rsidP="00D32605">
      <w:r>
        <w:separator/>
      </w:r>
    </w:p>
    <w:p w:rsidR="00AE56C7" w:rsidRDefault="00AE56C7"/>
  </w:footnote>
  <w:footnote w:type="continuationSeparator" w:id="0">
    <w:p w:rsidR="00AE56C7" w:rsidRDefault="00AE56C7" w:rsidP="00D32605">
      <w:r>
        <w:continuationSeparator/>
      </w:r>
    </w:p>
    <w:p w:rsidR="00AE56C7" w:rsidRDefault="00AE56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D94AF5"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B25B99" w:rsidP="00B4786A">
          <w:pPr>
            <w:pStyle w:val="Encabezado"/>
          </w:pPr>
          <w:r>
            <w:t>v0.11</w:t>
          </w:r>
        </w:p>
      </w:tc>
    </w:tr>
  </w:tbl>
  <w:p w:rsidR="00B25B99" w:rsidRDefault="00B25B99" w:rsidP="00D32605">
    <w:pPr>
      <w:pStyle w:val="Encabezado"/>
    </w:pPr>
    <w:r>
      <w:rPr>
        <w:noProof/>
        <w:lang w:val="es-ES"/>
      </w:rPr>
      <w:drawing>
        <wp:anchor distT="0" distB="0" distL="114300" distR="114300" simplePos="0" relativeHeight="251663360" behindDoc="0" locked="0" layoutInCell="1" allowOverlap="1" wp14:anchorId="170D20F3" wp14:editId="6DB5DAA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D94AF5"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val="es-ES"/>
      </w:rPr>
      <w:drawing>
        <wp:anchor distT="0" distB="0" distL="114300" distR="114300" simplePos="0" relativeHeight="251661312" behindDoc="0" locked="0" layoutInCell="0" allowOverlap="0" wp14:anchorId="273F2B66" wp14:editId="3D70B21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D94AF5"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8pt;height:13.8pt;visibility:visible" o:bullet="t">
        <v:imagedata r:id="rId1" o:title=""/>
      </v:shape>
    </w:pict>
  </w:numPicBullet>
  <w:numPicBullet w:numPicBulletId="1">
    <w:pict>
      <v:shape id="_x0000_i1027" type="#_x0000_t75" style="width:24.2pt;height:24.2pt;visibility:visible" o:bullet="t">
        <v:imagedata r:id="rId2" o:title=""/>
      </v:shape>
    </w:pict>
  </w:numPicBullet>
  <w:numPicBullet w:numPicBulletId="2">
    <w:pict>
      <v:shape id="_x0000_i1028"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4AF5"/>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22" type="connector" idref="#AutoShape 329"/>
        <o:r id="V:Rule23" type="connector" idref="#AutoShape 323"/>
        <o:r id="V:Rule24" type="connector" idref="#AutoShape 310"/>
        <o:r id="V:Rule25" type="connector" idref="#AutoShape 319"/>
        <o:r id="V:Rule26" type="connector" idref="#AutoShape 315"/>
        <o:r id="V:Rule27" type="connector" idref="#AutoShape 324"/>
        <o:r id="V:Rule28" type="connector" idref="#AutoShape 322"/>
        <o:r id="V:Rule29" type="connector" idref="#AutoShape 330"/>
        <o:r id="V:Rule30" type="connector" idref="#AutoShape 327"/>
        <o:r id="V:Rule31" type="connector" idref="#_x0000_s1112"/>
        <o:r id="V:Rule32" type="connector" idref="#AutoShape 328"/>
        <o:r id="V:Rule33" type="connector" idref="#AutoShape 313"/>
        <o:r id="V:Rule34" type="connector" idref="#AutoShape 316"/>
        <o:r id="V:Rule35" type="connector" idref="#AutoShape 311"/>
        <o:r id="V:Rule36" type="connector" idref="#AutoShape 317"/>
        <o:r id="V:Rule37" type="connector" idref="#AutoShape 325"/>
        <o:r id="V:Rule38" type="connector" idref="#AutoShape 321"/>
        <o:r id="V:Rule39" type="connector" idref="#AutoShape 318"/>
        <o:r id="V:Rule40" type="connector" idref="#AutoShape 312"/>
        <o:r id="V:Rule41" type="connector" idref="#AutoShape 331"/>
        <o:r id="V:Rule42"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FC833-E701-45F1-B13A-26B85335C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1330</TotalTime>
  <Pages>3</Pages>
  <Words>14946</Words>
  <Characters>82204</Characters>
  <Application>Microsoft Office Word</Application>
  <DocSecurity>0</DocSecurity>
  <Lines>685</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96957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132</cp:revision>
  <cp:lastPrinted>2012-07-04T11:57:00Z</cp:lastPrinted>
  <dcterms:created xsi:type="dcterms:W3CDTF">2012-03-20T08:56:00Z</dcterms:created>
  <dcterms:modified xsi:type="dcterms:W3CDTF">2012-07-04T12:35:00Z</dcterms:modified>
</cp:coreProperties>
</file>