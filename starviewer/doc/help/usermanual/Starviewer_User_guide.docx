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786A" w:rsidRPr="0093610C" w:rsidRDefault="00B4786A" w:rsidP="00B4786A">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503" t="4000" r="-261" b="4000"/>
                    <a:stretch/>
                  </pic:blipFill>
                  <pic:spPr bwMode="auto">
                    <a:xfrm>
                      <a:off x="0" y="0"/>
                      <a:ext cx="1923415" cy="50482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Pr="0093610C">
        <w:br w:type="page"/>
      </w:r>
    </w:p>
    <w:p w:rsidR="00D3783A" w:rsidRDefault="008048AA">
      <w:pPr>
        <w:pStyle w:val="TDC1"/>
        <w:rPr>
          <w:rFonts w:asciiTheme="minorHAnsi" w:eastAsiaTheme="minorEastAsia" w:hAnsiTheme="minorHAnsi" w:cstheme="minorBidi"/>
          <w:bCs w:val="0"/>
          <w:caps w:val="0"/>
          <w:noProof/>
          <w:sz w:val="22"/>
          <w:lang w:val="es-ES"/>
        </w:rPr>
      </w:pPr>
      <w:r w:rsidRPr="008048AA">
        <w:lastRenderedPageBreak/>
        <w:fldChar w:fldCharType="begin"/>
      </w:r>
      <w:r w:rsidR="00B4786A" w:rsidRPr="0093610C">
        <w:instrText xml:space="preserve"> TOC \o "1-4" \h \z \u </w:instrText>
      </w:r>
      <w:r w:rsidRPr="008048AA">
        <w:fldChar w:fldCharType="separate"/>
      </w:r>
      <w:hyperlink w:anchor="_Toc313437359" w:history="1">
        <w:r w:rsidR="00D3783A" w:rsidRPr="001A5658">
          <w:rPr>
            <w:rStyle w:val="Hipervnculo"/>
            <w:noProof/>
          </w:rPr>
          <w:t>1. Starviewer</w:t>
        </w:r>
        <w:r w:rsidR="00D3783A">
          <w:rPr>
            <w:noProof/>
            <w:webHidden/>
          </w:rPr>
          <w:tab/>
        </w:r>
        <w:r w:rsidR="00D3783A">
          <w:rPr>
            <w:noProof/>
            <w:webHidden/>
          </w:rPr>
          <w:fldChar w:fldCharType="begin"/>
        </w:r>
        <w:r w:rsidR="00D3783A">
          <w:rPr>
            <w:noProof/>
            <w:webHidden/>
          </w:rPr>
          <w:instrText xml:space="preserve"> PAGEREF _Toc313437359 \h </w:instrText>
        </w:r>
        <w:r w:rsidR="00D3783A">
          <w:rPr>
            <w:noProof/>
            <w:webHidden/>
          </w:rPr>
        </w:r>
        <w:r w:rsidR="00D3783A">
          <w:rPr>
            <w:noProof/>
            <w:webHidden/>
          </w:rPr>
          <w:fldChar w:fldCharType="separate"/>
        </w:r>
        <w:r w:rsidR="00D3783A">
          <w:rPr>
            <w:noProof/>
            <w:webHidden/>
          </w:rPr>
          <w:t>4</w:t>
        </w:r>
        <w:r w:rsidR="00D3783A">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360" w:history="1">
        <w:r w:rsidRPr="001A5658">
          <w:rPr>
            <w:rStyle w:val="Hipervnculo"/>
            <w:noProof/>
          </w:rPr>
          <w:t>2. Contacta amb nosaltres</w:t>
        </w:r>
        <w:r>
          <w:rPr>
            <w:noProof/>
            <w:webHidden/>
          </w:rPr>
          <w:tab/>
        </w:r>
        <w:r>
          <w:rPr>
            <w:noProof/>
            <w:webHidden/>
          </w:rPr>
          <w:fldChar w:fldCharType="begin"/>
        </w:r>
        <w:r>
          <w:rPr>
            <w:noProof/>
            <w:webHidden/>
          </w:rPr>
          <w:instrText xml:space="preserve"> PAGEREF _Toc313437360 \h </w:instrText>
        </w:r>
        <w:r>
          <w:rPr>
            <w:noProof/>
            <w:webHidden/>
          </w:rPr>
        </w:r>
        <w:r>
          <w:rPr>
            <w:noProof/>
            <w:webHidden/>
          </w:rPr>
          <w:fldChar w:fldCharType="separate"/>
        </w:r>
        <w:r>
          <w:rPr>
            <w:noProof/>
            <w:webHidden/>
          </w:rPr>
          <w:t>5</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361" w:history="1">
        <w:r w:rsidRPr="001A5658">
          <w:rPr>
            <w:rStyle w:val="Hipervnculo"/>
            <w:noProof/>
          </w:rPr>
          <w:t>3. Els menús</w:t>
        </w:r>
        <w:r>
          <w:rPr>
            <w:noProof/>
            <w:webHidden/>
          </w:rPr>
          <w:tab/>
        </w:r>
        <w:r>
          <w:rPr>
            <w:noProof/>
            <w:webHidden/>
          </w:rPr>
          <w:fldChar w:fldCharType="begin"/>
        </w:r>
        <w:r>
          <w:rPr>
            <w:noProof/>
            <w:webHidden/>
          </w:rPr>
          <w:instrText xml:space="preserve"> PAGEREF _Toc313437361 \h </w:instrText>
        </w:r>
        <w:r>
          <w:rPr>
            <w:noProof/>
            <w:webHidden/>
          </w:rPr>
        </w:r>
        <w:r>
          <w:rPr>
            <w:noProof/>
            <w:webHidden/>
          </w:rPr>
          <w:fldChar w:fldCharType="separate"/>
        </w:r>
        <w:r>
          <w:rPr>
            <w:noProof/>
            <w:webHidden/>
          </w:rPr>
          <w:t>6</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62" w:history="1">
        <w:r w:rsidRPr="001A5658">
          <w:rPr>
            <w:rStyle w:val="Hipervnculo"/>
            <w:noProof/>
          </w:rPr>
          <w:t>3.1. Menú fitxer</w:t>
        </w:r>
        <w:r>
          <w:rPr>
            <w:noProof/>
            <w:webHidden/>
          </w:rPr>
          <w:tab/>
        </w:r>
        <w:r>
          <w:rPr>
            <w:noProof/>
            <w:webHidden/>
          </w:rPr>
          <w:fldChar w:fldCharType="begin"/>
        </w:r>
        <w:r>
          <w:rPr>
            <w:noProof/>
            <w:webHidden/>
          </w:rPr>
          <w:instrText xml:space="preserve"> PAGEREF _Toc313437362 \h </w:instrText>
        </w:r>
        <w:r>
          <w:rPr>
            <w:noProof/>
            <w:webHidden/>
          </w:rPr>
        </w:r>
        <w:r>
          <w:rPr>
            <w:noProof/>
            <w:webHidden/>
          </w:rPr>
          <w:fldChar w:fldCharType="separate"/>
        </w:r>
        <w:r>
          <w:rPr>
            <w:noProof/>
            <w:webHidden/>
          </w:rPr>
          <w:t>7</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63" w:history="1">
        <w:r w:rsidRPr="001A5658">
          <w:rPr>
            <w:rStyle w:val="Hipervnculo"/>
            <w:noProof/>
          </w:rPr>
          <w:t>3.2. Menú visualització</w:t>
        </w:r>
        <w:r>
          <w:rPr>
            <w:noProof/>
            <w:webHidden/>
          </w:rPr>
          <w:tab/>
        </w:r>
        <w:r>
          <w:rPr>
            <w:noProof/>
            <w:webHidden/>
          </w:rPr>
          <w:fldChar w:fldCharType="begin"/>
        </w:r>
        <w:r>
          <w:rPr>
            <w:noProof/>
            <w:webHidden/>
          </w:rPr>
          <w:instrText xml:space="preserve"> PAGEREF _Toc313437363 \h </w:instrText>
        </w:r>
        <w:r>
          <w:rPr>
            <w:noProof/>
            <w:webHidden/>
          </w:rPr>
        </w:r>
        <w:r>
          <w:rPr>
            <w:noProof/>
            <w:webHidden/>
          </w:rPr>
          <w:fldChar w:fldCharType="separate"/>
        </w:r>
        <w:r>
          <w:rPr>
            <w:noProof/>
            <w:webHidden/>
          </w:rPr>
          <w:t>8</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64" w:history="1">
        <w:r w:rsidRPr="001A5658">
          <w:rPr>
            <w:rStyle w:val="Hipervnculo"/>
            <w:rFonts w:eastAsia="Times New Roman"/>
            <w:noProof/>
          </w:rPr>
          <w:t>3.3.</w:t>
        </w:r>
        <w:r w:rsidRPr="001A5658">
          <w:rPr>
            <w:rStyle w:val="Hipervnculo"/>
            <w:noProof/>
          </w:rPr>
          <w:t xml:space="preserve"> Menú d'eines</w:t>
        </w:r>
        <w:r>
          <w:rPr>
            <w:noProof/>
            <w:webHidden/>
          </w:rPr>
          <w:tab/>
        </w:r>
        <w:r>
          <w:rPr>
            <w:noProof/>
            <w:webHidden/>
          </w:rPr>
          <w:fldChar w:fldCharType="begin"/>
        </w:r>
        <w:r>
          <w:rPr>
            <w:noProof/>
            <w:webHidden/>
          </w:rPr>
          <w:instrText xml:space="preserve"> PAGEREF _Toc313437364 \h </w:instrText>
        </w:r>
        <w:r>
          <w:rPr>
            <w:noProof/>
            <w:webHidden/>
          </w:rPr>
        </w:r>
        <w:r>
          <w:rPr>
            <w:noProof/>
            <w:webHidden/>
          </w:rPr>
          <w:fldChar w:fldCharType="separate"/>
        </w:r>
        <w:r>
          <w:rPr>
            <w:noProof/>
            <w:webHidden/>
          </w:rPr>
          <w:t>9</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65" w:history="1">
        <w:r w:rsidRPr="001A5658">
          <w:rPr>
            <w:rStyle w:val="Hipervnculo"/>
            <w:noProof/>
          </w:rPr>
          <w:t>3.4. Menú finestra</w:t>
        </w:r>
        <w:r>
          <w:rPr>
            <w:noProof/>
            <w:webHidden/>
          </w:rPr>
          <w:tab/>
        </w:r>
        <w:r>
          <w:rPr>
            <w:noProof/>
            <w:webHidden/>
          </w:rPr>
          <w:fldChar w:fldCharType="begin"/>
        </w:r>
        <w:r>
          <w:rPr>
            <w:noProof/>
            <w:webHidden/>
          </w:rPr>
          <w:instrText xml:space="preserve"> PAGEREF _Toc313437365 \h </w:instrText>
        </w:r>
        <w:r>
          <w:rPr>
            <w:noProof/>
            <w:webHidden/>
          </w:rPr>
        </w:r>
        <w:r>
          <w:rPr>
            <w:noProof/>
            <w:webHidden/>
          </w:rPr>
          <w:fldChar w:fldCharType="separate"/>
        </w:r>
        <w:r>
          <w:rPr>
            <w:noProof/>
            <w:webHidden/>
          </w:rPr>
          <w:t>10</w:t>
        </w:r>
        <w:r>
          <w:rPr>
            <w:noProof/>
            <w:webHidden/>
          </w:rPr>
          <w:fldChar w:fldCharType="end"/>
        </w:r>
      </w:hyperlink>
    </w:p>
    <w:p w:rsidR="00D3783A" w:rsidRDefault="00D3783A">
      <w:pPr>
        <w:pStyle w:val="TDC3"/>
        <w:tabs>
          <w:tab w:val="right" w:pos="9622"/>
        </w:tabs>
        <w:rPr>
          <w:rFonts w:asciiTheme="minorHAnsi" w:eastAsiaTheme="minorEastAsia" w:hAnsiTheme="minorHAnsi" w:cstheme="minorBidi"/>
          <w:noProof/>
          <w:sz w:val="22"/>
          <w:lang w:val="es-ES"/>
        </w:rPr>
      </w:pPr>
      <w:hyperlink w:anchor="_Toc313437366" w:history="1">
        <w:r w:rsidRPr="001A5658">
          <w:rPr>
            <w:rStyle w:val="Hipervnculo"/>
            <w:noProof/>
          </w:rPr>
          <w:t>3.4.1. Maximitza a múltiples pantalles</w:t>
        </w:r>
        <w:r>
          <w:rPr>
            <w:noProof/>
            <w:webHidden/>
          </w:rPr>
          <w:tab/>
        </w:r>
        <w:r>
          <w:rPr>
            <w:noProof/>
            <w:webHidden/>
          </w:rPr>
          <w:fldChar w:fldCharType="begin"/>
        </w:r>
        <w:r>
          <w:rPr>
            <w:noProof/>
            <w:webHidden/>
          </w:rPr>
          <w:instrText xml:space="preserve"> PAGEREF _Toc313437366 \h </w:instrText>
        </w:r>
        <w:r>
          <w:rPr>
            <w:noProof/>
            <w:webHidden/>
          </w:rPr>
        </w:r>
        <w:r>
          <w:rPr>
            <w:noProof/>
            <w:webHidden/>
          </w:rPr>
          <w:fldChar w:fldCharType="separate"/>
        </w:r>
        <w:r>
          <w:rPr>
            <w:noProof/>
            <w:webHidden/>
          </w:rPr>
          <w:t>10</w:t>
        </w:r>
        <w:r>
          <w:rPr>
            <w:noProof/>
            <w:webHidden/>
          </w:rPr>
          <w:fldChar w:fldCharType="end"/>
        </w:r>
      </w:hyperlink>
    </w:p>
    <w:p w:rsidR="00D3783A" w:rsidRDefault="00D3783A">
      <w:pPr>
        <w:pStyle w:val="TDC3"/>
        <w:tabs>
          <w:tab w:val="right" w:pos="9622"/>
        </w:tabs>
        <w:rPr>
          <w:rFonts w:asciiTheme="minorHAnsi" w:eastAsiaTheme="minorEastAsia" w:hAnsiTheme="minorHAnsi" w:cstheme="minorBidi"/>
          <w:noProof/>
          <w:sz w:val="22"/>
          <w:lang w:val="es-ES"/>
        </w:rPr>
      </w:pPr>
      <w:hyperlink w:anchor="_Toc313437367" w:history="1">
        <w:r w:rsidRPr="001A5658">
          <w:rPr>
            <w:rStyle w:val="Hipervnculo"/>
            <w:noProof/>
          </w:rPr>
          <w:t>3.4.2. Mou a la pantalla</w:t>
        </w:r>
        <w:r>
          <w:rPr>
            <w:noProof/>
            <w:webHidden/>
          </w:rPr>
          <w:tab/>
        </w:r>
        <w:r>
          <w:rPr>
            <w:noProof/>
            <w:webHidden/>
          </w:rPr>
          <w:fldChar w:fldCharType="begin"/>
        </w:r>
        <w:r>
          <w:rPr>
            <w:noProof/>
            <w:webHidden/>
          </w:rPr>
          <w:instrText xml:space="preserve"> PAGEREF _Toc313437367 \h </w:instrText>
        </w:r>
        <w:r>
          <w:rPr>
            <w:noProof/>
            <w:webHidden/>
          </w:rPr>
        </w:r>
        <w:r>
          <w:rPr>
            <w:noProof/>
            <w:webHidden/>
          </w:rPr>
          <w:fldChar w:fldCharType="separate"/>
        </w:r>
        <w:r>
          <w:rPr>
            <w:noProof/>
            <w:webHidden/>
          </w:rPr>
          <w:t>10</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68" w:history="1">
        <w:r w:rsidRPr="001A5658">
          <w:rPr>
            <w:rStyle w:val="Hipervnculo"/>
            <w:noProof/>
          </w:rPr>
          <w:t>3.5. Menú ajuda</w:t>
        </w:r>
        <w:r>
          <w:rPr>
            <w:noProof/>
            <w:webHidden/>
          </w:rPr>
          <w:tab/>
        </w:r>
        <w:r>
          <w:rPr>
            <w:noProof/>
            <w:webHidden/>
          </w:rPr>
          <w:fldChar w:fldCharType="begin"/>
        </w:r>
        <w:r>
          <w:rPr>
            <w:noProof/>
            <w:webHidden/>
          </w:rPr>
          <w:instrText xml:space="preserve"> PAGEREF _Toc313437368 \h </w:instrText>
        </w:r>
        <w:r>
          <w:rPr>
            <w:noProof/>
            <w:webHidden/>
          </w:rPr>
        </w:r>
        <w:r>
          <w:rPr>
            <w:noProof/>
            <w:webHidden/>
          </w:rPr>
          <w:fldChar w:fldCharType="separate"/>
        </w:r>
        <w:r>
          <w:rPr>
            <w:noProof/>
            <w:webHidden/>
          </w:rPr>
          <w:t>12</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369" w:history="1">
        <w:r w:rsidRPr="001A5658">
          <w:rPr>
            <w:rStyle w:val="Hipervnculo"/>
            <w:noProof/>
          </w:rPr>
          <w:t>4. Configuracions</w:t>
        </w:r>
        <w:r>
          <w:rPr>
            <w:noProof/>
            <w:webHidden/>
          </w:rPr>
          <w:tab/>
        </w:r>
        <w:r>
          <w:rPr>
            <w:noProof/>
            <w:webHidden/>
          </w:rPr>
          <w:fldChar w:fldCharType="begin"/>
        </w:r>
        <w:r>
          <w:rPr>
            <w:noProof/>
            <w:webHidden/>
          </w:rPr>
          <w:instrText xml:space="preserve"> PAGEREF _Toc313437369 \h </w:instrText>
        </w:r>
        <w:r>
          <w:rPr>
            <w:noProof/>
            <w:webHidden/>
          </w:rPr>
        </w:r>
        <w:r>
          <w:rPr>
            <w:noProof/>
            <w:webHidden/>
          </w:rPr>
          <w:fldChar w:fldCharType="separate"/>
        </w:r>
        <w:r>
          <w:rPr>
            <w:noProof/>
            <w:webHidden/>
          </w:rPr>
          <w:t>13</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70" w:history="1">
        <w:r w:rsidRPr="001A5658">
          <w:rPr>
            <w:rStyle w:val="Hipervnculo"/>
            <w:noProof/>
          </w:rPr>
          <w:t>4.1. Configuració PACS</w:t>
        </w:r>
        <w:r>
          <w:rPr>
            <w:noProof/>
            <w:webHidden/>
          </w:rPr>
          <w:tab/>
        </w:r>
        <w:r>
          <w:rPr>
            <w:noProof/>
            <w:webHidden/>
          </w:rPr>
          <w:fldChar w:fldCharType="begin"/>
        </w:r>
        <w:r>
          <w:rPr>
            <w:noProof/>
            <w:webHidden/>
          </w:rPr>
          <w:instrText xml:space="preserve"> PAGEREF _Toc313437370 \h </w:instrText>
        </w:r>
        <w:r>
          <w:rPr>
            <w:noProof/>
            <w:webHidden/>
          </w:rPr>
        </w:r>
        <w:r>
          <w:rPr>
            <w:noProof/>
            <w:webHidden/>
          </w:rPr>
          <w:fldChar w:fldCharType="separate"/>
        </w:r>
        <w:r>
          <w:rPr>
            <w:noProof/>
            <w:webHidden/>
          </w:rPr>
          <w:t>13</w:t>
        </w:r>
        <w:r>
          <w:rPr>
            <w:noProof/>
            <w:webHidden/>
          </w:rPr>
          <w:fldChar w:fldCharType="end"/>
        </w:r>
      </w:hyperlink>
    </w:p>
    <w:p w:rsidR="00D3783A" w:rsidRDefault="00D3783A">
      <w:pPr>
        <w:pStyle w:val="TDC3"/>
        <w:tabs>
          <w:tab w:val="right" w:pos="9622"/>
        </w:tabs>
        <w:rPr>
          <w:rFonts w:asciiTheme="minorHAnsi" w:eastAsiaTheme="minorEastAsia" w:hAnsiTheme="minorHAnsi" w:cstheme="minorBidi"/>
          <w:noProof/>
          <w:sz w:val="22"/>
          <w:lang w:val="es-ES"/>
        </w:rPr>
      </w:pPr>
      <w:hyperlink w:anchor="_Toc313437371" w:history="1">
        <w:r w:rsidRPr="001A5658">
          <w:rPr>
            <w:rStyle w:val="Hipervnculo"/>
            <w:noProof/>
          </w:rPr>
          <w:t>4.1.1. Servidors PACS</w:t>
        </w:r>
        <w:r>
          <w:rPr>
            <w:noProof/>
            <w:webHidden/>
          </w:rPr>
          <w:tab/>
        </w:r>
        <w:r>
          <w:rPr>
            <w:noProof/>
            <w:webHidden/>
          </w:rPr>
          <w:fldChar w:fldCharType="begin"/>
        </w:r>
        <w:r>
          <w:rPr>
            <w:noProof/>
            <w:webHidden/>
          </w:rPr>
          <w:instrText xml:space="preserve"> PAGEREF _Toc313437371 \h </w:instrText>
        </w:r>
        <w:r>
          <w:rPr>
            <w:noProof/>
            <w:webHidden/>
          </w:rPr>
        </w:r>
        <w:r>
          <w:rPr>
            <w:noProof/>
            <w:webHidden/>
          </w:rPr>
          <w:fldChar w:fldCharType="separate"/>
        </w:r>
        <w:r>
          <w:rPr>
            <w:noProof/>
            <w:webHidden/>
          </w:rPr>
          <w:t>13</w:t>
        </w:r>
        <w:r>
          <w:rPr>
            <w:noProof/>
            <w:webHidden/>
          </w:rPr>
          <w:fldChar w:fldCharType="end"/>
        </w:r>
      </w:hyperlink>
    </w:p>
    <w:p w:rsidR="00D3783A" w:rsidRDefault="00D3783A">
      <w:pPr>
        <w:pStyle w:val="TDC3"/>
        <w:tabs>
          <w:tab w:val="right" w:pos="9622"/>
        </w:tabs>
        <w:rPr>
          <w:rFonts w:asciiTheme="minorHAnsi" w:eastAsiaTheme="minorEastAsia" w:hAnsiTheme="minorHAnsi" w:cstheme="minorBidi"/>
          <w:noProof/>
          <w:sz w:val="22"/>
          <w:lang w:val="es-ES"/>
        </w:rPr>
      </w:pPr>
      <w:hyperlink w:anchor="_Toc313437372" w:history="1">
        <w:r w:rsidRPr="001A5658">
          <w:rPr>
            <w:rStyle w:val="Hipervnculo"/>
            <w:noProof/>
          </w:rPr>
          <w:t>4.1.2. Configuració Local</w:t>
        </w:r>
        <w:r>
          <w:rPr>
            <w:noProof/>
            <w:webHidden/>
          </w:rPr>
          <w:tab/>
        </w:r>
        <w:r>
          <w:rPr>
            <w:noProof/>
            <w:webHidden/>
          </w:rPr>
          <w:fldChar w:fldCharType="begin"/>
        </w:r>
        <w:r>
          <w:rPr>
            <w:noProof/>
            <w:webHidden/>
          </w:rPr>
          <w:instrText xml:space="preserve"> PAGEREF _Toc313437372 \h </w:instrText>
        </w:r>
        <w:r>
          <w:rPr>
            <w:noProof/>
            <w:webHidden/>
          </w:rPr>
        </w:r>
        <w:r>
          <w:rPr>
            <w:noProof/>
            <w:webHidden/>
          </w:rPr>
          <w:fldChar w:fldCharType="separate"/>
        </w:r>
        <w:r>
          <w:rPr>
            <w:noProof/>
            <w:webHidden/>
          </w:rPr>
          <w:t>13</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73" w:history="1">
        <w:r w:rsidRPr="001A5658">
          <w:rPr>
            <w:rStyle w:val="Hipervnculo"/>
            <w:noProof/>
          </w:rPr>
          <w:t>4.2. Configuració de la base de dades local</w:t>
        </w:r>
        <w:r>
          <w:rPr>
            <w:noProof/>
            <w:webHidden/>
          </w:rPr>
          <w:tab/>
        </w:r>
        <w:r>
          <w:rPr>
            <w:noProof/>
            <w:webHidden/>
          </w:rPr>
          <w:fldChar w:fldCharType="begin"/>
        </w:r>
        <w:r>
          <w:rPr>
            <w:noProof/>
            <w:webHidden/>
          </w:rPr>
          <w:instrText xml:space="preserve"> PAGEREF _Toc313437373 \h </w:instrText>
        </w:r>
        <w:r>
          <w:rPr>
            <w:noProof/>
            <w:webHidden/>
          </w:rPr>
        </w:r>
        <w:r>
          <w:rPr>
            <w:noProof/>
            <w:webHidden/>
          </w:rPr>
          <w:fldChar w:fldCharType="separate"/>
        </w:r>
        <w:r>
          <w:rPr>
            <w:noProof/>
            <w:webHidden/>
          </w:rPr>
          <w:t>15</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74" w:history="1">
        <w:r w:rsidRPr="001A5658">
          <w:rPr>
            <w:rStyle w:val="Hipervnculo"/>
            <w:noProof/>
          </w:rPr>
          <w:t>4.3. Configuració del RIS</w:t>
        </w:r>
        <w:r>
          <w:rPr>
            <w:noProof/>
            <w:webHidden/>
          </w:rPr>
          <w:tab/>
        </w:r>
        <w:r>
          <w:rPr>
            <w:noProof/>
            <w:webHidden/>
          </w:rPr>
          <w:fldChar w:fldCharType="begin"/>
        </w:r>
        <w:r>
          <w:rPr>
            <w:noProof/>
            <w:webHidden/>
          </w:rPr>
          <w:instrText xml:space="preserve"> PAGEREF _Toc313437374 \h </w:instrText>
        </w:r>
        <w:r>
          <w:rPr>
            <w:noProof/>
            <w:webHidden/>
          </w:rPr>
        </w:r>
        <w:r>
          <w:rPr>
            <w:noProof/>
            <w:webHidden/>
          </w:rPr>
          <w:fldChar w:fldCharType="separate"/>
        </w:r>
        <w:r>
          <w:rPr>
            <w:noProof/>
            <w:webHidden/>
          </w:rPr>
          <w:t>17</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75" w:history="1">
        <w:r w:rsidRPr="001A5658">
          <w:rPr>
            <w:rStyle w:val="Hipervnculo"/>
            <w:noProof/>
          </w:rPr>
          <w:t>4.4. Configuració DICOMDIR</w:t>
        </w:r>
        <w:r>
          <w:rPr>
            <w:noProof/>
            <w:webHidden/>
          </w:rPr>
          <w:tab/>
        </w:r>
        <w:r>
          <w:rPr>
            <w:noProof/>
            <w:webHidden/>
          </w:rPr>
          <w:fldChar w:fldCharType="begin"/>
        </w:r>
        <w:r>
          <w:rPr>
            <w:noProof/>
            <w:webHidden/>
          </w:rPr>
          <w:instrText xml:space="preserve"> PAGEREF _Toc313437375 \h </w:instrText>
        </w:r>
        <w:r>
          <w:rPr>
            <w:noProof/>
            <w:webHidden/>
          </w:rPr>
        </w:r>
        <w:r>
          <w:rPr>
            <w:noProof/>
            <w:webHidden/>
          </w:rPr>
          <w:fldChar w:fldCharType="separate"/>
        </w:r>
        <w:r>
          <w:rPr>
            <w:noProof/>
            <w:webHidden/>
          </w:rPr>
          <w:t>18</w:t>
        </w:r>
        <w:r>
          <w:rPr>
            <w:noProof/>
            <w:webHidden/>
          </w:rPr>
          <w:fldChar w:fldCharType="end"/>
        </w:r>
      </w:hyperlink>
    </w:p>
    <w:p w:rsidR="00D3783A" w:rsidRDefault="00D3783A">
      <w:pPr>
        <w:pStyle w:val="TDC3"/>
        <w:tabs>
          <w:tab w:val="right" w:pos="9622"/>
        </w:tabs>
        <w:rPr>
          <w:rFonts w:asciiTheme="minorHAnsi" w:eastAsiaTheme="minorEastAsia" w:hAnsiTheme="minorHAnsi" w:cstheme="minorBidi"/>
          <w:noProof/>
          <w:sz w:val="22"/>
          <w:lang w:val="es-ES"/>
        </w:rPr>
      </w:pPr>
      <w:hyperlink w:anchor="_Toc313437376" w:history="1">
        <w:r w:rsidRPr="001A5658">
          <w:rPr>
            <w:rStyle w:val="Hipervnculo"/>
            <w:noProof/>
          </w:rPr>
          <w:t>4.4.1. Configuració creació DICOMDIR</w:t>
        </w:r>
        <w:r>
          <w:rPr>
            <w:noProof/>
            <w:webHidden/>
          </w:rPr>
          <w:tab/>
        </w:r>
        <w:r>
          <w:rPr>
            <w:noProof/>
            <w:webHidden/>
          </w:rPr>
          <w:fldChar w:fldCharType="begin"/>
        </w:r>
        <w:r>
          <w:rPr>
            <w:noProof/>
            <w:webHidden/>
          </w:rPr>
          <w:instrText xml:space="preserve"> PAGEREF _Toc313437376 \h </w:instrText>
        </w:r>
        <w:r>
          <w:rPr>
            <w:noProof/>
            <w:webHidden/>
          </w:rPr>
        </w:r>
        <w:r>
          <w:rPr>
            <w:noProof/>
            <w:webHidden/>
          </w:rPr>
          <w:fldChar w:fldCharType="separate"/>
        </w:r>
        <w:r>
          <w:rPr>
            <w:noProof/>
            <w:webHidden/>
          </w:rPr>
          <w:t>18</w:t>
        </w:r>
        <w:r>
          <w:rPr>
            <w:noProof/>
            <w:webHidden/>
          </w:rPr>
          <w:fldChar w:fldCharType="end"/>
        </w:r>
      </w:hyperlink>
    </w:p>
    <w:p w:rsidR="00D3783A" w:rsidRDefault="00D3783A">
      <w:pPr>
        <w:pStyle w:val="TDC3"/>
        <w:tabs>
          <w:tab w:val="right" w:pos="9622"/>
        </w:tabs>
        <w:rPr>
          <w:rFonts w:asciiTheme="minorHAnsi" w:eastAsiaTheme="minorEastAsia" w:hAnsiTheme="minorHAnsi" w:cstheme="minorBidi"/>
          <w:noProof/>
          <w:sz w:val="22"/>
          <w:lang w:val="es-ES"/>
        </w:rPr>
      </w:pPr>
      <w:hyperlink w:anchor="_Toc313437377" w:history="1">
        <w:r w:rsidRPr="001A5658">
          <w:rPr>
            <w:rStyle w:val="Hipervnculo"/>
            <w:noProof/>
          </w:rPr>
          <w:t>4.4.2. Configuració de l'aplicació de gravació de CD/DVD</w:t>
        </w:r>
        <w:r>
          <w:rPr>
            <w:noProof/>
            <w:webHidden/>
          </w:rPr>
          <w:tab/>
        </w:r>
        <w:r>
          <w:rPr>
            <w:noProof/>
            <w:webHidden/>
          </w:rPr>
          <w:fldChar w:fldCharType="begin"/>
        </w:r>
        <w:r>
          <w:rPr>
            <w:noProof/>
            <w:webHidden/>
          </w:rPr>
          <w:instrText xml:space="preserve"> PAGEREF _Toc313437377 \h </w:instrText>
        </w:r>
        <w:r>
          <w:rPr>
            <w:noProof/>
            <w:webHidden/>
          </w:rPr>
        </w:r>
        <w:r>
          <w:rPr>
            <w:noProof/>
            <w:webHidden/>
          </w:rPr>
          <w:fldChar w:fldCharType="separate"/>
        </w:r>
        <w:r>
          <w:rPr>
            <w:noProof/>
            <w:webHidden/>
          </w:rPr>
          <w:t>18</w:t>
        </w:r>
        <w:r>
          <w:rPr>
            <w:noProof/>
            <w:webHidden/>
          </w:rPr>
          <w:fldChar w:fldCharType="end"/>
        </w:r>
      </w:hyperlink>
    </w:p>
    <w:p w:rsidR="00D3783A" w:rsidRDefault="00D3783A">
      <w:pPr>
        <w:pStyle w:val="TDC3"/>
        <w:tabs>
          <w:tab w:val="right" w:pos="9622"/>
        </w:tabs>
        <w:rPr>
          <w:rFonts w:asciiTheme="minorHAnsi" w:eastAsiaTheme="minorEastAsia" w:hAnsiTheme="minorHAnsi" w:cstheme="minorBidi"/>
          <w:noProof/>
          <w:sz w:val="22"/>
          <w:lang w:val="es-ES"/>
        </w:rPr>
      </w:pPr>
      <w:hyperlink w:anchor="_Toc313437378" w:history="1">
        <w:r w:rsidRPr="001A5658">
          <w:rPr>
            <w:rStyle w:val="Hipervnculo"/>
            <w:noProof/>
          </w:rPr>
          <w:t>4.4.3. Copiar el contingut del directori al DICOMDIR</w:t>
        </w:r>
        <w:r>
          <w:rPr>
            <w:noProof/>
            <w:webHidden/>
          </w:rPr>
          <w:tab/>
        </w:r>
        <w:r>
          <w:rPr>
            <w:noProof/>
            <w:webHidden/>
          </w:rPr>
          <w:fldChar w:fldCharType="begin"/>
        </w:r>
        <w:r>
          <w:rPr>
            <w:noProof/>
            <w:webHidden/>
          </w:rPr>
          <w:instrText xml:space="preserve"> PAGEREF _Toc313437378 \h </w:instrText>
        </w:r>
        <w:r>
          <w:rPr>
            <w:noProof/>
            <w:webHidden/>
          </w:rPr>
        </w:r>
        <w:r>
          <w:rPr>
            <w:noProof/>
            <w:webHidden/>
          </w:rPr>
          <w:fldChar w:fldCharType="separate"/>
        </w:r>
        <w:r>
          <w:rPr>
            <w:noProof/>
            <w:webHidden/>
          </w:rPr>
          <w:t>19</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379" w:history="1">
        <w:r w:rsidRPr="001A5658">
          <w:rPr>
            <w:rStyle w:val="Hipervnculo"/>
            <w:noProof/>
          </w:rPr>
          <w:t>5. Els visors</w:t>
        </w:r>
        <w:r>
          <w:rPr>
            <w:noProof/>
            <w:webHidden/>
          </w:rPr>
          <w:tab/>
        </w:r>
        <w:r>
          <w:rPr>
            <w:noProof/>
            <w:webHidden/>
          </w:rPr>
          <w:fldChar w:fldCharType="begin"/>
        </w:r>
        <w:r>
          <w:rPr>
            <w:noProof/>
            <w:webHidden/>
          </w:rPr>
          <w:instrText xml:space="preserve"> PAGEREF _Toc313437379 \h </w:instrText>
        </w:r>
        <w:r>
          <w:rPr>
            <w:noProof/>
            <w:webHidden/>
          </w:rPr>
        </w:r>
        <w:r>
          <w:rPr>
            <w:noProof/>
            <w:webHidden/>
          </w:rPr>
          <w:fldChar w:fldCharType="separate"/>
        </w:r>
        <w:r>
          <w:rPr>
            <w:noProof/>
            <w:webHidden/>
          </w:rPr>
          <w:t>20</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80" w:history="1">
        <w:r w:rsidRPr="001A5658">
          <w:rPr>
            <w:rStyle w:val="Hipervnculo"/>
            <w:noProof/>
          </w:rPr>
          <w:t>5.1. Visor 2D</w:t>
        </w:r>
        <w:r>
          <w:rPr>
            <w:noProof/>
            <w:webHidden/>
          </w:rPr>
          <w:tab/>
        </w:r>
        <w:r>
          <w:rPr>
            <w:noProof/>
            <w:webHidden/>
          </w:rPr>
          <w:fldChar w:fldCharType="begin"/>
        </w:r>
        <w:r>
          <w:rPr>
            <w:noProof/>
            <w:webHidden/>
          </w:rPr>
          <w:instrText xml:space="preserve"> PAGEREF _Toc313437380 \h </w:instrText>
        </w:r>
        <w:r>
          <w:rPr>
            <w:noProof/>
            <w:webHidden/>
          </w:rPr>
        </w:r>
        <w:r>
          <w:rPr>
            <w:noProof/>
            <w:webHidden/>
          </w:rPr>
          <w:fldChar w:fldCharType="separate"/>
        </w:r>
        <w:r>
          <w:rPr>
            <w:noProof/>
            <w:webHidden/>
          </w:rPr>
          <w:t>20</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81" w:history="1">
        <w:r w:rsidRPr="001A5658">
          <w:rPr>
            <w:rStyle w:val="Hipervnculo"/>
            <w:noProof/>
          </w:rPr>
          <w:t>5.2. Visor MPR 2D</w:t>
        </w:r>
        <w:r>
          <w:rPr>
            <w:noProof/>
            <w:webHidden/>
          </w:rPr>
          <w:tab/>
        </w:r>
        <w:r>
          <w:rPr>
            <w:noProof/>
            <w:webHidden/>
          </w:rPr>
          <w:fldChar w:fldCharType="begin"/>
        </w:r>
        <w:r>
          <w:rPr>
            <w:noProof/>
            <w:webHidden/>
          </w:rPr>
          <w:instrText xml:space="preserve"> PAGEREF _Toc313437381 \h </w:instrText>
        </w:r>
        <w:r>
          <w:rPr>
            <w:noProof/>
            <w:webHidden/>
          </w:rPr>
        </w:r>
        <w:r>
          <w:rPr>
            <w:noProof/>
            <w:webHidden/>
          </w:rPr>
          <w:fldChar w:fldCharType="separate"/>
        </w:r>
        <w:r>
          <w:rPr>
            <w:noProof/>
            <w:webHidden/>
          </w:rPr>
          <w:t>22</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82" w:history="1">
        <w:r w:rsidRPr="001A5658">
          <w:rPr>
            <w:rStyle w:val="Hipervnculo"/>
            <w:noProof/>
          </w:rPr>
          <w:t>5.3. Visor 3D</w:t>
        </w:r>
        <w:r>
          <w:rPr>
            <w:noProof/>
            <w:webHidden/>
          </w:rPr>
          <w:tab/>
        </w:r>
        <w:r>
          <w:rPr>
            <w:noProof/>
            <w:webHidden/>
          </w:rPr>
          <w:fldChar w:fldCharType="begin"/>
        </w:r>
        <w:r>
          <w:rPr>
            <w:noProof/>
            <w:webHidden/>
          </w:rPr>
          <w:instrText xml:space="preserve"> PAGEREF _Toc313437382 \h </w:instrText>
        </w:r>
        <w:r>
          <w:rPr>
            <w:noProof/>
            <w:webHidden/>
          </w:rPr>
        </w:r>
        <w:r>
          <w:rPr>
            <w:noProof/>
            <w:webHidden/>
          </w:rPr>
          <w:fldChar w:fldCharType="separate"/>
        </w:r>
        <w:r>
          <w:rPr>
            <w:noProof/>
            <w:webHidden/>
          </w:rPr>
          <w:t>24</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383" w:history="1">
        <w:r w:rsidRPr="001A5658">
          <w:rPr>
            <w:rStyle w:val="Hipervnculo"/>
            <w:noProof/>
          </w:rPr>
          <w:t>6. Eines</w:t>
        </w:r>
        <w:r>
          <w:rPr>
            <w:noProof/>
            <w:webHidden/>
          </w:rPr>
          <w:tab/>
        </w:r>
        <w:r>
          <w:rPr>
            <w:noProof/>
            <w:webHidden/>
          </w:rPr>
          <w:fldChar w:fldCharType="begin"/>
        </w:r>
        <w:r>
          <w:rPr>
            <w:noProof/>
            <w:webHidden/>
          </w:rPr>
          <w:instrText xml:space="preserve"> PAGEREF _Toc313437383 \h </w:instrText>
        </w:r>
        <w:r>
          <w:rPr>
            <w:noProof/>
            <w:webHidden/>
          </w:rPr>
        </w:r>
        <w:r>
          <w:rPr>
            <w:noProof/>
            <w:webHidden/>
          </w:rPr>
          <w:fldChar w:fldCharType="separate"/>
        </w:r>
        <w:r>
          <w:rPr>
            <w:noProof/>
            <w:webHidden/>
          </w:rPr>
          <w:t>26</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84" w:history="1">
        <w:r w:rsidRPr="001A5658">
          <w:rPr>
            <w:rStyle w:val="Hipervnculo"/>
            <w:noProof/>
          </w:rPr>
          <w:t>6.1. Estudis del pacient</w:t>
        </w:r>
        <w:r>
          <w:rPr>
            <w:noProof/>
            <w:webHidden/>
          </w:rPr>
          <w:tab/>
        </w:r>
        <w:r>
          <w:rPr>
            <w:noProof/>
            <w:webHidden/>
          </w:rPr>
          <w:fldChar w:fldCharType="begin"/>
        </w:r>
        <w:r>
          <w:rPr>
            <w:noProof/>
            <w:webHidden/>
          </w:rPr>
          <w:instrText xml:space="preserve"> PAGEREF _Toc313437384 \h </w:instrText>
        </w:r>
        <w:r>
          <w:rPr>
            <w:noProof/>
            <w:webHidden/>
          </w:rPr>
        </w:r>
        <w:r>
          <w:rPr>
            <w:noProof/>
            <w:webHidden/>
          </w:rPr>
          <w:fldChar w:fldCharType="separate"/>
        </w:r>
        <w:r>
          <w:rPr>
            <w:noProof/>
            <w:webHidden/>
          </w:rPr>
          <w:t>26</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85" w:history="1">
        <w:r w:rsidRPr="001A5658">
          <w:rPr>
            <w:rStyle w:val="Hipervnculo"/>
            <w:noProof/>
          </w:rPr>
          <w:t>6.2. Scroll</w:t>
        </w:r>
        <w:r>
          <w:rPr>
            <w:noProof/>
            <w:webHidden/>
          </w:rPr>
          <w:tab/>
        </w:r>
        <w:r>
          <w:rPr>
            <w:noProof/>
            <w:webHidden/>
          </w:rPr>
          <w:fldChar w:fldCharType="begin"/>
        </w:r>
        <w:r>
          <w:rPr>
            <w:noProof/>
            <w:webHidden/>
          </w:rPr>
          <w:instrText xml:space="preserve"> PAGEREF _Toc313437385 \h </w:instrText>
        </w:r>
        <w:r>
          <w:rPr>
            <w:noProof/>
            <w:webHidden/>
          </w:rPr>
        </w:r>
        <w:r>
          <w:rPr>
            <w:noProof/>
            <w:webHidden/>
          </w:rPr>
          <w:fldChar w:fldCharType="separate"/>
        </w:r>
        <w:r>
          <w:rPr>
            <w:noProof/>
            <w:webHidden/>
          </w:rPr>
          <w:t>27</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86" w:history="1">
        <w:r w:rsidRPr="001A5658">
          <w:rPr>
            <w:rStyle w:val="Hipervnculo"/>
            <w:noProof/>
          </w:rPr>
          <w:t>6.3. Canvi de fase</w:t>
        </w:r>
        <w:r>
          <w:rPr>
            <w:noProof/>
            <w:webHidden/>
          </w:rPr>
          <w:tab/>
        </w:r>
        <w:r>
          <w:rPr>
            <w:noProof/>
            <w:webHidden/>
          </w:rPr>
          <w:fldChar w:fldCharType="begin"/>
        </w:r>
        <w:r>
          <w:rPr>
            <w:noProof/>
            <w:webHidden/>
          </w:rPr>
          <w:instrText xml:space="preserve"> PAGEREF _Toc313437386 \h </w:instrText>
        </w:r>
        <w:r>
          <w:rPr>
            <w:noProof/>
            <w:webHidden/>
          </w:rPr>
        </w:r>
        <w:r>
          <w:rPr>
            <w:noProof/>
            <w:webHidden/>
          </w:rPr>
          <w:fldChar w:fldCharType="separate"/>
        </w:r>
        <w:r>
          <w:rPr>
            <w:noProof/>
            <w:webHidden/>
          </w:rPr>
          <w:t>29</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87" w:history="1">
        <w:r w:rsidRPr="001A5658">
          <w:rPr>
            <w:rStyle w:val="Hipervnculo"/>
            <w:noProof/>
          </w:rPr>
          <w:t>6.4. Zoom</w:t>
        </w:r>
        <w:r>
          <w:rPr>
            <w:noProof/>
            <w:webHidden/>
          </w:rPr>
          <w:tab/>
        </w:r>
        <w:r>
          <w:rPr>
            <w:noProof/>
            <w:webHidden/>
          </w:rPr>
          <w:fldChar w:fldCharType="begin"/>
        </w:r>
        <w:r>
          <w:rPr>
            <w:noProof/>
            <w:webHidden/>
          </w:rPr>
          <w:instrText xml:space="preserve"> PAGEREF _Toc313437387 \h </w:instrText>
        </w:r>
        <w:r>
          <w:rPr>
            <w:noProof/>
            <w:webHidden/>
          </w:rPr>
        </w:r>
        <w:r>
          <w:rPr>
            <w:noProof/>
            <w:webHidden/>
          </w:rPr>
          <w:fldChar w:fldCharType="separate"/>
        </w:r>
        <w:r>
          <w:rPr>
            <w:noProof/>
            <w:webHidden/>
          </w:rPr>
          <w:t>30</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88" w:history="1">
        <w:r w:rsidRPr="001A5658">
          <w:rPr>
            <w:rStyle w:val="Hipervnculo"/>
            <w:noProof/>
          </w:rPr>
          <w:t>6.5. Moure</w:t>
        </w:r>
        <w:r>
          <w:rPr>
            <w:noProof/>
            <w:webHidden/>
          </w:rPr>
          <w:tab/>
        </w:r>
        <w:r>
          <w:rPr>
            <w:noProof/>
            <w:webHidden/>
          </w:rPr>
          <w:fldChar w:fldCharType="begin"/>
        </w:r>
        <w:r>
          <w:rPr>
            <w:noProof/>
            <w:webHidden/>
          </w:rPr>
          <w:instrText xml:space="preserve"> PAGEREF _Toc313437388 \h </w:instrText>
        </w:r>
        <w:r>
          <w:rPr>
            <w:noProof/>
            <w:webHidden/>
          </w:rPr>
        </w:r>
        <w:r>
          <w:rPr>
            <w:noProof/>
            <w:webHidden/>
          </w:rPr>
          <w:fldChar w:fldCharType="separate"/>
        </w:r>
        <w:r>
          <w:rPr>
            <w:noProof/>
            <w:webHidden/>
          </w:rPr>
          <w:t>31</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89" w:history="1">
        <w:r w:rsidRPr="001A5658">
          <w:rPr>
            <w:rStyle w:val="Hipervnculo"/>
            <w:noProof/>
          </w:rPr>
          <w:t>6.6. Canvi de finestra</w:t>
        </w:r>
        <w:r>
          <w:rPr>
            <w:noProof/>
            <w:webHidden/>
          </w:rPr>
          <w:tab/>
        </w:r>
        <w:r>
          <w:rPr>
            <w:noProof/>
            <w:webHidden/>
          </w:rPr>
          <w:fldChar w:fldCharType="begin"/>
        </w:r>
        <w:r>
          <w:rPr>
            <w:noProof/>
            <w:webHidden/>
          </w:rPr>
          <w:instrText xml:space="preserve"> PAGEREF _Toc313437389 \h </w:instrText>
        </w:r>
        <w:r>
          <w:rPr>
            <w:noProof/>
            <w:webHidden/>
          </w:rPr>
        </w:r>
        <w:r>
          <w:rPr>
            <w:noProof/>
            <w:webHidden/>
          </w:rPr>
          <w:fldChar w:fldCharType="separate"/>
        </w:r>
        <w:r>
          <w:rPr>
            <w:noProof/>
            <w:webHidden/>
          </w:rPr>
          <w:t>32</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0" w:history="1">
        <w:r w:rsidRPr="001A5658">
          <w:rPr>
            <w:rStyle w:val="Hipervnculo"/>
            <w:noProof/>
          </w:rPr>
          <w:t>6.7. Distribució dels visors</w:t>
        </w:r>
        <w:r>
          <w:rPr>
            <w:noProof/>
            <w:webHidden/>
          </w:rPr>
          <w:tab/>
        </w:r>
        <w:r>
          <w:rPr>
            <w:noProof/>
            <w:webHidden/>
          </w:rPr>
          <w:fldChar w:fldCharType="begin"/>
        </w:r>
        <w:r>
          <w:rPr>
            <w:noProof/>
            <w:webHidden/>
          </w:rPr>
          <w:instrText xml:space="preserve"> PAGEREF _Toc313437390 \h </w:instrText>
        </w:r>
        <w:r>
          <w:rPr>
            <w:noProof/>
            <w:webHidden/>
          </w:rPr>
        </w:r>
        <w:r>
          <w:rPr>
            <w:noProof/>
            <w:webHidden/>
          </w:rPr>
          <w:fldChar w:fldCharType="separate"/>
        </w:r>
        <w:r>
          <w:rPr>
            <w:noProof/>
            <w:webHidden/>
          </w:rPr>
          <w:t>33</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1" w:history="1">
        <w:r w:rsidRPr="001A5658">
          <w:rPr>
            <w:rStyle w:val="Hipervnculo"/>
            <w:noProof/>
          </w:rPr>
          <w:t>6.8. Estudis relacionats</w:t>
        </w:r>
        <w:r>
          <w:rPr>
            <w:noProof/>
            <w:webHidden/>
          </w:rPr>
          <w:tab/>
        </w:r>
        <w:r>
          <w:rPr>
            <w:noProof/>
            <w:webHidden/>
          </w:rPr>
          <w:fldChar w:fldCharType="begin"/>
        </w:r>
        <w:r>
          <w:rPr>
            <w:noProof/>
            <w:webHidden/>
          </w:rPr>
          <w:instrText xml:space="preserve"> PAGEREF _Toc313437391 \h </w:instrText>
        </w:r>
        <w:r>
          <w:rPr>
            <w:noProof/>
            <w:webHidden/>
          </w:rPr>
        </w:r>
        <w:r>
          <w:rPr>
            <w:noProof/>
            <w:webHidden/>
          </w:rPr>
          <w:fldChar w:fldCharType="separate"/>
        </w:r>
        <w:r>
          <w:rPr>
            <w:noProof/>
            <w:webHidden/>
          </w:rPr>
          <w:t>36</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2" w:history="1">
        <w:r w:rsidRPr="001A5658">
          <w:rPr>
            <w:rStyle w:val="Hipervnculo"/>
            <w:noProof/>
          </w:rPr>
          <w:t>6.9. ROI el·líptica</w:t>
        </w:r>
        <w:r>
          <w:rPr>
            <w:noProof/>
            <w:webHidden/>
          </w:rPr>
          <w:tab/>
        </w:r>
        <w:r>
          <w:rPr>
            <w:noProof/>
            <w:webHidden/>
          </w:rPr>
          <w:fldChar w:fldCharType="begin"/>
        </w:r>
        <w:r>
          <w:rPr>
            <w:noProof/>
            <w:webHidden/>
          </w:rPr>
          <w:instrText xml:space="preserve"> PAGEREF _Toc313437392 \h </w:instrText>
        </w:r>
        <w:r>
          <w:rPr>
            <w:noProof/>
            <w:webHidden/>
          </w:rPr>
        </w:r>
        <w:r>
          <w:rPr>
            <w:noProof/>
            <w:webHidden/>
          </w:rPr>
          <w:fldChar w:fldCharType="separate"/>
        </w:r>
        <w:r>
          <w:rPr>
            <w:noProof/>
            <w:webHidden/>
          </w:rPr>
          <w:t>38</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3" w:history="1">
        <w:r w:rsidRPr="001A5658">
          <w:rPr>
            <w:rStyle w:val="Hipervnculo"/>
            <w:noProof/>
          </w:rPr>
          <w:t>6.10. ROI</w:t>
        </w:r>
        <w:r>
          <w:rPr>
            <w:noProof/>
            <w:webHidden/>
          </w:rPr>
          <w:tab/>
        </w:r>
        <w:r>
          <w:rPr>
            <w:noProof/>
            <w:webHidden/>
          </w:rPr>
          <w:fldChar w:fldCharType="begin"/>
        </w:r>
        <w:r>
          <w:rPr>
            <w:noProof/>
            <w:webHidden/>
          </w:rPr>
          <w:instrText xml:space="preserve"> PAGEREF _Toc313437393 \h </w:instrText>
        </w:r>
        <w:r>
          <w:rPr>
            <w:noProof/>
            <w:webHidden/>
          </w:rPr>
        </w:r>
        <w:r>
          <w:rPr>
            <w:noProof/>
            <w:webHidden/>
          </w:rPr>
          <w:fldChar w:fldCharType="separate"/>
        </w:r>
        <w:r>
          <w:rPr>
            <w:noProof/>
            <w:webHidden/>
          </w:rPr>
          <w:t>39</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4" w:history="1">
        <w:r w:rsidRPr="001A5658">
          <w:rPr>
            <w:rStyle w:val="Hipervnculo"/>
            <w:noProof/>
          </w:rPr>
          <w:t>6.11. Distància</w:t>
        </w:r>
        <w:r>
          <w:rPr>
            <w:noProof/>
            <w:webHidden/>
          </w:rPr>
          <w:tab/>
        </w:r>
        <w:r>
          <w:rPr>
            <w:noProof/>
            <w:webHidden/>
          </w:rPr>
          <w:fldChar w:fldCharType="begin"/>
        </w:r>
        <w:r>
          <w:rPr>
            <w:noProof/>
            <w:webHidden/>
          </w:rPr>
          <w:instrText xml:space="preserve"> PAGEREF _Toc313437394 \h </w:instrText>
        </w:r>
        <w:r>
          <w:rPr>
            <w:noProof/>
            <w:webHidden/>
          </w:rPr>
        </w:r>
        <w:r>
          <w:rPr>
            <w:noProof/>
            <w:webHidden/>
          </w:rPr>
          <w:fldChar w:fldCharType="separate"/>
        </w:r>
        <w:r>
          <w:rPr>
            <w:noProof/>
            <w:webHidden/>
          </w:rPr>
          <w:t>40</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5" w:history="1">
        <w:r w:rsidRPr="001A5658">
          <w:rPr>
            <w:rStyle w:val="Hipervnculo"/>
            <w:noProof/>
          </w:rPr>
          <w:t>6.12. Angle</w:t>
        </w:r>
        <w:r>
          <w:rPr>
            <w:noProof/>
            <w:webHidden/>
          </w:rPr>
          <w:tab/>
        </w:r>
        <w:r>
          <w:rPr>
            <w:noProof/>
            <w:webHidden/>
          </w:rPr>
          <w:fldChar w:fldCharType="begin"/>
        </w:r>
        <w:r>
          <w:rPr>
            <w:noProof/>
            <w:webHidden/>
          </w:rPr>
          <w:instrText xml:space="preserve"> PAGEREF _Toc313437395 \h </w:instrText>
        </w:r>
        <w:r>
          <w:rPr>
            <w:noProof/>
            <w:webHidden/>
          </w:rPr>
        </w:r>
        <w:r>
          <w:rPr>
            <w:noProof/>
            <w:webHidden/>
          </w:rPr>
          <w:fldChar w:fldCharType="separate"/>
        </w:r>
        <w:r>
          <w:rPr>
            <w:noProof/>
            <w:webHidden/>
          </w:rPr>
          <w:t>41</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6" w:history="1">
        <w:r w:rsidRPr="001A5658">
          <w:rPr>
            <w:rStyle w:val="Hipervnculo"/>
            <w:noProof/>
          </w:rPr>
          <w:t>6.13. Angle obert</w:t>
        </w:r>
        <w:r>
          <w:rPr>
            <w:noProof/>
            <w:webHidden/>
          </w:rPr>
          <w:tab/>
        </w:r>
        <w:r>
          <w:rPr>
            <w:noProof/>
            <w:webHidden/>
          </w:rPr>
          <w:fldChar w:fldCharType="begin"/>
        </w:r>
        <w:r>
          <w:rPr>
            <w:noProof/>
            <w:webHidden/>
          </w:rPr>
          <w:instrText xml:space="preserve"> PAGEREF _Toc313437396 \h </w:instrText>
        </w:r>
        <w:r>
          <w:rPr>
            <w:noProof/>
            <w:webHidden/>
          </w:rPr>
        </w:r>
        <w:r>
          <w:rPr>
            <w:noProof/>
            <w:webHidden/>
          </w:rPr>
          <w:fldChar w:fldCharType="separate"/>
        </w:r>
        <w:r>
          <w:rPr>
            <w:noProof/>
            <w:webHidden/>
          </w:rPr>
          <w:t>42</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7" w:history="1">
        <w:r w:rsidRPr="001A5658">
          <w:rPr>
            <w:rStyle w:val="Hipervnculo"/>
            <w:noProof/>
          </w:rPr>
          <w:t>6.14. Esborrar</w:t>
        </w:r>
        <w:r>
          <w:rPr>
            <w:noProof/>
            <w:webHidden/>
          </w:rPr>
          <w:tab/>
        </w:r>
        <w:r>
          <w:rPr>
            <w:noProof/>
            <w:webHidden/>
          </w:rPr>
          <w:fldChar w:fldCharType="begin"/>
        </w:r>
        <w:r>
          <w:rPr>
            <w:noProof/>
            <w:webHidden/>
          </w:rPr>
          <w:instrText xml:space="preserve"> PAGEREF _Toc313437397 \h </w:instrText>
        </w:r>
        <w:r>
          <w:rPr>
            <w:noProof/>
            <w:webHidden/>
          </w:rPr>
        </w:r>
        <w:r>
          <w:rPr>
            <w:noProof/>
            <w:webHidden/>
          </w:rPr>
          <w:fldChar w:fldCharType="separate"/>
        </w:r>
        <w:r>
          <w:rPr>
            <w:noProof/>
            <w:webHidden/>
          </w:rPr>
          <w:t>44</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8" w:history="1">
        <w:r w:rsidRPr="001A5658">
          <w:rPr>
            <w:rStyle w:val="Hipervnculo"/>
            <w:noProof/>
          </w:rPr>
          <w:t>6.15. Reconstruccions</w:t>
        </w:r>
        <w:r>
          <w:rPr>
            <w:noProof/>
            <w:webHidden/>
          </w:rPr>
          <w:tab/>
        </w:r>
        <w:r>
          <w:rPr>
            <w:noProof/>
            <w:webHidden/>
          </w:rPr>
          <w:fldChar w:fldCharType="begin"/>
        </w:r>
        <w:r>
          <w:rPr>
            <w:noProof/>
            <w:webHidden/>
          </w:rPr>
          <w:instrText xml:space="preserve"> PAGEREF _Toc313437398 \h </w:instrText>
        </w:r>
        <w:r>
          <w:rPr>
            <w:noProof/>
            <w:webHidden/>
          </w:rPr>
        </w:r>
        <w:r>
          <w:rPr>
            <w:noProof/>
            <w:webHidden/>
          </w:rPr>
          <w:fldChar w:fldCharType="separate"/>
        </w:r>
        <w:r>
          <w:rPr>
            <w:noProof/>
            <w:webHidden/>
          </w:rPr>
          <w:t>46</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399" w:history="1">
        <w:r w:rsidRPr="001A5658">
          <w:rPr>
            <w:rStyle w:val="Hipervnculo"/>
            <w:noProof/>
          </w:rPr>
          <w:t>6.16. Flip vertical</w:t>
        </w:r>
        <w:r>
          <w:rPr>
            <w:noProof/>
            <w:webHidden/>
          </w:rPr>
          <w:tab/>
        </w:r>
        <w:r>
          <w:rPr>
            <w:noProof/>
            <w:webHidden/>
          </w:rPr>
          <w:fldChar w:fldCharType="begin"/>
        </w:r>
        <w:r>
          <w:rPr>
            <w:noProof/>
            <w:webHidden/>
          </w:rPr>
          <w:instrText xml:space="preserve"> PAGEREF _Toc313437399 \h </w:instrText>
        </w:r>
        <w:r>
          <w:rPr>
            <w:noProof/>
            <w:webHidden/>
          </w:rPr>
        </w:r>
        <w:r>
          <w:rPr>
            <w:noProof/>
            <w:webHidden/>
          </w:rPr>
          <w:fldChar w:fldCharType="separate"/>
        </w:r>
        <w:r>
          <w:rPr>
            <w:noProof/>
            <w:webHidden/>
          </w:rPr>
          <w:t>47</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0" w:history="1">
        <w:r w:rsidRPr="001A5658">
          <w:rPr>
            <w:rStyle w:val="Hipervnculo"/>
            <w:noProof/>
          </w:rPr>
          <w:t>6.17. Flip horitzontal</w:t>
        </w:r>
        <w:r>
          <w:rPr>
            <w:noProof/>
            <w:webHidden/>
          </w:rPr>
          <w:tab/>
        </w:r>
        <w:r>
          <w:rPr>
            <w:noProof/>
            <w:webHidden/>
          </w:rPr>
          <w:fldChar w:fldCharType="begin"/>
        </w:r>
        <w:r>
          <w:rPr>
            <w:noProof/>
            <w:webHidden/>
          </w:rPr>
          <w:instrText xml:space="preserve"> PAGEREF _Toc313437400 \h </w:instrText>
        </w:r>
        <w:r>
          <w:rPr>
            <w:noProof/>
            <w:webHidden/>
          </w:rPr>
        </w:r>
        <w:r>
          <w:rPr>
            <w:noProof/>
            <w:webHidden/>
          </w:rPr>
          <w:fldChar w:fldCharType="separate"/>
        </w:r>
        <w:r>
          <w:rPr>
            <w:noProof/>
            <w:webHidden/>
          </w:rPr>
          <w:t>48</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1" w:history="1">
        <w:r w:rsidRPr="001A5658">
          <w:rPr>
            <w:rStyle w:val="Hipervnculo"/>
            <w:noProof/>
          </w:rPr>
          <w:t>6.18. Rotació en sentit horari</w:t>
        </w:r>
        <w:r>
          <w:rPr>
            <w:noProof/>
            <w:webHidden/>
          </w:rPr>
          <w:tab/>
        </w:r>
        <w:r>
          <w:rPr>
            <w:noProof/>
            <w:webHidden/>
          </w:rPr>
          <w:fldChar w:fldCharType="begin"/>
        </w:r>
        <w:r>
          <w:rPr>
            <w:noProof/>
            <w:webHidden/>
          </w:rPr>
          <w:instrText xml:space="preserve"> PAGEREF _Toc313437401 \h </w:instrText>
        </w:r>
        <w:r>
          <w:rPr>
            <w:noProof/>
            <w:webHidden/>
          </w:rPr>
        </w:r>
        <w:r>
          <w:rPr>
            <w:noProof/>
            <w:webHidden/>
          </w:rPr>
          <w:fldChar w:fldCharType="separate"/>
        </w:r>
        <w:r>
          <w:rPr>
            <w:noProof/>
            <w:webHidden/>
          </w:rPr>
          <w:t>49</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2" w:history="1">
        <w:r w:rsidRPr="001A5658">
          <w:rPr>
            <w:rStyle w:val="Hipervnculo"/>
            <w:noProof/>
          </w:rPr>
          <w:t>6.19. Rotació en sentit antihorari</w:t>
        </w:r>
        <w:r>
          <w:rPr>
            <w:noProof/>
            <w:webHidden/>
          </w:rPr>
          <w:tab/>
        </w:r>
        <w:r>
          <w:rPr>
            <w:noProof/>
            <w:webHidden/>
          </w:rPr>
          <w:fldChar w:fldCharType="begin"/>
        </w:r>
        <w:r>
          <w:rPr>
            <w:noProof/>
            <w:webHidden/>
          </w:rPr>
          <w:instrText xml:space="preserve"> PAGEREF _Toc313437402 \h </w:instrText>
        </w:r>
        <w:r>
          <w:rPr>
            <w:noProof/>
            <w:webHidden/>
          </w:rPr>
        </w:r>
        <w:r>
          <w:rPr>
            <w:noProof/>
            <w:webHidden/>
          </w:rPr>
          <w:fldChar w:fldCharType="separate"/>
        </w:r>
        <w:r>
          <w:rPr>
            <w:noProof/>
            <w:webHidden/>
          </w:rPr>
          <w:t>50</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3" w:history="1">
        <w:r w:rsidRPr="001A5658">
          <w:rPr>
            <w:rStyle w:val="Hipervnculo"/>
            <w:noProof/>
          </w:rPr>
          <w:t>6.20. Restablir a l’estat inicial</w:t>
        </w:r>
        <w:r>
          <w:rPr>
            <w:noProof/>
            <w:webHidden/>
          </w:rPr>
          <w:tab/>
        </w:r>
        <w:r>
          <w:rPr>
            <w:noProof/>
            <w:webHidden/>
          </w:rPr>
          <w:fldChar w:fldCharType="begin"/>
        </w:r>
        <w:r>
          <w:rPr>
            <w:noProof/>
            <w:webHidden/>
          </w:rPr>
          <w:instrText xml:space="preserve"> PAGEREF _Toc313437403 \h </w:instrText>
        </w:r>
        <w:r>
          <w:rPr>
            <w:noProof/>
            <w:webHidden/>
          </w:rPr>
        </w:r>
        <w:r>
          <w:rPr>
            <w:noProof/>
            <w:webHidden/>
          </w:rPr>
          <w:fldChar w:fldCharType="separate"/>
        </w:r>
        <w:r>
          <w:rPr>
            <w:noProof/>
            <w:webHidden/>
          </w:rPr>
          <w:t>51</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4" w:history="1">
        <w:r w:rsidRPr="001A5658">
          <w:rPr>
            <w:rStyle w:val="Hipervnculo"/>
            <w:noProof/>
          </w:rPr>
          <w:t>6.21. Invertir colors</w:t>
        </w:r>
        <w:r>
          <w:rPr>
            <w:noProof/>
            <w:webHidden/>
          </w:rPr>
          <w:tab/>
        </w:r>
        <w:r>
          <w:rPr>
            <w:noProof/>
            <w:webHidden/>
          </w:rPr>
          <w:fldChar w:fldCharType="begin"/>
        </w:r>
        <w:r>
          <w:rPr>
            <w:noProof/>
            <w:webHidden/>
          </w:rPr>
          <w:instrText xml:space="preserve"> PAGEREF _Toc313437404 \h </w:instrText>
        </w:r>
        <w:r>
          <w:rPr>
            <w:noProof/>
            <w:webHidden/>
          </w:rPr>
        </w:r>
        <w:r>
          <w:rPr>
            <w:noProof/>
            <w:webHidden/>
          </w:rPr>
          <w:fldChar w:fldCharType="separate"/>
        </w:r>
        <w:r>
          <w:rPr>
            <w:noProof/>
            <w:webHidden/>
          </w:rPr>
          <w:t>52</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5" w:history="1">
        <w:r w:rsidRPr="001A5658">
          <w:rPr>
            <w:rStyle w:val="Hipervnculo"/>
            <w:noProof/>
          </w:rPr>
          <w:t>6.22. Captura de pantalla</w:t>
        </w:r>
        <w:r>
          <w:rPr>
            <w:noProof/>
            <w:webHidden/>
          </w:rPr>
          <w:tab/>
        </w:r>
        <w:r>
          <w:rPr>
            <w:noProof/>
            <w:webHidden/>
          </w:rPr>
          <w:fldChar w:fldCharType="begin"/>
        </w:r>
        <w:r>
          <w:rPr>
            <w:noProof/>
            <w:webHidden/>
          </w:rPr>
          <w:instrText xml:space="preserve"> PAGEREF _Toc313437405 \h </w:instrText>
        </w:r>
        <w:r>
          <w:rPr>
            <w:noProof/>
            <w:webHidden/>
          </w:rPr>
        </w:r>
        <w:r>
          <w:rPr>
            <w:noProof/>
            <w:webHidden/>
          </w:rPr>
          <w:fldChar w:fldCharType="separate"/>
        </w:r>
        <w:r>
          <w:rPr>
            <w:noProof/>
            <w:webHidden/>
          </w:rPr>
          <w:t>53</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6" w:history="1">
        <w:r w:rsidRPr="001A5658">
          <w:rPr>
            <w:rStyle w:val="Hipervnculo"/>
            <w:noProof/>
          </w:rPr>
          <w:t>6.23. Exportar imatges DICOM</w:t>
        </w:r>
        <w:r>
          <w:rPr>
            <w:noProof/>
            <w:webHidden/>
          </w:rPr>
          <w:tab/>
        </w:r>
        <w:r>
          <w:rPr>
            <w:noProof/>
            <w:webHidden/>
          </w:rPr>
          <w:fldChar w:fldCharType="begin"/>
        </w:r>
        <w:r>
          <w:rPr>
            <w:noProof/>
            <w:webHidden/>
          </w:rPr>
          <w:instrText xml:space="preserve"> PAGEREF _Toc313437406 \h </w:instrText>
        </w:r>
        <w:r>
          <w:rPr>
            <w:noProof/>
            <w:webHidden/>
          </w:rPr>
        </w:r>
        <w:r>
          <w:rPr>
            <w:noProof/>
            <w:webHidden/>
          </w:rPr>
          <w:fldChar w:fldCharType="separate"/>
        </w:r>
        <w:r>
          <w:rPr>
            <w:noProof/>
            <w:webHidden/>
          </w:rPr>
          <w:t>54</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7" w:history="1">
        <w:r w:rsidRPr="001A5658">
          <w:rPr>
            <w:rStyle w:val="Hipervnculo"/>
            <w:noProof/>
          </w:rPr>
          <w:t>6.24. Thick Slab</w:t>
        </w:r>
        <w:r>
          <w:rPr>
            <w:noProof/>
            <w:webHidden/>
          </w:rPr>
          <w:tab/>
        </w:r>
        <w:r>
          <w:rPr>
            <w:noProof/>
            <w:webHidden/>
          </w:rPr>
          <w:fldChar w:fldCharType="begin"/>
        </w:r>
        <w:r>
          <w:rPr>
            <w:noProof/>
            <w:webHidden/>
          </w:rPr>
          <w:instrText xml:space="preserve"> PAGEREF _Toc313437407 \h </w:instrText>
        </w:r>
        <w:r>
          <w:rPr>
            <w:noProof/>
            <w:webHidden/>
          </w:rPr>
        </w:r>
        <w:r>
          <w:rPr>
            <w:noProof/>
            <w:webHidden/>
          </w:rPr>
          <w:fldChar w:fldCharType="separate"/>
        </w:r>
        <w:r>
          <w:rPr>
            <w:noProof/>
            <w:webHidden/>
          </w:rPr>
          <w:t>57</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8" w:history="1">
        <w:r w:rsidRPr="001A5658">
          <w:rPr>
            <w:rStyle w:val="Hipervnculo"/>
            <w:noProof/>
          </w:rPr>
          <w:t>6.25. Línies de referència</w:t>
        </w:r>
        <w:r>
          <w:rPr>
            <w:noProof/>
            <w:webHidden/>
          </w:rPr>
          <w:tab/>
        </w:r>
        <w:r>
          <w:rPr>
            <w:noProof/>
            <w:webHidden/>
          </w:rPr>
          <w:fldChar w:fldCharType="begin"/>
        </w:r>
        <w:r>
          <w:rPr>
            <w:noProof/>
            <w:webHidden/>
          </w:rPr>
          <w:instrText xml:space="preserve"> PAGEREF _Toc313437408 \h </w:instrText>
        </w:r>
        <w:r>
          <w:rPr>
            <w:noProof/>
            <w:webHidden/>
          </w:rPr>
        </w:r>
        <w:r>
          <w:rPr>
            <w:noProof/>
            <w:webHidden/>
          </w:rPr>
          <w:fldChar w:fldCharType="separate"/>
        </w:r>
        <w:r>
          <w:rPr>
            <w:noProof/>
            <w:webHidden/>
          </w:rPr>
          <w:t>58</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09" w:history="1">
        <w:r w:rsidRPr="001A5658">
          <w:rPr>
            <w:rStyle w:val="Hipervnculo"/>
            <w:noProof/>
          </w:rPr>
          <w:t>6.26. Cursor 3D</w:t>
        </w:r>
        <w:r>
          <w:rPr>
            <w:noProof/>
            <w:webHidden/>
          </w:rPr>
          <w:tab/>
        </w:r>
        <w:r>
          <w:rPr>
            <w:noProof/>
            <w:webHidden/>
          </w:rPr>
          <w:fldChar w:fldCharType="begin"/>
        </w:r>
        <w:r>
          <w:rPr>
            <w:noProof/>
            <w:webHidden/>
          </w:rPr>
          <w:instrText xml:space="preserve"> PAGEREF _Toc313437409 \h </w:instrText>
        </w:r>
        <w:r>
          <w:rPr>
            <w:noProof/>
            <w:webHidden/>
          </w:rPr>
        </w:r>
        <w:r>
          <w:rPr>
            <w:noProof/>
            <w:webHidden/>
          </w:rPr>
          <w:fldChar w:fldCharType="separate"/>
        </w:r>
        <w:r>
          <w:rPr>
            <w:noProof/>
            <w:webHidden/>
          </w:rPr>
          <w:t>60</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10" w:history="1">
        <w:r w:rsidRPr="001A5658">
          <w:rPr>
            <w:rStyle w:val="Hipervnculo"/>
            <w:noProof/>
          </w:rPr>
          <w:t>6.27. Selecció de finestres definides</w:t>
        </w:r>
        <w:r>
          <w:rPr>
            <w:noProof/>
            <w:webHidden/>
          </w:rPr>
          <w:tab/>
        </w:r>
        <w:r>
          <w:rPr>
            <w:noProof/>
            <w:webHidden/>
          </w:rPr>
          <w:fldChar w:fldCharType="begin"/>
        </w:r>
        <w:r>
          <w:rPr>
            <w:noProof/>
            <w:webHidden/>
          </w:rPr>
          <w:instrText xml:space="preserve"> PAGEREF _Toc313437410 \h </w:instrText>
        </w:r>
        <w:r>
          <w:rPr>
            <w:noProof/>
            <w:webHidden/>
          </w:rPr>
        </w:r>
        <w:r>
          <w:rPr>
            <w:noProof/>
            <w:webHidden/>
          </w:rPr>
          <w:fldChar w:fldCharType="separate"/>
        </w:r>
        <w:r>
          <w:rPr>
            <w:noProof/>
            <w:webHidden/>
          </w:rPr>
          <w:t>62</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11" w:history="1">
        <w:r w:rsidRPr="001A5658">
          <w:rPr>
            <w:rStyle w:val="Hipervnculo"/>
            <w:noProof/>
          </w:rPr>
          <w:t>6.28. Finestres definides personalitzades</w:t>
        </w:r>
        <w:r>
          <w:rPr>
            <w:noProof/>
            <w:webHidden/>
          </w:rPr>
          <w:tab/>
        </w:r>
        <w:r>
          <w:rPr>
            <w:noProof/>
            <w:webHidden/>
          </w:rPr>
          <w:fldChar w:fldCharType="begin"/>
        </w:r>
        <w:r>
          <w:rPr>
            <w:noProof/>
            <w:webHidden/>
          </w:rPr>
          <w:instrText xml:space="preserve"> PAGEREF _Toc313437411 \h </w:instrText>
        </w:r>
        <w:r>
          <w:rPr>
            <w:noProof/>
            <w:webHidden/>
          </w:rPr>
        </w:r>
        <w:r>
          <w:rPr>
            <w:noProof/>
            <w:webHidden/>
          </w:rPr>
          <w:fldChar w:fldCharType="separate"/>
        </w:r>
        <w:r>
          <w:rPr>
            <w:noProof/>
            <w:webHidden/>
          </w:rPr>
          <w:t>64</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12" w:history="1">
        <w:r w:rsidRPr="001A5658">
          <w:rPr>
            <w:rStyle w:val="Hipervnculo"/>
            <w:noProof/>
          </w:rPr>
          <w:t>6.29. Vídeo</w:t>
        </w:r>
        <w:r>
          <w:rPr>
            <w:noProof/>
            <w:webHidden/>
          </w:rPr>
          <w:tab/>
        </w:r>
        <w:r>
          <w:rPr>
            <w:noProof/>
            <w:webHidden/>
          </w:rPr>
          <w:fldChar w:fldCharType="begin"/>
        </w:r>
        <w:r>
          <w:rPr>
            <w:noProof/>
            <w:webHidden/>
          </w:rPr>
          <w:instrText xml:space="preserve"> PAGEREF _Toc313437412 \h </w:instrText>
        </w:r>
        <w:r>
          <w:rPr>
            <w:noProof/>
            <w:webHidden/>
          </w:rPr>
        </w:r>
        <w:r>
          <w:rPr>
            <w:noProof/>
            <w:webHidden/>
          </w:rPr>
          <w:fldChar w:fldCharType="separate"/>
        </w:r>
        <w:r>
          <w:rPr>
            <w:noProof/>
            <w:webHidden/>
          </w:rPr>
          <w:t>66</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13" w:history="1">
        <w:r w:rsidRPr="001A5658">
          <w:rPr>
            <w:rStyle w:val="Hipervnculo"/>
            <w:noProof/>
          </w:rPr>
          <w:t>6.30. Amagar informació del pacient</w:t>
        </w:r>
        <w:r>
          <w:rPr>
            <w:noProof/>
            <w:webHidden/>
          </w:rPr>
          <w:tab/>
        </w:r>
        <w:r>
          <w:rPr>
            <w:noProof/>
            <w:webHidden/>
          </w:rPr>
          <w:fldChar w:fldCharType="begin"/>
        </w:r>
        <w:r>
          <w:rPr>
            <w:noProof/>
            <w:webHidden/>
          </w:rPr>
          <w:instrText xml:space="preserve"> PAGEREF _Toc313437413 \h </w:instrText>
        </w:r>
        <w:r>
          <w:rPr>
            <w:noProof/>
            <w:webHidden/>
          </w:rPr>
        </w:r>
        <w:r>
          <w:rPr>
            <w:noProof/>
            <w:webHidden/>
          </w:rPr>
          <w:fldChar w:fldCharType="separate"/>
        </w:r>
        <w:r>
          <w:rPr>
            <w:noProof/>
            <w:webHidden/>
          </w:rPr>
          <w:t>67</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14" w:history="1">
        <w:r w:rsidRPr="001A5658">
          <w:rPr>
            <w:rStyle w:val="Hipervnculo"/>
            <w:noProof/>
          </w:rPr>
          <w:t>6.31. Informació vòxel</w:t>
        </w:r>
        <w:r>
          <w:rPr>
            <w:noProof/>
            <w:webHidden/>
          </w:rPr>
          <w:tab/>
        </w:r>
        <w:r>
          <w:rPr>
            <w:noProof/>
            <w:webHidden/>
          </w:rPr>
          <w:fldChar w:fldCharType="begin"/>
        </w:r>
        <w:r>
          <w:rPr>
            <w:noProof/>
            <w:webHidden/>
          </w:rPr>
          <w:instrText xml:space="preserve"> PAGEREF _Toc313437414 \h </w:instrText>
        </w:r>
        <w:r>
          <w:rPr>
            <w:noProof/>
            <w:webHidden/>
          </w:rPr>
        </w:r>
        <w:r>
          <w:rPr>
            <w:noProof/>
            <w:webHidden/>
          </w:rPr>
          <w:fldChar w:fldCharType="separate"/>
        </w:r>
        <w:r>
          <w:rPr>
            <w:noProof/>
            <w:webHidden/>
          </w:rPr>
          <w:t>68</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15" w:history="1">
        <w:r w:rsidRPr="001A5658">
          <w:rPr>
            <w:rStyle w:val="Hipervnculo"/>
            <w:noProof/>
          </w:rPr>
          <w:t>6.32. Sincronització</w:t>
        </w:r>
        <w:r>
          <w:rPr>
            <w:noProof/>
            <w:webHidden/>
          </w:rPr>
          <w:tab/>
        </w:r>
        <w:r>
          <w:rPr>
            <w:noProof/>
            <w:webHidden/>
          </w:rPr>
          <w:fldChar w:fldCharType="begin"/>
        </w:r>
        <w:r>
          <w:rPr>
            <w:noProof/>
            <w:webHidden/>
          </w:rPr>
          <w:instrText xml:space="preserve"> PAGEREF _Toc313437415 \h </w:instrText>
        </w:r>
        <w:r>
          <w:rPr>
            <w:noProof/>
            <w:webHidden/>
          </w:rPr>
        </w:r>
        <w:r>
          <w:rPr>
            <w:noProof/>
            <w:webHidden/>
          </w:rPr>
          <w:fldChar w:fldCharType="separate"/>
        </w:r>
        <w:r>
          <w:rPr>
            <w:noProof/>
            <w:webHidden/>
          </w:rPr>
          <w:t>69</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16" w:history="1">
        <w:r w:rsidRPr="001A5658">
          <w:rPr>
            <w:rStyle w:val="Hipervnculo"/>
            <w:noProof/>
          </w:rPr>
          <w:t>6.33. Informació DICOM</w:t>
        </w:r>
        <w:r>
          <w:rPr>
            <w:noProof/>
            <w:webHidden/>
          </w:rPr>
          <w:tab/>
        </w:r>
        <w:r>
          <w:rPr>
            <w:noProof/>
            <w:webHidden/>
          </w:rPr>
          <w:fldChar w:fldCharType="begin"/>
        </w:r>
        <w:r>
          <w:rPr>
            <w:noProof/>
            <w:webHidden/>
          </w:rPr>
          <w:instrText xml:space="preserve"> PAGEREF _Toc313437416 \h </w:instrText>
        </w:r>
        <w:r>
          <w:rPr>
            <w:noProof/>
            <w:webHidden/>
          </w:rPr>
        </w:r>
        <w:r>
          <w:rPr>
            <w:noProof/>
            <w:webHidden/>
          </w:rPr>
          <w:fldChar w:fldCharType="separate"/>
        </w:r>
        <w:r>
          <w:rPr>
            <w:noProof/>
            <w:webHidden/>
          </w:rPr>
          <w:t>70</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17" w:history="1">
        <w:r w:rsidRPr="001A5658">
          <w:rPr>
            <w:rStyle w:val="Hipervnculo"/>
            <w:noProof/>
          </w:rPr>
          <w:t>7. Eines específiques del visor 3D</w:t>
        </w:r>
        <w:r>
          <w:rPr>
            <w:noProof/>
            <w:webHidden/>
          </w:rPr>
          <w:tab/>
        </w:r>
        <w:r>
          <w:rPr>
            <w:noProof/>
            <w:webHidden/>
          </w:rPr>
          <w:fldChar w:fldCharType="begin"/>
        </w:r>
        <w:r>
          <w:rPr>
            <w:noProof/>
            <w:webHidden/>
          </w:rPr>
          <w:instrText xml:space="preserve"> PAGEREF _Toc313437417 \h </w:instrText>
        </w:r>
        <w:r>
          <w:rPr>
            <w:noProof/>
            <w:webHidden/>
          </w:rPr>
        </w:r>
        <w:r>
          <w:rPr>
            <w:noProof/>
            <w:webHidden/>
          </w:rPr>
          <w:fldChar w:fldCharType="separate"/>
        </w:r>
        <w:r>
          <w:rPr>
            <w:noProof/>
            <w:webHidden/>
          </w:rPr>
          <w:t>72</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18" w:history="1">
        <w:r w:rsidRPr="001A5658">
          <w:rPr>
            <w:rStyle w:val="Hipervnculo"/>
            <w:noProof/>
          </w:rPr>
          <w:t>7.1. Plans de tall</w:t>
        </w:r>
        <w:r>
          <w:rPr>
            <w:noProof/>
            <w:webHidden/>
          </w:rPr>
          <w:tab/>
        </w:r>
        <w:r>
          <w:rPr>
            <w:noProof/>
            <w:webHidden/>
          </w:rPr>
          <w:fldChar w:fldCharType="begin"/>
        </w:r>
        <w:r>
          <w:rPr>
            <w:noProof/>
            <w:webHidden/>
          </w:rPr>
          <w:instrText xml:space="preserve"> PAGEREF _Toc313437418 \h </w:instrText>
        </w:r>
        <w:r>
          <w:rPr>
            <w:noProof/>
            <w:webHidden/>
          </w:rPr>
        </w:r>
        <w:r>
          <w:rPr>
            <w:noProof/>
            <w:webHidden/>
          </w:rPr>
          <w:fldChar w:fldCharType="separate"/>
        </w:r>
        <w:r>
          <w:rPr>
            <w:noProof/>
            <w:webHidden/>
          </w:rPr>
          <w:t>72</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19" w:history="1">
        <w:r w:rsidRPr="001A5658">
          <w:rPr>
            <w:rStyle w:val="Hipervnculo"/>
            <w:noProof/>
          </w:rPr>
          <w:t>7.2. Rotació 3D</w:t>
        </w:r>
        <w:r>
          <w:rPr>
            <w:noProof/>
            <w:webHidden/>
          </w:rPr>
          <w:tab/>
        </w:r>
        <w:r>
          <w:rPr>
            <w:noProof/>
            <w:webHidden/>
          </w:rPr>
          <w:fldChar w:fldCharType="begin"/>
        </w:r>
        <w:r>
          <w:rPr>
            <w:noProof/>
            <w:webHidden/>
          </w:rPr>
          <w:instrText xml:space="preserve"> PAGEREF _Toc313437419 \h </w:instrText>
        </w:r>
        <w:r>
          <w:rPr>
            <w:noProof/>
            <w:webHidden/>
          </w:rPr>
        </w:r>
        <w:r>
          <w:rPr>
            <w:noProof/>
            <w:webHidden/>
          </w:rPr>
          <w:fldChar w:fldCharType="separate"/>
        </w:r>
        <w:r>
          <w:rPr>
            <w:noProof/>
            <w:webHidden/>
          </w:rPr>
          <w:t>75</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20" w:history="1">
        <w:r w:rsidRPr="001A5658">
          <w:rPr>
            <w:rStyle w:val="Hipervnculo"/>
            <w:noProof/>
          </w:rPr>
          <w:t>8. Imprimir DICOM</w:t>
        </w:r>
        <w:r>
          <w:rPr>
            <w:noProof/>
            <w:webHidden/>
          </w:rPr>
          <w:tab/>
        </w:r>
        <w:r>
          <w:rPr>
            <w:noProof/>
            <w:webHidden/>
          </w:rPr>
          <w:fldChar w:fldCharType="begin"/>
        </w:r>
        <w:r>
          <w:rPr>
            <w:noProof/>
            <w:webHidden/>
          </w:rPr>
          <w:instrText xml:space="preserve"> PAGEREF _Toc313437420 \h </w:instrText>
        </w:r>
        <w:r>
          <w:rPr>
            <w:noProof/>
            <w:webHidden/>
          </w:rPr>
        </w:r>
        <w:r>
          <w:rPr>
            <w:noProof/>
            <w:webHidden/>
          </w:rPr>
          <w:fldChar w:fldCharType="separate"/>
        </w:r>
        <w:r>
          <w:rPr>
            <w:noProof/>
            <w:webHidden/>
          </w:rPr>
          <w:t>76</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21" w:history="1">
        <w:r w:rsidRPr="001A5658">
          <w:rPr>
            <w:rStyle w:val="Hipervnculo"/>
            <w:noProof/>
          </w:rPr>
          <w:t>8.1. Afegir impressora</w:t>
        </w:r>
        <w:r>
          <w:rPr>
            <w:noProof/>
            <w:webHidden/>
          </w:rPr>
          <w:tab/>
        </w:r>
        <w:r>
          <w:rPr>
            <w:noProof/>
            <w:webHidden/>
          </w:rPr>
          <w:fldChar w:fldCharType="begin"/>
        </w:r>
        <w:r>
          <w:rPr>
            <w:noProof/>
            <w:webHidden/>
          </w:rPr>
          <w:instrText xml:space="preserve"> PAGEREF _Toc313437421 \h </w:instrText>
        </w:r>
        <w:r>
          <w:rPr>
            <w:noProof/>
            <w:webHidden/>
          </w:rPr>
        </w:r>
        <w:r>
          <w:rPr>
            <w:noProof/>
            <w:webHidden/>
          </w:rPr>
          <w:fldChar w:fldCharType="separate"/>
        </w:r>
        <w:r>
          <w:rPr>
            <w:noProof/>
            <w:webHidden/>
          </w:rPr>
          <w:t>77</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22" w:history="1">
        <w:r w:rsidRPr="001A5658">
          <w:rPr>
            <w:rStyle w:val="Hipervnculo"/>
            <w:noProof/>
          </w:rPr>
          <w:t>9. Buscar estudis d'un pacient</w:t>
        </w:r>
        <w:r>
          <w:rPr>
            <w:noProof/>
            <w:webHidden/>
          </w:rPr>
          <w:tab/>
        </w:r>
        <w:r>
          <w:rPr>
            <w:noProof/>
            <w:webHidden/>
          </w:rPr>
          <w:fldChar w:fldCharType="begin"/>
        </w:r>
        <w:r>
          <w:rPr>
            <w:noProof/>
            <w:webHidden/>
          </w:rPr>
          <w:instrText xml:space="preserve"> PAGEREF _Toc313437422 \h </w:instrText>
        </w:r>
        <w:r>
          <w:rPr>
            <w:noProof/>
            <w:webHidden/>
          </w:rPr>
        </w:r>
        <w:r>
          <w:rPr>
            <w:noProof/>
            <w:webHidden/>
          </w:rPr>
          <w:fldChar w:fldCharType="separate"/>
        </w:r>
        <w:r>
          <w:rPr>
            <w:noProof/>
            <w:webHidden/>
          </w:rPr>
          <w:t>79</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23" w:history="1">
        <w:r w:rsidRPr="001A5658">
          <w:rPr>
            <w:rStyle w:val="Hipervnculo"/>
            <w:noProof/>
          </w:rPr>
          <w:t>10. Base de dades local</w:t>
        </w:r>
        <w:r>
          <w:rPr>
            <w:noProof/>
            <w:webHidden/>
          </w:rPr>
          <w:tab/>
        </w:r>
        <w:r>
          <w:rPr>
            <w:noProof/>
            <w:webHidden/>
          </w:rPr>
          <w:fldChar w:fldCharType="begin"/>
        </w:r>
        <w:r>
          <w:rPr>
            <w:noProof/>
            <w:webHidden/>
          </w:rPr>
          <w:instrText xml:space="preserve"> PAGEREF _Toc313437423 \h </w:instrText>
        </w:r>
        <w:r>
          <w:rPr>
            <w:noProof/>
            <w:webHidden/>
          </w:rPr>
        </w:r>
        <w:r>
          <w:rPr>
            <w:noProof/>
            <w:webHidden/>
          </w:rPr>
          <w:fldChar w:fldCharType="separate"/>
        </w:r>
        <w:r>
          <w:rPr>
            <w:noProof/>
            <w:webHidden/>
          </w:rPr>
          <w:t>80</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24" w:history="1">
        <w:r w:rsidRPr="001A5658">
          <w:rPr>
            <w:rStyle w:val="Hipervnculo"/>
            <w:noProof/>
          </w:rPr>
          <w:t>11. Cerca a un PACS</w:t>
        </w:r>
        <w:r>
          <w:rPr>
            <w:noProof/>
            <w:webHidden/>
          </w:rPr>
          <w:tab/>
        </w:r>
        <w:r>
          <w:rPr>
            <w:noProof/>
            <w:webHidden/>
          </w:rPr>
          <w:fldChar w:fldCharType="begin"/>
        </w:r>
        <w:r>
          <w:rPr>
            <w:noProof/>
            <w:webHidden/>
          </w:rPr>
          <w:instrText xml:space="preserve"> PAGEREF _Toc313437424 \h </w:instrText>
        </w:r>
        <w:r>
          <w:rPr>
            <w:noProof/>
            <w:webHidden/>
          </w:rPr>
        </w:r>
        <w:r>
          <w:rPr>
            <w:noProof/>
            <w:webHidden/>
          </w:rPr>
          <w:fldChar w:fldCharType="separate"/>
        </w:r>
        <w:r>
          <w:rPr>
            <w:noProof/>
            <w:webHidden/>
          </w:rPr>
          <w:t>83</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25" w:history="1">
        <w:r w:rsidRPr="001A5658">
          <w:rPr>
            <w:rStyle w:val="Hipervnculo"/>
            <w:noProof/>
          </w:rPr>
          <w:t>12. Llista de peticions</w:t>
        </w:r>
        <w:r>
          <w:rPr>
            <w:noProof/>
            <w:webHidden/>
          </w:rPr>
          <w:tab/>
        </w:r>
        <w:r>
          <w:rPr>
            <w:noProof/>
            <w:webHidden/>
          </w:rPr>
          <w:fldChar w:fldCharType="begin"/>
        </w:r>
        <w:r>
          <w:rPr>
            <w:noProof/>
            <w:webHidden/>
          </w:rPr>
          <w:instrText xml:space="preserve"> PAGEREF _Toc313437425 \h </w:instrText>
        </w:r>
        <w:r>
          <w:rPr>
            <w:noProof/>
            <w:webHidden/>
          </w:rPr>
        </w:r>
        <w:r>
          <w:rPr>
            <w:noProof/>
            <w:webHidden/>
          </w:rPr>
          <w:fldChar w:fldCharType="separate"/>
        </w:r>
        <w:r>
          <w:rPr>
            <w:noProof/>
            <w:webHidden/>
          </w:rPr>
          <w:t>85</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26" w:history="1">
        <w:r w:rsidRPr="001A5658">
          <w:rPr>
            <w:rStyle w:val="Hipervnculo"/>
            <w:noProof/>
          </w:rPr>
          <w:t>13. Obrir DICOMDIR</w:t>
        </w:r>
        <w:r>
          <w:rPr>
            <w:noProof/>
            <w:webHidden/>
          </w:rPr>
          <w:tab/>
        </w:r>
        <w:r>
          <w:rPr>
            <w:noProof/>
            <w:webHidden/>
          </w:rPr>
          <w:fldChar w:fldCharType="begin"/>
        </w:r>
        <w:r>
          <w:rPr>
            <w:noProof/>
            <w:webHidden/>
          </w:rPr>
          <w:instrText xml:space="preserve"> PAGEREF _Toc313437426 \h </w:instrText>
        </w:r>
        <w:r>
          <w:rPr>
            <w:noProof/>
            <w:webHidden/>
          </w:rPr>
        </w:r>
        <w:r>
          <w:rPr>
            <w:noProof/>
            <w:webHidden/>
          </w:rPr>
          <w:fldChar w:fldCharType="separate"/>
        </w:r>
        <w:r>
          <w:rPr>
            <w:noProof/>
            <w:webHidden/>
          </w:rPr>
          <w:t>87</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27" w:history="1">
        <w:r w:rsidRPr="001A5658">
          <w:rPr>
            <w:rStyle w:val="Hipervnculo"/>
            <w:noProof/>
          </w:rPr>
          <w:t>14. Accés des del RIS</w:t>
        </w:r>
        <w:r>
          <w:rPr>
            <w:noProof/>
            <w:webHidden/>
          </w:rPr>
          <w:tab/>
        </w:r>
        <w:r>
          <w:rPr>
            <w:noProof/>
            <w:webHidden/>
          </w:rPr>
          <w:fldChar w:fldCharType="begin"/>
        </w:r>
        <w:r>
          <w:rPr>
            <w:noProof/>
            <w:webHidden/>
          </w:rPr>
          <w:instrText xml:space="preserve"> PAGEREF _Toc313437427 \h </w:instrText>
        </w:r>
        <w:r>
          <w:rPr>
            <w:noProof/>
            <w:webHidden/>
          </w:rPr>
        </w:r>
        <w:r>
          <w:rPr>
            <w:noProof/>
            <w:webHidden/>
          </w:rPr>
          <w:fldChar w:fldCharType="separate"/>
        </w:r>
        <w:r>
          <w:rPr>
            <w:noProof/>
            <w:webHidden/>
          </w:rPr>
          <w:t>89</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28" w:history="1">
        <w:r w:rsidRPr="001A5658">
          <w:rPr>
            <w:rStyle w:val="Hipervnculo"/>
            <w:noProof/>
          </w:rPr>
          <w:t>15. Exportació de les dades en format DICOM</w:t>
        </w:r>
        <w:r>
          <w:rPr>
            <w:noProof/>
            <w:webHidden/>
          </w:rPr>
          <w:tab/>
        </w:r>
        <w:r>
          <w:rPr>
            <w:noProof/>
            <w:webHidden/>
          </w:rPr>
          <w:fldChar w:fldCharType="begin"/>
        </w:r>
        <w:r>
          <w:rPr>
            <w:noProof/>
            <w:webHidden/>
          </w:rPr>
          <w:instrText xml:space="preserve"> PAGEREF _Toc313437428 \h </w:instrText>
        </w:r>
        <w:r>
          <w:rPr>
            <w:noProof/>
            <w:webHidden/>
          </w:rPr>
        </w:r>
        <w:r>
          <w:rPr>
            <w:noProof/>
            <w:webHidden/>
          </w:rPr>
          <w:fldChar w:fldCharType="separate"/>
        </w:r>
        <w:r>
          <w:rPr>
            <w:noProof/>
            <w:webHidden/>
          </w:rPr>
          <w:t>90</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29" w:history="1">
        <w:r w:rsidRPr="001A5658">
          <w:rPr>
            <w:rStyle w:val="Hipervnculo"/>
            <w:rFonts w:eastAsia="Times New Roman"/>
            <w:noProof/>
          </w:rPr>
          <w:t>15.1.</w:t>
        </w:r>
        <w:r w:rsidRPr="001A5658">
          <w:rPr>
            <w:rStyle w:val="Hipervnculo"/>
            <w:noProof/>
          </w:rPr>
          <w:t xml:space="preserve"> Anonimització d’estudis</w:t>
        </w:r>
        <w:r>
          <w:rPr>
            <w:noProof/>
            <w:webHidden/>
          </w:rPr>
          <w:tab/>
        </w:r>
        <w:r>
          <w:rPr>
            <w:noProof/>
            <w:webHidden/>
          </w:rPr>
          <w:fldChar w:fldCharType="begin"/>
        </w:r>
        <w:r>
          <w:rPr>
            <w:noProof/>
            <w:webHidden/>
          </w:rPr>
          <w:instrText xml:space="preserve"> PAGEREF _Toc313437429 \h </w:instrText>
        </w:r>
        <w:r>
          <w:rPr>
            <w:noProof/>
            <w:webHidden/>
          </w:rPr>
        </w:r>
        <w:r>
          <w:rPr>
            <w:noProof/>
            <w:webHidden/>
          </w:rPr>
          <w:fldChar w:fldCharType="separate"/>
        </w:r>
        <w:r>
          <w:rPr>
            <w:noProof/>
            <w:webHidden/>
          </w:rPr>
          <w:t>91</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30" w:history="1">
        <w:r w:rsidRPr="001A5658">
          <w:rPr>
            <w:rStyle w:val="Hipervnculo"/>
            <w:noProof/>
          </w:rPr>
          <w:t>16. Gravació a CD/DVD</w:t>
        </w:r>
        <w:r>
          <w:rPr>
            <w:noProof/>
            <w:webHidden/>
          </w:rPr>
          <w:tab/>
        </w:r>
        <w:r>
          <w:rPr>
            <w:noProof/>
            <w:webHidden/>
          </w:rPr>
          <w:fldChar w:fldCharType="begin"/>
        </w:r>
        <w:r>
          <w:rPr>
            <w:noProof/>
            <w:webHidden/>
          </w:rPr>
          <w:instrText xml:space="preserve"> PAGEREF _Toc313437430 \h </w:instrText>
        </w:r>
        <w:r>
          <w:rPr>
            <w:noProof/>
            <w:webHidden/>
          </w:rPr>
        </w:r>
        <w:r>
          <w:rPr>
            <w:noProof/>
            <w:webHidden/>
          </w:rPr>
          <w:fldChar w:fldCharType="separate"/>
        </w:r>
        <w:r>
          <w:rPr>
            <w:noProof/>
            <w:webHidden/>
          </w:rPr>
          <w:t>92</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31" w:history="1">
        <w:r w:rsidRPr="001A5658">
          <w:rPr>
            <w:rStyle w:val="Hipervnculo"/>
            <w:noProof/>
          </w:rPr>
          <w:t>17. Gravació a USB</w:t>
        </w:r>
        <w:r>
          <w:rPr>
            <w:noProof/>
            <w:webHidden/>
          </w:rPr>
          <w:tab/>
        </w:r>
        <w:r>
          <w:rPr>
            <w:noProof/>
            <w:webHidden/>
          </w:rPr>
          <w:fldChar w:fldCharType="begin"/>
        </w:r>
        <w:r>
          <w:rPr>
            <w:noProof/>
            <w:webHidden/>
          </w:rPr>
          <w:instrText xml:space="preserve"> PAGEREF _Toc313437431 \h </w:instrText>
        </w:r>
        <w:r>
          <w:rPr>
            <w:noProof/>
            <w:webHidden/>
          </w:rPr>
        </w:r>
        <w:r>
          <w:rPr>
            <w:noProof/>
            <w:webHidden/>
          </w:rPr>
          <w:fldChar w:fldCharType="separate"/>
        </w:r>
        <w:r>
          <w:rPr>
            <w:noProof/>
            <w:webHidden/>
          </w:rPr>
          <w:t>93</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32" w:history="1">
        <w:r w:rsidRPr="001A5658">
          <w:rPr>
            <w:rStyle w:val="Hipervnculo"/>
            <w:noProof/>
          </w:rPr>
          <w:t>18. Gravació a disc dur</w:t>
        </w:r>
        <w:r>
          <w:rPr>
            <w:noProof/>
            <w:webHidden/>
          </w:rPr>
          <w:tab/>
        </w:r>
        <w:r>
          <w:rPr>
            <w:noProof/>
            <w:webHidden/>
          </w:rPr>
          <w:fldChar w:fldCharType="begin"/>
        </w:r>
        <w:r>
          <w:rPr>
            <w:noProof/>
            <w:webHidden/>
          </w:rPr>
          <w:instrText xml:space="preserve"> PAGEREF _Toc313437432 \h </w:instrText>
        </w:r>
        <w:r>
          <w:rPr>
            <w:noProof/>
            <w:webHidden/>
          </w:rPr>
        </w:r>
        <w:r>
          <w:rPr>
            <w:noProof/>
            <w:webHidden/>
          </w:rPr>
          <w:fldChar w:fldCharType="separate"/>
        </w:r>
        <w:r>
          <w:rPr>
            <w:noProof/>
            <w:webHidden/>
          </w:rPr>
          <w:t>94</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33" w:history="1">
        <w:r w:rsidRPr="001A5658">
          <w:rPr>
            <w:rStyle w:val="Hipervnculo"/>
            <w:noProof/>
          </w:rPr>
          <w:t>19. dreceres de teclat (SHORTCUTS)</w:t>
        </w:r>
        <w:r>
          <w:rPr>
            <w:noProof/>
            <w:webHidden/>
          </w:rPr>
          <w:tab/>
        </w:r>
        <w:r>
          <w:rPr>
            <w:noProof/>
            <w:webHidden/>
          </w:rPr>
          <w:fldChar w:fldCharType="begin"/>
        </w:r>
        <w:r>
          <w:rPr>
            <w:noProof/>
            <w:webHidden/>
          </w:rPr>
          <w:instrText xml:space="preserve"> PAGEREF _Toc313437433 \h </w:instrText>
        </w:r>
        <w:r>
          <w:rPr>
            <w:noProof/>
            <w:webHidden/>
          </w:rPr>
        </w:r>
        <w:r>
          <w:rPr>
            <w:noProof/>
            <w:webHidden/>
          </w:rPr>
          <w:fldChar w:fldCharType="separate"/>
        </w:r>
        <w:r>
          <w:rPr>
            <w:noProof/>
            <w:webHidden/>
          </w:rPr>
          <w:t>95</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34" w:history="1">
        <w:r w:rsidRPr="001A5658">
          <w:rPr>
            <w:rStyle w:val="Hipervnculo"/>
            <w:noProof/>
          </w:rPr>
          <w:t>19.1. dreceres principals</w:t>
        </w:r>
        <w:r>
          <w:rPr>
            <w:noProof/>
            <w:webHidden/>
          </w:rPr>
          <w:tab/>
        </w:r>
        <w:r>
          <w:rPr>
            <w:noProof/>
            <w:webHidden/>
          </w:rPr>
          <w:fldChar w:fldCharType="begin"/>
        </w:r>
        <w:r>
          <w:rPr>
            <w:noProof/>
            <w:webHidden/>
          </w:rPr>
          <w:instrText xml:space="preserve"> PAGEREF _Toc313437434 \h </w:instrText>
        </w:r>
        <w:r>
          <w:rPr>
            <w:noProof/>
            <w:webHidden/>
          </w:rPr>
        </w:r>
        <w:r>
          <w:rPr>
            <w:noProof/>
            <w:webHidden/>
          </w:rPr>
          <w:fldChar w:fldCharType="separate"/>
        </w:r>
        <w:r>
          <w:rPr>
            <w:noProof/>
            <w:webHidden/>
          </w:rPr>
          <w:t>95</w:t>
        </w:r>
        <w:r>
          <w:rPr>
            <w:noProof/>
            <w:webHidden/>
          </w:rPr>
          <w:fldChar w:fldCharType="end"/>
        </w:r>
      </w:hyperlink>
    </w:p>
    <w:p w:rsidR="00D3783A" w:rsidRDefault="00D3783A">
      <w:pPr>
        <w:pStyle w:val="TDC2"/>
        <w:tabs>
          <w:tab w:val="right" w:pos="9622"/>
        </w:tabs>
        <w:rPr>
          <w:rFonts w:asciiTheme="minorHAnsi" w:eastAsiaTheme="minorEastAsia" w:hAnsiTheme="minorHAnsi" w:cstheme="minorBidi"/>
          <w:bCs w:val="0"/>
          <w:noProof/>
          <w:sz w:val="22"/>
          <w:lang w:val="es-ES"/>
        </w:rPr>
      </w:pPr>
      <w:hyperlink w:anchor="_Toc313437435" w:history="1">
        <w:r w:rsidRPr="001A5658">
          <w:rPr>
            <w:rStyle w:val="Hipervnculo"/>
            <w:noProof/>
          </w:rPr>
          <w:t>19.2. Altres dreceres importants</w:t>
        </w:r>
        <w:r>
          <w:rPr>
            <w:noProof/>
            <w:webHidden/>
          </w:rPr>
          <w:tab/>
        </w:r>
        <w:r>
          <w:rPr>
            <w:noProof/>
            <w:webHidden/>
          </w:rPr>
          <w:fldChar w:fldCharType="begin"/>
        </w:r>
        <w:r>
          <w:rPr>
            <w:noProof/>
            <w:webHidden/>
          </w:rPr>
          <w:instrText xml:space="preserve"> PAGEREF _Toc313437435 \h </w:instrText>
        </w:r>
        <w:r>
          <w:rPr>
            <w:noProof/>
            <w:webHidden/>
          </w:rPr>
        </w:r>
        <w:r>
          <w:rPr>
            <w:noProof/>
            <w:webHidden/>
          </w:rPr>
          <w:fldChar w:fldCharType="separate"/>
        </w:r>
        <w:r>
          <w:rPr>
            <w:noProof/>
            <w:webHidden/>
          </w:rPr>
          <w:t>96</w:t>
        </w:r>
        <w:r>
          <w:rPr>
            <w:noProof/>
            <w:webHidden/>
          </w:rPr>
          <w:fldChar w:fldCharType="end"/>
        </w:r>
      </w:hyperlink>
    </w:p>
    <w:p w:rsidR="00D3783A" w:rsidRDefault="00D3783A">
      <w:pPr>
        <w:pStyle w:val="TDC1"/>
        <w:rPr>
          <w:rFonts w:asciiTheme="minorHAnsi" w:eastAsiaTheme="minorEastAsia" w:hAnsiTheme="minorHAnsi" w:cstheme="minorBidi"/>
          <w:bCs w:val="0"/>
          <w:caps w:val="0"/>
          <w:noProof/>
          <w:sz w:val="22"/>
          <w:lang w:val="es-ES"/>
        </w:rPr>
      </w:pPr>
      <w:hyperlink w:anchor="_Toc313437436" w:history="1">
        <w:r w:rsidRPr="001A5658">
          <w:rPr>
            <w:rStyle w:val="Hipervnculo"/>
            <w:noProof/>
          </w:rPr>
          <w:t>20. Glossari</w:t>
        </w:r>
        <w:r>
          <w:rPr>
            <w:noProof/>
            <w:webHidden/>
          </w:rPr>
          <w:tab/>
        </w:r>
        <w:r>
          <w:rPr>
            <w:noProof/>
            <w:webHidden/>
          </w:rPr>
          <w:fldChar w:fldCharType="begin"/>
        </w:r>
        <w:r>
          <w:rPr>
            <w:noProof/>
            <w:webHidden/>
          </w:rPr>
          <w:instrText xml:space="preserve"> PAGEREF _Toc313437436 \h </w:instrText>
        </w:r>
        <w:r>
          <w:rPr>
            <w:noProof/>
            <w:webHidden/>
          </w:rPr>
        </w:r>
        <w:r>
          <w:rPr>
            <w:noProof/>
            <w:webHidden/>
          </w:rPr>
          <w:fldChar w:fldCharType="separate"/>
        </w:r>
        <w:r>
          <w:rPr>
            <w:noProof/>
            <w:webHidden/>
          </w:rPr>
          <w:t>97</w:t>
        </w:r>
        <w:r>
          <w:rPr>
            <w:noProof/>
            <w:webHidden/>
          </w:rPr>
          <w:fldChar w:fldCharType="end"/>
        </w:r>
      </w:hyperlink>
    </w:p>
    <w:p w:rsidR="00B4786A" w:rsidRPr="0093610C" w:rsidRDefault="008048AA"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4786A">
      <w:pPr>
        <w:pStyle w:val="Ttulo1"/>
        <w:numPr>
          <w:ilvl w:val="0"/>
          <w:numId w:val="1"/>
        </w:numPr>
      </w:pPr>
      <w:bookmarkStart w:id="1" w:name="_Toc313437359"/>
      <w:r w:rsidRPr="0093610C">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També es pot sincronitzar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4786A">
      <w:pPr>
        <w:pStyle w:val="Ttulo1"/>
        <w:numPr>
          <w:ilvl w:val="0"/>
          <w:numId w:val="1"/>
        </w:numPr>
      </w:pPr>
      <w:bookmarkStart w:id="3" w:name="_Toc289857390"/>
      <w:bookmarkStart w:id="4" w:name="_Toc313437360"/>
      <w:r w:rsidRPr="0093610C">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B4786A" w:rsidRPr="0093610C" w:rsidRDefault="00B4786A" w:rsidP="00B4786A">
      <w:pPr>
        <w:pStyle w:val="Ttulo1"/>
        <w:numPr>
          <w:ilvl w:val="0"/>
          <w:numId w:val="1"/>
        </w:numPr>
      </w:pPr>
      <w:r w:rsidRPr="0093610C">
        <w:br w:type="page"/>
      </w:r>
      <w:bookmarkStart w:id="6" w:name="_Toc289857391"/>
      <w:bookmarkStart w:id="7" w:name="_Toc313437361"/>
      <w:r w:rsidRPr="0093610C">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Pr="0093610C">
          <w:rPr>
            <w:rStyle w:val="LinkCar"/>
            <w:rFonts w:eastAsia="Verdana"/>
          </w:rPr>
          <w:t>Menú fitxer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Pr="0093610C">
          <w:rPr>
            <w:rStyle w:val="LinkCar"/>
            <w:rFonts w:eastAsia="Verdana"/>
          </w:rPr>
          <w:t>Menú visualització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Pr="0093610C">
          <w:rPr>
            <w:rStyle w:val="LinkCar"/>
            <w:rFonts w:eastAsia="Verdana"/>
          </w:rPr>
          <w:t>Menú d'eines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Pr="0093610C">
          <w:rPr>
            <w:rStyle w:val="LinkCar"/>
            <w:rFonts w:eastAsia="Verdana"/>
          </w:rPr>
          <w:t>Menú finestra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Menú ajuda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13437362"/>
      <w:r w:rsidRPr="0093610C">
        <w:t>M</w:t>
      </w:r>
      <w:bookmarkStart w:id="11" w:name="menuFitxer"/>
      <w:bookmarkEnd w:id="11"/>
      <w:r w:rsidRPr="0093610C">
        <w:t>enú fitxer</w:t>
      </w:r>
      <w:bookmarkEnd w:id="9"/>
      <w:bookmarkEnd w:id="10"/>
    </w:p>
    <w:p w:rsidR="00B4786A" w:rsidRDefault="00B4786A" w:rsidP="00B4786A"/>
    <w:p w:rsidR="00B4786A" w:rsidRPr="0093610C" w:rsidRDefault="00B4786A" w:rsidP="00B4786A">
      <w:r w:rsidRPr="0093610C">
        <w:t>Menú des d'on es pot obrir una altra instància d'Starviewer, accedir als estudis guardats a la base de dades local, accedir a un PACS, obrir un arxiu DICOMDIR (CD,DVD, USB...), obrir fitxers que no estiguin en format DICOM, obrir directoris on hi hagi guardat un o més estudis... o bé tancar una pestanya oberta o sortir de l'aplicació.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377876" cy="164455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tblPr>
      <w:tblGrid>
        <w:gridCol w:w="2694"/>
        <w:gridCol w:w="6945"/>
      </w:tblGrid>
      <w:tr w:rsidR="00B4786A" w:rsidRPr="0093610C" w:rsidTr="00B4786A">
        <w:trPr>
          <w:cnfStyle w:val="100000000000"/>
        </w:trPr>
        <w:tc>
          <w:tcPr>
            <w:cnfStyle w:val="00100000000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pPr>
            <w:r w:rsidRPr="0093610C">
              <w:t xml:space="preserve">Permet obrir una altra instància d'Starviewer. </w:t>
            </w:r>
          </w:p>
          <w:p w:rsidR="00B4786A" w:rsidRPr="0093610C" w:rsidRDefault="00B4786A" w:rsidP="00B4786A">
            <w:pPr>
              <w:cnfStyle w:val="000000000000"/>
            </w:pPr>
            <w:r w:rsidRPr="0093610C">
              <w:t xml:space="preserve">Tecles d'accés ràpid: </w:t>
            </w:r>
            <w:r w:rsidRPr="0093610C">
              <w:rPr>
                <w:rStyle w:val="TeclesCar"/>
              </w:rPr>
              <w:t>CONTROL + N</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pPr>
            <w:r w:rsidRPr="0093610C">
              <w:t xml:space="preserve">Permet consultar i obrir estudis que s'hagin descarregat a la base de dades local (a l'ordinador). </w:t>
            </w:r>
          </w:p>
          <w:p w:rsidR="00B4786A" w:rsidRPr="0093610C" w:rsidRDefault="00B4786A" w:rsidP="00B4786A">
            <w:pPr>
              <w:cnfStyle w:val="000000000000"/>
            </w:pPr>
            <w:r w:rsidRPr="0093610C">
              <w:t xml:space="preserve">Tecles d'accés ràpid: </w:t>
            </w:r>
            <w:r w:rsidRPr="0093610C">
              <w:rPr>
                <w:rStyle w:val="TeclesCar"/>
              </w:rPr>
              <w:t>CONTROL + L</w:t>
            </w:r>
            <w:r w:rsidRPr="0093610C">
              <w:t xml:space="preserve"> </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rPr>
                <w:b/>
              </w:rPr>
            </w:pPr>
            <w:r w:rsidRPr="0093610C">
              <w:t>Permet consultar un PACS, descarregar i visualitzar estudis.</w:t>
            </w:r>
          </w:p>
          <w:p w:rsidR="00B4786A" w:rsidRPr="0093610C" w:rsidRDefault="00B4786A" w:rsidP="00B4786A">
            <w:pPr>
              <w:cnfStyle w:val="000000000000"/>
            </w:pPr>
            <w:r w:rsidRPr="0093610C">
              <w:t xml:space="preserve">Tecles d'accés ràpid: </w:t>
            </w:r>
            <w:r w:rsidRPr="0093610C">
              <w:rPr>
                <w:rStyle w:val="TeclesCar"/>
              </w:rPr>
              <w:t>CONTROL + P</w:t>
            </w:r>
            <w:r w:rsidRPr="0093610C">
              <w:t xml:space="preserve"> </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DICOMDIR</w:t>
            </w:r>
          </w:p>
        </w:tc>
        <w:tc>
          <w:tcPr>
            <w:tcW w:w="6945" w:type="dxa"/>
          </w:tcPr>
          <w:p w:rsidR="00B4786A" w:rsidRPr="0093610C" w:rsidRDefault="00B4786A" w:rsidP="00B4786A">
            <w:pPr>
              <w:cnfStyle w:val="000000000000"/>
            </w:pPr>
            <w:r w:rsidRPr="0093610C">
              <w:t xml:space="preserve">Permet obrir fitxers de pacients que estiguin guardats en un altre lloc (carpeta de l'usuari, CD, DVD, memòria externa, USB....). </w:t>
            </w:r>
          </w:p>
          <w:p w:rsidR="00B4786A" w:rsidRPr="0093610C" w:rsidRDefault="00B4786A" w:rsidP="00B4786A">
            <w:pPr>
              <w:cnfStyle w:val="000000000000"/>
            </w:pPr>
            <w:r w:rsidRPr="0093610C">
              <w:t xml:space="preserve">Tecles d'accés ràpid: </w:t>
            </w:r>
            <w:r w:rsidRPr="0093610C">
              <w:rPr>
                <w:rStyle w:val="TeclesCar"/>
              </w:rPr>
              <w:t>CONTROL + 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w:t>
            </w:r>
          </w:p>
        </w:tc>
        <w:tc>
          <w:tcPr>
            <w:tcW w:w="6945" w:type="dxa"/>
          </w:tcPr>
          <w:p w:rsidR="00B4786A" w:rsidRPr="0093610C" w:rsidRDefault="00B4786A" w:rsidP="00B4786A">
            <w:pPr>
              <w:cnfStyle w:val="000000000000"/>
            </w:pPr>
            <w:r w:rsidRPr="0093610C">
              <w:t xml:space="preserve">Permet obrir estudis que no estiguin en format DICOM, com ara un MHD,... </w:t>
            </w:r>
          </w:p>
          <w:p w:rsidR="00B4786A" w:rsidRPr="0093610C" w:rsidRDefault="00B4786A" w:rsidP="00B4786A">
            <w:pPr>
              <w:cnfStyle w:val="000000000000"/>
            </w:pPr>
            <w:r w:rsidRPr="0093610C">
              <w:t xml:space="preserve">Tecles d'accés ràpid: </w:t>
            </w:r>
            <w:r w:rsidRPr="0093610C">
              <w:rPr>
                <w:rStyle w:val="TeclesCar"/>
              </w:rPr>
              <w:t>CONTROL + O</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els fitxers d'un directori...</w:t>
            </w:r>
          </w:p>
        </w:tc>
        <w:tc>
          <w:tcPr>
            <w:tcW w:w="6945" w:type="dxa"/>
          </w:tcPr>
          <w:p w:rsidR="00B4786A" w:rsidRPr="0093610C" w:rsidRDefault="00B4786A" w:rsidP="00B4786A">
            <w:pPr>
              <w:cnfStyle w:val="000000000000"/>
            </w:pPr>
            <w:r w:rsidRPr="0093610C">
              <w:t xml:space="preserve">Obre tots els fitxers que estiguin dins d'una mateixa carpeta. </w:t>
            </w:r>
          </w:p>
          <w:p w:rsidR="00B4786A" w:rsidRPr="0093610C" w:rsidRDefault="00B4786A" w:rsidP="00B4786A">
            <w:pPr>
              <w:cnfStyle w:val="000000000000"/>
            </w:pPr>
            <w:r w:rsidRPr="0093610C">
              <w:t xml:space="preserve">Tecles d'accés ràpid: </w:t>
            </w:r>
            <w:r w:rsidRPr="0093610C">
              <w:rPr>
                <w:rStyle w:val="TeclesCar"/>
              </w:rPr>
              <w:t>CONTROL + SHIFT + 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Tancar</w:t>
            </w:r>
          </w:p>
        </w:tc>
        <w:tc>
          <w:tcPr>
            <w:tcW w:w="6945" w:type="dxa"/>
          </w:tcPr>
          <w:p w:rsidR="00B4786A" w:rsidRPr="0093610C" w:rsidRDefault="00B4786A" w:rsidP="00B4786A">
            <w:pPr>
              <w:cnfStyle w:val="000000000000"/>
            </w:pPr>
            <w:r w:rsidRPr="0093610C">
              <w:t xml:space="preserve">Tanca la pestanya actual. </w:t>
            </w:r>
          </w:p>
          <w:p w:rsidR="00B4786A" w:rsidRPr="0093610C" w:rsidRDefault="00B4786A" w:rsidP="00B4786A">
            <w:pPr>
              <w:cnfStyle w:val="000000000000"/>
            </w:pPr>
            <w:r w:rsidRPr="0093610C">
              <w:t xml:space="preserve">Tecles d'accés ràpid: </w:t>
            </w:r>
            <w:r w:rsidRPr="0093610C">
              <w:rPr>
                <w:rStyle w:val="TeclesCar"/>
              </w:rPr>
              <w:t>CONTROL + W</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Sortir</w:t>
            </w:r>
          </w:p>
        </w:tc>
        <w:tc>
          <w:tcPr>
            <w:tcW w:w="6945" w:type="dxa"/>
          </w:tcPr>
          <w:p w:rsidR="00B4786A" w:rsidRPr="0093610C" w:rsidRDefault="00B4786A" w:rsidP="00B4786A">
            <w:pPr>
              <w:cnfStyle w:val="000000000000"/>
            </w:pPr>
            <w:r w:rsidRPr="0093610C">
              <w:t>Tanca l'aplicació.</w:t>
            </w:r>
          </w:p>
          <w:p w:rsidR="00B4786A" w:rsidRPr="0093610C" w:rsidRDefault="00B4786A" w:rsidP="00B4786A">
            <w:pPr>
              <w:cnfStyle w:val="000000000000"/>
            </w:pPr>
            <w:r w:rsidRPr="0093610C">
              <w:t xml:space="preserve">Tecles d'accés ràpid: </w:t>
            </w:r>
            <w:r w:rsidRPr="0093610C">
              <w:rPr>
                <w:rStyle w:val="TeclesCar"/>
              </w:rPr>
              <w:t>CONTROL + 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13437363"/>
      <w:r w:rsidRPr="0093610C">
        <w:t>M</w:t>
      </w:r>
      <w:bookmarkStart w:id="14" w:name="VisualizationMenu"/>
      <w:bookmarkEnd w:id="14"/>
      <w:r w:rsidRPr="0093610C">
        <w:t>enú visualització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8048AA"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8048AA"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8048AA"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B4786A" w:rsidP="00B4786A">
      <w:r w:rsidRPr="0093610C">
        <w:t>Per tancar algun dels visualitzadors que hi ha oberts a l'aplicació, cal anar al peu de la finestra i seleccionar la creu amb el requadre vermell del visualitzador que es vulgui tancar.</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13437364"/>
      <w:r w:rsidRPr="0093610C">
        <w:t>M</w:t>
      </w:r>
      <w:bookmarkStart w:id="17" w:name="ToolsMenu"/>
      <w:bookmarkEnd w:id="17"/>
      <w:r w:rsidRPr="0093610C">
        <w:t>enú d'eines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Pr="0093610C">
        <w:rPr>
          <w:b/>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Pr="0093610C">
        <w:rPr>
          <w:b/>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Pr="0093610C" w:rsidRDefault="00B4786A" w:rsidP="00B4786A">
      <w:r w:rsidRPr="0093610C">
        <w:t xml:space="preserve">Des del </w:t>
      </w:r>
      <w:hyperlink w:anchor="pacs" w:history="1">
        <w:r w:rsidRPr="0093610C">
          <w:rPr>
            <w:rStyle w:val="LinkCar"/>
            <w:rFonts w:eastAsia="Verdana"/>
          </w:rPr>
          <w:t>Menú Configuració</w:t>
        </w:r>
      </w:hyperlink>
      <w:r w:rsidRPr="0093610C">
        <w:rPr>
          <w:b/>
        </w:rPr>
        <w:t xml:space="preserve"> </w:t>
      </w:r>
      <w:r w:rsidRPr="0093610C">
        <w:t>es permet configurar diferents elements:</w:t>
      </w:r>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Pr="0093610C"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B4786A" w:rsidRPr="0093610C" w:rsidRDefault="00B4786A" w:rsidP="00B4786A">
      <w:pPr>
        <w:pStyle w:val="Ttulo2"/>
        <w:numPr>
          <w:ilvl w:val="1"/>
          <w:numId w:val="1"/>
        </w:numPr>
      </w:pPr>
      <w:r w:rsidRPr="0093610C">
        <w:br w:type="page"/>
      </w:r>
      <w:bookmarkStart w:id="18" w:name="_Toc289857395"/>
      <w:bookmarkStart w:id="19" w:name="_Toc313437365"/>
      <w:r w:rsidRPr="0093610C">
        <w:t>M</w:t>
      </w:r>
      <w:bookmarkStart w:id="20" w:name="WindowMenu"/>
      <w:bookmarkEnd w:id="20"/>
      <w:r w:rsidRPr="0093610C">
        <w:t>enú finestra</w:t>
      </w:r>
      <w:bookmarkEnd w:id="18"/>
      <w:bookmarkEnd w:id="19"/>
    </w:p>
    <w:p w:rsidR="00B4786A" w:rsidRPr="0093610C" w:rsidRDefault="00B4786A" w:rsidP="00B4786A">
      <w:r w:rsidRPr="0093610C">
        <w:t>El menú</w:t>
      </w:r>
      <w:r w:rsidRPr="0093610C">
        <w:rPr>
          <w:b/>
        </w:rPr>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13437366"/>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B4786A" w:rsidP="00B4786A">
      <w:pPr>
        <w:jc w:val="center"/>
      </w:pPr>
      <w:bookmarkStart w:id="22" w:name="_GoBack"/>
      <w:r w:rsidRPr="0093610C">
        <w:rPr>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tretch>
                      <a:fillRect/>
                    </a:stretch>
                  </pic:blipFill>
                  <pic:spPr bwMode="auto">
                    <a:xfrm>
                      <a:off x="0" y="0"/>
                      <a:ext cx="3380412" cy="816877"/>
                    </a:xfrm>
                    <a:prstGeom prst="rect">
                      <a:avLst/>
                    </a:prstGeom>
                    <a:noFill/>
                    <a:ln w="9525">
                      <a:noFill/>
                      <a:miter lim="800000"/>
                      <a:headEnd/>
                      <a:tailEnd/>
                    </a:ln>
                  </pic:spPr>
                </pic:pic>
              </a:graphicData>
            </a:graphic>
          </wp:inline>
        </w:drawing>
      </w:r>
      <w:bookmarkEnd w:id="22"/>
    </w:p>
    <w:p w:rsidR="00B4786A" w:rsidRPr="0093610C" w:rsidRDefault="00B4786A" w:rsidP="00B4786A"/>
    <w:p w:rsidR="00B4786A" w:rsidRPr="0093610C" w:rsidRDefault="00B4786A" w:rsidP="00B4786A"/>
    <w:p w:rsidR="00B4786A" w:rsidRPr="0093610C" w:rsidRDefault="00B4786A" w:rsidP="00B4786A"/>
    <w:p w:rsidR="00B4786A" w:rsidRPr="0093610C" w:rsidRDefault="008048AA" w:rsidP="00B4786A">
      <w:r w:rsidRPr="008048AA">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8048AA" w:rsidP="00B4786A">
      <w:r w:rsidRPr="008048AA">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3" w:name="_Toc313437367"/>
      <w:r w:rsidRPr="0093610C">
        <w:rPr>
          <w:rStyle w:val="Textoennegrita"/>
        </w:rPr>
        <w:t>Mou a la pantalla</w:t>
      </w:r>
      <w:bookmarkEnd w:id="23"/>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4"/>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l’esquerre</w:t>
      </w:r>
      <w:r w:rsidRPr="0093610C">
        <w:t xml:space="preserve">:  </w:t>
      </w:r>
      <w:r w:rsidRPr="0093610C">
        <w:rPr>
          <w:rStyle w:val="TeclesCar"/>
        </w:rPr>
        <w:t xml:space="preserve">CONTROL + SHIFT + </w:t>
      </w:r>
      <w:r w:rsidRPr="0093610C">
        <w:rPr>
          <w:rStyle w:val="TeclesCar"/>
        </w:rPr>
        <w:sym w:font="Wingdings" w:char="F0DF"/>
      </w:r>
    </w:p>
    <w:p w:rsidR="00B4786A" w:rsidRPr="0093610C" w:rsidRDefault="00B4786A" w:rsidP="00B4786A">
      <w:r w:rsidRPr="0093610C">
        <w:t xml:space="preserve">Quan arriba a la pantalla de més a l’esquerre,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8048AA" w:rsidP="00B4786A">
      <w:r w:rsidRPr="008048AA">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 xml:space="preserve">CONTROL + SHIFT + </w:t>
      </w:r>
      <w:r w:rsidRPr="0093610C">
        <w:rPr>
          <w:rStyle w:val="TeclesCar"/>
        </w:rPr>
        <w:sym w:font="Wingdings" w:char="F0E0"/>
      </w:r>
    </w:p>
    <w:p w:rsidR="00B4786A" w:rsidRPr="0093610C" w:rsidRDefault="00B4786A" w:rsidP="00B4786A">
      <w:r w:rsidRPr="0093610C">
        <w:t xml:space="preserve">Quan arriba a la pantalla de més a la dreta, si no n’hi ha cap més, es posiciona a la pantalla que estigui sota la pantalla actual i al més a l’esquerre possible. Si no hi ha cap més pantalla a sota, es posiciona a la pantalla de més amunt a l’esquerre.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4" w:name="_Toc289857396"/>
      <w:bookmarkStart w:id="25" w:name="_Toc313437368"/>
      <w:r w:rsidRPr="0093610C">
        <w:t>M</w:t>
      </w:r>
      <w:bookmarkStart w:id="26" w:name="HelpMenu"/>
      <w:bookmarkEnd w:id="26"/>
      <w:r w:rsidRPr="0093610C">
        <w:t>enú ajuda</w:t>
      </w:r>
      <w:bookmarkEnd w:id="24"/>
      <w:bookmarkEnd w:id="25"/>
    </w:p>
    <w:p w:rsidR="00B4786A" w:rsidRPr="0093610C" w:rsidRDefault="00B4786A" w:rsidP="00B4786A">
      <w:r w:rsidRPr="0093610C">
        <w:t xml:space="preserve">Des del </w:t>
      </w:r>
      <w:r w:rsidRPr="0093610C">
        <w:rPr>
          <w:bCs/>
        </w:rPr>
        <w:t>menú</w:t>
      </w:r>
      <w:r w:rsidRPr="0093610C">
        <w:rPr>
          <w:b/>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dels últims </w:t>
      </w:r>
      <w:r w:rsidRPr="0093610C">
        <w:rPr>
          <w:rStyle w:val="Textoennegrita"/>
        </w:rPr>
        <w:t>logs</w:t>
      </w:r>
      <w:r w:rsidRPr="0093610C">
        <w:rPr>
          <w:b/>
          <w:bCs/>
        </w:rPr>
        <w:t xml:space="preserve"> </w:t>
      </w:r>
      <w:r w:rsidRPr="0093610C">
        <w:rPr>
          <w:bCs/>
        </w:rPr>
        <w:t>(</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Pr="0093610C">
        <w:rPr>
          <w:b/>
          <w:bCs/>
        </w:rPr>
        <w:t xml:space="preserve"> </w:t>
      </w:r>
      <w:r w:rsidRPr="0093610C">
        <w:t>de la plataforma.</w:t>
      </w:r>
    </w:p>
    <w:p w:rsidR="00B4786A" w:rsidRPr="0093610C" w:rsidRDefault="00B4786A" w:rsidP="00B4786A"/>
    <w:p w:rsidR="00B4786A" w:rsidRPr="0093610C" w:rsidRDefault="00B4786A" w:rsidP="00B4786A">
      <w:pPr>
        <w:jc w:val="center"/>
        <w:rPr>
          <w:rFonts w:eastAsia="Times New Roman"/>
        </w:rPr>
      </w:pPr>
      <w:r w:rsidRPr="0093610C">
        <w:rPr>
          <w:noProof/>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.pdf.</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.pdf.</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xml:space="preserve">. S’obre un arxiu .pdf, amb la imatge de les dreceres. Aquesta imatge també es pot trobar en aquest manual a l’apartat de </w:t>
      </w:r>
      <w:r w:rsidRPr="0093610C">
        <w:rPr>
          <w:rStyle w:val="LinkCar"/>
          <w:rFonts w:eastAsia="Verdana"/>
        </w:rPr>
        <w:t>Dreceres de teclat (Shortcuts)</w:t>
      </w:r>
      <w:r w:rsidRPr="0093610C">
        <w:t>.</w:t>
      </w:r>
    </w:p>
    <w:p w:rsidR="00B4786A" w:rsidRPr="0093610C" w:rsidRDefault="00B4786A" w:rsidP="00B4786A">
      <w:r w:rsidRPr="0093610C">
        <w:t xml:space="preserve"> </w:t>
      </w:r>
    </w:p>
    <w:p w:rsidR="00B4786A" w:rsidRPr="0093610C" w:rsidRDefault="00B4786A" w:rsidP="00B4786A">
      <w:r w:rsidRPr="0093610C">
        <w:t xml:space="preserve">Per veure la llista de </w:t>
      </w:r>
      <w:r w:rsidRPr="0093610C">
        <w:rPr>
          <w:rStyle w:val="Textoennegrita"/>
        </w:rPr>
        <w:t>logs</w:t>
      </w:r>
      <w:r w:rsidRPr="0093610C">
        <w:t xml:space="preserve">, seleccionar l'opció </w:t>
      </w:r>
      <w:r w:rsidRPr="0093610C">
        <w:rPr>
          <w:rStyle w:val="Textoennegrita"/>
        </w:rPr>
        <w:t>Mostrar arxiu de bitàcola</w:t>
      </w:r>
      <w:r w:rsidRPr="0093610C">
        <w:rPr>
          <w:b/>
        </w:rPr>
        <w:t>,</w:t>
      </w:r>
      <w:r w:rsidRPr="0093610C">
        <w:t xml:space="preserve"> i apareix una finestra amb una llista d’informacions que ha anat guardant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Pr="0093610C">
        <w:rPr>
          <w:b/>
        </w:rPr>
        <w:t xml:space="preserve"> </w:t>
      </w:r>
      <w:r w:rsidRPr="0093610C">
        <w:t>de l'aplicació, l’adreça de suport i contacte, la pàgina web...</w:t>
      </w:r>
    </w:p>
    <w:p w:rsidR="00B4786A" w:rsidRPr="0093610C" w:rsidRDefault="00B4786A" w:rsidP="00B4786A">
      <w:pPr>
        <w:pStyle w:val="Ttulo1"/>
        <w:numPr>
          <w:ilvl w:val="0"/>
          <w:numId w:val="1"/>
        </w:numPr>
      </w:pPr>
      <w:r w:rsidRPr="0093610C">
        <w:br w:type="page"/>
      </w:r>
      <w:bookmarkStart w:id="27" w:name="_Toc289857397"/>
      <w:bookmarkStart w:id="28" w:name="_Toc313437369"/>
      <w:r w:rsidRPr="0093610C">
        <w:t>C</w:t>
      </w:r>
      <w:bookmarkStart w:id="29" w:name="pacs"/>
      <w:bookmarkEnd w:id="29"/>
      <w:r w:rsidRPr="0093610C">
        <w:t>onfiguracions</w:t>
      </w:r>
      <w:bookmarkEnd w:id="27"/>
      <w:bookmarkEnd w:id="28"/>
    </w:p>
    <w:p w:rsidR="00B4786A" w:rsidRPr="0093610C" w:rsidRDefault="00B4786A" w:rsidP="00B4786A">
      <w:pPr>
        <w:pStyle w:val="Ttulo2"/>
        <w:numPr>
          <w:ilvl w:val="1"/>
          <w:numId w:val="1"/>
        </w:numPr>
      </w:pPr>
      <w:bookmarkStart w:id="30" w:name="_Configuració_PACS"/>
      <w:bookmarkStart w:id="31" w:name="_Toc289857398"/>
      <w:bookmarkStart w:id="32" w:name="_Toc313437370"/>
      <w:bookmarkEnd w:id="30"/>
      <w:r w:rsidRPr="0093610C">
        <w:t>Configuració PACS</w:t>
      </w:r>
      <w:bookmarkEnd w:id="31"/>
      <w:bookmarkEnd w:id="32"/>
    </w:p>
    <w:p w:rsidR="00B4786A" w:rsidRPr="0093610C" w:rsidRDefault="00B4786A" w:rsidP="00B4786A">
      <w:r w:rsidRPr="0093610C">
        <w:t>Dins la configuració d'un PACS hi trobem dues pestanyes: Servidors PACS i Configuració Local:</w:t>
      </w:r>
    </w:p>
    <w:p w:rsidR="00B4786A" w:rsidRPr="0093610C" w:rsidRDefault="00B4786A" w:rsidP="00B4786A">
      <w:pPr>
        <w:pStyle w:val="Ttulo3"/>
        <w:numPr>
          <w:ilvl w:val="2"/>
          <w:numId w:val="1"/>
        </w:numPr>
        <w:spacing w:before="200"/>
      </w:pPr>
      <w:bookmarkStart w:id="33" w:name="_Toc313437371"/>
      <w:r w:rsidRPr="0093610C">
        <w:t>Servidors PACS</w:t>
      </w:r>
      <w:bookmarkEnd w:id="33"/>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2962"/>
        <w:gridCol w:w="6778"/>
      </w:tblGrid>
      <w:tr w:rsidR="00B4786A" w:rsidRPr="0093610C" w:rsidTr="00B4786A">
        <w:trPr>
          <w:cnfStyle w:val="100000000000"/>
        </w:trPr>
        <w:tc>
          <w:tcPr>
            <w:cnfStyle w:val="00100000000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B4786A">
            <w:pPr>
              <w:cnfStyle w:val="000000000000"/>
            </w:pPr>
            <w:r w:rsidRPr="0093610C">
              <w:t xml:space="preserve">Omplir els camps AETitle, adreça (IP), ports, institució, localització, descripció... i prémer el botó </w:t>
            </w:r>
            <w:r w:rsidRPr="0093610C">
              <w:rPr>
                <w:rStyle w:val="Textoennegrita"/>
              </w:rPr>
              <w:t>Afegir com a nou servidor</w:t>
            </w:r>
            <w:r w:rsidRPr="0093610C">
              <w:t xml:space="preserve">. Si es selecciona l'opció </w:t>
            </w:r>
            <w:r w:rsidRPr="0093610C">
              <w:rPr>
                <w:rStyle w:val="Textoennegrita"/>
              </w:rPr>
              <w:t>Cercar per defecte al PACS</w:t>
            </w:r>
            <w:r w:rsidRPr="0093610C">
              <w:t>, al realitzar qualsevol cerca, sempre s'atacarà en aquest PACS.</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pPr>
            <w:r w:rsidRPr="0093610C">
              <w:t xml:space="preserve">Seleccionar un element de la llista, i seleccionar l'opció </w:t>
            </w:r>
            <w:r w:rsidRPr="0093610C">
              <w:rPr>
                <w:rStyle w:val="Textoennegrita"/>
              </w:rPr>
              <w:t>Esborrar</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B4786A">
            <w:pPr>
              <w:cnfStyle w:val="00000000000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Actualitzar la configuració</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B4786A" w:rsidRPr="0093610C" w:rsidRDefault="00B4786A" w:rsidP="00B4786A">
            <w:pPr>
              <w:cnfStyle w:val="00000000000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B4786A">
      <w:pPr>
        <w:pStyle w:val="Ttulo3"/>
        <w:numPr>
          <w:ilvl w:val="2"/>
          <w:numId w:val="1"/>
        </w:numPr>
        <w:spacing w:before="200"/>
      </w:pPr>
      <w:bookmarkStart w:id="34" w:name="_Toc313437372"/>
      <w:r w:rsidRPr="0093610C">
        <w:t>Configuració Local</w:t>
      </w:r>
      <w:bookmarkEnd w:id="34"/>
    </w:p>
    <w:p w:rsidR="00B4786A" w:rsidRPr="0093610C" w:rsidRDefault="00B4786A" w:rsidP="00B4786A">
      <w:r w:rsidRPr="0093610C">
        <w:t>Permet configurar els paràmetres de la màquina necessaris per la comunicació amb els diferents servidors PACS.</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3686"/>
        <w:gridCol w:w="6054"/>
      </w:tblGrid>
      <w:tr w:rsidR="00B4786A" w:rsidRPr="0093610C" w:rsidTr="00B4786A">
        <w:trPr>
          <w:cnfStyle w:val="100000000000"/>
        </w:trPr>
        <w:tc>
          <w:tcPr>
            <w:cnfStyle w:val="00100000000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AETitle de la màquina local</w:t>
            </w:r>
          </w:p>
        </w:tc>
        <w:tc>
          <w:tcPr>
            <w:tcW w:w="6054" w:type="dxa"/>
          </w:tcPr>
          <w:p w:rsidR="00B4786A" w:rsidRPr="0093610C" w:rsidRDefault="00B4786A" w:rsidP="00B4786A">
            <w:pPr>
              <w:tabs>
                <w:tab w:val="center" w:pos="2973"/>
              </w:tabs>
              <w:cnfStyle w:val="000000000000"/>
            </w:pPr>
            <w:r w:rsidRPr="0093610C">
              <w:t>AETitle que ha de tenir la màquina.</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pPr>
            <w:r w:rsidRPr="0093610C">
              <w:t>Port de comunicació de la màquina per connexions entrants DICOM.</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Màxim de segons de timeout</w:t>
            </w:r>
          </w:p>
        </w:tc>
        <w:tc>
          <w:tcPr>
            <w:tcW w:w="6054" w:type="dxa"/>
          </w:tcPr>
          <w:p w:rsidR="00B4786A" w:rsidRPr="0093610C" w:rsidRDefault="00B4786A" w:rsidP="00B4786A">
            <w:pPr>
              <w:cnfStyle w:val="000000000000"/>
            </w:pPr>
            <w:r w:rsidRPr="0093610C">
              <w:t>Temps màxim d'espera de respostes dels PACS.</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B4786A">
            <w:pPr>
              <w:cnfStyle w:val="000000000000"/>
            </w:pPr>
            <w:r w:rsidRPr="0093610C">
              <w:t>Nombre màxim de connexions que poden haver-hi al mateix temps, ja sigui fent una consulta, descarregant (de descàrrega només en podem tenir una de simultània) o guardant un estudi al PACS.</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B4786A" w:rsidRPr="0093610C" w:rsidRDefault="00B4786A" w:rsidP="00B4786A">
      <w:pPr>
        <w:pStyle w:val="Ttulo2"/>
        <w:numPr>
          <w:ilvl w:val="1"/>
          <w:numId w:val="1"/>
        </w:numPr>
      </w:pPr>
      <w:r w:rsidRPr="0093610C">
        <w:br w:type="page"/>
      </w:r>
      <w:bookmarkStart w:id="35" w:name="_Toc289857399"/>
      <w:bookmarkStart w:id="36" w:name="_Toc313437373"/>
      <w:r w:rsidRPr="0093610C">
        <w:t>C</w:t>
      </w:r>
      <w:bookmarkStart w:id="37" w:name="base-de-dades-local"/>
      <w:bookmarkEnd w:id="37"/>
      <w:r w:rsidRPr="0093610C">
        <w:t>onfiguració de la base de dades local</w:t>
      </w:r>
      <w:bookmarkEnd w:id="35"/>
      <w:bookmarkEnd w:id="36"/>
    </w:p>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de la base de dades local, cal anar amb menú </w:t>
      </w:r>
      <w:r w:rsidRPr="0093610C">
        <w:rPr>
          <w:rStyle w:val="Textoennegrita"/>
        </w:rPr>
        <w:t>Eines&gt;Configuració</w:t>
      </w:r>
      <w:r w:rsidRPr="0093610C">
        <w:t xml:space="preserve"> i seleccionar la </w:t>
      </w:r>
      <w:r w:rsidRPr="0093610C">
        <w:rPr>
          <w:rStyle w:val="IconesCar"/>
        </w:rPr>
        <w:t>ICONA 1</w:t>
      </w:r>
      <w:r w:rsidRPr="0093610C">
        <w:t xml:space="preserve"> de base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4320938" cy="2176712"/>
            <wp:effectExtent l="19050" t="0" r="3412"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326997" cy="2179764"/>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tbl>
      <w:tblPr>
        <w:tblStyle w:val="StarTable"/>
        <w:tblW w:w="8222" w:type="dxa"/>
        <w:tblLook w:val="04A0"/>
      </w:tblPr>
      <w:tblGrid>
        <w:gridCol w:w="2835"/>
        <w:gridCol w:w="5387"/>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pPr>
            <w:r w:rsidRPr="0093610C">
              <w:t>Arxiu a on es guarda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cache d'imatges</w:t>
            </w:r>
          </w:p>
        </w:tc>
        <w:tc>
          <w:tcPr>
            <w:tcW w:w="5387" w:type="dxa"/>
          </w:tcPr>
          <w:p w:rsidR="00B4786A" w:rsidRPr="0093610C" w:rsidRDefault="00B4786A" w:rsidP="00B4786A">
            <w:pPr>
              <w:cnfStyle w:val="000000000000"/>
            </w:pPr>
            <w:r w:rsidRPr="0093610C">
              <w:t>Directori a on es guarden les imatges dels estudis de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Esborrar automàticament els estudis que no han estat visualitzats en els últims X dies</w:t>
            </w:r>
          </w:p>
        </w:tc>
        <w:tc>
          <w:tcPr>
            <w:tcW w:w="5387" w:type="dxa"/>
          </w:tcPr>
          <w:p w:rsidR="00B4786A" w:rsidRPr="0093610C" w:rsidRDefault="00B4786A" w:rsidP="00B4786A">
            <w:pPr>
              <w:cnfStyle w:val="000000000000"/>
            </w:pPr>
            <w:r w:rsidRPr="0093610C">
              <w:t>Cada vegada que s'obre l'Starviewer esborra els estudis que porten més dels dies que s'indiquen sense visualitzar-se, per alliberar espai de forma automàtica.</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Nombre màxim de connexions simultànies</w:t>
            </w:r>
          </w:p>
        </w:tc>
        <w:tc>
          <w:tcPr>
            <w:tcW w:w="5387" w:type="dxa"/>
          </w:tcPr>
          <w:p w:rsidR="00B4786A" w:rsidRPr="0093610C" w:rsidRDefault="00B4786A" w:rsidP="00B4786A">
            <w:pPr>
              <w:cnfStyle w:val="000000000000"/>
            </w:pPr>
            <w:r w:rsidRPr="0093610C">
              <w:t>Nombre màxim de connexions que poden haver-hi al mateix temps, ja sigui fent una consulta, descarregant (de descàrrega només en podem tenir una de simultània) o guardant un estudi al PACS.</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Informació de contacte de la institució</w:t>
            </w:r>
          </w:p>
        </w:tc>
        <w:tc>
          <w:tcPr>
            <w:tcW w:w="5387" w:type="dxa"/>
          </w:tcPr>
          <w:p w:rsidR="00B4786A" w:rsidRPr="0093610C" w:rsidRDefault="00B4786A" w:rsidP="00B4786A">
            <w:pPr>
              <w:cnfStyle w:val="00000000000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tbl>
      <w:tblPr>
        <w:tblStyle w:val="Estilo1"/>
        <w:tblW w:w="0" w:type="auto"/>
        <w:tblLook w:val="04A0"/>
      </w:tblPr>
      <w:tblGrid>
        <w:gridCol w:w="567"/>
        <w:gridCol w:w="8868"/>
      </w:tblGrid>
      <w:tr w:rsidR="00B4786A"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B4786A">
            <w:pPr>
              <w:pStyle w:val="Observacio"/>
              <w:rPr>
                <w:rFonts w:eastAsia="Times New Roman"/>
                <w:b/>
              </w:rPr>
            </w:pPr>
            <w:r w:rsidRPr="0093610C">
              <w:t xml:space="preserve">En cas que al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l’espai lliure necessari per tal de poder descarregar o importar nous estudis.</w:t>
            </w:r>
          </w:p>
        </w:tc>
      </w:tr>
    </w:tbl>
    <w:p w:rsidR="00B4786A" w:rsidRPr="0093610C" w:rsidRDefault="00B4786A" w:rsidP="00B4786A"/>
    <w:p w:rsidR="00B4786A" w:rsidRPr="0093610C" w:rsidRDefault="00B4786A" w:rsidP="00B4786A">
      <w:r w:rsidRPr="0093610C">
        <w:t xml:space="preserve">Un cop canviada una de les configuracions, cal seleccionar l'opció </w:t>
      </w:r>
      <w:r w:rsidRPr="0093610C">
        <w:rPr>
          <w:rStyle w:val="Textoennegrita"/>
        </w:rPr>
        <w:t>Aplicar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tblPr>
      <w:tblGrid>
        <w:gridCol w:w="2835"/>
        <w:gridCol w:w="6804"/>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Crear la base de dades</w:t>
            </w:r>
          </w:p>
        </w:tc>
        <w:tc>
          <w:tcPr>
            <w:tcW w:w="6804" w:type="dxa"/>
          </w:tcPr>
          <w:p w:rsidR="00B4786A" w:rsidRPr="0093610C" w:rsidRDefault="00B4786A" w:rsidP="00B4786A">
            <w:pPr>
              <w:tabs>
                <w:tab w:val="center" w:pos="2973"/>
              </w:tabs>
              <w:cnfStyle w:val="000000000000"/>
            </w:pPr>
            <w:r w:rsidRPr="0093610C">
              <w:t>Crea de nou la base de dades que se li ha indicat a la ruta de base de dades.</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Compactar la base de dades</w:t>
            </w:r>
          </w:p>
        </w:tc>
        <w:tc>
          <w:tcPr>
            <w:tcW w:w="6804" w:type="dxa"/>
          </w:tcPr>
          <w:p w:rsidR="00B4786A" w:rsidRPr="0093610C" w:rsidRDefault="00B4786A" w:rsidP="00B4786A">
            <w:pPr>
              <w:cnfStyle w:val="000000000000"/>
            </w:pPr>
            <w:r w:rsidRPr="0093610C">
              <w:t>Compacta la base de dades actual, és a dir, redueix la mida que ocupa la base de dades i fa més ràpides les consultes en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Esborrar tots els estudis</w:t>
            </w:r>
          </w:p>
        </w:tc>
        <w:tc>
          <w:tcPr>
            <w:tcW w:w="6804" w:type="dxa"/>
          </w:tcPr>
          <w:p w:rsidR="00B4786A" w:rsidRPr="0093610C" w:rsidRDefault="00B4786A" w:rsidP="00B4786A">
            <w:pPr>
              <w:cnfStyle w:val="000000000000"/>
            </w:pPr>
            <w:r w:rsidRPr="0093610C">
              <w:t>Esborra tots els estudis que hi ha guardats en local.</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38" w:name="_Configuració_del_RIS"/>
      <w:bookmarkEnd w:id="38"/>
      <w:r w:rsidRPr="0093610C">
        <w:br w:type="page"/>
      </w:r>
      <w:bookmarkStart w:id="39" w:name="_Toc289857400"/>
      <w:bookmarkStart w:id="40" w:name="_Toc313437374"/>
      <w:r w:rsidRPr="0093610C">
        <w:t>C</w:t>
      </w:r>
      <w:bookmarkStart w:id="41" w:name="escoltar-peticions-del-ris"/>
      <w:bookmarkEnd w:id="41"/>
      <w:r w:rsidRPr="0093610C">
        <w:t>onfiguració del RIS</w:t>
      </w:r>
      <w:bookmarkEnd w:id="39"/>
      <w:bookmarkEnd w:id="40"/>
    </w:p>
    <w:tbl>
      <w:tblPr>
        <w:tblStyle w:val="ColumnaIcones"/>
        <w:tblpPr w:leftFromText="567" w:vertAnchor="page" w:horzAnchor="margin" w:tblpXSpec="right" w:tblpY="302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Escoltar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Pr="0093610C">
        <w:rPr>
          <w:rStyle w:val="Textoennegrita"/>
        </w:rPr>
        <w:t>Escoltar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2" w:name="_Configuració_DICOMDIR"/>
      <w:bookmarkStart w:id="43" w:name="_Toc289857401"/>
      <w:bookmarkStart w:id="44" w:name="_Toc313437375"/>
      <w:bookmarkEnd w:id="42"/>
      <w:r w:rsidRPr="0093610C">
        <w:t>C</w:t>
      </w:r>
      <w:bookmarkStart w:id="45" w:name="dicomdir"/>
      <w:bookmarkEnd w:id="45"/>
      <w:r w:rsidRPr="0093610C">
        <w:t>onfiguració DICOMDIR</w:t>
      </w:r>
      <w:bookmarkEnd w:id="43"/>
      <w:bookmarkEnd w:id="44"/>
    </w:p>
    <w:tbl>
      <w:tblPr>
        <w:tblStyle w:val="ColumnaIcones"/>
        <w:tblpPr w:leftFromText="340" w:vertAnchor="page" w:horzAnchor="margin" w:tblpXSpec="right" w:tblpY="302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cal anar amb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6" w:name="_Toc313437376"/>
      <w:r w:rsidRPr="0093610C">
        <w:t>Configuració creació DICOMDIR</w:t>
      </w:r>
      <w:bookmarkEnd w:id="46"/>
    </w:p>
    <w:p w:rsidR="00B4786A" w:rsidRPr="0093610C" w:rsidRDefault="00B4786A" w:rsidP="00B4786A"/>
    <w:tbl>
      <w:tblPr>
        <w:tblStyle w:val="StarTable"/>
        <w:tblW w:w="8364" w:type="dxa"/>
        <w:tblLook w:val="04A0"/>
      </w:tblPr>
      <w:tblGrid>
        <w:gridCol w:w="4111"/>
        <w:gridCol w:w="4253"/>
      </w:tblGrid>
      <w:tr w:rsidR="00B4786A" w:rsidRPr="0093610C" w:rsidTr="00B4786A">
        <w:trPr>
          <w:cnfStyle w:val="100000000000"/>
        </w:trPr>
        <w:tc>
          <w:tcPr>
            <w:cnfStyle w:val="00100000000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111" w:type="dxa"/>
          </w:tcPr>
          <w:p w:rsidR="00B4786A" w:rsidRPr="0093610C" w:rsidRDefault="00B4786A" w:rsidP="00B4786A">
            <w:pPr>
              <w:rPr>
                <w:rStyle w:val="Textoennegrita"/>
              </w:rPr>
            </w:pPr>
            <w:r w:rsidRPr="0093610C">
              <w:rPr>
                <w:rStyle w:val="Textoennegrita"/>
              </w:rPr>
              <w:t>Convertir totes les imatges a Explicit Little Endian</w:t>
            </w:r>
          </w:p>
        </w:tc>
        <w:tc>
          <w:tcPr>
            <w:tcW w:w="4253" w:type="dxa"/>
          </w:tcPr>
          <w:p w:rsidR="00B4786A" w:rsidRPr="0093610C" w:rsidRDefault="00B4786A" w:rsidP="00B4786A">
            <w:pPr>
              <w:tabs>
                <w:tab w:val="center" w:pos="2973"/>
              </w:tabs>
              <w:cnfStyle w:val="000000000000"/>
            </w:pPr>
            <w:r w:rsidRPr="0093610C">
              <w:t>Si està activat, al crear el DICOMDIR, automàticament converteix totes les imatges a Explicit Little Endian.</w:t>
            </w:r>
          </w:p>
        </w:tc>
      </w:tr>
    </w:tbl>
    <w:p w:rsidR="00B4786A" w:rsidRPr="0093610C" w:rsidRDefault="00B4786A" w:rsidP="00B4786A"/>
    <w:p w:rsidR="00B4786A" w:rsidRPr="0093610C" w:rsidRDefault="00B4786A" w:rsidP="00B4786A">
      <w:pPr>
        <w:pStyle w:val="Ttulo3"/>
        <w:numPr>
          <w:ilvl w:val="2"/>
          <w:numId w:val="1"/>
        </w:numPr>
        <w:spacing w:before="200"/>
      </w:pPr>
      <w:bookmarkStart w:id="47" w:name="_Toc313437377"/>
      <w:r w:rsidRPr="0093610C">
        <w:t>Configuració de l'aplicació de gravació de CD/DVD</w:t>
      </w:r>
      <w:bookmarkEnd w:id="47"/>
    </w:p>
    <w:p w:rsidR="00B4786A" w:rsidRPr="0093610C" w:rsidRDefault="00B4786A" w:rsidP="00B4786A"/>
    <w:tbl>
      <w:tblPr>
        <w:tblStyle w:val="StarTable"/>
        <w:tblW w:w="8222" w:type="dxa"/>
        <w:tblLook w:val="04A0"/>
      </w:tblPr>
      <w:tblGrid>
        <w:gridCol w:w="2552"/>
        <w:gridCol w:w="5670"/>
      </w:tblGrid>
      <w:tr w:rsidR="00B4786A" w:rsidRPr="0093610C" w:rsidTr="00B4786A">
        <w:trPr>
          <w:cnfStyle w:val="100000000000"/>
        </w:trPr>
        <w:tc>
          <w:tcPr>
            <w:cnfStyle w:val="00100000000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pPr>
            <w:r w:rsidRPr="0093610C">
              <w:t>És el directori on hi ha instal·lat el programa per gravar CD's i DVD's.</w:t>
            </w:r>
          </w:p>
          <w:p w:rsidR="00B4786A" w:rsidRPr="0093610C" w:rsidRDefault="00B4786A" w:rsidP="00B4786A">
            <w:pPr>
              <w:tabs>
                <w:tab w:val="center" w:pos="2973"/>
              </w:tabs>
              <w:cnfStyle w:val="000000000000"/>
            </w:pP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B4786A">
            <w:pPr>
              <w:cnfStyle w:val="000000000000"/>
            </w:pPr>
            <w:r w:rsidRPr="0093610C">
              <w:t>Són els paràmetres que es poden configurar per tal que s'utilitzin al cridar l'aplicació.</w:t>
            </w:r>
          </w:p>
        </w:tc>
      </w:tr>
    </w:tbl>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pPr>
      <w:bookmarkStart w:id="48" w:name="_Toc313437378"/>
      <w:r w:rsidRPr="0093610C">
        <w:t>Copiar el contingut del directori al DICOMDIR</w:t>
      </w:r>
      <w:bookmarkEnd w:id="48"/>
    </w:p>
    <w:p w:rsidR="00B4786A" w:rsidRPr="0093610C" w:rsidRDefault="00B4786A" w:rsidP="00B4786A">
      <w:r w:rsidRPr="0093610C">
        <w:t xml:space="preserve">Es pot configurar l'Starviewer per tal que cada vegada que 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Copiar el contingut del directori</w:t>
      </w:r>
      <w:r w:rsidRPr="0093610C">
        <w:t>.</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B4786A" w:rsidRPr="0093610C" w:rsidRDefault="00B4786A" w:rsidP="00B4786A">
      <w:pPr>
        <w:pStyle w:val="Ttulo1"/>
        <w:numPr>
          <w:ilvl w:val="0"/>
          <w:numId w:val="1"/>
        </w:numPr>
      </w:pPr>
      <w:bookmarkStart w:id="49" w:name="_Toc289857402"/>
      <w:bookmarkStart w:id="50" w:name="_Toc313437379"/>
      <w:r w:rsidRPr="0093610C">
        <w:t>Els visors</w:t>
      </w:r>
      <w:bookmarkEnd w:id="49"/>
      <w:bookmarkEnd w:id="50"/>
    </w:p>
    <w:p w:rsidR="00B4786A" w:rsidRPr="0093610C" w:rsidRDefault="00B4786A" w:rsidP="00B4786A">
      <w:pPr>
        <w:pStyle w:val="Ttulo2"/>
        <w:numPr>
          <w:ilvl w:val="1"/>
          <w:numId w:val="1"/>
        </w:numPr>
      </w:pPr>
      <w:bookmarkStart w:id="51" w:name="_Toc289857403"/>
      <w:bookmarkStart w:id="52" w:name="_Toc313437380"/>
      <w:r w:rsidRPr="0093610C">
        <w:t>V</w:t>
      </w:r>
      <w:bookmarkStart w:id="53" w:name="visor-2d"/>
      <w:bookmarkEnd w:id="53"/>
      <w:r w:rsidRPr="0093610C">
        <w:t>isor 2D</w:t>
      </w:r>
      <w:bookmarkEnd w:id="51"/>
      <w:bookmarkEnd w:id="52"/>
    </w:p>
    <w:p w:rsidR="00B4786A" w:rsidRPr="0093610C" w:rsidRDefault="00B4786A" w:rsidP="00B4786A">
      <w:pPr>
        <w:rPr>
          <w:rFonts w:eastAsia="Times New Roman"/>
        </w:rPr>
      </w:pPr>
      <w:r w:rsidRPr="0093610C">
        <w:rPr>
          <w:rFonts w:eastAsia="Times New Roman"/>
        </w:rPr>
        <w:t>Visor 2D per visualitzar 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Pr="0093610C">
        <w:rPr>
          <w:rFonts w:eastAsia="Times New Roman"/>
        </w:rPr>
        <w:t xml:space="preserve"> i </w:t>
      </w:r>
      <w:hyperlink w:anchor="roi" w:history="1">
        <w:r w:rsidRPr="0093610C">
          <w:rPr>
            <w:rStyle w:val="LinkCar"/>
            <w:rFonts w:eastAsia="Verdana"/>
          </w:rPr>
          <w:t>ROI lliure</w:t>
        </w:r>
      </w:hyperlink>
      <w:r w:rsidRPr="0093610C">
        <w:t xml:space="preserve"> </w:t>
      </w:r>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B4786A" w:rsidRPr="00B4786A" w:rsidRDefault="00B4786A" w:rsidP="00B4786A">
      <w:pPr>
        <w:pStyle w:val="Prrafodelista"/>
        <w:rPr>
          <w:rFonts w:eastAsia="Times New Roman"/>
        </w:rPr>
      </w:pPr>
      <w:r w:rsidRPr="00B4786A">
        <w:rPr>
          <w:rFonts w:eastAsia="Times New Roman"/>
        </w:rPr>
        <w:t xml:space="preserve">- </w:t>
      </w:r>
      <w:hyperlink w:anchor="zoom" w:history="1">
        <w:r w:rsidRPr="00B4786A">
          <w:rPr>
            <w:rStyle w:val="LinkCar"/>
            <w:rFonts w:eastAsia="Verdana"/>
          </w:rPr>
          <w:t>Zoom</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hyperlink w:anchor="rotació-en-sentit-antihorari" w:history="1">
        <w:r w:rsidRPr="00B4786A">
          <w:rPr>
            <w:rStyle w:val="LinkCar"/>
            <w:rFonts w:eastAsia="Verdana"/>
          </w:rPr>
          <w:t>cap a l'esquerre</w:t>
        </w:r>
      </w:hyperlink>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Pr="00B4786A">
          <w:rPr>
            <w:rStyle w:val="LinkCar"/>
            <w:rFonts w:eastAsia="Verdana"/>
          </w:rPr>
          <w:t>Guardar una captura en format imatge</w:t>
        </w:r>
      </w:hyperlink>
      <w:r w:rsidRPr="00B4786A">
        <w:rPr>
          <w:rFonts w:eastAsia="Times New Roman"/>
        </w:rPr>
        <w:t xml:space="preserve"> (.jpg, .png, .bmp, .tiff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 Slab</w:t>
        </w:r>
      </w:hyperlink>
      <w:r w:rsidRPr="00B4786A">
        <w:rPr>
          <w:rFonts w:eastAsia="Times New Roman"/>
        </w:rPr>
        <w:t xml:space="preserve"> (MIP, MinIP,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informació-dicom" w:history="1">
        <w:r w:rsidRPr="00B4786A">
          <w:rPr>
            <w:rStyle w:val="LinkCar"/>
            <w:rFonts w:eastAsia="Verdana"/>
          </w:rPr>
          <w:t>Informació addicional DICOM</w:t>
        </w:r>
      </w:hyperlink>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7901" cy="2838450"/>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tretch>
                      <a:fillRect/>
                    </a:stretch>
                  </pic:blipFill>
                  <pic:spPr bwMode="auto">
                    <a:xfrm>
                      <a:off x="0" y="0"/>
                      <a:ext cx="4177901" cy="2838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Les Eines</w:t>
        </w:r>
      </w:hyperlink>
    </w:p>
    <w:p w:rsidR="00B4786A" w:rsidRPr="0093610C" w:rsidRDefault="00B4786A" w:rsidP="00B4786A">
      <w:pPr>
        <w:pStyle w:val="Ttulo2"/>
        <w:numPr>
          <w:ilvl w:val="1"/>
          <w:numId w:val="1"/>
        </w:numPr>
      </w:pPr>
      <w:r w:rsidRPr="0093610C">
        <w:br w:type="page"/>
      </w:r>
      <w:bookmarkStart w:id="54" w:name="_Toc289857404"/>
      <w:bookmarkStart w:id="55" w:name="_Toc313437381"/>
      <w:r w:rsidRPr="0093610C">
        <w:t>V</w:t>
      </w:r>
      <w:bookmarkStart w:id="56" w:name="visor-mpr-2d"/>
      <w:bookmarkEnd w:id="56"/>
      <w:r w:rsidRPr="0093610C">
        <w:t>isor MPR 2D</w:t>
      </w:r>
      <w:bookmarkEnd w:id="54"/>
      <w:bookmarkEnd w:id="55"/>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escollir els dos talls que formen les imatges resultants, per poder veure així la informació des d'altres punts de tall que no s'han adquirit al posar el pacient a la màquina.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tblPr>
      <w:tblGrid>
        <w:gridCol w:w="2268"/>
        <w:gridCol w:w="7371"/>
      </w:tblGrid>
      <w:tr w:rsidR="00B4786A" w:rsidRPr="0093610C" w:rsidTr="00B4786A">
        <w:trPr>
          <w:cnfStyle w:val="100000000000"/>
        </w:trPr>
        <w:tc>
          <w:tcPr>
            <w:cnfStyle w:val="00100000000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B4786A">
            <w:pPr>
              <w:tabs>
                <w:tab w:val="center" w:pos="2973"/>
              </w:tabs>
              <w:cnfStyle w:val="00000000000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el ratolí en la direcció a on es vulgui rotar el pla de tall.</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311754"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tretch>
                      <a:fillRect/>
                    </a:stretch>
                  </pic:blipFill>
                  <pic:spPr bwMode="auto">
                    <a:xfrm>
                      <a:off x="0" y="0"/>
                      <a:ext cx="4311754" cy="302895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t>També disposa de diferents eines de càlcul:</w:t>
      </w:r>
    </w:p>
    <w:p w:rsidR="00B4786A" w:rsidRPr="0093610C" w:rsidRDefault="00B4786A" w:rsidP="00B4786A">
      <w:pPr>
        <w:pStyle w:val="Prrafodelista"/>
      </w:pPr>
      <w:r w:rsidRPr="0093610C">
        <w:t xml:space="preserve">- </w:t>
      </w:r>
      <w:hyperlink w:anchor="roi" w:history="1">
        <w:r w:rsidRPr="0093610C">
          <w:rPr>
            <w:rStyle w:val="LinkCar"/>
            <w:rFonts w:eastAsia="Verdana"/>
          </w:rPr>
          <w:t>ROI</w:t>
        </w:r>
      </w:hyperlink>
      <w:r w:rsidRPr="0093610C">
        <w:t xml:space="preserve"> (Regions d'interès) per càlcul d'àrees i mitjana de grisos</w:t>
      </w:r>
    </w:p>
    <w:p w:rsidR="00B4786A" w:rsidRPr="0093610C" w:rsidRDefault="00B4786A" w:rsidP="00B4786A">
      <w:pPr>
        <w:pStyle w:val="Prrafodelista"/>
      </w:pPr>
      <w:r w:rsidRPr="0093610C">
        <w:t xml:space="preserve">- </w:t>
      </w:r>
      <w:hyperlink w:anchor="distància" w:history="1">
        <w:r w:rsidRPr="0093610C">
          <w:rPr>
            <w:rStyle w:val="LinkCar"/>
            <w:rFonts w:eastAsia="Verdana"/>
          </w:rPr>
          <w:t>Distàncies</w:t>
        </w:r>
      </w:hyperlink>
    </w:p>
    <w:p w:rsidR="00B4786A" w:rsidRPr="0093610C" w:rsidRDefault="00B4786A" w:rsidP="00B4786A">
      <w:pPr>
        <w:pStyle w:val="Prrafodelista"/>
      </w:pPr>
      <w:r w:rsidRPr="0093610C">
        <w:t xml:space="preserve">- </w:t>
      </w:r>
      <w:hyperlink w:anchor="angle" w:history="1">
        <w:r w:rsidRPr="0093610C">
          <w:rPr>
            <w:rStyle w:val="LinkCar"/>
            <w:rFonts w:eastAsia="Verdana"/>
          </w:rPr>
          <w:t>Angles</w:t>
        </w:r>
      </w:hyperlink>
    </w:p>
    <w:p w:rsidR="00B4786A" w:rsidRPr="0093610C" w:rsidRDefault="00B4786A" w:rsidP="00B4786A">
      <w:pPr>
        <w:pStyle w:val="Prrafodelista"/>
      </w:pPr>
      <w:r w:rsidRPr="0093610C">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8048AA"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Pr="0093610C">
          <w:rPr>
            <w:rStyle w:val="LinkCar"/>
            <w:rFonts w:eastAsia="Verdana"/>
          </w:rPr>
          <w:t>Guardar una captura en format d'imatge</w:t>
        </w:r>
      </w:hyperlink>
      <w:r w:rsidRPr="0093610C">
        <w:rPr>
          <w:rStyle w:val="LinkCar"/>
          <w:rFonts w:eastAsia="Verdana"/>
        </w:rPr>
        <w:t xml:space="preserve"> </w:t>
      </w:r>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B4786A" w:rsidRPr="0093610C" w:rsidRDefault="00B4786A" w:rsidP="00B4786A">
      <w:pPr>
        <w:pStyle w:val="Ttulo2"/>
        <w:numPr>
          <w:ilvl w:val="1"/>
          <w:numId w:val="1"/>
        </w:numPr>
      </w:pPr>
      <w:r w:rsidRPr="0093610C">
        <w:br w:type="page"/>
      </w:r>
      <w:bookmarkStart w:id="57" w:name="_Toc289857405"/>
      <w:bookmarkStart w:id="58" w:name="_Toc313437382"/>
      <w:r w:rsidRPr="0093610C">
        <w:t>V</w:t>
      </w:r>
      <w:bookmarkStart w:id="59" w:name="visor-3d"/>
      <w:bookmarkEnd w:id="59"/>
      <w:r w:rsidRPr="0093610C">
        <w:t>isor 3D</w:t>
      </w:r>
      <w:bookmarkEnd w:id="57"/>
      <w:bookmarkEnd w:id="58"/>
    </w:p>
    <w:p w:rsidR="00B4786A" w:rsidRPr="0093610C" w:rsidRDefault="00B4786A" w:rsidP="00B4786A">
      <w:pPr>
        <w:rPr>
          <w:rFonts w:eastAsia="Times New Roman"/>
        </w:rPr>
      </w:pPr>
      <w:r w:rsidRPr="0093610C">
        <w:rPr>
          <w:rFonts w:eastAsia="Times New Roman"/>
        </w:rPr>
        <w:t>Visualitza tota la informació del volum en 3D (volume rendering), amb l'opció de poder afegir o eliminar informació o bé aplicar diferents funcions de color (transfer 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4786A">
      <w:pPr>
        <w:pStyle w:val="Ttulo1"/>
        <w:numPr>
          <w:ilvl w:val="0"/>
          <w:numId w:val="1"/>
        </w:numPr>
      </w:pPr>
      <w:bookmarkStart w:id="60" w:name="_Eines"/>
      <w:bookmarkStart w:id="61" w:name="_Toc289857406"/>
      <w:bookmarkStart w:id="62" w:name="_Toc313437383"/>
      <w:bookmarkEnd w:id="60"/>
      <w:r w:rsidRPr="0093610C">
        <w:t>Eines</w:t>
      </w:r>
      <w:bookmarkEnd w:id="61"/>
      <w:bookmarkEnd w:id="62"/>
    </w:p>
    <w:p w:rsidR="00B4786A" w:rsidRPr="0093610C" w:rsidRDefault="00B4786A" w:rsidP="00B4786A">
      <w:pPr>
        <w:pStyle w:val="Ttulo2"/>
        <w:numPr>
          <w:ilvl w:val="1"/>
          <w:numId w:val="1"/>
        </w:numPr>
      </w:pPr>
      <w:bookmarkStart w:id="63" w:name="_Toc289857407"/>
      <w:bookmarkStart w:id="64" w:name="_Toc313437384"/>
      <w:r w:rsidRPr="0093610C">
        <w:t>E</w:t>
      </w:r>
      <w:bookmarkStart w:id="65" w:name="estudis-del-pacient"/>
      <w:bookmarkEnd w:id="65"/>
      <w:r w:rsidRPr="0093610C">
        <w:t>studis del pacient</w:t>
      </w:r>
      <w:bookmarkEnd w:id="63"/>
      <w:bookmarkEnd w:id="64"/>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s'accedeix al PACS, per tal de cercar un estudi previ del pacient, o bé des de l'eina d'</w:t>
      </w:r>
      <w:hyperlink w:anchor="estudis-previs" w:history="1">
        <w:r w:rsidRPr="0093610C">
          <w:rPr>
            <w:rStyle w:val="LinkCar"/>
            <w:rFonts w:eastAsia="Verdana"/>
          </w:rPr>
          <w:t>estudis previs</w:t>
        </w:r>
      </w:hyperlink>
      <w:r w:rsidRPr="0093610C">
        <w:rPr>
          <w:rFonts w:eastAsia="Times New Roman"/>
        </w:rPr>
        <w:t>, i es descarrega un altre estudi del mateix pacient, apareix automàticament a la llista de sèries disponibles, i per tant es poden col·locar en qualsevol els visualitzadors.</w:t>
      </w:r>
    </w:p>
    <w:p w:rsidR="00B4786A" w:rsidRPr="0093610C" w:rsidRDefault="00B4786A" w:rsidP="00B4786A">
      <w:pPr>
        <w:pStyle w:val="Ttulo2"/>
        <w:numPr>
          <w:ilvl w:val="1"/>
          <w:numId w:val="1"/>
        </w:numPr>
      </w:pPr>
      <w:r w:rsidRPr="0093610C">
        <w:br w:type="page"/>
      </w:r>
      <w:bookmarkStart w:id="66" w:name="_Toc289857408"/>
      <w:bookmarkStart w:id="67" w:name="_Toc313437385"/>
      <w:r w:rsidRPr="0093610C">
        <w:t>S</w:t>
      </w:r>
      <w:bookmarkStart w:id="68" w:name="slicing"/>
      <w:bookmarkEnd w:id="68"/>
      <w:r w:rsidRPr="0093610C">
        <w:t>croll</w:t>
      </w:r>
      <w:bookmarkEnd w:id="66"/>
      <w:bookmarkEnd w:id="6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Pr="0093610C">
        <w:rPr>
          <w:rFonts w:eastAsia="Times New Roman"/>
          <w:b/>
        </w:rPr>
        <w:t xml:space="preserve"> </w:t>
      </w:r>
      <w:r w:rsidRPr="0093610C">
        <w:rPr>
          <w:rFonts w:eastAsia="Times New Roman"/>
        </w:rPr>
        <w:t>total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tblPr>
      <w:tblGrid>
        <w:gridCol w:w="4395"/>
        <w:gridCol w:w="5244"/>
      </w:tblGrid>
      <w:tr w:rsidR="00B4786A" w:rsidRPr="0093610C" w:rsidTr="00B4786A">
        <w:trPr>
          <w:cnfStyle w:val="100000000000"/>
        </w:trPr>
        <w:tc>
          <w:tcPr>
            <w:cnfStyle w:val="00100000000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pPr>
            <w:r w:rsidRPr="0093610C">
              <w:t xml:space="preserve">Tecles </w:t>
            </w:r>
            <w:r w:rsidRPr="0093610C">
              <w:rPr>
                <w:rStyle w:val="TeclesCar"/>
              </w:rPr>
              <w:sym w:font="Symbol" w:char="F0AF"/>
            </w:r>
            <w:r w:rsidRPr="0093610C">
              <w:rPr>
                <w:rStyle w:val="IconesCar"/>
                <w:rFonts w:ascii="Helvetica" w:hAnsi="Helvetica" w:cs="Arial"/>
              </w:rPr>
              <w:t xml:space="preserve"> </w:t>
            </w:r>
            <w:r w:rsidRPr="0093610C">
              <w:t xml:space="preserve">/ </w:t>
            </w:r>
            <w:r w:rsidRPr="0093610C">
              <w:rPr>
                <w:rStyle w:val="TeclesCar"/>
              </w:rPr>
              <w:sym w:font="Symbol" w:char="F0AD"/>
            </w:r>
            <w:r w:rsidRPr="0093610C">
              <w:t xml:space="preserve"> </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pPr>
            <w:r w:rsidRPr="0093610C">
              <w:t xml:space="preserve">Tecles </w:t>
            </w:r>
            <w:r w:rsidRPr="0093610C">
              <w:rPr>
                <w:rStyle w:val="TeclesCar"/>
              </w:rPr>
              <w:t>+</w:t>
            </w:r>
            <w:r w:rsidRPr="0093610C">
              <w:t xml:space="preserve"> / </w:t>
            </w:r>
            <w:r w:rsidRPr="0093610C">
              <w:rPr>
                <w:rStyle w:val="TeclesCar"/>
              </w:rPr>
              <w:t>-</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INICI</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Pr="0093610C" w:rsidRDefault="00B4786A" w:rsidP="00B4786A">
      <w:pPr>
        <w:pStyle w:val="Ttulo2"/>
        <w:numPr>
          <w:ilvl w:val="1"/>
          <w:numId w:val="1"/>
        </w:numPr>
      </w:pPr>
      <w:r w:rsidRPr="0093610C">
        <w:br w:type="page"/>
      </w:r>
      <w:bookmarkStart w:id="69" w:name="_Toc289857409"/>
      <w:bookmarkStart w:id="70" w:name="_Toc313437386"/>
      <w:r w:rsidRPr="0093610C">
        <w:t>C</w:t>
      </w:r>
      <w:bookmarkStart w:id="71" w:name="canvi-de-fase"/>
      <w:bookmarkEnd w:id="71"/>
      <w:r w:rsidRPr="0093610C">
        <w:t>anvi de fase</w:t>
      </w:r>
      <w:bookmarkEnd w:id="69"/>
      <w:bookmarkEnd w:id="70"/>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Pr="0093610C">
        <w:rPr>
          <w:rFonts w:eastAsia="Times New Roman"/>
          <w:b/>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Pr="0093610C">
        <w:rPr>
          <w:rFonts w:eastAsia="Times New Roman"/>
          <w:b/>
        </w:rPr>
        <w:t xml:space="preserve">  </w:t>
      </w:r>
      <w:r w:rsidRPr="0093610C">
        <w:rPr>
          <w:rFonts w:eastAsia="Times New Roman"/>
        </w:rPr>
        <w:t>Prement la tecla</w:t>
      </w:r>
      <w:r w:rsidRPr="0093610C">
        <w:rPr>
          <w:rFonts w:eastAsia="Times New Roman"/>
          <w:b/>
        </w:rPr>
        <w:t xml:space="preserve">  </w:t>
      </w:r>
      <w:r w:rsidRPr="0093610C">
        <w:rPr>
          <w:rStyle w:val="TeclesCar"/>
        </w:rPr>
        <w:sym w:font="Symbol" w:char="F0AC"/>
      </w:r>
      <w:r w:rsidRPr="0093610C">
        <w:rPr>
          <w:rFonts w:eastAsia="Times New Roman"/>
          <w:b/>
        </w:rPr>
        <w:t xml:space="preserve">  </w:t>
      </w:r>
      <w:r w:rsidRPr="0093610C">
        <w:rPr>
          <w:rFonts w:eastAsia="Times New Roman"/>
        </w:rPr>
        <w:t>i</w:t>
      </w:r>
      <w:r w:rsidRPr="0093610C">
        <w:rPr>
          <w:rFonts w:eastAsia="Times New Roman"/>
          <w:b/>
        </w:rPr>
        <w:t xml:space="preserve">  </w:t>
      </w:r>
      <w:r w:rsidRPr="0093610C">
        <w:rPr>
          <w:rStyle w:val="TeclesCar"/>
        </w:rPr>
        <w:sym w:font="Symbol" w:char="F0AE"/>
      </w:r>
      <w:r w:rsidRPr="0093610C">
        <w:rPr>
          <w:rFonts w:eastAsia="Times New Roman"/>
          <w:b/>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 + 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Pr="0093610C"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72" w:name="_Toc289857410"/>
      <w:bookmarkStart w:id="73" w:name="_Toc313437387"/>
      <w:r w:rsidRPr="0093610C">
        <w:t>Z</w:t>
      </w:r>
      <w:bookmarkStart w:id="74" w:name="zoom"/>
      <w:bookmarkEnd w:id="74"/>
      <w:r w:rsidRPr="0093610C">
        <w:t>oom</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22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75" w:name="_Toc289857411"/>
      <w:r>
        <w:br w:type="page"/>
      </w:r>
    </w:p>
    <w:p w:rsidR="00B4786A" w:rsidRPr="0093610C" w:rsidRDefault="00B4786A" w:rsidP="00B4786A">
      <w:pPr>
        <w:pStyle w:val="Ttulo2"/>
        <w:numPr>
          <w:ilvl w:val="1"/>
          <w:numId w:val="1"/>
        </w:numPr>
      </w:pPr>
      <w:bookmarkStart w:id="76" w:name="_Toc313437388"/>
      <w:r w:rsidRPr="0093610C">
        <w:t>M</w:t>
      </w:r>
      <w:bookmarkStart w:id="77" w:name="moure"/>
      <w:bookmarkEnd w:id="77"/>
      <w:r w:rsidRPr="0093610C">
        <w:t>oure</w:t>
      </w:r>
      <w:bookmarkEnd w:id="75"/>
      <w:bookmarkEnd w:id="76"/>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T</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B4786A">
            <w:pPr>
              <w:rPr>
                <w:rFonts w:eastAsia="Times New Roman"/>
              </w:rPr>
            </w:pPr>
            <w:r w:rsidRPr="0093610C">
              <w:rPr>
                <w:rFonts w:eastAsia="Times New Roman"/>
              </w:rPr>
              <w:t>Cliclar el botó esquerra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Pr="0093610C">
        <w:rPr>
          <w:b/>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2"/>
      <w:r>
        <w:br w:type="page"/>
      </w:r>
    </w:p>
    <w:p w:rsidR="00B4786A" w:rsidRPr="0093610C" w:rsidRDefault="00B4786A" w:rsidP="00B4786A">
      <w:pPr>
        <w:pStyle w:val="Ttulo2"/>
        <w:numPr>
          <w:ilvl w:val="1"/>
          <w:numId w:val="1"/>
        </w:numPr>
      </w:pPr>
      <w:bookmarkStart w:id="79" w:name="_Toc313437389"/>
      <w:r w:rsidRPr="0093610C">
        <w:t>C</w:t>
      </w:r>
      <w:bookmarkStart w:id="80" w:name="window-level"/>
      <w:bookmarkEnd w:id="80"/>
      <w:r w:rsidRPr="0093610C">
        <w:t>anvi de finestra</w:t>
      </w:r>
      <w:bookmarkEnd w:id="78"/>
      <w:bookmarkEnd w:id="7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r>
        <w:rPr>
          <w:rFonts w:eastAsia="Times New Roman"/>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87" w:vertAnchor="page" w:horzAnchor="margin" w:tblpXSpec="right" w:tblpY="6781"/>
        <w:tblW w:w="0" w:type="auto"/>
        <w:tblLook w:val="04E0"/>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B4786A" w:rsidP="00B4786A">
            <w:pPr>
              <w:rPr>
                <w:rFonts w:eastAsia="Times New Roman"/>
              </w:rPr>
            </w:pPr>
            <w:r w:rsidRPr="0093610C">
              <w:rPr>
                <w:rFonts w:eastAsia="Times New Roman"/>
              </w:rPr>
              <w:t>Cliclar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81" w:name="_Toc289857413"/>
      <w:bookmarkStart w:id="82" w:name="_Toc313437390"/>
      <w:r w:rsidRPr="0093610C">
        <w:t>D</w:t>
      </w:r>
      <w:bookmarkStart w:id="83" w:name="layout-regular"/>
      <w:bookmarkEnd w:id="83"/>
      <w:r w:rsidRPr="0093610C">
        <w:t>istribució dels visors</w:t>
      </w:r>
      <w:bookmarkEnd w:id="81"/>
      <w:bookmarkEnd w:id="82"/>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04800" cy="304800"/>
                  <wp:effectExtent l="19050" t="0" r="0"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Pr>
          <w:rFonts w:eastAsia="Times New Roman"/>
          <w:b/>
          <w:noProof/>
          <w:lang w:val="es-ES"/>
        </w:rPr>
        <w:drawing>
          <wp:inline distT="0" distB="0" distL="0" distR="0">
            <wp:extent cx="593832" cy="365405"/>
            <wp:effectExtent l="19050" t="19050" r="15768"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48"/>
                    <a:srcRect l="-3322" t="-12777" b="-13880"/>
                    <a:stretch>
                      <a:fillRect/>
                    </a:stretch>
                  </pic:blipFill>
                  <pic:spPr>
                    <a:xfrm>
                      <a:off x="0" y="0"/>
                      <a:ext cx="593832" cy="365405"/>
                    </a:xfrm>
                    <a:prstGeom prst="roundRect">
                      <a:avLst>
                        <a:gd name="adj" fmla="val 8594"/>
                      </a:avLst>
                    </a:prstGeom>
                    <a:noFill/>
                    <a:ln w="12700">
                      <a:solidFill>
                        <a:schemeClr val="tx1"/>
                      </a:solidFill>
                    </a:ln>
                    <a:effectLst/>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Està composat per diferents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o no regulars predefinides amb assignació d'imatges als visors (hanging protocols):</w:t>
      </w:r>
      <w:r w:rsidRPr="00073C13">
        <w:rPr>
          <w:rFonts w:eastAsia="Times New Roman"/>
        </w:rPr>
        <w:t xml:space="preserve"> Són distribucions predefinides,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r w:rsidRPr="0093610C">
        <w:rPr>
          <w:rFonts w:eastAsia="Times New Roman"/>
          <w:b/>
        </w:rPr>
        <w:t xml:space="preserve"> </w:t>
      </w:r>
      <w:r w:rsidRPr="0093610C">
        <w:t xml:space="preserve"> </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Pr="00073C13">
        <w:rPr>
          <w:rFonts w:eastAsia="Times New Roman"/>
          <w:b/>
        </w:rPr>
        <w:t xml:space="preserve"> </w:t>
      </w:r>
      <w:r w:rsidRPr="00073C13">
        <w:rPr>
          <w:rFonts w:eastAsia="Times New Roman"/>
        </w:rPr>
        <w:t xml:space="preserve">per sobre la graella de requadres que apareix. Quan la graella marcada de color blau (o color més fosc) sigui la que es desitja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Distribucions predefinides amb assignació d'imatges:</w:t>
      </w:r>
      <w:r w:rsidRPr="00073C13">
        <w:rPr>
          <w:rFonts w:eastAsia="Times New Roman"/>
          <w:b/>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4786A" w:rsidP="00B4786A">
      <w:pPr>
        <w:rPr>
          <w:rFonts w:ascii="HelveticaNeueLT Com 67 MdCn" w:hAnsi="HelveticaNeueLT Com 67 MdCn"/>
        </w:rPr>
      </w:pPr>
      <w:r w:rsidRPr="0093610C">
        <w:rPr>
          <w:rStyle w:val="Textoennegrita"/>
        </w:rPr>
        <w:t>Exemple d'un grid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layout 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Exemple d'una distribució amb assignació predefinides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Toc289857414"/>
      <w:r>
        <w:br w:type="page"/>
      </w:r>
    </w:p>
    <w:p w:rsidR="00B4786A" w:rsidRPr="0093610C" w:rsidRDefault="00B4786A" w:rsidP="00B4786A">
      <w:pPr>
        <w:pStyle w:val="Ttulo2"/>
        <w:numPr>
          <w:ilvl w:val="1"/>
          <w:numId w:val="1"/>
        </w:numPr>
      </w:pPr>
      <w:bookmarkStart w:id="85" w:name="_Toc313437391"/>
      <w:r w:rsidRPr="0093610C">
        <w:t>E</w:t>
      </w:r>
      <w:bookmarkStart w:id="86" w:name="estudis-previs"/>
      <w:bookmarkEnd w:id="86"/>
      <w:r w:rsidRPr="0093610C">
        <w:t>studis relacionats</w:t>
      </w:r>
      <w:bookmarkEnd w:id="84"/>
      <w:bookmarkEnd w:id="85"/>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5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56"/>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38100" t="19050" r="16459"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srcRect/>
                          <a:stretch>
                            <a:fillRect/>
                          </a:stretch>
                        </pic:blipFill>
                        <pic:spPr bwMode="auto">
                          <a:xfrm rot="5060008">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als PACS marcats com per defecte.</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Pr="0093610C">
        <w:rPr>
          <w:rFonts w:eastAsia="Times New Roman"/>
          <w:b/>
        </w:rPr>
        <w:t xml:space="preserve"> </w:t>
      </w:r>
      <w:r w:rsidRPr="0093610C">
        <w:rPr>
          <w:rFonts w:eastAsia="Times New Roman"/>
        </w:rPr>
        <w:t xml:space="preserve">Clicar sobre la icona, i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Pr="0093610C">
        <w:rPr>
          <w:rFonts w:eastAsia="Times New Roman"/>
        </w:rPr>
        <w:t>corresponent de la llista.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La cerca d’estudis relacionats només es realitza als PACS marcats com per defecte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707080" cy="1474563"/>
            <wp:effectExtent l="19050" t="0" r="767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9"/>
                    <a:stretch>
                      <a:fillRect/>
                    </a:stretch>
                  </pic:blipFill>
                  <pic:spPr>
                    <a:xfrm>
                      <a:off x="0" y="0"/>
                      <a:ext cx="3707080" cy="1474563"/>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b/>
        </w:rPr>
        <w:t xml:space="preserve"> </w:t>
      </w:r>
      <w:r w:rsidRPr="0093610C">
        <w:rPr>
          <w:rFonts w:eastAsia="Times New Roman"/>
        </w:rPr>
        <w:t>No canvia la imatge de cap visualitzador, sinó que apareix a la llista d'estudis disponibles per posar a cada visor (</w:t>
      </w:r>
      <w:hyperlink w:anchor="estudis-del-pacient" w:history="1">
        <w:r w:rsidRPr="0093610C">
          <w:rPr>
            <w:rStyle w:val="LinkCar"/>
            <w:rFonts w:eastAsia="Verdana"/>
          </w:rPr>
          <w:t>Eina "Estudis del pacient"</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56"/>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Seleccionem la icona d’estudis relacionats, i apareix una llista dels casos trobats. Seleccionem el segon estudi, i automàticament es descarrega. Un cop descarregat podem comprovar que </w:t>
      </w:r>
      <w:r>
        <w:rPr>
          <w:rFonts w:eastAsia="Times New Roman"/>
        </w:rPr>
        <w:t xml:space="preserve">apareixerà la </w:t>
      </w:r>
      <w:r w:rsidRPr="00793E13">
        <w:rPr>
          <w:rStyle w:val="IconesCar"/>
        </w:rPr>
        <w:t>ICONA 1</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46791" cy="1218716"/>
            <wp:effectExtent l="19050" t="0" r="1209"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stretch>
                      <a:fillRect/>
                    </a:stretch>
                  </pic:blipFill>
                  <pic:spPr bwMode="auto">
                    <a:xfrm>
                      <a:off x="0" y="0"/>
                      <a:ext cx="3046791" cy="1218716"/>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Pr>
          <w:rFonts w:eastAsia="Times New Roman"/>
        </w:rPr>
        <w:t xml:space="preserve"> </w:t>
      </w:r>
      <w:r w:rsidRPr="0093610C">
        <w:rPr>
          <w:rFonts w:eastAsia="Times New Roman"/>
        </w:rPr>
        <w:t>en un visor apareix el nou estudi a la llista de series disponibles,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21672" cy="1185655"/>
            <wp:effectExtent l="19050" t="0" r="2528"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stretch>
                      <a:fillRect/>
                    </a:stretch>
                  </pic:blipFill>
                  <pic:spPr bwMode="auto">
                    <a:xfrm>
                      <a:off x="0" y="0"/>
                      <a:ext cx="3121672"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tblPr>
      <w:tblGrid>
        <w:gridCol w:w="567"/>
        <w:gridCol w:w="7349"/>
      </w:tblGrid>
      <w:tr w:rsidR="00B4786A"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B4786A">
            <w:pPr>
              <w:pStyle w:val="Observacio"/>
              <w:rPr>
                <w:rFonts w:eastAsia="Times New Roman"/>
                <w:b/>
              </w:rPr>
            </w:pPr>
            <w:r w:rsidRPr="0093610C">
              <w:t>Si s'informa que no s'ha trobat estudis relacionats, no vol dir que no n'hi pugui haver. Podria ser que en un pacs no activat com per defecte se'n trobessin, o bé que el nom contingui errors tipogràfics i que tampoc es trobin. Amb una bona integració al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87" w:name="_Toc289857415"/>
      <w:bookmarkStart w:id="88" w:name="_Toc313437392"/>
      <w:r w:rsidRPr="0093610C">
        <w:t>ROI el·líptica</w:t>
      </w:r>
      <w:bookmarkEnd w:id="87"/>
      <w:bookmarkEnd w:id="88"/>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6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rPr>
      </w:pP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 Si el desplaçament es realitza horitzontalment, aquest canvia el diàmetre horitzontal, si el desplaçament es realitza verticalment, aquest canvia el diàmetre vertical.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widowControl/>
        <w:suppressAutoHyphens w:val="0"/>
        <w:jc w:val="center"/>
        <w:rPr>
          <w:rFonts w:ascii="Albany" w:eastAsia="HG Mincho Light J" w:hAnsi="Albany" w:cs="Arial Unicode MS"/>
          <w:b/>
          <w:bCs/>
          <w:i/>
          <w:iCs/>
          <w:color w:val="74B74A"/>
          <w:sz w:val="28"/>
          <w:szCs w:val="28"/>
        </w:rPr>
      </w:pPr>
      <w:r w:rsidRPr="0093610C">
        <w:rPr>
          <w:rFonts w:ascii="Albany" w:eastAsia="HG Mincho Light J" w:hAnsi="Albany" w:cs="Arial Unicode MS"/>
          <w:b/>
          <w:bCs/>
          <w:i/>
          <w:iCs/>
          <w:noProof/>
          <w:color w:val="74B74A"/>
          <w:sz w:val="28"/>
          <w:szCs w:val="28"/>
          <w:lang w:val="es-ES"/>
        </w:rPr>
        <w:drawing>
          <wp:inline distT="0" distB="0" distL="0" distR="0">
            <wp:extent cx="1909341" cy="2520000"/>
            <wp:effectExtent l="19050" t="0" r="0" b="0"/>
            <wp:docPr id="209" name="208 Imagen" descr="ellipticROI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ticROIExample.jpg"/>
                    <pic:cNvPicPr/>
                  </pic:nvPicPr>
                  <pic:blipFill>
                    <a:blip r:embed="rId65"/>
                    <a:stretch>
                      <a:fillRect/>
                    </a:stretch>
                  </pic:blipFill>
                  <pic:spPr>
                    <a:xfrm>
                      <a:off x="0" y="0"/>
                      <a:ext cx="1909341" cy="2520000"/>
                    </a:xfrm>
                    <a:prstGeom prst="rect">
                      <a:avLst/>
                    </a:prstGeom>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89" w:name="_Toc289857416"/>
      <w:bookmarkStart w:id="90" w:name="_Toc313437393"/>
      <w:r w:rsidRPr="0093610C">
        <w:t>R</w:t>
      </w:r>
      <w:bookmarkStart w:id="91" w:name="roi"/>
      <w:bookmarkEnd w:id="91"/>
      <w:r w:rsidRPr="0093610C">
        <w:t>OI</w:t>
      </w:r>
      <w:bookmarkEnd w:id="89"/>
      <w:bookmarkEnd w:id="90"/>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6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 + 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Realitzar diferents </w:t>
      </w:r>
      <w:r w:rsidRPr="0093610C">
        <w:rPr>
          <w:rStyle w:val="Textoennegrita"/>
        </w:rPr>
        <w:t>clics</w:t>
      </w:r>
      <w:r w:rsidRPr="0093610C">
        <w:rPr>
          <w:rFonts w:eastAsia="Times New Roman"/>
          <w:b/>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12180" cy="200107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srcRect/>
                    <a:stretch>
                      <a:fillRect/>
                    </a:stretch>
                  </pic:blipFill>
                  <pic:spPr bwMode="auto">
                    <a:xfrm>
                      <a:off x="0" y="0"/>
                      <a:ext cx="1515186" cy="2005056"/>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bookmarkStart w:id="92" w:name="_ROI_el_líptica"/>
      <w:bookmarkEnd w:id="92"/>
      <w:r w:rsidRPr="0093610C">
        <w:br w:type="page"/>
      </w:r>
    </w:p>
    <w:p w:rsidR="00B4786A" w:rsidRPr="0093610C" w:rsidRDefault="00B4786A" w:rsidP="00B4786A">
      <w:pPr>
        <w:pStyle w:val="Ttulo2"/>
        <w:numPr>
          <w:ilvl w:val="1"/>
          <w:numId w:val="1"/>
        </w:numPr>
      </w:pPr>
      <w:bookmarkStart w:id="93" w:name="_Toc289857417"/>
      <w:bookmarkStart w:id="94" w:name="_Toc313437394"/>
      <w:r w:rsidRPr="0093610C">
        <w:t>D</w:t>
      </w:r>
      <w:bookmarkStart w:id="95" w:name="distància"/>
      <w:bookmarkEnd w:id="95"/>
      <w:r w:rsidRPr="0093610C">
        <w:t>istància</w:t>
      </w:r>
      <w:bookmarkEnd w:id="93"/>
      <w:bookmarkEnd w:id="9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Pr="0093610C">
        <w:rPr>
          <w:rFonts w:eastAsia="Times New Roman"/>
          <w:b/>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5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Pr="0093610C">
        <w:rPr>
          <w:b/>
        </w:rPr>
        <w:t xml:space="preserve"> </w:t>
      </w:r>
      <w:r w:rsidRPr="0093610C">
        <w:t xml:space="preserve">amb el ratolí per tal d'assignar el punt inicial, desplaçar el ratolí, i realitzar un segon </w:t>
      </w:r>
      <w:r w:rsidRPr="0093610C">
        <w:rPr>
          <w:rStyle w:val="Textoennegrita"/>
        </w:rPr>
        <w:t>clic</w:t>
      </w:r>
      <w:r w:rsidRPr="0093610C">
        <w:rPr>
          <w:b/>
        </w:rPr>
        <w:t xml:space="preserve"> </w:t>
      </w:r>
      <w:r w:rsidRPr="0093610C">
        <w:t>per tal d'assignar el segon punt.</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del ratolí. Es pot canviar de visualitzador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50310" cy="2442409"/>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cstate="print"/>
                    <a:srcRect/>
                    <a:stretch>
                      <a:fillRect/>
                    </a:stretch>
                  </pic:blipFill>
                  <pic:spPr bwMode="auto">
                    <a:xfrm>
                      <a:off x="0" y="0"/>
                      <a:ext cx="1847776" cy="2439065"/>
                    </a:xfrm>
                    <a:prstGeom prst="rect">
                      <a:avLst/>
                    </a:prstGeom>
                    <a:noFill/>
                    <a:ln w="9525">
                      <a:noFill/>
                      <a:miter lim="800000"/>
                      <a:headEnd/>
                      <a:tailEnd/>
                    </a:ln>
                  </pic:spPr>
                </pic:pic>
              </a:graphicData>
            </a:graphic>
          </wp:inline>
        </w:drawing>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Toc289857418"/>
      <w:r>
        <w:br w:type="page"/>
      </w:r>
    </w:p>
    <w:p w:rsidR="00B4786A" w:rsidRPr="0093610C" w:rsidRDefault="00B4786A" w:rsidP="00B4786A">
      <w:pPr>
        <w:pStyle w:val="Ttulo2"/>
        <w:numPr>
          <w:ilvl w:val="1"/>
          <w:numId w:val="1"/>
        </w:numPr>
      </w:pPr>
      <w:bookmarkStart w:id="97" w:name="_Toc313437395"/>
      <w:r w:rsidRPr="0093610C">
        <w:t>A</w:t>
      </w:r>
      <w:bookmarkStart w:id="98" w:name="angle"/>
      <w:bookmarkEnd w:id="98"/>
      <w:r w:rsidRPr="0093610C">
        <w:t>ngle</w:t>
      </w:r>
      <w:bookmarkEnd w:id="96"/>
      <w:bookmarkEnd w:id="9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36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Default="00B4786A" w:rsidP="00B4786A">
      <w:r w:rsidRPr="00B62271">
        <w:rPr>
          <w:rStyle w:val="Textoennegrita"/>
        </w:rPr>
        <w:t>Ratolí:</w:t>
      </w:r>
      <w:r w:rsidRPr="0093610C">
        <w:t xml:space="preserve"> Realitzar un </w:t>
      </w:r>
      <w:r w:rsidRPr="0093610C">
        <w:rPr>
          <w:rStyle w:val="Textoennegrita"/>
        </w:rPr>
        <w:t>clic</w:t>
      </w:r>
      <w:r w:rsidRPr="0093610C">
        <w:rPr>
          <w:b/>
        </w:rPr>
        <w:t xml:space="preserve"> </w:t>
      </w:r>
      <w:r w:rsidRPr="0093610C">
        <w:t xml:space="preserve">per tal d'assignar el primer punt, realitzar un segon </w:t>
      </w:r>
      <w:r w:rsidRPr="0093610C">
        <w:rPr>
          <w:rStyle w:val="Textoennegrita"/>
        </w:rPr>
        <w:t>clic</w:t>
      </w:r>
      <w:r w:rsidRPr="0093610C">
        <w:rPr>
          <w:b/>
        </w:rPr>
        <w:t xml:space="preserve"> </w:t>
      </w:r>
      <w:r w:rsidRPr="0093610C">
        <w:t xml:space="preserve">per tal d'assignar el segon punt (punt d'inflexió), i realitzar un tercer </w:t>
      </w:r>
      <w:r w:rsidRPr="0093610C">
        <w:rPr>
          <w:rStyle w:val="Textoennegrita"/>
        </w:rPr>
        <w:t>clic</w:t>
      </w:r>
      <w:r w:rsidRPr="0093610C">
        <w:rPr>
          <w:b/>
        </w:rPr>
        <w:t xml:space="preserve"> </w:t>
      </w:r>
      <w:r w:rsidRPr="0093610C">
        <w:t>per tal d'assignar l'últim punt.</w:t>
      </w:r>
    </w:p>
    <w:p w:rsidR="00B4786A" w:rsidRPr="0093610C" w:rsidRDefault="00B4786A" w:rsidP="00B4786A"/>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1418215" cy="1114816"/>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cstate="print"/>
                    <a:srcRect/>
                    <a:stretch>
                      <a:fillRect/>
                    </a:stretch>
                  </pic:blipFill>
                  <pic:spPr bwMode="auto">
                    <a:xfrm>
                      <a:off x="0" y="0"/>
                      <a:ext cx="1419939" cy="111617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687289" cy="2229633"/>
            <wp:effectExtent l="19050" t="0" r="8161"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cstate="print"/>
                    <a:srcRect/>
                    <a:stretch>
                      <a:fillRect/>
                    </a:stretch>
                  </pic:blipFill>
                  <pic:spPr bwMode="auto">
                    <a:xfrm>
                      <a:off x="0" y="0"/>
                      <a:ext cx="1696566" cy="2241892"/>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99" w:name="_Toc289857419"/>
      <w:bookmarkStart w:id="100" w:name="_Toc313437396"/>
      <w:r w:rsidRPr="0093610C">
        <w:t>A</w:t>
      </w:r>
      <w:bookmarkStart w:id="101" w:name="angle-obert"/>
      <w:bookmarkEnd w:id="101"/>
      <w:r w:rsidRPr="0093610C">
        <w:t>ngle obert</w:t>
      </w:r>
      <w:bookmarkEnd w:id="99"/>
      <w:bookmarkEnd w:id="10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sinó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Pr="0093610C">
        <w:rPr>
          <w:rFonts w:eastAsia="Times New Roman"/>
          <w:b/>
        </w:rPr>
        <w:t xml:space="preserve">  </w:t>
      </w:r>
      <w:r w:rsidRPr="0093610C">
        <w:rPr>
          <w:rStyle w:val="TeclesCar"/>
        </w:rPr>
        <w:t>SHIFT + A</w:t>
      </w:r>
      <w:r w:rsidRPr="0093610C">
        <w:rPr>
          <w:rFonts w:eastAsia="Times New Roman"/>
          <w:b/>
        </w:rPr>
        <w:t xml:space="preserve">  </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Pr="0093610C">
        <w:rPr>
          <w:rFonts w:eastAsia="Times New Roman"/>
          <w:b/>
        </w:rPr>
        <w:t xml:space="preserve"> </w:t>
      </w:r>
      <w:r w:rsidRPr="0093610C">
        <w:rPr>
          <w:rFonts w:eastAsia="Times New Roman"/>
        </w:rPr>
        <w:t xml:space="preserve">per assignar el primer punt de la primera recta, i un segon </w:t>
      </w:r>
      <w:r w:rsidRPr="0093610C">
        <w:rPr>
          <w:rStyle w:val="Textoennegrita"/>
        </w:rPr>
        <w:t>clic</w:t>
      </w:r>
      <w:r w:rsidRPr="0093610C">
        <w:rPr>
          <w:rFonts w:eastAsia="Times New Roman"/>
          <w:b/>
        </w:rPr>
        <w:t xml:space="preserve"> </w:t>
      </w:r>
      <w:r w:rsidRPr="0093610C">
        <w:rPr>
          <w:rFonts w:eastAsia="Times New Roman"/>
        </w:rPr>
        <w:t xml:space="preserve">per assignar el segon punt de la primera recta. Un cop assignats els dos primers punts, repetint el mateix procés </w:t>
      </w:r>
      <w:r w:rsidRPr="0093610C">
        <w:rPr>
          <w:rStyle w:val="Textoennegrita"/>
        </w:rPr>
        <w:t>s’assignen els dos punts de la segona recta.</w:t>
      </w:r>
      <w:r w:rsidRPr="0093610C">
        <w:rPr>
          <w:rFonts w:eastAsia="Times New Roman"/>
        </w:rPr>
        <w:t xml:space="preserve"> L'aplicació calcula l'angle que formen les dues rectes dibuixades. L'ordre dels punts de la primera línia i de la segona és indiferent.</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Toc289857420"/>
      <w:r>
        <w:br w:type="page"/>
      </w:r>
    </w:p>
    <w:p w:rsidR="00B4786A" w:rsidRPr="0093610C" w:rsidRDefault="00B4786A" w:rsidP="00B4786A">
      <w:pPr>
        <w:pStyle w:val="Ttulo2"/>
        <w:numPr>
          <w:ilvl w:val="1"/>
          <w:numId w:val="1"/>
        </w:numPr>
      </w:pPr>
      <w:bookmarkStart w:id="103" w:name="_Toc313437397"/>
      <w:r w:rsidRPr="0093610C">
        <w:t>E</w:t>
      </w:r>
      <w:bookmarkStart w:id="104" w:name="borrar"/>
      <w:bookmarkEnd w:id="104"/>
      <w:r w:rsidRPr="0093610C">
        <w:t>sborrar</w:t>
      </w:r>
      <w:bookmarkEnd w:id="102"/>
      <w:bookmarkEnd w:id="10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tblPr>
      <w:tblGrid>
        <w:gridCol w:w="1763"/>
      </w:tblGrid>
      <w:tr w:rsidR="00A160A2" w:rsidRPr="0093610C" w:rsidTr="00A160A2">
        <w:tc>
          <w:tcPr>
            <w:tcW w:w="1763" w:type="dxa"/>
          </w:tcPr>
          <w:p w:rsidR="00A160A2" w:rsidRPr="0093610C" w:rsidRDefault="00A160A2" w:rsidP="00A160A2">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Pr="0093610C">
        <w:rPr>
          <w:rFonts w:eastAsia="Times New Roman"/>
          <w:b/>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tblPr>
      <w:tblGrid>
        <w:gridCol w:w="3119"/>
        <w:gridCol w:w="6621"/>
      </w:tblGrid>
      <w:tr w:rsidR="00B4786A" w:rsidRPr="0093610C" w:rsidTr="00B4786A">
        <w:trPr>
          <w:cnfStyle w:val="100000000000"/>
        </w:trPr>
        <w:tc>
          <w:tcPr>
            <w:cnfStyle w:val="00100000000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B4786A">
            <w:pPr>
              <w:cnfStyle w:val="000000000000"/>
            </w:pPr>
            <w:r w:rsidRPr="0093610C">
              <w:rPr>
                <w:rFonts w:eastAsia="Times New Roman"/>
              </w:rPr>
              <w:t xml:space="preserve">Realitzar un </w:t>
            </w:r>
            <w:r w:rsidRPr="0093610C">
              <w:rPr>
                <w:rStyle w:val="Textoennegrita"/>
              </w:rPr>
              <w:t>clic</w:t>
            </w:r>
            <w:r w:rsidRPr="0093610C">
              <w:rPr>
                <w:rFonts w:eastAsia="Times New Roman"/>
                <w:b/>
              </w:rPr>
              <w:t xml:space="preserve"> </w:t>
            </w:r>
            <w:r w:rsidRPr="0093610C">
              <w:rPr>
                <w:rFonts w:eastAsia="Times New Roman"/>
              </w:rPr>
              <w:t>amb el</w:t>
            </w:r>
            <w:r w:rsidRPr="0093610C">
              <w:rPr>
                <w:rFonts w:eastAsia="Times New Roman"/>
                <w:b/>
              </w:rPr>
              <w:t xml:space="preserve"> </w:t>
            </w:r>
            <w:r w:rsidRPr="0093610C">
              <w:rPr>
                <w:rStyle w:val="Textoennegrita"/>
              </w:rPr>
              <w:t>botó esquerre</w:t>
            </w:r>
            <w:r w:rsidRPr="0093610C">
              <w:rPr>
                <w:rFonts w:eastAsia="Times New Roman"/>
                <w:b/>
              </w:rPr>
              <w:t xml:space="preserve"> </w:t>
            </w:r>
            <w:r w:rsidRPr="0093610C">
              <w:rPr>
                <w:rFonts w:eastAsia="Times New Roman"/>
              </w:rPr>
              <w:t>del ratolí sobre l'anotació el qual es vulgui esborrar.</w:t>
            </w:r>
          </w:p>
        </w:tc>
      </w:tr>
      <w:tr w:rsidR="00B4786A"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rPr>
                <w:rFonts w:eastAsia="Times New Roman"/>
              </w:rPr>
            </w:pPr>
            <w:r w:rsidRPr="0093610C">
              <w:rPr>
                <w:rStyle w:val="Textoennegrita"/>
              </w:rPr>
              <w:t>Mantenir pressionat el botó esquerre</w:t>
            </w:r>
            <w:r w:rsidRPr="0093610C">
              <w:rPr>
                <w:rFonts w:eastAsia="Times New Roman"/>
                <w:b/>
              </w:rPr>
              <w:t xml:space="preserve"> </w:t>
            </w:r>
            <w:r w:rsidRPr="0093610C">
              <w:rPr>
                <w:rFonts w:eastAsia="Times New Roman"/>
              </w:rPr>
              <w:t xml:space="preserve">del ratolí mentre es </w:t>
            </w:r>
            <w:r w:rsidRPr="0093610C">
              <w:rPr>
                <w:rStyle w:val="Textoennegrita"/>
              </w:rPr>
              <w:t>desplaça</w:t>
            </w:r>
            <w:r w:rsidRPr="0093610C">
              <w:rPr>
                <w:rFonts w:eastAsia="Times New Roman"/>
                <w:b/>
              </w:rPr>
              <w:t xml:space="preserve"> </w:t>
            </w:r>
            <w:r w:rsidRPr="0093610C">
              <w:rPr>
                <w:rFonts w:eastAsia="Times New Roman"/>
              </w:rPr>
              <w:t>per tal de dibuixar la zona a esborrar. S'esborren tots els objectes que quedin completament dins el requadre.</w:t>
            </w:r>
          </w:p>
        </w:tc>
      </w:tr>
      <w:tr w:rsidR="00B4786A"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pPr>
            <w:r w:rsidRPr="0093610C">
              <w:rPr>
                <w:rFonts w:eastAsia="Times New Roman"/>
              </w:rPr>
              <w:t xml:space="preserve">Seleccionar el visor que es vulgui esborrar (amb el marge pintat), i seleccionar la </w:t>
            </w:r>
            <w:r w:rsidRPr="0093610C">
              <w:rPr>
                <w:rStyle w:val="Textoennegrita"/>
              </w:rPr>
              <w:t>fletxa</w:t>
            </w:r>
            <w:r w:rsidRPr="0093610C">
              <w:rPr>
                <w:rFonts w:eastAsia="Times New Roman"/>
                <w:b/>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 + 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7"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05" w:name="_Toc289857421"/>
      <w:bookmarkStart w:id="106" w:name="_Toc313437398"/>
      <w:r w:rsidRPr="0093610C">
        <w:t>R</w:t>
      </w:r>
      <w:bookmarkStart w:id="107" w:name="reconstruccions"/>
      <w:bookmarkEnd w:id="107"/>
      <w:r w:rsidRPr="0093610C">
        <w:t>econstruccions</w:t>
      </w:r>
      <w:bookmarkEnd w:id="105"/>
      <w:bookmarkEnd w:id="10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8"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 la vista des d'on s'observen les dades.</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 + 1</w:t>
      </w:r>
      <w:r w:rsidRPr="0093610C">
        <w:rPr>
          <w:rFonts w:eastAsia="Times New Roman"/>
          <w:b/>
        </w:rPr>
        <w:t xml:space="preserve"> </w:t>
      </w:r>
      <w:r w:rsidRPr="0093610C">
        <w:rPr>
          <w:rFonts w:eastAsia="Times New Roman"/>
        </w:rPr>
        <w:t xml:space="preserve">(axial), </w:t>
      </w:r>
      <w:r w:rsidRPr="0093610C">
        <w:rPr>
          <w:rStyle w:val="TeclesCar"/>
        </w:rPr>
        <w:t>CONTROL + 2</w:t>
      </w:r>
      <w:r w:rsidRPr="0093610C">
        <w:rPr>
          <w:rFonts w:eastAsia="Times New Roman"/>
        </w:rPr>
        <w:t xml:space="preserve"> (sagital),</w:t>
      </w:r>
      <w:r w:rsidRPr="0093610C">
        <w:rPr>
          <w:rFonts w:eastAsia="Times New Roman"/>
          <w:b/>
        </w:rPr>
        <w:t xml:space="preserve"> </w:t>
      </w:r>
      <w:r w:rsidRPr="0093610C">
        <w:rPr>
          <w:rStyle w:val="TeclesCar"/>
        </w:rPr>
        <w:t>CONTROL + 3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08" w:name="_Toc289857422"/>
      <w:bookmarkStart w:id="109" w:name="_Toc313437399"/>
      <w:r w:rsidRPr="0093610C">
        <w:t>F</w:t>
      </w:r>
      <w:bookmarkStart w:id="110" w:name="flip-vertical"/>
      <w:bookmarkEnd w:id="110"/>
      <w:r w:rsidRPr="0093610C">
        <w:t>lip vertical</w:t>
      </w:r>
      <w:bookmarkEnd w:id="108"/>
      <w:bookmarkEnd w:id="10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vertical.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b/>
        </w:rPr>
        <w:t xml:space="preserve"> </w:t>
      </w:r>
      <w:r w:rsidRPr="0093610C">
        <w:rPr>
          <w:rFonts w:eastAsia="Times New Roman"/>
        </w:rPr>
        <w:t>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1" w:name="_Toc289857423"/>
      <w:r>
        <w:br w:type="page"/>
      </w:r>
    </w:p>
    <w:p w:rsidR="00B4786A" w:rsidRPr="0093610C" w:rsidRDefault="00B4786A" w:rsidP="00B4786A">
      <w:pPr>
        <w:pStyle w:val="Ttulo2"/>
        <w:numPr>
          <w:ilvl w:val="1"/>
          <w:numId w:val="1"/>
        </w:numPr>
      </w:pPr>
      <w:bookmarkStart w:id="112" w:name="_Toc313437400"/>
      <w:r w:rsidRPr="0093610C">
        <w:t>F</w:t>
      </w:r>
      <w:bookmarkStart w:id="113" w:name="flip-horitzontal"/>
      <w:bookmarkEnd w:id="113"/>
      <w:r w:rsidRPr="0093610C">
        <w:t>lip horitzontal</w:t>
      </w:r>
      <w:bookmarkEnd w:id="111"/>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horitzontal.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rPr>
        <w:t xml:space="preserve"> 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4" w:name="_Toc289857424"/>
      <w:r>
        <w:br w:type="page"/>
      </w:r>
    </w:p>
    <w:p w:rsidR="00B4786A" w:rsidRPr="0093610C" w:rsidRDefault="00B4786A" w:rsidP="00B4786A">
      <w:pPr>
        <w:pStyle w:val="Ttulo2"/>
        <w:numPr>
          <w:ilvl w:val="1"/>
          <w:numId w:val="1"/>
        </w:numPr>
      </w:pPr>
      <w:bookmarkStart w:id="115" w:name="_Toc313437401"/>
      <w:r w:rsidRPr="0093610C">
        <w:t>R</w:t>
      </w:r>
      <w:bookmarkStart w:id="116" w:name="rotació-en-sentit-horari"/>
      <w:bookmarkEnd w:id="116"/>
      <w:r w:rsidRPr="0093610C">
        <w:t>otació en sentit horari</w:t>
      </w:r>
      <w:bookmarkEnd w:id="114"/>
      <w:bookmarkEnd w:id="11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girs de 90º a la imatge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El visor seleccionat mostra l'estat inicial de la imatge, el segon mostra el resultat de fer un clic a la icona, el tercer, el resultat de fer 2 clics a la icona, i el quart, el resultat de fer 3 clics a la icona. Si fem quatre clics, el resultat és l'inicial.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17" w:name="_Toc289857425"/>
      <w:bookmarkStart w:id="118" w:name="_Toc313437402"/>
      <w:r w:rsidRPr="0093610C">
        <w:t>R</w:t>
      </w:r>
      <w:bookmarkStart w:id="119" w:name="rotació-en-sentit-antihorari"/>
      <w:bookmarkEnd w:id="119"/>
      <w:r w:rsidRPr="0093610C">
        <w:t>otació en sentit antihorari</w:t>
      </w:r>
      <w:bookmarkEnd w:id="117"/>
      <w:bookmarkEnd w:id="11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girs de 90º a la imatge</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b/>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El visor seleccionat mostra l'estat inicial de la imatge, el segon mostra el resultat de fer un clic a la icona, el tercer, el resultat de fer 2 clics a la icona, i el quart, el resultat de fer 3 clics a la icona. Si fem quatre clics, el resultat és l'inicial.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9"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20" w:name="_Toc289857426"/>
      <w:bookmarkStart w:id="121" w:name="_Toc313437403"/>
      <w:r w:rsidRPr="0093610C">
        <w:t>R</w:t>
      </w:r>
      <w:bookmarkStart w:id="122" w:name="reestablir-un-visor"/>
      <w:bookmarkEnd w:id="122"/>
      <w:r w:rsidRPr="0093610C">
        <w:t>establir a l’estat inicial</w:t>
      </w:r>
      <w:bookmarkEnd w:id="120"/>
      <w:bookmarkEnd w:id="12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 és a dir amb el zoom inicial, l'escala de grisos inicial, sense anotacions, sense flips...</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 + R</w:t>
      </w:r>
      <w:r w:rsidRPr="0093610C">
        <w:rPr>
          <w:rFonts w:eastAsia="Times New Roman"/>
          <w:b/>
        </w:rPr>
        <w:t xml:space="preserve"> </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hola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1"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23" w:name="_Toc289857427"/>
      <w:bookmarkStart w:id="124" w:name="_Toc313437404"/>
      <w:r w:rsidRPr="0093610C">
        <w:t>I</w:t>
      </w:r>
      <w:bookmarkStart w:id="125" w:name="invertir"/>
      <w:bookmarkEnd w:id="125"/>
      <w:r w:rsidRPr="0093610C">
        <w:t>nvertir colors</w:t>
      </w:r>
      <w:bookmarkEnd w:id="123"/>
      <w:bookmarkEnd w:id="12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els 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La imatge de l'esquerre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28"/>
      <w:r>
        <w:br w:type="page"/>
      </w:r>
    </w:p>
    <w:p w:rsidR="00B4786A" w:rsidRPr="0093610C" w:rsidRDefault="00B4786A" w:rsidP="00B4786A">
      <w:pPr>
        <w:pStyle w:val="Ttulo2"/>
        <w:numPr>
          <w:ilvl w:val="1"/>
          <w:numId w:val="1"/>
        </w:numPr>
      </w:pPr>
      <w:bookmarkStart w:id="127" w:name="_Toc313437405"/>
      <w:r w:rsidRPr="0093610C">
        <w:t>C</w:t>
      </w:r>
      <w:bookmarkStart w:id="128" w:name="captura-de-pantalla"/>
      <w:bookmarkEnd w:id="128"/>
      <w:r w:rsidRPr="0093610C">
        <w:t>aptura de pantalla</w:t>
      </w:r>
      <w:bookmarkEnd w:id="126"/>
      <w:bookmarkEnd w:id="12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4"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Guarda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 xml:space="preserve">CONTROL + S </w:t>
      </w:r>
      <w:r w:rsidRPr="0093610C">
        <w:rPr>
          <w:rFonts w:eastAsia="Times New Roman"/>
        </w:rPr>
        <w:t xml:space="preserve">(imatge actual), </w:t>
      </w:r>
      <w:r w:rsidRPr="0093610C">
        <w:rPr>
          <w:rStyle w:val="TeclesCar"/>
        </w:rPr>
        <w:t xml:space="preserve">CONTROL + 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guardar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Pr="0093610C">
        <w:rPr>
          <w:rFonts w:eastAsia="Times New Roman"/>
          <w:b/>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Pr="0093610C">
        <w:rPr>
          <w:rStyle w:val="Textoennegrita"/>
        </w:rPr>
        <w:t>Guardar una imatge de la sèrie actual, Guardar totes les imatges de la sèrie actual</w:t>
      </w:r>
      <w:r w:rsidRPr="0093610C">
        <w:rPr>
          <w:rFonts w:eastAsia="Times New Roman"/>
        </w:rPr>
        <w:t xml:space="preserve">. Apareix un diàleg que permet escollir el directori a on es vol guardar la imatge, o imatges, i seleccionar </w:t>
      </w:r>
      <w:r w:rsidRPr="0093610C">
        <w:rPr>
          <w:rStyle w:val="Textoennegrita"/>
        </w:rPr>
        <w:t>Guardar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B4786A" w:rsidP="00B4786A">
      <w:pPr>
        <w:pStyle w:val="Prrafodelista"/>
        <w:numPr>
          <w:ilvl w:val="0"/>
          <w:numId w:val="9"/>
        </w:numPr>
        <w:ind w:left="720"/>
        <w:rPr>
          <w:rFonts w:eastAsia="Times New Roman"/>
        </w:rPr>
      </w:pPr>
      <w:r w:rsidRPr="0093610C">
        <w:rPr>
          <w:rStyle w:val="Textoennegrita"/>
        </w:rPr>
        <w:t>Guardar una imatge</w:t>
      </w:r>
      <w:r w:rsidRPr="002E18EE">
        <w:rPr>
          <w:rFonts w:eastAsia="Times New Roman"/>
        </w:rPr>
        <w:t xml:space="preserve">: Seleccionar el visor del qual es vol guardar la imatge (si no està seleccionat), i prémer les tecles  </w:t>
      </w:r>
      <w:r w:rsidRPr="0093610C">
        <w:rPr>
          <w:rStyle w:val="TeclesCar"/>
        </w:rPr>
        <w:t>CONTROL + S</w:t>
      </w:r>
      <w:r w:rsidRPr="002E18EE">
        <w:rPr>
          <w:rFonts w:eastAsia="Times New Roman"/>
        </w:rPr>
        <w:t xml:space="preserve">. Apareix un diàleg que permet escollir el directori a on es vol guardar la imatge, o imatges, i seleccionar </w:t>
      </w:r>
      <w:r w:rsidRPr="0093610C">
        <w:rPr>
          <w:rStyle w:val="Textoennegrita"/>
        </w:rPr>
        <w:t>Guardar</w:t>
      </w:r>
      <w:r w:rsidRPr="002E18EE">
        <w:rPr>
          <w:rFonts w:eastAsia="Times New Roman"/>
        </w:rPr>
        <w:t>.</w:t>
      </w:r>
    </w:p>
    <w:p w:rsidR="00B4786A" w:rsidRPr="0093610C" w:rsidRDefault="00B4786A" w:rsidP="00B4786A">
      <w:pPr>
        <w:ind w:left="214"/>
        <w:rPr>
          <w:rFonts w:eastAsia="Times New Roman"/>
        </w:rPr>
      </w:pPr>
    </w:p>
    <w:p w:rsidR="00B4786A" w:rsidRPr="002E18EE" w:rsidRDefault="00B4786A" w:rsidP="00B4786A">
      <w:pPr>
        <w:pStyle w:val="Prrafodelista"/>
        <w:numPr>
          <w:ilvl w:val="0"/>
          <w:numId w:val="9"/>
        </w:numPr>
        <w:ind w:left="720"/>
        <w:rPr>
          <w:rFonts w:eastAsia="Times New Roman"/>
          <w:b/>
        </w:rPr>
      </w:pPr>
      <w:r w:rsidRPr="0093610C">
        <w:rPr>
          <w:rStyle w:val="Textoennegrita"/>
        </w:rPr>
        <w:t>Guardar totes les imatges</w:t>
      </w:r>
      <w:r w:rsidRPr="002E18EE">
        <w:rPr>
          <w:rFonts w:eastAsia="Times New Roman"/>
        </w:rPr>
        <w:t xml:space="preserve">: Seleccionar el visor del qual es volen guardar totes les imatges (si no està seleccionat), i prémer les tecles </w:t>
      </w:r>
      <w:r>
        <w:rPr>
          <w:rStyle w:val="TeclesCar"/>
        </w:rPr>
        <w:t xml:space="preserve">CONTROL </w:t>
      </w:r>
      <w:r w:rsidRPr="0093610C">
        <w:rPr>
          <w:rStyle w:val="TeclesCar"/>
        </w:rPr>
        <w:t>+ A</w:t>
      </w:r>
      <w:r w:rsidRPr="002E18EE">
        <w:rPr>
          <w:rFonts w:eastAsia="Times New Roman"/>
        </w:rPr>
        <w:t xml:space="preserve">. Apareix un diàleg que permet escollir el directori a on es vol guardar la imatge, o imatges, i seleccionar </w:t>
      </w:r>
      <w:r w:rsidRPr="0093610C">
        <w:rPr>
          <w:rStyle w:val="Textoennegrita"/>
        </w:rPr>
        <w:t>Guardar</w:t>
      </w:r>
      <w:r w:rsidRPr="002E18EE">
        <w:rPr>
          <w:rFonts w:eastAsia="Times New Roman"/>
        </w:rPr>
        <w:t>. Es recomana guardar-ho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pStyle w:val="Ttulo2"/>
        <w:numPr>
          <w:ilvl w:val="1"/>
          <w:numId w:val="1"/>
        </w:numPr>
      </w:pPr>
      <w:r w:rsidRPr="0093610C">
        <w:br w:type="page"/>
      </w:r>
      <w:bookmarkStart w:id="129" w:name="_Toc289857429"/>
      <w:bookmarkStart w:id="130" w:name="_Toc313437406"/>
      <w:r w:rsidRPr="0093610C">
        <w:t>Exportar imatges DICOM</w:t>
      </w:r>
      <w:bookmarkEnd w:id="129"/>
      <w:bookmarkEnd w:id="13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conté la sèrie a guardar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6"/>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de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Pr="0093610C">
        <w:rPr>
          <w:rFonts w:eastAsia="Times New Roman"/>
          <w:b/>
        </w:rPr>
        <w:t xml:space="preserve"> </w:t>
      </w:r>
      <w:r w:rsidRPr="0093610C">
        <w:rPr>
          <w:rFonts w:eastAsia="Times New Roman"/>
        </w:rPr>
        <w:t>Permet escollir les imatges que es guardaran.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guarda la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Pr="002E18EE">
        <w:rPr>
          <w:rFonts w:eastAsia="Times New Roman"/>
          <w:b/>
        </w:rPr>
        <w:t xml:space="preserve"> </w:t>
      </w:r>
      <w:r w:rsidRPr="002E18EE">
        <w:rPr>
          <w:rFonts w:eastAsia="Times New Roman"/>
        </w:rPr>
        <w:t>Guarda totes les imatges que formen la sèrie, és a dir, tots els talls</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Pr="002E18EE">
        <w:rPr>
          <w:rFonts w:eastAsia="Times New Roman"/>
        </w:rPr>
        <w:t xml:space="preserve"> Només guarda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Pr="002E18EE">
        <w:rPr>
          <w:rFonts w:eastAsia="Times New Roman"/>
          <w:b/>
        </w:rPr>
        <w:t xml:space="preserve"> </w:t>
      </w:r>
      <w:r w:rsidRPr="002E18EE">
        <w:rPr>
          <w:rFonts w:eastAsia="Times New Roman"/>
        </w:rPr>
        <w:t>Guarda totes les imatges de totes les fases.</w:t>
      </w:r>
    </w:p>
    <w:p w:rsidR="00B4786A" w:rsidRPr="0093610C" w:rsidRDefault="00B4786A" w:rsidP="00B4786A">
      <w:pPr>
        <w:rPr>
          <w:rFonts w:eastAsia="Times New Roman"/>
        </w:rPr>
      </w:pPr>
      <w:r w:rsidRPr="0093610C">
        <w:rPr>
          <w:rFonts w:eastAsia="Times New Roman"/>
        </w:rPr>
        <w:t xml:space="preserve">Sota la imatge s'informa del nombre total d'imatges que es guardaran.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Pr="0093610C">
        <w:rPr>
          <w:rFonts w:eastAsia="Times New Roman"/>
          <w:b/>
        </w:rPr>
        <w:t xml:space="preserve"> </w:t>
      </w:r>
      <w:r w:rsidRPr="0093610C">
        <w:rPr>
          <w:rFonts w:eastAsia="Times New Roman"/>
        </w:rPr>
        <w:t xml:space="preserve">Permet escollir a on es vol guardar la imatge. </w:t>
      </w:r>
    </w:p>
    <w:p w:rsidR="00B4786A" w:rsidRPr="002E18EE" w:rsidRDefault="00B4786A" w:rsidP="00B4786A">
      <w:pPr>
        <w:pStyle w:val="Prrafodelista"/>
        <w:numPr>
          <w:ilvl w:val="0"/>
          <w:numId w:val="11"/>
        </w:numPr>
      </w:pPr>
      <w:r w:rsidRPr="002E18EE">
        <w:t xml:space="preserve">Si es guarda a la base de dades local, només serà accessible des de la màquina d'on s'hagi generat. </w:t>
      </w:r>
    </w:p>
    <w:p w:rsidR="00B4786A" w:rsidRPr="002E18EE" w:rsidRDefault="00B4786A" w:rsidP="00B4786A">
      <w:pPr>
        <w:pStyle w:val="Prrafodelista"/>
        <w:numPr>
          <w:ilvl w:val="0"/>
          <w:numId w:val="11"/>
        </w:numPr>
      </w:pPr>
      <w:r w:rsidRPr="002E18EE">
        <w:t xml:space="preserve">Si seleccionem també l'opció </w:t>
      </w:r>
      <w:r w:rsidRPr="0093610C">
        <w:rPr>
          <w:rStyle w:val="Textoennegrita"/>
        </w:rPr>
        <w:t>Enviar al node PACS</w:t>
      </w:r>
      <w:r w:rsidRPr="002E18EE">
        <w:t>, a més a més es guardarà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Pr="0093610C">
        <w:rPr>
          <w:rFonts w:eastAsia="Times New Roman" w:cs="Arial"/>
          <w:b/>
          <w:szCs w:val="24"/>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1.- Realitzem per exemple una àrea en un dels visors, que serà el que es guardarà. Es pot observar que només existeixen dues sèries per escollir de l'estudi.</w:t>
      </w:r>
    </w:p>
    <w:p w:rsidR="00B4786A" w:rsidRPr="0093610C" w:rsidRDefault="00B4786A" w:rsidP="00B4786A">
      <w:pPr>
        <w:rPr>
          <w:rFonts w:eastAsia="Times New Roman"/>
        </w:rPr>
      </w:pPr>
      <w:r w:rsidRPr="0093610C">
        <w:rPr>
          <w:rFonts w:eastAsia="Times New Roman"/>
        </w:rPr>
        <w:t xml:space="preserve"> </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8"/>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guardar una imatge i només en local. Finalment seleccionem </w:t>
      </w:r>
      <w:r w:rsidRPr="0093610C">
        <w:rPr>
          <w:rStyle w:val="Textoennegrita"/>
        </w:rPr>
        <w:t>Guardar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6"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9"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B4786A" w:rsidRPr="0093610C" w:rsidRDefault="00B4786A" w:rsidP="00B4786A">
      <w:pPr>
        <w:pStyle w:val="Ttulo2"/>
        <w:numPr>
          <w:ilvl w:val="1"/>
          <w:numId w:val="1"/>
        </w:numPr>
      </w:pPr>
      <w:bookmarkStart w:id="132" w:name="_Toc313437407"/>
      <w:r w:rsidRPr="0093610C">
        <w:t>T</w:t>
      </w:r>
      <w:bookmarkStart w:id="133" w:name="thick-slab"/>
      <w:bookmarkEnd w:id="133"/>
      <w:r w:rsidRPr="0093610C">
        <w:t>hick Slab</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0"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informació d'una pila d'imatges alhora. Es pot escollir el fet de mostrar la màxima informació, mínima o mitja.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aplicar el thick slab (si no està seleccionat), </w:t>
      </w:r>
      <w:r w:rsidRPr="0093610C">
        <w:rPr>
          <w:rStyle w:val="Textoennegrita"/>
        </w:rPr>
        <w:t>seleccionar una opció del desplegable</w:t>
      </w:r>
      <w:r w:rsidRPr="0093610C">
        <w:rPr>
          <w:rFonts w:eastAsia="Times New Roman"/>
        </w:rPr>
        <w:t xml:space="preserve"> (Desactivat, MIP, MinIP, Mitja)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2"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34" w:name="_Toc289857431"/>
      <w:bookmarkStart w:id="135" w:name="_Toc313437408"/>
      <w:r w:rsidRPr="0093610C">
        <w:t>Línies de referència</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l'esquerre,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6" w:name="_Toc289857432"/>
      <w:r>
        <w:br w:type="page"/>
      </w:r>
    </w:p>
    <w:p w:rsidR="00B4786A" w:rsidRPr="0093610C" w:rsidRDefault="00B4786A" w:rsidP="00B4786A">
      <w:pPr>
        <w:pStyle w:val="Ttulo2"/>
        <w:numPr>
          <w:ilvl w:val="1"/>
          <w:numId w:val="1"/>
        </w:numPr>
      </w:pPr>
      <w:bookmarkStart w:id="137" w:name="_Toc313437409"/>
      <w:r w:rsidRPr="0093610C">
        <w:t>C</w:t>
      </w:r>
      <w:bookmarkStart w:id="138" w:name="cursor-3d"/>
      <w:bookmarkEnd w:id="138"/>
      <w:r w:rsidRPr="0093610C">
        <w:t>ursor 3D</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7"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93610C">
        <w:t xml:space="preserve">  </w:t>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8"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39" w:name="canvi-de-finestres-definides"/>
      <w:bookmarkStart w:id="140" w:name="_Toc289857433"/>
      <w:bookmarkStart w:id="141" w:name="_Toc313437410"/>
      <w:bookmarkEnd w:id="139"/>
      <w:r w:rsidRPr="0093610C">
        <w:t>Selecció de finestres definides</w:t>
      </w:r>
      <w:bookmarkEnd w:id="140"/>
      <w:bookmarkEnd w:id="141"/>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9"/>
                    <a:srcRect b="50521"/>
                    <a:stretch>
                      <a:fillRect/>
                    </a:stretch>
                  </pic:blipFill>
                  <pic:spPr>
                    <a:xfrm>
                      <a:off x="0" y="0"/>
                      <a:ext cx="820288" cy="648268"/>
                    </a:xfrm>
                    <a:prstGeom prst="rect">
                      <a:avLst/>
                    </a:prstGeom>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l'escala de grisos d'un visualitzador, segons unes escales pre-definides prèviament. Cada escala és bona per visualitzar un tipus d'estudi en concret. Es disposa de 4 tipus de finestres predefinides:</w:t>
      </w:r>
    </w:p>
    <w:p w:rsidR="00B4786A" w:rsidRDefault="00B4786A" w:rsidP="00B4786A">
      <w:pPr>
        <w:rPr>
          <w:rFonts w:eastAsia="Times New Roman"/>
        </w:rPr>
      </w:pPr>
    </w:p>
    <w:tbl>
      <w:tblPr>
        <w:tblStyle w:val="StarTable"/>
        <w:tblW w:w="0" w:type="auto"/>
        <w:tblLook w:val="04A0"/>
      </w:tblPr>
      <w:tblGrid>
        <w:gridCol w:w="2835"/>
        <w:gridCol w:w="6804"/>
      </w:tblGrid>
      <w:tr w:rsidR="00B4786A" w:rsidTr="00B4786A">
        <w:trPr>
          <w:cnfStyle w:val="100000000000"/>
        </w:trPr>
        <w:tc>
          <w:tcPr>
            <w:cnfStyle w:val="00100000000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rPr>
                <w:rStyle w:val="Textoennegrita"/>
              </w:rPr>
            </w:pPr>
            <w:r w:rsidRPr="00F63850">
              <w:rPr>
                <w:rStyle w:val="Textoennegrita"/>
              </w:rPr>
              <w:t>DESCRIPCIÓ</w:t>
            </w:r>
          </w:p>
        </w:tc>
      </w:tr>
      <w:tr w:rsidR="00B4786A" w:rsidTr="00B4786A">
        <w:tc>
          <w:tcPr>
            <w:cnfStyle w:val="00100000000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rPr>
                <w:rFonts w:eastAsia="Times New Roman"/>
              </w:rPr>
            </w:pPr>
            <w:r w:rsidRPr="0093610C">
              <w:rPr>
                <w:rFonts w:eastAsia="Times New Roman"/>
              </w:rPr>
              <w:t>Format per l’element Auto, que està disponible per qualsevol tipus d’imatge. Aplica una finestra normalitzada en funció del rang de valors de la imatge actual.</w:t>
            </w:r>
          </w:p>
        </w:tc>
      </w:tr>
      <w:tr w:rsidR="00B4786A" w:rsidTr="00B4786A">
        <w:tc>
          <w:tcPr>
            <w:cnfStyle w:val="001000000000"/>
            <w:tcW w:w="2835" w:type="dxa"/>
          </w:tcPr>
          <w:p w:rsidR="00B4786A" w:rsidRDefault="00B4786A" w:rsidP="00B4786A">
            <w:pPr>
              <w:rPr>
                <w:rFonts w:eastAsia="Times New Roman"/>
              </w:rPr>
            </w:pPr>
            <w:r w:rsidRPr="0093610C">
              <w:rPr>
                <w:rStyle w:val="Textoennegrita"/>
              </w:rPr>
              <w:t>Predefinides DICOM</w:t>
            </w:r>
          </w:p>
        </w:tc>
        <w:tc>
          <w:tcPr>
            <w:tcW w:w="6804" w:type="dxa"/>
          </w:tcPr>
          <w:p w:rsidR="00B4786A" w:rsidRDefault="00B4786A" w:rsidP="00B4786A">
            <w:pPr>
              <w:cnfStyle w:val="000000000000"/>
              <w:rPr>
                <w:rFonts w:eastAsia="Times New Roman"/>
              </w:rPr>
            </w:pPr>
            <w:r w:rsidRPr="0093610C">
              <w:rPr>
                <w:rFonts w:eastAsia="Times New Roman"/>
              </w:rPr>
              <w:t>Conté els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modalitat</w:t>
            </w:r>
          </w:p>
        </w:tc>
        <w:tc>
          <w:tcPr>
            <w:tcW w:w="6804" w:type="dxa"/>
          </w:tcPr>
          <w:p w:rsidR="00B4786A" w:rsidRPr="0093610C" w:rsidRDefault="00B4786A" w:rsidP="00B4786A">
            <w:pPr>
              <w:cnfStyle w:val="000000000000"/>
              <w:rPr>
                <w:rFonts w:eastAsia="Times New Roman"/>
              </w:rPr>
            </w:pPr>
            <w:r w:rsidRPr="0093610C">
              <w:rPr>
                <w:rFonts w:eastAsia="Times New Roman"/>
              </w:rPr>
              <w:t>Conté valors definits prèviament per l’aplicació, i estan pensats per visualitzar estudis de certes modalitats, com ara per CT. Existeixen diferents valors predefinits: Petrous Bone, Angiografia, Coll+Contrast, CT Fetge, CT Fetge + contrast, CT Teixits tous, CT Teixits tous + contrast, Crani CT, Emfisema, Osteoporosi, Pulmó CT, Ós CT...</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l’usuari</w:t>
            </w:r>
          </w:p>
        </w:tc>
        <w:tc>
          <w:tcPr>
            <w:tcW w:w="6804" w:type="dxa"/>
          </w:tcPr>
          <w:p w:rsidR="00B4786A" w:rsidRPr="0093610C" w:rsidRDefault="00B4786A" w:rsidP="00B4786A">
            <w:pPr>
              <w:cnfStyle w:val="000000000000"/>
              <w:rPr>
                <w:rFonts w:eastAsia="Times New Roman"/>
              </w:rPr>
            </w:pPr>
            <w:r w:rsidRPr="00F63850">
              <w:t xml:space="preserve">Format els valors específics i personalitzats que l’usuari ha guardat.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Seleccionar el visor que es vulgui aplicar el canvi d'escala (si no està ja seleccionat) i mitjançant el teclat o la interfície realitzar algun dels passo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Pr="0093610C">
        <w:rPr>
          <w:rFonts w:eastAsia="Times New Roman"/>
          <w:b/>
        </w:rPr>
        <w:t xml:space="preserve"> </w:t>
      </w:r>
      <w:r w:rsidRPr="0093610C">
        <w:rPr>
          <w:rFonts w:eastAsia="Times New Roman"/>
        </w:rPr>
        <w:t>Seleccionar el número que es correspon a l'escala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Alterna de forma seqüencial els valors automàtics i els predefinits DICOM (Auto, Per defecte 0, Per defecte 1...)</w:t>
      </w:r>
    </w:p>
    <w:p w:rsidR="00B4786A" w:rsidRPr="0093610C" w:rsidRDefault="00B4786A" w:rsidP="00B4786A">
      <w:pPr>
        <w:ind w:left="567"/>
        <w:rPr>
          <w:rFonts w:eastAsia="Times New Roman"/>
        </w:rPr>
      </w:pPr>
      <w:r w:rsidRPr="0093610C">
        <w:rPr>
          <w:rStyle w:val="TeclesCar"/>
        </w:rPr>
        <w:t>0</w:t>
      </w:r>
      <w:r w:rsidRPr="0093610C">
        <w:rPr>
          <w:rFonts w:eastAsia="Times New Roman"/>
        </w:rPr>
        <w:t>: Petrous Bone</w:t>
      </w:r>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CT Coll+Contrast</w:t>
      </w:r>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 + 1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 + 2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Pr="0093610C">
        <w:rPr>
          <w:rFonts w:eastAsia="Times New Roman"/>
          <w:b/>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L’opció a mida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Pr="0093610C">
        <w:rPr>
          <w:rStyle w:val="Textoennegrita"/>
        </w:rPr>
        <w:t>A mida</w:t>
      </w:r>
      <w:r w:rsidRPr="0093610C">
        <w:rPr>
          <w:rFonts w:eastAsia="Times New Roman"/>
        </w:rPr>
        <w:t>. Apareix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 la lluentor, i prémer el botó d’acord.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Edit Custon WW/WL.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B4786A" w:rsidRPr="0093610C" w:rsidRDefault="00B4786A" w:rsidP="00B4786A">
      <w:pPr>
        <w:widowControl/>
        <w:suppressAutoHyphens w:val="0"/>
        <w:rPr>
          <w:rFonts w:eastAsia="Times New Roman"/>
        </w:rPr>
      </w:pPr>
      <w:r w:rsidRPr="0093610C">
        <w:rPr>
          <w:rStyle w:val="Textoennegrita"/>
        </w:rPr>
        <w:t>Disponible a partir de la versió:</w:t>
      </w:r>
      <w:r w:rsidRPr="0093610C">
        <w:rPr>
          <w:rFonts w:eastAsia="Times New Roman"/>
        </w:rPr>
        <w:t xml:space="preserve">  totes les versions</w:t>
      </w:r>
      <w:r w:rsidRPr="0093610C">
        <w:br w:type="page"/>
      </w:r>
    </w:p>
    <w:p w:rsidR="00B4786A" w:rsidRPr="0093610C" w:rsidRDefault="00B4786A" w:rsidP="00B4786A">
      <w:pPr>
        <w:pStyle w:val="Ttulo2"/>
        <w:numPr>
          <w:ilvl w:val="1"/>
          <w:numId w:val="1"/>
        </w:numPr>
      </w:pPr>
      <w:bookmarkStart w:id="142" w:name="_Finestres_definides_personalitzades"/>
      <w:bookmarkStart w:id="143" w:name="_Toc289857434"/>
      <w:bookmarkStart w:id="144" w:name="_Toc313437411"/>
      <w:bookmarkEnd w:id="142"/>
      <w:r w:rsidRPr="0093610C">
        <w:t>Finestres definides personalitzades</w:t>
      </w:r>
      <w:bookmarkEnd w:id="143"/>
      <w:bookmarkEnd w:id="144"/>
    </w:p>
    <w:p w:rsidR="00B4786A" w:rsidRPr="0093610C" w:rsidRDefault="008048AA" w:rsidP="00B4786A">
      <w:pPr>
        <w:rPr>
          <w:rFonts w:eastAsia="Times New Roman"/>
          <w:b/>
        </w:rPr>
      </w:pPr>
      <w:r w:rsidRPr="008048AA">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rPr>
        <w:t xml:space="preserve"> </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1"/>
                    <a:stretch>
                      <a:fillRect/>
                    </a:stretch>
                  </pic:blipFill>
                  <pic:spPr>
                    <a:xfrm>
                      <a:off x="0" y="0"/>
                      <a:ext cx="820790" cy="1312282"/>
                    </a:xfrm>
                    <a:prstGeom prst="rect">
                      <a:avLst/>
                    </a:prstGeom>
                  </pic:spPr>
                </pic:pic>
              </a:graphicData>
            </a:graphic>
          </wp:inline>
        </w:drawing>
      </w:r>
      <w:r w:rsidR="00B4786A" w:rsidRPr="0093610C">
        <w:rPr>
          <w:rFonts w:eastAsia="Times New Roman"/>
          <w:b/>
        </w:rPr>
        <w:t xml:space="preserve">  </w:t>
      </w:r>
      <w:r w:rsidR="00B4786A" w:rsidRPr="0093610C">
        <w:rPr>
          <w:rFonts w:eastAsia="Times New Roman"/>
        </w:rPr>
        <w:t>Opció</w:t>
      </w:r>
      <w:r w:rsidR="00B4786A" w:rsidRPr="0093610C">
        <w:rPr>
          <w:rFonts w:eastAsia="Times New Roman"/>
          <w:b/>
        </w:rPr>
        <w:t xml:space="preserve"> </w:t>
      </w:r>
      <w:r w:rsidR="00B4786A" w:rsidRPr="0093610C">
        <w:rPr>
          <w:rStyle w:val="Textoennegrita"/>
        </w:rPr>
        <w:t>Edita els WW/WL</w:t>
      </w:r>
      <w:r w:rsidR="00B4786A" w:rsidRPr="0093610C">
        <w:rPr>
          <w:rFonts w:eastAsia="Times New Roman"/>
        </w:rPr>
        <w:t>, dins el desplegable de les finestres predefinides.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guardar,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Edita els WW/WL 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stretch>
                      <a:fillRect/>
                    </a:stretch>
                  </pic:blipFill>
                  <pic:spPr bwMode="auto">
                    <a:xfrm>
                      <a:off x="0" y="0"/>
                      <a:ext cx="2464014" cy="152576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En aquesta finestra se’ns mostren tots els valors que tenim guardats.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3"/>
                    <a:stretch>
                      <a:fillRect/>
                    </a:stretch>
                  </pic:blipFill>
                  <pic:spPr>
                    <a:xfrm>
                      <a:off x="0" y="0"/>
                      <a:ext cx="108000" cy="108000"/>
                    </a:xfrm>
                    <a:prstGeom prst="rect">
                      <a:avLst/>
                    </a:prstGeom>
                  </pic:spPr>
                </pic:pic>
              </a:graphicData>
            </a:graphic>
          </wp:inline>
        </w:drawing>
      </w:r>
      <w:r w:rsidRPr="0093610C">
        <w:rPr>
          <w:rFonts w:eastAsia="Times New Roman"/>
        </w:rPr>
        <w:t xml:space="preserve"> </w:t>
      </w:r>
      <w:r w:rsidRPr="0093610C">
        <w:rPr>
          <w:rStyle w:val="Textoennegrita"/>
        </w:rPr>
        <w:t>Afegir nou WW/WL</w:t>
      </w:r>
      <w:r w:rsidRPr="0093610C">
        <w:rPr>
          <w:rFonts w:eastAsia="Times New Roman"/>
          <w:b/>
        </w:rPr>
        <w:t>:</w:t>
      </w:r>
      <w:r w:rsidRPr="0093610C">
        <w:rPr>
          <w:rFonts w:eastAsia="Times New Roman"/>
        </w:rPr>
        <w:t xml:space="preserve"> Permet afegir un nou valor per ser guardat.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1"/>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Els nous valors guardats apareixen al final de la llista de valors predefinits.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5"/>
                    <a:stretch>
                      <a:fillRect/>
                    </a:stretch>
                  </pic:blipFill>
                  <pic:spPr>
                    <a:xfrm>
                      <a:off x="0" y="0"/>
                      <a:ext cx="108185" cy="108000"/>
                    </a:xfrm>
                    <a:prstGeom prst="rect">
                      <a:avLst/>
                    </a:prstGeom>
                  </pic:spPr>
                </pic:pic>
              </a:graphicData>
            </a:graphic>
          </wp:inline>
        </w:drawing>
      </w:r>
      <w:r w:rsidRPr="0093610C">
        <w:rPr>
          <w:rFonts w:eastAsia="Times New Roman"/>
        </w:rPr>
        <w:t xml:space="preserve"> </w:t>
      </w:r>
      <w:r w:rsidRPr="0093610C">
        <w:rPr>
          <w:rStyle w:val="Textoennegrita"/>
        </w:rPr>
        <w:t>Eliminar:</w:t>
      </w:r>
      <w:r w:rsidRPr="0093610C">
        <w:rPr>
          <w:rFonts w:eastAsia="Times New Roman"/>
        </w:rPr>
        <w:t xml:space="preserve"> Permet eliminar un o més d’un dels valors que tenim guardats.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Eliminar</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mostra el valor actual (zones marcada en vermell a la següent imatge).</w:t>
      </w:r>
    </w:p>
    <w:p w:rsidR="00B4786A" w:rsidRPr="0093610C" w:rsidRDefault="00B4786A" w:rsidP="00B4786A">
      <w:pPr>
        <w:widowControl/>
        <w:suppressAutoHyphens w:val="0"/>
        <w:rPr>
          <w:rFonts w:eastAsia="Times New Roman"/>
        </w:rPr>
      </w:pPr>
    </w:p>
    <w:p w:rsidR="00B4786A" w:rsidRPr="00F63850" w:rsidRDefault="008048AA" w:rsidP="00B4786A">
      <w:pPr>
        <w:jc w:val="center"/>
      </w:pPr>
      <w:r w:rsidRPr="008048AA">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guardar-los de forma permanent, prémer el botó </w:t>
      </w:r>
      <w:r w:rsidRPr="0093610C">
        <w:rPr>
          <w:rStyle w:val="Textoennegrita"/>
        </w:rPr>
        <w:t>D’acord</w:t>
      </w:r>
      <w:r w:rsidRPr="0093610C">
        <w:rPr>
          <w:rFonts w:eastAsia="Times New Roman"/>
        </w:rPr>
        <w:t>. Si tenim alguna descripció sense text, o bé el text és repetit, ens informarà de l’error, i no es guardarà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Pr="0093610C">
        <w:rPr>
          <w:rStyle w:val="Textoennegrita"/>
        </w:rPr>
        <w:t>Cancel·lar</w:t>
      </w:r>
      <w:r w:rsidRPr="0093610C">
        <w:rPr>
          <w:rFonts w:eastAsia="Times New Roman"/>
        </w:rPr>
        <w:t xml:space="preserve"> o prement la creu vermella de la finestra, no es guardarà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45"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6" w:name="_Toc313437412"/>
      <w:r w:rsidRPr="0093610C">
        <w:t>V</w:t>
      </w:r>
      <w:bookmarkStart w:id="147" w:name="video"/>
      <w:bookmarkEnd w:id="147"/>
      <w:r w:rsidRPr="0093610C">
        <w:t>ídeo</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on es vol visualitzar el vídeo (si no està seleccionat) i </w:t>
      </w:r>
      <w:r w:rsidRPr="0093610C">
        <w:rPr>
          <w:rStyle w:val="Textoennegrita"/>
        </w:rPr>
        <w:t>prémer la tecla d'inici</w:t>
      </w:r>
      <w:r w:rsidRPr="0093610C">
        <w:rPr>
          <w:rFonts w:eastAsia="Times New Roman"/>
          <w:b/>
        </w:rPr>
        <w:t xml:space="preserve"> </w:t>
      </w:r>
      <w:r w:rsidRPr="0093610C">
        <w:rPr>
          <w:rFonts w:eastAsia="Times New Roman"/>
        </w:rPr>
        <w:t>(play) (</w:t>
      </w:r>
      <w:r w:rsidRPr="0093610C">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8"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envers 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8" w:name="_Toc289857436"/>
      <w:bookmarkStart w:id="149" w:name="_Toc313437413"/>
      <w:r w:rsidRPr="0093610C">
        <w:t>A</w:t>
      </w:r>
      <w:bookmarkStart w:id="150" w:name="amagar-informació-del-pacient"/>
      <w:bookmarkEnd w:id="150"/>
      <w:r w:rsidRPr="0093610C">
        <w:t>magar informació del pacient</w:t>
      </w:r>
      <w:bookmarkEnd w:id="148"/>
      <w:bookmarkEnd w:id="14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0"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 xml:space="preserve">La imatge de l’esquerre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1"/>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2"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B4786A">
            <w:pPr>
              <w:pStyle w:val="Observacio"/>
            </w:pPr>
            <w:r w:rsidRPr="0093610C">
              <w:t xml:space="preserve">Aquesta funció és útil si es necessita crear alguna imatge per presentar, i no ha d’aparèixer la informació del pacient, ja que utilitzant l’eina de </w:t>
            </w:r>
            <w:hyperlink w:anchor="captura-de-pantalla" w:history="1">
              <w:r w:rsidRPr="0093610C">
                <w:rPr>
                  <w:rStyle w:val="LinkCar"/>
                  <w:rFonts w:eastAsia="Verdana"/>
                </w:rPr>
                <w:t>captura de pantalla</w:t>
              </w:r>
            </w:hyperlink>
            <w:r w:rsidRPr="0093610C">
              <w:t>, la informació també desapareix.</w:t>
            </w:r>
          </w:p>
        </w:tc>
      </w:tr>
    </w:tbl>
    <w:p w:rsidR="00B4786A" w:rsidRPr="0093610C" w:rsidRDefault="00B4786A" w:rsidP="00B4786A"/>
    <w:p w:rsidR="00B4786A" w:rsidRPr="0093610C" w:rsidRDefault="00B4786A" w:rsidP="00B4786A">
      <w:pPr>
        <w:pStyle w:val="Ttulo2"/>
        <w:numPr>
          <w:ilvl w:val="1"/>
          <w:numId w:val="1"/>
        </w:numPr>
      </w:pPr>
      <w:r w:rsidRPr="0093610C">
        <w:br w:type="page"/>
      </w:r>
      <w:bookmarkStart w:id="151" w:name="_Toc289857437"/>
      <w:bookmarkStart w:id="152" w:name="_Toc313437414"/>
      <w:r w:rsidRPr="0093610C">
        <w:t>I</w:t>
      </w:r>
      <w:bookmarkStart w:id="153" w:name="informació-vòxel"/>
      <w:bookmarkEnd w:id="153"/>
      <w:r w:rsidRPr="0093610C">
        <w:t>nformació vòxel</w:t>
      </w:r>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Pr="0093610C">
        <w:rPr>
          <w:rFonts w:eastAsia="Times New Roman"/>
          <w:b/>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4"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pStyle w:val="Ttulo2"/>
        <w:numPr>
          <w:ilvl w:val="1"/>
          <w:numId w:val="1"/>
        </w:numPr>
      </w:pPr>
      <w:r w:rsidRPr="0093610C">
        <w:br w:type="page"/>
      </w:r>
      <w:bookmarkStart w:id="154" w:name="_Toc289857438"/>
      <w:bookmarkStart w:id="155" w:name="_Toc313437415"/>
      <w:r w:rsidRPr="0093610C">
        <w:t>S</w:t>
      </w:r>
      <w:bookmarkStart w:id="156" w:name="sincronització"/>
      <w:bookmarkEnd w:id="156"/>
      <w:r w:rsidRPr="0093610C">
        <w:t>incronització</w:t>
      </w:r>
      <w:bookmarkEnd w:id="154"/>
      <w:bookmarkEnd w:id="155"/>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5"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957980" cy="513568"/>
            <wp:effectExtent l="19050" t="0" r="0" b="0"/>
            <wp:docPr id="55" name="54 Imagen" descr="2DViewerWithoutInform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WithoutInformationExample.jpg"/>
                    <pic:cNvPicPr/>
                  </pic:nvPicPr>
                  <pic:blipFill>
                    <a:blip r:embed="rId122"/>
                    <a:srcRect l="68748" t="87615"/>
                    <a:stretch>
                      <a:fillRect/>
                    </a:stretch>
                  </pic:blipFill>
                  <pic:spPr>
                    <a:xfrm>
                      <a:off x="0" y="0"/>
                      <a:ext cx="957980" cy="513568"/>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espaial)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Pr="0093610C">
        <w:rPr>
          <w:rFonts w:eastAsia="Times New Roman"/>
          <w:b/>
        </w:rPr>
        <w:t xml:space="preserve"> </w:t>
      </w:r>
      <w:r w:rsidRPr="0093610C">
        <w:rPr>
          <w:rFonts w:eastAsia="Times New Roman"/>
        </w:rPr>
        <w:t>que es realitzi al fer un canvi d'imatge, tindrà efecte a la resta de visualitzadors sincronitzats.</w:t>
      </w:r>
    </w:p>
    <w:p w:rsidR="00B4786A" w:rsidRPr="0093610C" w:rsidRDefault="00B4786A" w:rsidP="00B4786A">
      <w:pPr>
        <w:rPr>
          <w:rFonts w:eastAsia="Times New Roman"/>
          <w:b/>
        </w:rPr>
      </w:pPr>
      <w:r w:rsidRPr="0093610C">
        <w:rPr>
          <w:rFonts w:eastAsia="Times New Roman"/>
        </w:rPr>
        <w:t>Aquesta eina té en compte el desplaçament recorregut i no la quantitat d'imatges, de tal forma que sempre hi ha el mateix salt amb diferents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pStyle w:val="Ttulo2"/>
        <w:numPr>
          <w:ilvl w:val="1"/>
          <w:numId w:val="1"/>
        </w:numPr>
      </w:pPr>
      <w:r w:rsidRPr="0093610C">
        <w:br w:type="page"/>
      </w:r>
      <w:bookmarkStart w:id="157" w:name="_Toc289857439"/>
      <w:bookmarkStart w:id="158" w:name="_Toc313437416"/>
      <w:r w:rsidRPr="0093610C">
        <w:t>I</w:t>
      </w:r>
      <w:bookmarkStart w:id="159" w:name="informació-dicom"/>
      <w:bookmarkEnd w:id="159"/>
      <w:r w:rsidRPr="0093610C">
        <w:t>nformació DICOM</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6"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tots els tags.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27"/>
                    <a:stretch>
                      <a:fillRect/>
                    </a:stretch>
                  </pic:blipFill>
                  <pic:spPr>
                    <a:xfrm>
                      <a:off x="0" y="0"/>
                      <a:ext cx="2517172" cy="2011116"/>
                    </a:xfrm>
                    <a:prstGeom prst="rect">
                      <a:avLst/>
                    </a:prstGeom>
                  </pic:spPr>
                </pic:pic>
              </a:graphicData>
            </a:graphic>
          </wp:inline>
        </w:drawing>
      </w:r>
      <w:r w:rsidRPr="0093610C">
        <w:rPr>
          <w:rFonts w:eastAsia="Times New Roman"/>
        </w:rPr>
        <w:t xml:space="preserve">  </w:t>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28"/>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29"/>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Si volem consultar el contingut del tag Spacing Between Images d’un estudi de ressonància magnètica, seleccionem l’eina d’informació DICOM, i ens apareixen els tags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Com que el tag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 amb aquest nom.</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1"/>
        <w:numPr>
          <w:ilvl w:val="0"/>
          <w:numId w:val="1"/>
        </w:numPr>
      </w:pPr>
      <w:bookmarkStart w:id="160" w:name="_Toc289857440"/>
      <w:bookmarkStart w:id="161" w:name="_Toc313437417"/>
      <w:r w:rsidRPr="0093610C">
        <w:t>Eines específiques del visor 3D</w:t>
      </w:r>
      <w:bookmarkEnd w:id="160"/>
      <w:bookmarkEnd w:id="161"/>
    </w:p>
    <w:p w:rsidR="00B4786A" w:rsidRPr="0093610C" w:rsidRDefault="00B4786A" w:rsidP="00B4786A">
      <w:pPr>
        <w:pStyle w:val="Ttulo2"/>
        <w:numPr>
          <w:ilvl w:val="1"/>
          <w:numId w:val="1"/>
        </w:numPr>
      </w:pPr>
      <w:bookmarkStart w:id="162" w:name="_Toc289857441"/>
      <w:bookmarkStart w:id="163" w:name="_Toc313437418"/>
      <w:r w:rsidRPr="0093610C">
        <w:t>P</w:t>
      </w:r>
      <w:bookmarkStart w:id="164" w:name="plans-de-tall"/>
      <w:bookmarkEnd w:id="164"/>
      <w:r w:rsidRPr="0093610C">
        <w:t>lans de tall</w:t>
      </w:r>
      <w:bookmarkEnd w:id="162"/>
      <w:bookmarkEnd w:id="163"/>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33"/>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r w:rsidRPr="0093610C">
        <w:rPr>
          <w:rStyle w:val="Textoennegrita"/>
        </w:rPr>
        <w:t>rodones</w:t>
      </w:r>
      <w:r w:rsidRPr="0093610C">
        <w:rPr>
          <w:rFonts w:eastAsia="Times New Roman"/>
          <w:b/>
        </w:rPr>
        <w:t xml:space="preserve"> </w:t>
      </w:r>
      <w:r w:rsidRPr="0093610C">
        <w:rPr>
          <w:rFonts w:eastAsia="Times New Roman"/>
        </w:rPr>
        <w:t xml:space="preserve">que apareixen al seleccionar l'eina de plans de tall, i </w:t>
      </w:r>
      <w:r w:rsidRPr="0093610C">
        <w:rPr>
          <w:rStyle w:val="Textoennegrita"/>
        </w:rPr>
        <w:t>desplaçar</w:t>
      </w:r>
      <w:r w:rsidRPr="0093610C">
        <w:rPr>
          <w:rFonts w:eastAsia="Times New Roman"/>
          <w:b/>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5"/>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w:t>
      </w:r>
      <w:r w:rsidRPr="0093610C">
        <w:rPr>
          <w:rFonts w:eastAsia="Times New Roman"/>
          <w:b/>
        </w:rPr>
        <w:t xml:space="preserve"> </w:t>
      </w:r>
      <w:r w:rsidRPr="0093610C">
        <w:rPr>
          <w:rStyle w:val="Textoennegrita"/>
        </w:rPr>
        <w:t>botó dret</w:t>
      </w:r>
      <w:r w:rsidRPr="0093610C">
        <w:rPr>
          <w:rFonts w:eastAsia="Times New Roman"/>
        </w:rPr>
        <w:t xml:space="preserve"> del ratolí pressionat i </w:t>
      </w:r>
      <w:r w:rsidRPr="0093610C">
        <w:rPr>
          <w:rStyle w:val="Textoennegrita"/>
        </w:rPr>
        <w:t>dins de la caixa</w:t>
      </w:r>
      <w:r w:rsidRPr="0093610C">
        <w:rPr>
          <w:rFonts w:eastAsia="Times New Roman"/>
        </w:rPr>
        <w:t xml:space="preserve"> que engloba el volum, i </w:t>
      </w:r>
      <w:r w:rsidRPr="0093610C">
        <w:rPr>
          <w:rStyle w:val="Textoennegrita"/>
        </w:rPr>
        <w:t>desplaçar</w:t>
      </w:r>
      <w:r w:rsidRPr="0093610C">
        <w:rPr>
          <w:rFonts w:eastAsia="Times New Roman"/>
          <w:b/>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7"/>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r w:rsidRPr="0093610C">
        <w:rPr>
          <w:rStyle w:val="Textoennegrita"/>
        </w:rPr>
        <w:t>desplaçar</w:t>
      </w:r>
      <w:r w:rsidRPr="0093610C">
        <w:rPr>
          <w:rFonts w:eastAsia="Times New Roman"/>
          <w:b/>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9"/>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Rotar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Mantenir el</w:t>
      </w:r>
      <w:r w:rsidRPr="0093610C">
        <w:rPr>
          <w:rFonts w:eastAsia="Times New Roman"/>
          <w:b/>
        </w:rPr>
        <w:t xml:space="preserve"> </w:t>
      </w:r>
      <w:r w:rsidRPr="0093610C">
        <w:rPr>
          <w:rStyle w:val="Textoennegrita"/>
        </w:rPr>
        <w:t>botó esquerre</w:t>
      </w:r>
      <w:r w:rsidRPr="0093610C">
        <w:rPr>
          <w:rFonts w:eastAsia="Times New Roman"/>
        </w:rPr>
        <w:t xml:space="preserve"> del ratolí pressionat </w:t>
      </w:r>
      <w:r w:rsidRPr="0093610C">
        <w:rPr>
          <w:rStyle w:val="Textoennegrita"/>
        </w:rPr>
        <w:t>sobre una de les cares</w:t>
      </w:r>
      <w:r w:rsidRPr="0093610C">
        <w:rPr>
          <w:rFonts w:eastAsia="Times New Roman"/>
          <w:b/>
        </w:rPr>
        <w:t xml:space="preserve"> </w:t>
      </w:r>
      <w:r w:rsidRPr="0093610C">
        <w:rPr>
          <w:rFonts w:eastAsia="Times New Roman"/>
        </w:rPr>
        <w:t>(sense seleccionar cap rodona) que apareixen al seleccionar l'eina de plans de tall, i desplaçar el ratolí en direcció a on es vol rotar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40"/>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desactivem l’eina de plans de tall visualitzarem el volum retallat. Per fer aparèixer tota la informació del volum, cal tornar a activar l’eina per tal de que la caixa englobi tot el volum altre vegada.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65" w:name="_Toc289857442"/>
      <w:bookmarkStart w:id="166" w:name="_Toc313437419"/>
      <w:r w:rsidRPr="0093610C">
        <w:t>R</w:t>
      </w:r>
      <w:bookmarkStart w:id="167" w:name="rotació-d'un-volum"/>
      <w:bookmarkEnd w:id="167"/>
      <w:r w:rsidRPr="0093610C">
        <w:t>otació 3D</w:t>
      </w:r>
      <w:bookmarkEnd w:id="165"/>
      <w:bookmarkEnd w:id="16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rotar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3"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Pr="0093610C">
        <w:rPr>
          <w:rFonts w:eastAsia="Times New Roman"/>
          <w:b/>
        </w:rPr>
        <w:t xml:space="preserve"> </w:t>
      </w:r>
      <w:r w:rsidRPr="0093610C">
        <w:rPr>
          <w:rFonts w:eastAsia="Times New Roman"/>
        </w:rPr>
        <w:t xml:space="preserve">mentre es </w:t>
      </w:r>
      <w:r w:rsidRPr="0093610C">
        <w:rPr>
          <w:rStyle w:val="Textoennegrita"/>
        </w:rPr>
        <w:t>desplaça</w:t>
      </w:r>
      <w:r w:rsidRPr="0093610C">
        <w:rPr>
          <w:rFonts w:eastAsia="Times New Roman"/>
          <w:b/>
        </w:rPr>
        <w:t xml:space="preserve"> </w:t>
      </w:r>
      <w:r w:rsidRPr="0093610C">
        <w:rPr>
          <w:rFonts w:eastAsia="Times New Roman"/>
        </w:rPr>
        <w:t>el ratolí en la direcció cap a on es vol rotar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4786A">
      <w:pPr>
        <w:pStyle w:val="Ttulo1"/>
        <w:numPr>
          <w:ilvl w:val="0"/>
          <w:numId w:val="1"/>
        </w:numPr>
      </w:pPr>
      <w:bookmarkStart w:id="168" w:name="_Toc289857443"/>
      <w:bookmarkStart w:id="169" w:name="_Toc313437420"/>
      <w:r w:rsidRPr="0093610C">
        <w:t>I</w:t>
      </w:r>
      <w:bookmarkStart w:id="170" w:name="impressió"/>
      <w:bookmarkEnd w:id="170"/>
      <w:r w:rsidRPr="0093610C">
        <w:t>mprimir DICOM</w:t>
      </w:r>
      <w:bookmarkEnd w:id="168"/>
      <w:bookmarkEnd w:id="169"/>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Pr="0093610C">
        <w:rPr>
          <w:rFonts w:eastAsia="Times New Roman"/>
          <w:b/>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Pr="0093610C" w:rsidRDefault="00B4786A" w:rsidP="00B4786A">
      <w:pPr>
        <w:keepNext/>
        <w:jc w:val="center"/>
        <w:rPr>
          <w:rFonts w:eastAsia="Times New Roman"/>
        </w:rPr>
      </w:pPr>
      <w:r w:rsidRPr="0093610C">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B4786A" w:rsidRPr="0093610C" w:rsidRDefault="00B4786A" w:rsidP="00B4786A">
      <w:pPr>
        <w:keepNext/>
        <w:rPr>
          <w:rFonts w:eastAsia="Times New Roman"/>
        </w:rPr>
      </w:pPr>
      <w:r w:rsidRPr="0093610C">
        <w:rPr>
          <w:rFonts w:eastAsia="Times New Roman"/>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93610C">
          <w:rPr>
            <w:rStyle w:val="LinkCar"/>
            <w:rFonts w:eastAsia="Verdana"/>
          </w:rPr>
          <w:t>Estudis del pacient</w:t>
        </w:r>
      </w:hyperlink>
      <w:r w:rsidRPr="0093610C">
        <w:rPr>
          <w:rFonts w:eastAsia="Times New Roman"/>
        </w:rPr>
        <w:t xml:space="preserve"> (botó dret amb el ratolí)</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 xml:space="preserve">Apareixen les preferències d'impressió a la dreta i el visor que mostra la imatge a imprimir a l'esquerre. El visor permet canviar d'imatge, sèrie i estudi del pacient, utilitzant el </w:t>
      </w:r>
      <w:hyperlink w:anchor="estudis-del-pacient" w:history="1">
        <w:r w:rsidRPr="0093610C">
          <w:rPr>
            <w:rStyle w:val="LinkCar"/>
            <w:rFonts w:eastAsia="Verdana"/>
          </w:rPr>
          <w:t>menú de pacient</w:t>
        </w:r>
      </w:hyperlink>
      <w:r w:rsidRPr="0093610C">
        <w:rPr>
          <w:rFonts w:eastAsia="Times New Roman"/>
        </w:rPr>
        <w:t xml:space="preserve"> (botó dret).</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 (actual, o rang d'imatges)</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71" w:name="_Toc289857444"/>
      <w:r>
        <w:br w:type="page"/>
      </w:r>
    </w:p>
    <w:p w:rsidR="00B4786A" w:rsidRPr="00381C36" w:rsidRDefault="00B4786A" w:rsidP="00B4786A">
      <w:pPr>
        <w:pStyle w:val="Ttulo2"/>
        <w:numPr>
          <w:ilvl w:val="1"/>
          <w:numId w:val="1"/>
        </w:numPr>
      </w:pPr>
      <w:bookmarkStart w:id="172" w:name="_Toc313437421"/>
      <w:r w:rsidRPr="0093610C">
        <w:t>A</w:t>
      </w:r>
      <w:bookmarkStart w:id="173" w:name="configuració-dicomprint"/>
      <w:bookmarkEnd w:id="173"/>
      <w:r w:rsidRPr="0093610C">
        <w:t>fegir impressora</w:t>
      </w:r>
      <w:bookmarkEnd w:id="171"/>
      <w:bookmarkEnd w:id="172"/>
    </w:p>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936D7A">
              <w:rPr>
                <w:noProof/>
                <w:lang w:val="es-ES"/>
              </w:rPr>
              <w:drawing>
                <wp:inline distT="0" distB="0" distL="0" distR="0">
                  <wp:extent cx="304800" cy="304800"/>
                  <wp:effectExtent l="19050" t="0" r="0" b="0"/>
                  <wp:docPr id="210"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sidRPr="001E4367">
              <w:rPr>
                <w:noProof/>
                <w:lang w:val="es-ES"/>
              </w:rPr>
              <w:drawing>
                <wp:inline distT="0" distB="0" distL="0" distR="0">
                  <wp:extent cx="228600" cy="209550"/>
                  <wp:effectExtent l="19050" t="0" r="0" b="0"/>
                  <wp:docPr id="214"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3"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tc>
      </w:tr>
    </w:tbl>
    <w:p w:rsidR="00B4786A" w:rsidRDefault="00B4786A" w:rsidP="00B4786A">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B4786A" w:rsidRPr="00381C36" w:rsidRDefault="00B4786A" w:rsidP="00B4786A">
      <w:pPr>
        <w:keepNext/>
        <w:rPr>
          <w:rFonts w:eastAsia="Times New Roman"/>
        </w:rPr>
      </w:pPr>
    </w:p>
    <w:p w:rsidR="00B4786A" w:rsidRDefault="00B4786A" w:rsidP="00B4786A">
      <w:pPr>
        <w:jc w:val="center"/>
        <w:rPr>
          <w:rFonts w:eastAsia="Times New Roman"/>
        </w:rPr>
      </w:pPr>
      <w:r>
        <w:rPr>
          <w:rFonts w:eastAsia="Times New Roman"/>
          <w:noProof/>
          <w:lang w:val="es-ES"/>
        </w:rPr>
        <w:drawing>
          <wp:inline distT="0" distB="0" distL="0" distR="0">
            <wp:extent cx="2672538" cy="3359889"/>
            <wp:effectExtent l="19050" t="0" r="0" b="0"/>
            <wp:docPr id="2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B4786A" w:rsidRPr="00381C36" w:rsidRDefault="00B4786A" w:rsidP="00B4786A">
      <w:pPr>
        <w:jc w:val="center"/>
        <w:rPr>
          <w:rFonts w:eastAsia="Times New Roman"/>
        </w:rPr>
      </w:pPr>
    </w:p>
    <w:p w:rsidR="00B4786A" w:rsidRPr="00225F4F" w:rsidRDefault="00B4786A" w:rsidP="00B4786A">
      <w:pPr>
        <w:rPr>
          <w:rStyle w:val="Textoennegrita"/>
          <w:rFonts w:ascii="HelveticaNeueLT Com 47 LtCn" w:eastAsia="Times New Roman" w:hAnsi="HelveticaNeueLT Com 47 LtCn"/>
        </w:rPr>
      </w:pPr>
      <w:r w:rsidRPr="00381C36">
        <w:rPr>
          <w:rFonts w:eastAsia="Times New Roman"/>
        </w:rPr>
        <w:t>Es poden realitzar diferents accions:</w:t>
      </w:r>
    </w:p>
    <w:p w:rsidR="00B4786A" w:rsidRDefault="00B4786A" w:rsidP="00B4786A">
      <w:pPr>
        <w:pStyle w:val="Prrafodelista"/>
        <w:ind w:left="360" w:hanging="360"/>
      </w:pPr>
      <w:r w:rsidRPr="001A5089">
        <w:rPr>
          <w:rStyle w:val="Textoennegrita"/>
        </w:rPr>
        <w:t>Afegir nova impressora:</w:t>
      </w:r>
      <w:r w:rsidRPr="00381C36">
        <w:t xml:space="preserve"> </w:t>
      </w:r>
      <w:r>
        <w:t xml:space="preserve">Clicar la </w:t>
      </w:r>
      <w:r w:rsidRPr="001E4367">
        <w:rPr>
          <w:rStyle w:val="IconesCar"/>
        </w:rPr>
        <w:t xml:space="preserve">ICONA 2 </w:t>
      </w:r>
      <w:r>
        <w:t>p</w:t>
      </w:r>
      <w:r w:rsidRPr="00381C36">
        <w:t>er afegir una nova impressora.</w:t>
      </w:r>
    </w:p>
    <w:p w:rsidR="00B4786A" w:rsidRPr="00381C36" w:rsidRDefault="00B4786A" w:rsidP="00B4786A">
      <w:pPr>
        <w:rPr>
          <w:rFonts w:eastAsia="Times New Roman"/>
        </w:rPr>
      </w:pPr>
    </w:p>
    <w:p w:rsidR="00B4786A" w:rsidRDefault="00B4786A" w:rsidP="00B4786A">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B4786A" w:rsidRDefault="00B4786A" w:rsidP="00B4786A"/>
    <w:tbl>
      <w:tblPr>
        <w:tblStyle w:val="StarTable"/>
        <w:tblW w:w="0" w:type="auto"/>
        <w:tblLook w:val="04A0"/>
      </w:tblPr>
      <w:tblGrid>
        <w:gridCol w:w="2552"/>
        <w:gridCol w:w="5704"/>
      </w:tblGrid>
      <w:tr w:rsidR="00B4786A" w:rsidRPr="001A5089" w:rsidTr="00B4786A">
        <w:trPr>
          <w:cnfStyle w:val="100000000000"/>
        </w:trPr>
        <w:tc>
          <w:tcPr>
            <w:cnfStyle w:val="001000000000"/>
            <w:tcW w:w="2552" w:type="dxa"/>
          </w:tcPr>
          <w:p w:rsidR="00B4786A" w:rsidRPr="001A5089" w:rsidRDefault="00B4786A" w:rsidP="00B4786A">
            <w:pPr>
              <w:rPr>
                <w:rStyle w:val="Textoennegrita"/>
              </w:rPr>
            </w:pPr>
            <w:r>
              <w:rPr>
                <w:rStyle w:val="Textoennegrita"/>
              </w:rPr>
              <w:t>OPCIONS</w:t>
            </w:r>
          </w:p>
        </w:tc>
        <w:tc>
          <w:tcPr>
            <w:tcW w:w="5704" w:type="dxa"/>
          </w:tcPr>
          <w:p w:rsidR="00B4786A" w:rsidRPr="001A5089" w:rsidRDefault="00B4786A" w:rsidP="00B4786A">
            <w:pPr>
              <w:cnfStyle w:val="100000000000"/>
              <w:rPr>
                <w:rStyle w:val="Textoennegrita"/>
              </w:rPr>
            </w:pPr>
            <w:r w:rsidRPr="001A5089">
              <w:rPr>
                <w:rStyle w:val="Textoennegrita"/>
              </w:rPr>
              <w:t>Descripció</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AETitle</w:t>
            </w:r>
          </w:p>
        </w:tc>
        <w:tc>
          <w:tcPr>
            <w:tcW w:w="5704" w:type="dxa"/>
          </w:tcPr>
          <w:p w:rsidR="00B4786A" w:rsidRPr="001A5089" w:rsidRDefault="00B4786A" w:rsidP="00B4786A">
            <w:pPr>
              <w:cnfStyle w:val="000000000000"/>
            </w:pPr>
            <w:r w:rsidRPr="00381C36">
              <w:rPr>
                <w:rFonts w:eastAsia="Times New Roman"/>
              </w:rPr>
              <w:t>Nom de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Direcció</w:t>
            </w:r>
          </w:p>
        </w:tc>
        <w:tc>
          <w:tcPr>
            <w:tcW w:w="5704" w:type="dxa"/>
          </w:tcPr>
          <w:p w:rsidR="00B4786A" w:rsidRPr="001E4367" w:rsidRDefault="00B4786A" w:rsidP="00B4786A">
            <w:pPr>
              <w:cnfStyle w:val="000000000000"/>
              <w:rPr>
                <w:rFonts w:eastAsia="Times New Roman"/>
              </w:rPr>
            </w:pPr>
            <w:r>
              <w:rPr>
                <w:rFonts w:eastAsia="Times New Roman"/>
              </w:rPr>
              <w:t>Direcció IP de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Port</w:t>
            </w:r>
          </w:p>
        </w:tc>
        <w:tc>
          <w:tcPr>
            <w:tcW w:w="5704" w:type="dxa"/>
          </w:tcPr>
          <w:p w:rsidR="00B4786A" w:rsidRPr="001A5089" w:rsidRDefault="00B4786A" w:rsidP="00B4786A">
            <w:pPr>
              <w:cnfStyle w:val="000000000000"/>
            </w:pPr>
            <w:r w:rsidRPr="00381C36">
              <w:rPr>
                <w:rFonts w:eastAsia="Times New Roman"/>
              </w:rPr>
              <w:t>Port de connexió amb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Descripció</w:t>
            </w:r>
          </w:p>
        </w:tc>
        <w:tc>
          <w:tcPr>
            <w:tcW w:w="5704" w:type="dxa"/>
          </w:tcPr>
          <w:p w:rsidR="00B4786A" w:rsidRPr="001A5089" w:rsidRDefault="00B4786A" w:rsidP="00B4786A">
            <w:pPr>
              <w:cnfStyle w:val="000000000000"/>
            </w:pPr>
            <w:r w:rsidRPr="00381C36">
              <w:rPr>
                <w:rFonts w:eastAsia="Times New Roman"/>
              </w:rPr>
              <w:t>Breu descripció de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Impressora predeterminada</w:t>
            </w:r>
          </w:p>
        </w:tc>
        <w:tc>
          <w:tcPr>
            <w:tcW w:w="5704" w:type="dxa"/>
          </w:tcPr>
          <w:p w:rsidR="00B4786A" w:rsidRPr="001E4367" w:rsidRDefault="00B4786A" w:rsidP="00B4786A">
            <w:pPr>
              <w:cnfStyle w:val="000000000000"/>
              <w:rPr>
                <w:rFonts w:eastAsia="Times New Roman"/>
              </w:rPr>
            </w:pPr>
            <w:r w:rsidRPr="00381C36">
              <w:rPr>
                <w:rFonts w:eastAsia="Times New Roman"/>
              </w:rPr>
              <w:t>Si és o no la impressora configurada per defecte (només es pot tenir una impressora configurada per defecte).</w:t>
            </w:r>
          </w:p>
        </w:tc>
      </w:tr>
    </w:tbl>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1E4367">
              <w:rPr>
                <w:noProof/>
                <w:lang w:val="es-ES"/>
              </w:rPr>
              <w:drawing>
                <wp:inline distT="0" distB="0" distL="0" distR="0">
                  <wp:extent cx="161925" cy="161925"/>
                  <wp:effectExtent l="19050" t="0" r="0" b="0"/>
                  <wp:docPr id="218"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5"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sidRPr="001E4367">
              <w:rPr>
                <w:noProof/>
                <w:lang w:val="es-ES"/>
              </w:rPr>
              <w:drawing>
                <wp:inline distT="0" distB="0" distL="0" distR="0">
                  <wp:extent cx="257175" cy="257175"/>
                  <wp:effectExtent l="19050" t="0" r="9525" b="0"/>
                  <wp:docPr id="219"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381C36" w:rsidRDefault="00B4786A" w:rsidP="00B4786A">
      <w:pPr>
        <w:rPr>
          <w:rFonts w:eastAsia="Times New Roman"/>
        </w:rPr>
      </w:pPr>
    </w:p>
    <w:p w:rsidR="00B4786A" w:rsidRPr="00381C36" w:rsidRDefault="00B4786A" w:rsidP="00B4786A">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B4786A" w:rsidRDefault="00B4786A" w:rsidP="00B4786A">
      <w:pPr>
        <w:pStyle w:val="Prrafodelista"/>
        <w:ind w:left="360" w:hanging="360"/>
      </w:pPr>
      <w:r w:rsidRPr="001A5089">
        <w:rPr>
          <w:rStyle w:val="Textoennegrita"/>
        </w:rPr>
        <w:t>Test impressora:</w:t>
      </w:r>
      <w:r w:rsidRPr="007F2D09">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l'AETitle, port o hostname sigui incorrecte.</w:t>
      </w:r>
    </w:p>
    <w:p w:rsidR="00B4786A" w:rsidRPr="0093610C" w:rsidRDefault="00B4786A" w:rsidP="00B4786A">
      <w:pPr>
        <w:pStyle w:val="Ttulo2"/>
        <w:numPr>
          <w:ilvl w:val="1"/>
          <w:numId w:val="1"/>
        </w:numPr>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1"/>
        <w:numPr>
          <w:ilvl w:val="0"/>
          <w:numId w:val="1"/>
        </w:numPr>
      </w:pPr>
      <w:bookmarkStart w:id="174" w:name="_Toc289857445"/>
      <w:bookmarkStart w:id="175" w:name="_Toc313437422"/>
      <w:r w:rsidRPr="0093610C">
        <w:t>B</w:t>
      </w:r>
      <w:bookmarkStart w:id="176" w:name="buscar-un-pacient-al-pacs"/>
      <w:bookmarkEnd w:id="176"/>
      <w:r w:rsidRPr="0093610C">
        <w:t>uscar estudis d'un pacient</w:t>
      </w:r>
      <w:bookmarkEnd w:id="174"/>
      <w:bookmarkEnd w:id="175"/>
    </w:p>
    <w:p w:rsidR="00B4786A" w:rsidRPr="0093610C" w:rsidRDefault="00B4786A" w:rsidP="00B4786A">
      <w:pPr>
        <w:keepNext/>
        <w:rPr>
          <w:rFonts w:eastAsia="Times New Roman"/>
        </w:rPr>
      </w:pPr>
      <w:r w:rsidRPr="0093610C">
        <w:rPr>
          <w:rFonts w:eastAsia="Times New Roman"/>
        </w:rPr>
        <w:t>L'aplicació permet cercar estudis des de tres fonts diferents:</w:t>
      </w:r>
    </w:p>
    <w:p w:rsidR="00B4786A" w:rsidRPr="0093610C"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B4786A" w:rsidRPr="0093610C" w:rsidRDefault="00B4786A" w:rsidP="00B4786A">
      <w:pPr>
        <w:keepNext/>
        <w:ind w:firstLine="623"/>
        <w:rPr>
          <w:rFonts w:eastAsia="Times New Roman"/>
        </w:rPr>
      </w:pPr>
      <w:r w:rsidRPr="0093610C">
        <w:rPr>
          <w:rFonts w:eastAsia="Times New Roman"/>
        </w:rPr>
        <w:t xml:space="preserve">Accés ràpid: </w:t>
      </w:r>
      <w:r w:rsidRPr="0093610C">
        <w:rPr>
          <w:rStyle w:val="TeclesCar"/>
        </w:rPr>
        <w:t>CONTROL + L</w:t>
      </w:r>
      <w:r w:rsidRPr="0093610C">
        <w:rPr>
          <w:rFonts w:eastAsia="Times New Roman"/>
          <w:b/>
        </w:rPr>
        <w:t xml:space="preserve">          </w:t>
      </w:r>
    </w:p>
    <w:p w:rsidR="00B4786A" w:rsidRPr="0093610C"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B4786A" w:rsidRPr="0093610C" w:rsidRDefault="00B4786A" w:rsidP="00B4786A">
      <w:pPr>
        <w:keepNext/>
        <w:ind w:firstLine="623"/>
        <w:rPr>
          <w:rFonts w:eastAsia="Times New Roman"/>
        </w:rPr>
      </w:pPr>
      <w:r w:rsidRPr="0093610C">
        <w:rPr>
          <w:rFonts w:eastAsia="Times New Roman"/>
        </w:rPr>
        <w:t xml:space="preserve">Accés ràpid: </w:t>
      </w:r>
      <w:r w:rsidRPr="0093610C">
        <w:rPr>
          <w:rStyle w:val="TeclesCar"/>
        </w:rPr>
        <w:t>CONTROL + P</w:t>
      </w: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guardats en un DICOMDIR a l'ordinador, o en qualsevol dispositiu (USB, CD, DVD). </w:t>
      </w:r>
    </w:p>
    <w:p w:rsidR="00B4786A" w:rsidRDefault="00B4786A" w:rsidP="00B4786A">
      <w:pPr>
        <w:keepNext/>
        <w:ind w:firstLine="623"/>
        <w:rPr>
          <w:rStyle w:val="TeclesCar"/>
        </w:rPr>
      </w:pPr>
      <w:r w:rsidRPr="0093610C">
        <w:rPr>
          <w:rFonts w:eastAsia="Times New Roman"/>
        </w:rPr>
        <w:t xml:space="preserve">Accés ràpid: </w:t>
      </w:r>
      <w:r w:rsidRPr="0093610C">
        <w:rPr>
          <w:rStyle w:val="TeclesCar"/>
        </w:rPr>
        <w:t>CONTROL + 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 es pot buscar a qualsevol dels tres llocs, simplement cal seleccionar la pestanya corresponent al lloc a on volem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4786A">
      <w:pPr>
        <w:pStyle w:val="Ttulo1"/>
        <w:numPr>
          <w:ilvl w:val="0"/>
          <w:numId w:val="1"/>
        </w:numPr>
      </w:pPr>
      <w:bookmarkStart w:id="177" w:name="_Base_de_dades"/>
      <w:bookmarkStart w:id="178" w:name="_Toc289857446"/>
      <w:bookmarkStart w:id="179" w:name="_Toc313437423"/>
      <w:bookmarkEnd w:id="177"/>
      <w:r w:rsidRPr="0093610C">
        <w:t>B</w:t>
      </w:r>
      <w:bookmarkStart w:id="180" w:name="cerca-a-la-base-de-dades-local"/>
      <w:bookmarkEnd w:id="180"/>
      <w:r w:rsidRPr="0093610C">
        <w:t>ase de dades local</w:t>
      </w:r>
      <w:bookmarkEnd w:id="178"/>
      <w:bookmarkEnd w:id="179"/>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Fitxer&gt;Estudis</w:t>
      </w:r>
      <w:r w:rsidRPr="0093610C">
        <w:rPr>
          <w:rFonts w:eastAsia="Times New Roman"/>
          <w:b/>
        </w:rPr>
        <w:t xml:space="preserve"> </w:t>
      </w:r>
      <w:r w:rsidRPr="0093610C">
        <w:rPr>
          <w:rFonts w:eastAsia="Times New Roman"/>
        </w:rPr>
        <w:t>de la base de dades local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 + 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247224" cy="3110361"/>
            <wp:effectExtent l="19050" t="0" r="926"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a:stretch>
                      <a:fillRect/>
                    </a:stretch>
                  </pic:blipFill>
                  <pic:spPr bwMode="auto">
                    <a:xfrm>
                      <a:off x="0" y="0"/>
                      <a:ext cx="4247224" cy="311036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pestanya ens mostra els estudis que hi ha guardats a l'ordinador, que s'han anat descarregant des d'un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llista, on es poden seleccionar i ampliar la informació de les sèries que contenen. També es pot realitzar la ordenació que es vulgui, seleccionant la columna corresponent a la ordenació desitjada. La forma d’ordenació queda guardada per properes vegades.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51"/>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p>
    <w:p w:rsidR="00B4786A" w:rsidRPr="0093610C" w:rsidRDefault="00B4786A" w:rsidP="00B4786A">
      <w:pPr>
        <w:rPr>
          <w:rFonts w:eastAsia="Times New Roman"/>
        </w:rPr>
      </w:pP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Visualitza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Pr="0093610C">
        <w:rPr>
          <w:rStyle w:val="TeclesCar"/>
        </w:rPr>
        <w:t>CONTROL + 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4" cstate="print"/>
                    <a:stretch>
                      <a:fillRect/>
                    </a:stretch>
                  </pic:blipFill>
                  <pic:spPr>
                    <a:xfrm>
                      <a:off x="0" y="0"/>
                      <a:ext cx="217312" cy="219600"/>
                    </a:xfrm>
                    <a:prstGeom prst="rect">
                      <a:avLst/>
                    </a:prstGeom>
                  </pic:spPr>
                </pic:pic>
              </a:graphicData>
            </a:graphic>
          </wp:inline>
        </w:drawing>
      </w:r>
      <w:r w:rsidRPr="0093610C">
        <w:rPr>
          <w:rFonts w:eastAsia="Times New Roman"/>
          <w:b/>
        </w:rPr>
        <w:t xml:space="preserve"> </w:t>
      </w:r>
      <w:r w:rsidRPr="0093610C">
        <w:rPr>
          <w:rStyle w:val="Textoennegrita"/>
        </w:rPr>
        <w:t>Esborrar estudi o sèrie:</w:t>
      </w:r>
      <w:r w:rsidRPr="0093610C">
        <w:rPr>
          <w:rFonts w:eastAsia="Times New Roman"/>
        </w:rPr>
        <w:t xml:space="preserve"> Permet esborrar un estudi o sèrie de la llista dels estudis que hi ha guardats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Enviar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l'estudi i prement les tecles </w:t>
      </w:r>
      <w:r w:rsidRPr="0093610C">
        <w:rPr>
          <w:rStyle w:val="TeclesCar"/>
        </w:rPr>
        <w:t>CONTROL + 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5" cstate="print"/>
                    <a:stretch>
                      <a:fillRect/>
                    </a:stretch>
                  </pic:blipFill>
                  <pic:spPr>
                    <a:xfrm>
                      <a:off x="0" y="0"/>
                      <a:ext cx="219601" cy="219600"/>
                    </a:xfrm>
                    <a:prstGeom prst="rect">
                      <a:avLst/>
                    </a:prstGeom>
                  </pic:spPr>
                </pic:pic>
              </a:graphicData>
            </a:graphic>
          </wp:inline>
        </w:drawing>
      </w:r>
      <w:r w:rsidRPr="0093610C">
        <w:rPr>
          <w:rFonts w:eastAsia="Times New Roman"/>
        </w:rPr>
        <w:t xml:space="preserve"> </w:t>
      </w:r>
      <w:r w:rsidRPr="0093610C">
        <w:rPr>
          <w:rStyle w:val="Textoennegrita"/>
        </w:rPr>
        <w:t>Enviar al PACS:</w:t>
      </w:r>
      <w:r w:rsidRPr="0093610C">
        <w:rPr>
          <w:rFonts w:eastAsia="Times New Roman"/>
        </w:rPr>
        <w:t xml:space="preserve"> Permet enviar un estudi o sèrie a un PACS concret.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t xml:space="preserve">Per fer-ho, seleccionar l'opció </w:t>
      </w:r>
      <w:r w:rsidRPr="0093610C">
        <w:rPr>
          <w:rStyle w:val="Textoennegrita"/>
        </w:rPr>
        <w:t>Enviar al PACS</w:t>
      </w:r>
      <w:r w:rsidRPr="0093610C">
        <w:t xml:space="preserve">, o bé amb les tecles </w:t>
      </w:r>
      <w:r w:rsidRPr="0093610C">
        <w:rPr>
          <w:rStyle w:val="TeclesCar"/>
        </w:rPr>
        <w:t xml:space="preserve">CONTROL + S. </w:t>
      </w:r>
      <w:r w:rsidRPr="0093610C">
        <w:rPr>
          <w:rFonts w:eastAsia="Times New Roman"/>
        </w:rPr>
        <w:t>Apareix una finestra com la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6"/>
                    <a:stretch>
                      <a:fillRect/>
                    </a:stretch>
                  </pic:blipFill>
                  <pic:spPr>
                    <a:xfrm>
                      <a:off x="0" y="0"/>
                      <a:ext cx="2221826" cy="2006413"/>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Enviar</w:t>
      </w:r>
      <w:r w:rsidRPr="0093610C">
        <w:rPr>
          <w:rFonts w:eastAsia="Times New Roman"/>
        </w:rPr>
        <w:t xml:space="preserve">. Si el </w:t>
      </w:r>
      <w:r w:rsidRPr="0093610C">
        <w:rPr>
          <w:rStyle w:val="Textoennegrita"/>
        </w:rPr>
        <w:t>PACS</w:t>
      </w:r>
      <w:r w:rsidRPr="0093610C">
        <w:rPr>
          <w:rFonts w:eastAsia="Times New Roman"/>
          <w:b/>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4786A">
      <w:pPr>
        <w:pStyle w:val="Ttulo1"/>
        <w:numPr>
          <w:ilvl w:val="0"/>
          <w:numId w:val="1"/>
        </w:numPr>
      </w:pPr>
      <w:bookmarkStart w:id="181" w:name="_Toc289857447"/>
      <w:bookmarkStart w:id="182" w:name="_Toc313437424"/>
      <w:r w:rsidRPr="0093610C">
        <w:t>C</w:t>
      </w:r>
      <w:bookmarkStart w:id="183" w:name="cerca-a-una-pacs"/>
      <w:bookmarkEnd w:id="183"/>
      <w:r w:rsidRPr="0093610C">
        <w:t>erca a un PACS</w:t>
      </w:r>
      <w:bookmarkEnd w:id="181"/>
      <w:bookmarkEnd w:id="182"/>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 + 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Des de la pestanya Servidor PACS, es poden buscar els estudis de pacients que hi hagi guardats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pacs" w:history="1">
        <w:r w:rsidRPr="0093610C">
          <w:rPr>
            <w:rStyle w:val="LinkCar"/>
            <w:rFonts w:eastAsia="Verdana"/>
          </w:rPr>
          <w:t>PACS</w:t>
        </w:r>
        <w:r w:rsidRPr="0093610C">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Pr="0093610C">
        <w:rPr>
          <w:rFonts w:eastAsia="Times New Roman"/>
          <w:b/>
        </w:rPr>
        <w:t xml:space="preserve"> </w:t>
      </w:r>
      <w:r w:rsidRPr="0093610C">
        <w:rPr>
          <w:rFonts w:eastAsia="Times New Roman"/>
        </w:rPr>
        <w:t xml:space="preserve">escollir l'opció  </w:t>
      </w:r>
      <w:r w:rsidRPr="0093610C">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Nodes PACS</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realitzar la cerca es poden introduir diferents filtres com ara: nom del pacient, ID del pacient, data de l'estudi, o data d'inici i fi, modalitats de les series...</w:t>
      </w:r>
    </w:p>
    <w:p w:rsidR="00B4786A" w:rsidRPr="0093610C" w:rsidRDefault="00B4786A" w:rsidP="00B4786A">
      <w:pPr>
        <w:rPr>
          <w:rFonts w:eastAsia="Times New Roman"/>
        </w:rPr>
      </w:pPr>
      <w:r w:rsidRPr="0093610C">
        <w:rPr>
          <w:rFonts w:eastAsia="Times New Roman"/>
        </w:rPr>
        <w:t xml:space="preserve">Seleccionant l'opció </w:t>
      </w:r>
      <w:r w:rsidRPr="0093610C">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Cerca avançada</w:t>
      </w:r>
      <w:r w:rsidRPr="0093610C">
        <w:rPr>
          <w:rFonts w:eastAsia="Times New Roman"/>
        </w:rPr>
        <w:t xml:space="preserve"> permet introduir altres criteris com ara: hora de l'estudi, UID de l'estudi, modalitat de l'estudi, UID sèrie, SOP Instance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Cercar</w:t>
      </w:r>
      <w:r w:rsidRPr="0093610C">
        <w:rPr>
          <w:rFonts w:eastAsia="Times New Roman"/>
        </w:rPr>
        <w:t>,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93610C">
        <w:rPr>
          <w:rStyle w:val="Textoennegrita"/>
        </w:rPr>
        <w:t>Cancel·lar cerca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b/>
        </w:rPr>
        <w:t xml:space="preserve"> </w:t>
      </w:r>
      <w:r w:rsidRPr="0093610C">
        <w:rPr>
          <w:rStyle w:val="Textoennegrita"/>
        </w:rPr>
        <w:t>Descarregar &amp; Visualitzar</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Pr="0093610C">
        <w:rPr>
          <w:rStyle w:val="Textoennegrita"/>
        </w:rPr>
        <w:t>Descarregar &amp; Visualitzar</w:t>
      </w:r>
      <w:r w:rsidRPr="0093610C">
        <w:t xml:space="preserve">, o bé amb les tecles </w:t>
      </w:r>
      <w:r w:rsidRPr="0093610C">
        <w:rPr>
          <w:rStyle w:val="TeclesCar"/>
        </w:rPr>
        <w:t>CONTROL + 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Descarregar:</w:t>
      </w:r>
      <w:r w:rsidRPr="0093610C">
        <w:rPr>
          <w:rFonts w:eastAsia="Times New Roman"/>
        </w:rPr>
        <w:t xml:space="preserve"> Descarrega l'estudi seleccionat i el guarda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Descarregar</w:t>
      </w:r>
      <w:r w:rsidRPr="0093610C">
        <w:rPr>
          <w:rFonts w:eastAsia="Times New Roman"/>
        </w:rPr>
        <w:t xml:space="preserve">, o bé amb les tecles </w:t>
      </w:r>
      <w:r w:rsidRPr="0093610C">
        <w:rPr>
          <w:rStyle w:val="TeclesCar"/>
        </w:rPr>
        <w:t>CONTROL + 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Pr="0093610C">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4786A">
      <w:pPr>
        <w:pStyle w:val="Ttulo1"/>
        <w:numPr>
          <w:ilvl w:val="0"/>
          <w:numId w:val="1"/>
        </w:numPr>
      </w:pPr>
      <w:bookmarkStart w:id="184" w:name="_Llista_de_peticions"/>
      <w:bookmarkStart w:id="185" w:name="_Toc289857448"/>
      <w:bookmarkStart w:id="186" w:name="_Toc313437425"/>
      <w:bookmarkEnd w:id="184"/>
      <w:r w:rsidRPr="0093610C">
        <w:t>Llista de peticions</w:t>
      </w:r>
      <w:bookmarkEnd w:id="185"/>
      <w:bookmarkEnd w:id="186"/>
    </w:p>
    <w:p w:rsidR="00B4786A"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icona </w:t>
      </w:r>
      <w:r w:rsidRPr="0093610C">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63"/>
                    <a:stretch>
                      <a:fillRect/>
                    </a:stretch>
                  </pic:blipFill>
                  <pic:spPr>
                    <a:xfrm>
                      <a:off x="0" y="0"/>
                      <a:ext cx="4998922" cy="2078497"/>
                    </a:xfrm>
                    <a:prstGeom prst="rect">
                      <a:avLst/>
                    </a:prstGeom>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r w:rsidRPr="0093610C">
        <w:t xml:space="preserve"> </w:t>
      </w: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Cancel·lar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Cancel·lar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Netejar:</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1"/>
        <w:numPr>
          <w:ilvl w:val="0"/>
          <w:numId w:val="1"/>
        </w:numPr>
      </w:pPr>
      <w:bookmarkStart w:id="187" w:name="_Toc289857449"/>
      <w:bookmarkStart w:id="188" w:name="_Toc313437426"/>
      <w:r w:rsidRPr="0093610C">
        <w:t>O</w:t>
      </w:r>
      <w:bookmarkStart w:id="189" w:name="obrir-dicomdir"/>
      <w:bookmarkEnd w:id="189"/>
      <w:r w:rsidRPr="0093610C">
        <w:t>brir DICOMDIR</w:t>
      </w:r>
      <w:bookmarkEnd w:id="187"/>
      <w:bookmarkEnd w:id="188"/>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Pr="0093610C">
        <w:rPr>
          <w:rStyle w:val="Textoennegrita"/>
        </w:rPr>
        <w:t>Fitxer&gt;Obrir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 + 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Style w:val="Textoennegrita"/>
        </w:rPr>
        <w:t>Visualitzar</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w:t>
      </w:r>
      <w:r w:rsidRPr="0093610C">
        <w:t xml:space="preserve">seleccionar l'opció de </w:t>
      </w:r>
      <w:r w:rsidRPr="0093610C">
        <w:rPr>
          <w:rStyle w:val="Textoennegrita"/>
        </w:rPr>
        <w:t>Visualitzar</w:t>
      </w:r>
      <w:r w:rsidRPr="0093610C">
        <w:t xml:space="preserve">, o bé amb les tecles </w:t>
      </w:r>
      <w:r w:rsidRPr="0093610C">
        <w:rPr>
          <w:rStyle w:val="TeclesCar"/>
        </w:rPr>
        <w:t>CONTROL + V.</w:t>
      </w: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Importar</w:t>
      </w:r>
      <w:r w:rsidRPr="0093610C">
        <w:rPr>
          <w:rFonts w:eastAsia="Times New Roman"/>
          <w:b/>
        </w:rPr>
        <w:t>:</w:t>
      </w:r>
      <w:r w:rsidRPr="0093610C">
        <w:rPr>
          <w:rFonts w:eastAsia="Times New Roman"/>
        </w:rPr>
        <w:t xml:space="preserve"> Importa l'estudi seleccionat guardant-lo a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Importar</w:t>
      </w:r>
      <w:r w:rsidRPr="0093610C">
        <w:rPr>
          <w:rFonts w:eastAsia="Times New Roman"/>
        </w:rPr>
        <w:t xml:space="preserve">, o bé amb les tecles </w:t>
      </w:r>
      <w:r w:rsidRPr="0093610C">
        <w:rPr>
          <w:rStyle w:val="TeclesCar"/>
        </w:rPr>
        <w:t>CONTROL + 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pStyle w:val="Ttulo1"/>
        <w:numPr>
          <w:ilvl w:val="0"/>
          <w:numId w:val="1"/>
        </w:numPr>
      </w:pPr>
      <w:r w:rsidRPr="0093610C">
        <w:br w:type="page"/>
      </w:r>
      <w:bookmarkStart w:id="190" w:name="_Toc289857450"/>
      <w:bookmarkStart w:id="191" w:name="_Toc313437427"/>
      <w:r w:rsidRPr="0093610C">
        <w:t>A</w:t>
      </w:r>
      <w:bookmarkStart w:id="192" w:name="accés-des-del-ris"/>
      <w:bookmarkEnd w:id="192"/>
      <w:r w:rsidRPr="0093610C">
        <w:t>ccés des del RIS</w:t>
      </w:r>
      <w:bookmarkEnd w:id="190"/>
      <w:bookmarkEnd w:id="191"/>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obrir un estudi des del RIS, seleccionar el botó de l'estudi des del RIS. Seguidament, s’inicia l’aplicació d’Starviewer (si no estava inicialitzada anteriorment) i es mostra un diàleg informant que s’ha iniciat la descàrrega dels estudis que s’han demanat des del RIS.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247351" cy="728869"/>
            <wp:effectExtent l="19050" t="0" r="549" b="0"/>
            <wp:docPr id="119" name="118 Imagen" descr="RISDialog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DialogExample.jpg"/>
                    <pic:cNvPicPr/>
                  </pic:nvPicPr>
                  <pic:blipFill>
                    <a:blip r:embed="rId165"/>
                    <a:stretch>
                      <a:fillRect/>
                    </a:stretch>
                  </pic:blipFill>
                  <pic:spPr>
                    <a:xfrm>
                      <a:off x="0" y="0"/>
                      <a:ext cx="2250976" cy="73004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Seguidament ens informa que s’està descarregant l’estudi escollit, i quin és l’evolució de la descàrrega, és a dir, els estudis que s’han descarregat i que falten per descarregar.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B4786A" w:rsidRPr="0093610C" w:rsidRDefault="00B4786A" w:rsidP="00B4786A">
      <w:pPr>
        <w:pStyle w:val="Ttulo1"/>
        <w:numPr>
          <w:ilvl w:val="0"/>
          <w:numId w:val="1"/>
        </w:numPr>
      </w:pPr>
      <w:r w:rsidRPr="0093610C">
        <w:br w:type="page"/>
      </w:r>
      <w:bookmarkStart w:id="193" w:name="_Toc289857451"/>
      <w:bookmarkStart w:id="194" w:name="_Toc313437428"/>
      <w:r w:rsidRPr="0093610C">
        <w:t>E</w:t>
      </w:r>
      <w:bookmarkStart w:id="195" w:name="exportació-de-les-dades-en-format-dicom"/>
      <w:bookmarkEnd w:id="195"/>
      <w:r w:rsidRPr="0093610C">
        <w:t>xportació de les dades en format DICOM</w:t>
      </w:r>
      <w:bookmarkEnd w:id="193"/>
      <w:bookmarkEnd w:id="194"/>
    </w:p>
    <w:p w:rsidR="00B4786A"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Pr="0093610C">
        <w:rPr>
          <w:rFonts w:eastAsia="Times New Roman"/>
          <w:b/>
        </w:rPr>
        <w:t xml:space="preserve"> </w:t>
      </w:r>
      <w:r w:rsidRPr="0093610C">
        <w:rPr>
          <w:rFonts w:eastAsia="Times New Roman"/>
        </w:rPr>
        <w:t xml:space="preserve">o bé mitjançant les tecles d’accés ràpid </w:t>
      </w:r>
      <w:r w:rsidRPr="0093610C">
        <w:rPr>
          <w:rStyle w:val="TeclesCar"/>
        </w:rPr>
        <w:t>CONTROL + 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 + 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9295" cy="1009498"/>
                    </a:xfrm>
                    <a:prstGeom prst="rect">
                      <a:avLst/>
                    </a:prstGeom>
                  </pic:spPr>
                </pic:pic>
              </a:graphicData>
            </a:graphic>
          </wp:inline>
        </w:drawing>
      </w:r>
      <w:r w:rsidRPr="0093610C">
        <w:rPr>
          <w:rFonts w:eastAsia="Times New Roman"/>
        </w:rPr>
        <w:br w:type="textWrapping" w:clear="all"/>
      </w: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Crear DICOMDIR</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196" w:name="_Toc289857452"/>
      <w:bookmarkStart w:id="197" w:name="_Toc313437429"/>
      <w:r w:rsidRPr="0093610C">
        <w:t>Anonimització d’estudis</w:t>
      </w:r>
      <w:bookmarkEnd w:id="196"/>
      <w:bookmarkEnd w:id="197"/>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anonimitzar les dades del pacient al 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r w:rsidRPr="0093610C">
        <w:br w:type="page"/>
      </w:r>
    </w:p>
    <w:p w:rsidR="00B4786A" w:rsidRPr="0093610C" w:rsidRDefault="00B4786A" w:rsidP="00B4786A">
      <w:pPr>
        <w:pStyle w:val="Ttulo1"/>
        <w:numPr>
          <w:ilvl w:val="0"/>
          <w:numId w:val="1"/>
        </w:numPr>
      </w:pPr>
      <w:bookmarkStart w:id="198" w:name="_Toc289857453"/>
      <w:bookmarkStart w:id="199" w:name="_Toc313437430"/>
      <w:r w:rsidRPr="0093610C">
        <w:t>G</w:t>
      </w:r>
      <w:bookmarkStart w:id="200" w:name="gravació-a-cddvd"/>
      <w:bookmarkEnd w:id="200"/>
      <w:r w:rsidRPr="0093610C">
        <w:t>ravació a CD/DVD</w:t>
      </w:r>
      <w:bookmarkEnd w:id="198"/>
      <w:bookmarkEnd w:id="199"/>
    </w:p>
    <w:p w:rsidR="00B4786A"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icona del CD </w:t>
      </w:r>
      <w:r w:rsidRPr="0093610C">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93610C">
        <w:rPr>
          <w:rFonts w:eastAsia="Times New Roman"/>
        </w:rPr>
        <w:t xml:space="preserve"> o del DVD </w:t>
      </w:r>
      <w:r w:rsidRPr="0093610C">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93610C">
        <w:rPr>
          <w:rFonts w:eastAsia="Times New Roman"/>
        </w:rPr>
        <w:t xml:space="preserve">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B4786A" w:rsidRPr="0093610C" w:rsidRDefault="00B4786A" w:rsidP="00B4786A">
      <w:pPr>
        <w:pStyle w:val="Ttulo1"/>
        <w:numPr>
          <w:ilvl w:val="0"/>
          <w:numId w:val="1"/>
        </w:numPr>
      </w:pPr>
      <w:r w:rsidRPr="0093610C">
        <w:br w:type="page"/>
      </w:r>
      <w:bookmarkStart w:id="201" w:name="_Toc289857454"/>
      <w:bookmarkStart w:id="202" w:name="_Toc313437431"/>
      <w:r w:rsidRPr="0093610C">
        <w:t>G</w:t>
      </w:r>
      <w:bookmarkStart w:id="203" w:name="gravació-a-usb"/>
      <w:bookmarkEnd w:id="203"/>
      <w:r w:rsidRPr="0093610C">
        <w:t>ravació a USB</w:t>
      </w:r>
      <w:bookmarkEnd w:id="201"/>
      <w:bookmarkEnd w:id="202"/>
    </w:p>
    <w:p w:rsidR="00B4786A"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icona de la memòria USB </w:t>
      </w:r>
      <w:r w:rsidRPr="0093610C">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93610C">
        <w:rPr>
          <w:rFonts w:eastAsia="Times New Roman"/>
        </w:rPr>
        <w:t xml:space="preserve"> i seleccionem la icona </w:t>
      </w:r>
      <w:r w:rsidRPr="0093610C">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93610C">
        <w:rPr>
          <w:rFonts w:eastAsia="Times New Roman"/>
        </w:rPr>
        <w:t xml:space="preserve">de la carpeta per tal de buscar la ubicació dins l'USB a on es vol guardar els estudis de la llista. Un cop seleccionada la ubicació a guardar el DICOMDIR,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pStyle w:val="Ttulo1"/>
        <w:numPr>
          <w:ilvl w:val="0"/>
          <w:numId w:val="1"/>
        </w:numPr>
      </w:pPr>
      <w:r w:rsidRPr="0093610C">
        <w:br w:type="page"/>
      </w:r>
      <w:bookmarkStart w:id="204" w:name="_Toc289857455"/>
      <w:bookmarkStart w:id="205" w:name="_Toc313437432"/>
      <w:r w:rsidRPr="0093610C">
        <w:t>G</w:t>
      </w:r>
      <w:bookmarkStart w:id="206" w:name="gravació-a-disc"/>
      <w:bookmarkEnd w:id="206"/>
      <w:r w:rsidRPr="0093610C">
        <w:t>ravació a disc dur</w:t>
      </w:r>
      <w:bookmarkEnd w:id="204"/>
      <w:bookmarkEnd w:id="205"/>
    </w:p>
    <w:p w:rsidR="00B4786A"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icona del disc dur </w:t>
      </w:r>
      <w:r w:rsidRPr="0093610C">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93610C">
        <w:rPr>
          <w:rFonts w:eastAsia="Times New Roman"/>
        </w:rPr>
        <w:t xml:space="preserve"> i seleccionem la icona </w:t>
      </w:r>
      <w:r w:rsidRPr="0093610C">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93610C">
        <w:rPr>
          <w:rFonts w:eastAsia="Times New Roman"/>
        </w:rPr>
        <w:t xml:space="preserve">de la carpeta per tal de buscar la ubicació dins el disc dur a on es vol guardar els estudis de la llista. Un cop seleccionada la ubicació a guardar tota la informació,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175"/>
          <w:headerReference w:type="default" r:id="rId176"/>
          <w:footerReference w:type="even" r:id="rId177"/>
          <w:footerReference w:type="default" r:id="rId178"/>
          <w:pgSz w:w="11900" w:h="16840"/>
          <w:pgMar w:top="1418" w:right="1134" w:bottom="1134" w:left="1134" w:header="3005" w:footer="708" w:gutter="0"/>
          <w:pgNumType w:start="0"/>
          <w:cols w:space="708"/>
          <w:titlePg/>
          <w:docGrid w:linePitch="272"/>
        </w:sectPr>
      </w:pPr>
      <w:r w:rsidRPr="0093610C">
        <w:br w:type="page"/>
      </w:r>
    </w:p>
    <w:p w:rsidR="00B4786A" w:rsidRPr="0093610C" w:rsidRDefault="00B4786A" w:rsidP="00B4786A">
      <w:pPr>
        <w:pStyle w:val="Ttulo1"/>
        <w:numPr>
          <w:ilvl w:val="0"/>
          <w:numId w:val="1"/>
        </w:numPr>
      </w:pPr>
      <w:bookmarkStart w:id="207" w:name="_Toc313437433"/>
      <w:r w:rsidRPr="0093610C">
        <w:t>dreceres de teclat (SHORTCUTS</w:t>
      </w:r>
      <w:bookmarkStart w:id="208" w:name="_Toc289857457"/>
      <w:r w:rsidRPr="0093610C">
        <w:t>)</w:t>
      </w:r>
      <w:bookmarkEnd w:id="207"/>
    </w:p>
    <w:p w:rsidR="00B4786A" w:rsidRPr="0093610C" w:rsidRDefault="00B4786A" w:rsidP="00B4786A">
      <w:pPr>
        <w:pStyle w:val="Ttulo2"/>
        <w:numPr>
          <w:ilvl w:val="1"/>
          <w:numId w:val="1"/>
        </w:numPr>
      </w:pPr>
      <w:r w:rsidRPr="0093610C">
        <w:rPr>
          <w:noProof/>
          <w:lang w:val="es-ES"/>
        </w:rPr>
        <w:drawing>
          <wp:anchor distT="0" distB="0" distL="114300" distR="114300" simplePos="0" relativeHeight="251667456" behindDoc="1" locked="0" layoutInCell="1" allowOverlap="1">
            <wp:simplePos x="0" y="0"/>
            <wp:positionH relativeFrom="column">
              <wp:posOffset>-5715</wp:posOffset>
            </wp:positionH>
            <wp:positionV relativeFrom="paragraph">
              <wp:posOffset>511175</wp:posOffset>
            </wp:positionV>
            <wp:extent cx="9248775" cy="3790950"/>
            <wp:effectExtent l="19050" t="0" r="9525" b="0"/>
            <wp:wrapTopAndBottom/>
            <wp:docPr id="236"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179" cstate="print"/>
                    <a:srcRect l="513" t="3130" b="1785"/>
                    <a:stretch>
                      <a:fillRect/>
                    </a:stretch>
                  </pic:blipFill>
                  <pic:spPr>
                    <a:xfrm>
                      <a:off x="0" y="0"/>
                      <a:ext cx="9248775" cy="3790950"/>
                    </a:xfrm>
                    <a:prstGeom prst="rect">
                      <a:avLst/>
                    </a:prstGeom>
                  </pic:spPr>
                </pic:pic>
              </a:graphicData>
            </a:graphic>
          </wp:anchor>
        </w:drawing>
      </w:r>
      <w:bookmarkStart w:id="209" w:name="_Toc313437434"/>
      <w:r w:rsidRPr="0093610C">
        <w:t>dreceres principals</w:t>
      </w:r>
      <w:bookmarkEnd w:id="209"/>
    </w:p>
    <w:p w:rsidR="00B4786A" w:rsidRPr="0093610C" w:rsidRDefault="00B4786A" w:rsidP="00B4786A">
      <w:pPr>
        <w:pStyle w:val="Ttulo2"/>
        <w:numPr>
          <w:ilvl w:val="1"/>
          <w:numId w:val="1"/>
        </w:numPr>
      </w:pPr>
      <w:bookmarkStart w:id="210" w:name="_Toc313437435"/>
      <w:r w:rsidRPr="0093610C">
        <w:t>Altres dreceres importants</w:t>
      </w:r>
      <w:bookmarkEnd w:id="210"/>
    </w:p>
    <w:p w:rsidR="00B4786A" w:rsidRPr="0093610C" w:rsidRDefault="00B4786A" w:rsidP="00B4786A"/>
    <w:tbl>
      <w:tblPr>
        <w:tblStyle w:val="StarTable2"/>
        <w:tblW w:w="14317" w:type="dxa"/>
        <w:tblLayout w:type="fixed"/>
        <w:tblLook w:val="0480"/>
      </w:tblPr>
      <w:tblGrid>
        <w:gridCol w:w="567"/>
        <w:gridCol w:w="2268"/>
        <w:gridCol w:w="1701"/>
        <w:gridCol w:w="567"/>
        <w:gridCol w:w="2268"/>
        <w:gridCol w:w="1985"/>
        <w:gridCol w:w="567"/>
        <w:gridCol w:w="2977"/>
        <w:gridCol w:w="1417"/>
      </w:tblGrid>
      <w:tr w:rsidR="00B4786A" w:rsidRPr="0093610C" w:rsidTr="00B4786A">
        <w:trPr>
          <w:trHeight w:val="390"/>
        </w:trPr>
        <w:tc>
          <w:tcPr>
            <w:tcW w:w="567" w:type="dxa"/>
          </w:tcPr>
          <w:p w:rsidR="00B4786A" w:rsidRPr="0093610C" w:rsidRDefault="00B4786A" w:rsidP="00B4786A">
            <w:r w:rsidRPr="0093610C">
              <w:rPr>
                <w:noProof/>
                <w:lang w:val="es-ES"/>
              </w:rPr>
              <w:drawing>
                <wp:inline distT="0" distB="0" distL="0" distR="0">
                  <wp:extent cx="212422" cy="212422"/>
                  <wp:effectExtent l="0" t="0" r="0" b="0"/>
                  <wp:docPr id="241"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180"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Vista axial</w:t>
            </w:r>
          </w:p>
        </w:tc>
        <w:tc>
          <w:tcPr>
            <w:tcW w:w="1701" w:type="dxa"/>
          </w:tcPr>
          <w:p w:rsidR="00B4786A" w:rsidRPr="0093610C" w:rsidRDefault="00B4786A" w:rsidP="00B4786A">
            <w:pPr>
              <w:rPr>
                <w:sz w:val="22"/>
                <w:szCs w:val="22"/>
              </w:rPr>
            </w:pPr>
            <w:r w:rsidRPr="0093610C">
              <w:rPr>
                <w:sz w:val="22"/>
                <w:szCs w:val="22"/>
              </w:rPr>
              <w:t>Ctrl + 1</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06734" cy="206734"/>
                  <wp:effectExtent l="19050" t="0" r="2816" b="0"/>
                  <wp:docPr id="242"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181"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Nova finestra</w:t>
            </w:r>
          </w:p>
        </w:tc>
        <w:tc>
          <w:tcPr>
            <w:tcW w:w="1985" w:type="dxa"/>
          </w:tcPr>
          <w:p w:rsidR="00B4786A" w:rsidRPr="0093610C" w:rsidRDefault="00B4786A" w:rsidP="00B4786A">
            <w:pPr>
              <w:rPr>
                <w:sz w:val="22"/>
                <w:szCs w:val="22"/>
              </w:rPr>
            </w:pPr>
            <w:r w:rsidRPr="0093610C">
              <w:rPr>
                <w:sz w:val="22"/>
                <w:szCs w:val="22"/>
              </w:rPr>
              <w:t>Ctrl + N</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13758" cy="213758"/>
                  <wp:effectExtent l="19050" t="0" r="0" b="0"/>
                  <wp:docPr id="243"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73" cstate="print"/>
                          <a:stretch>
                            <a:fillRect/>
                          </a:stretch>
                        </pic:blipFill>
                        <pic:spPr>
                          <a:xfrm>
                            <a:off x="0" y="0"/>
                            <a:ext cx="215128" cy="215128"/>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Angle obert</w:t>
            </w:r>
          </w:p>
        </w:tc>
        <w:tc>
          <w:tcPr>
            <w:tcW w:w="1417" w:type="dxa"/>
          </w:tcPr>
          <w:p w:rsidR="00B4786A" w:rsidRPr="0093610C" w:rsidRDefault="00B4786A" w:rsidP="00B4786A">
            <w:pPr>
              <w:rPr>
                <w:sz w:val="22"/>
                <w:szCs w:val="22"/>
              </w:rPr>
            </w:pPr>
            <w:r w:rsidRPr="0093610C">
              <w:rPr>
                <w:sz w:val="28"/>
                <w:szCs w:val="28"/>
              </w:rPr>
              <w:sym w:font="Wingdings" w:char="F0F1"/>
            </w:r>
            <w:r w:rsidRPr="0093610C">
              <w:rPr>
                <w:sz w:val="22"/>
                <w:szCs w:val="22"/>
              </w:rPr>
              <w:t xml:space="preserve"> + A</w:t>
            </w:r>
          </w:p>
        </w:tc>
      </w:tr>
      <w:tr w:rsidR="00B4786A" w:rsidRPr="0093610C" w:rsidTr="00B4786A">
        <w:trPr>
          <w:trHeight w:val="405"/>
        </w:trPr>
        <w:tc>
          <w:tcPr>
            <w:tcW w:w="567" w:type="dxa"/>
          </w:tcPr>
          <w:p w:rsidR="00B4786A" w:rsidRPr="0093610C" w:rsidRDefault="00B4786A" w:rsidP="00B4786A">
            <w:r w:rsidRPr="0093610C">
              <w:rPr>
                <w:noProof/>
                <w:lang w:val="es-ES"/>
              </w:rPr>
              <w:drawing>
                <wp:inline distT="0" distB="0" distL="0" distR="0">
                  <wp:extent cx="200025" cy="200025"/>
                  <wp:effectExtent l="19050" t="0" r="9525" b="0"/>
                  <wp:docPr id="244"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182"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Vista sagital</w:t>
            </w:r>
          </w:p>
        </w:tc>
        <w:tc>
          <w:tcPr>
            <w:tcW w:w="1701" w:type="dxa"/>
          </w:tcPr>
          <w:p w:rsidR="00B4786A" w:rsidRPr="0093610C" w:rsidRDefault="00B4786A" w:rsidP="00B4786A">
            <w:pPr>
              <w:rPr>
                <w:sz w:val="22"/>
                <w:szCs w:val="22"/>
              </w:rPr>
            </w:pPr>
            <w:r w:rsidRPr="0093610C">
              <w:rPr>
                <w:sz w:val="22"/>
                <w:szCs w:val="22"/>
              </w:rPr>
              <w:t>Ctrl + 2</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198782" cy="198782"/>
                  <wp:effectExtent l="19050" t="0" r="0" b="0"/>
                  <wp:docPr id="245"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183"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Obre un fitxer</w:t>
            </w:r>
          </w:p>
        </w:tc>
        <w:tc>
          <w:tcPr>
            <w:tcW w:w="1985" w:type="dxa"/>
          </w:tcPr>
          <w:p w:rsidR="00B4786A" w:rsidRPr="0093610C" w:rsidRDefault="00B4786A" w:rsidP="00B4786A">
            <w:pPr>
              <w:rPr>
                <w:sz w:val="22"/>
                <w:szCs w:val="22"/>
              </w:rPr>
            </w:pPr>
            <w:r w:rsidRPr="0093610C">
              <w:rPr>
                <w:sz w:val="22"/>
                <w:szCs w:val="22"/>
              </w:rPr>
              <w:t>Ctrl + O</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14312" cy="214312"/>
                  <wp:effectExtent l="19050" t="0" r="0" b="0"/>
                  <wp:docPr id="246"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6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B4786A" w:rsidRPr="0093610C" w:rsidRDefault="00B4786A" w:rsidP="00B4786A">
            <w:pPr>
              <w:rPr>
                <w:sz w:val="22"/>
                <w:szCs w:val="22"/>
              </w:rPr>
            </w:pPr>
            <w:r w:rsidRPr="0093610C">
              <w:rPr>
                <w:sz w:val="22"/>
                <w:szCs w:val="22"/>
              </w:rPr>
              <w:t>Àrea poligonal</w:t>
            </w:r>
          </w:p>
        </w:tc>
        <w:tc>
          <w:tcPr>
            <w:tcW w:w="1417" w:type="dxa"/>
          </w:tcPr>
          <w:p w:rsidR="00B4786A" w:rsidRPr="0093610C" w:rsidRDefault="00B4786A" w:rsidP="00B4786A">
            <w:pPr>
              <w:rPr>
                <w:sz w:val="22"/>
                <w:szCs w:val="22"/>
              </w:rPr>
            </w:pPr>
            <w:r w:rsidRPr="0093610C">
              <w:rPr>
                <w:sz w:val="28"/>
                <w:szCs w:val="28"/>
              </w:rPr>
              <w:sym w:font="Wingdings" w:char="F0F1"/>
            </w:r>
            <w:r w:rsidRPr="0093610C">
              <w:rPr>
                <w:sz w:val="22"/>
                <w:szCs w:val="22"/>
              </w:rPr>
              <w:t xml:space="preserve"> + R</w:t>
            </w:r>
          </w:p>
        </w:tc>
      </w:tr>
      <w:tr w:rsidR="00B4786A" w:rsidRPr="0093610C" w:rsidTr="00B4786A">
        <w:trPr>
          <w:trHeight w:val="390"/>
        </w:trPr>
        <w:tc>
          <w:tcPr>
            <w:tcW w:w="567" w:type="dxa"/>
          </w:tcPr>
          <w:p w:rsidR="00B4786A" w:rsidRPr="0093610C" w:rsidRDefault="00B4786A" w:rsidP="00B4786A">
            <w:r w:rsidRPr="0093610C">
              <w:rPr>
                <w:noProof/>
                <w:lang w:val="es-ES"/>
              </w:rPr>
              <w:drawing>
                <wp:inline distT="0" distB="0" distL="0" distR="0">
                  <wp:extent cx="222637" cy="222637"/>
                  <wp:effectExtent l="19050" t="0" r="5963" b="0"/>
                  <wp:docPr id="247"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184"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Vista coronal</w:t>
            </w:r>
          </w:p>
        </w:tc>
        <w:tc>
          <w:tcPr>
            <w:tcW w:w="1701" w:type="dxa"/>
          </w:tcPr>
          <w:p w:rsidR="00B4786A" w:rsidRPr="0093610C" w:rsidRDefault="00B4786A" w:rsidP="00B4786A">
            <w:pPr>
              <w:rPr>
                <w:sz w:val="22"/>
                <w:szCs w:val="22"/>
              </w:rPr>
            </w:pPr>
            <w:r w:rsidRPr="0093610C">
              <w:rPr>
                <w:sz w:val="22"/>
                <w:szCs w:val="22"/>
              </w:rPr>
              <w:t>Ctrl + 3</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190832" cy="190832"/>
                  <wp:effectExtent l="19050" t="0" r="0" b="0"/>
                  <wp:docPr id="248"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185"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Obre un DICOMDIR</w:t>
            </w:r>
          </w:p>
        </w:tc>
        <w:tc>
          <w:tcPr>
            <w:tcW w:w="1985" w:type="dxa"/>
          </w:tcPr>
          <w:p w:rsidR="00B4786A" w:rsidRPr="0093610C" w:rsidRDefault="00B4786A" w:rsidP="00B4786A">
            <w:pPr>
              <w:rPr>
                <w:sz w:val="22"/>
                <w:szCs w:val="22"/>
              </w:rPr>
            </w:pPr>
            <w:r w:rsidRPr="0093610C">
              <w:rPr>
                <w:sz w:val="22"/>
                <w:szCs w:val="22"/>
              </w:rPr>
              <w:t>Ctrl + D</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25779" cy="190500"/>
                  <wp:effectExtent l="19050" t="0" r="0" b="0"/>
                  <wp:docPr id="249"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186" cstate="print"/>
                          <a:srcRect b="15625"/>
                          <a:stretch>
                            <a:fillRect/>
                          </a:stretch>
                        </pic:blipFill>
                        <pic:spPr>
                          <a:xfrm>
                            <a:off x="0" y="0"/>
                            <a:ext cx="230466" cy="194455"/>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Esborra totes les anotacions</w:t>
            </w:r>
          </w:p>
        </w:tc>
        <w:tc>
          <w:tcPr>
            <w:tcW w:w="1417" w:type="dxa"/>
          </w:tcPr>
          <w:p w:rsidR="00B4786A" w:rsidRPr="0093610C" w:rsidRDefault="00B4786A" w:rsidP="00B4786A">
            <w:pPr>
              <w:rPr>
                <w:sz w:val="22"/>
                <w:szCs w:val="22"/>
              </w:rPr>
            </w:pPr>
            <w:r w:rsidRPr="0093610C">
              <w:rPr>
                <w:sz w:val="22"/>
                <w:szCs w:val="22"/>
              </w:rPr>
              <w:t>Ctrl + E</w:t>
            </w:r>
          </w:p>
        </w:tc>
      </w:tr>
      <w:tr w:rsidR="00B4786A" w:rsidRPr="0093610C" w:rsidTr="00A160A2">
        <w:trPr>
          <w:trHeight w:val="405"/>
        </w:trPr>
        <w:tc>
          <w:tcPr>
            <w:tcW w:w="567" w:type="dxa"/>
            <w:vMerge w:val="restart"/>
            <w:vAlign w:val="center"/>
          </w:tcPr>
          <w:p w:rsidR="00B4786A" w:rsidRPr="0093610C" w:rsidRDefault="00B4786A" w:rsidP="00A160A2">
            <w:r w:rsidRPr="0093610C">
              <w:rPr>
                <w:noProof/>
                <w:lang w:val="es-ES"/>
              </w:rPr>
              <w:drawing>
                <wp:inline distT="0" distB="0" distL="0" distR="0">
                  <wp:extent cx="238760" cy="238760"/>
                  <wp:effectExtent l="19050" t="0" r="8890" b="0"/>
                  <wp:docPr id="250"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187"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Captura la imatge actual</w:t>
            </w:r>
          </w:p>
        </w:tc>
        <w:tc>
          <w:tcPr>
            <w:tcW w:w="1701" w:type="dxa"/>
          </w:tcPr>
          <w:p w:rsidR="00B4786A" w:rsidRPr="0093610C" w:rsidRDefault="00B4786A" w:rsidP="00B4786A">
            <w:pPr>
              <w:rPr>
                <w:sz w:val="22"/>
                <w:szCs w:val="22"/>
              </w:rPr>
            </w:pPr>
            <w:r w:rsidRPr="0093610C">
              <w:rPr>
                <w:sz w:val="22"/>
                <w:szCs w:val="22"/>
              </w:rPr>
              <w:t>Ctrl + S</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22637" cy="222637"/>
                  <wp:effectExtent l="0" t="0" r="0" b="0"/>
                  <wp:docPr id="251"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188"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Explora estudis locals</w:t>
            </w:r>
          </w:p>
        </w:tc>
        <w:tc>
          <w:tcPr>
            <w:tcW w:w="1985" w:type="dxa"/>
          </w:tcPr>
          <w:p w:rsidR="00B4786A" w:rsidRPr="0093610C" w:rsidRDefault="00B4786A" w:rsidP="00B4786A">
            <w:pPr>
              <w:rPr>
                <w:sz w:val="22"/>
                <w:szCs w:val="22"/>
              </w:rPr>
            </w:pPr>
            <w:r w:rsidRPr="0093610C">
              <w:rPr>
                <w:sz w:val="22"/>
                <w:szCs w:val="22"/>
              </w:rPr>
              <w:t>Ctrl + L</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23838" cy="223838"/>
                  <wp:effectExtent l="19050" t="0" r="4762" b="0"/>
                  <wp:docPr id="25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0" cstate="print"/>
                          <a:stretch>
                            <a:fillRect/>
                          </a:stretch>
                        </pic:blipFill>
                        <pic:spPr>
                          <a:xfrm>
                            <a:off x="0" y="0"/>
                            <a:ext cx="224109" cy="224109"/>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Restaura</w:t>
            </w:r>
          </w:p>
        </w:tc>
        <w:tc>
          <w:tcPr>
            <w:tcW w:w="1417" w:type="dxa"/>
          </w:tcPr>
          <w:p w:rsidR="00B4786A" w:rsidRPr="0093610C" w:rsidRDefault="00B4786A" w:rsidP="00B4786A">
            <w:pPr>
              <w:rPr>
                <w:sz w:val="22"/>
                <w:szCs w:val="22"/>
              </w:rPr>
            </w:pPr>
            <w:r w:rsidRPr="0093610C">
              <w:rPr>
                <w:sz w:val="22"/>
                <w:szCs w:val="22"/>
              </w:rPr>
              <w:t>Ctrl + R</w:t>
            </w:r>
          </w:p>
        </w:tc>
      </w:tr>
      <w:tr w:rsidR="00B4786A" w:rsidRPr="0093610C" w:rsidTr="00B4786A">
        <w:trPr>
          <w:trHeight w:val="390"/>
        </w:trPr>
        <w:tc>
          <w:tcPr>
            <w:tcW w:w="567" w:type="dxa"/>
            <w:vMerge/>
          </w:tcPr>
          <w:p w:rsidR="00B4786A" w:rsidRPr="0093610C" w:rsidRDefault="00B4786A" w:rsidP="00B4786A"/>
        </w:tc>
        <w:tc>
          <w:tcPr>
            <w:tcW w:w="2268" w:type="dxa"/>
          </w:tcPr>
          <w:p w:rsidR="00B4786A" w:rsidRPr="0093610C" w:rsidRDefault="00B4786A" w:rsidP="00B4786A">
            <w:pPr>
              <w:rPr>
                <w:sz w:val="22"/>
                <w:szCs w:val="22"/>
              </w:rPr>
            </w:pPr>
            <w:r w:rsidRPr="0093610C">
              <w:rPr>
                <w:sz w:val="22"/>
                <w:szCs w:val="22"/>
              </w:rPr>
              <w:t>Captura tota la sèrie</w:t>
            </w:r>
          </w:p>
        </w:tc>
        <w:tc>
          <w:tcPr>
            <w:tcW w:w="1701" w:type="dxa"/>
          </w:tcPr>
          <w:p w:rsidR="00B4786A" w:rsidRPr="0093610C" w:rsidRDefault="00B4786A" w:rsidP="00B4786A">
            <w:pPr>
              <w:rPr>
                <w:sz w:val="22"/>
                <w:szCs w:val="22"/>
              </w:rPr>
            </w:pPr>
            <w:r w:rsidRPr="0093610C">
              <w:rPr>
                <w:sz w:val="22"/>
                <w:szCs w:val="22"/>
              </w:rPr>
              <w:t>Ctrl + A</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38539" cy="238539"/>
                  <wp:effectExtent l="19050" t="0" r="0" b="0"/>
                  <wp:docPr id="25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189"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Busca al PACS</w:t>
            </w:r>
          </w:p>
        </w:tc>
        <w:tc>
          <w:tcPr>
            <w:tcW w:w="1985" w:type="dxa"/>
          </w:tcPr>
          <w:p w:rsidR="00B4786A" w:rsidRPr="0093610C" w:rsidRDefault="00B4786A" w:rsidP="00B4786A">
            <w:pPr>
              <w:rPr>
                <w:sz w:val="22"/>
                <w:szCs w:val="22"/>
              </w:rPr>
            </w:pPr>
            <w:r w:rsidRPr="0093610C">
              <w:rPr>
                <w:sz w:val="22"/>
                <w:szCs w:val="22"/>
              </w:rPr>
              <w:t>Ctrl + P</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62255" cy="204788"/>
                  <wp:effectExtent l="19050" t="0" r="4445" b="0"/>
                  <wp:docPr id="254"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190" cstate="print"/>
                          <a:srcRect t="9091" b="12727"/>
                          <a:stretch>
                            <a:fillRect/>
                          </a:stretch>
                        </pic:blipFill>
                        <pic:spPr>
                          <a:xfrm>
                            <a:off x="0" y="0"/>
                            <a:ext cx="262255" cy="204788"/>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Maximitza a vàries pantalles</w:t>
            </w:r>
          </w:p>
        </w:tc>
        <w:tc>
          <w:tcPr>
            <w:tcW w:w="1417" w:type="dxa"/>
          </w:tcPr>
          <w:p w:rsidR="00B4786A" w:rsidRPr="0093610C" w:rsidRDefault="00B4786A" w:rsidP="00B4786A">
            <w:pPr>
              <w:rPr>
                <w:sz w:val="22"/>
                <w:szCs w:val="22"/>
              </w:rPr>
            </w:pPr>
            <w:r w:rsidRPr="0093610C">
              <w:rPr>
                <w:sz w:val="22"/>
                <w:szCs w:val="22"/>
              </w:rPr>
              <w:t>Ctrl +</w:t>
            </w:r>
            <w:r w:rsidRPr="0093610C">
              <w:rPr>
                <w:sz w:val="28"/>
                <w:szCs w:val="28"/>
              </w:rPr>
              <w:sym w:font="Wingdings" w:char="F0F1"/>
            </w:r>
            <w:r w:rsidRPr="0093610C">
              <w:rPr>
                <w:sz w:val="22"/>
                <w:szCs w:val="22"/>
              </w:rPr>
              <w:t xml:space="preserve">+ </w:t>
            </w:r>
            <w:r w:rsidRPr="0093610C">
              <w:rPr>
                <w:rFonts w:cs="Arial"/>
                <w:sz w:val="22"/>
                <w:szCs w:val="22"/>
              </w:rPr>
              <w:t>M</w:t>
            </w:r>
          </w:p>
        </w:tc>
      </w:tr>
      <w:tr w:rsidR="00B4786A" w:rsidRPr="0093610C" w:rsidTr="00B4786A">
        <w:trPr>
          <w:trHeight w:val="390"/>
        </w:trPr>
        <w:tc>
          <w:tcPr>
            <w:tcW w:w="567" w:type="dxa"/>
          </w:tcPr>
          <w:p w:rsidR="00B4786A" w:rsidRPr="0093610C" w:rsidRDefault="00B4786A" w:rsidP="00B4786A"/>
        </w:tc>
        <w:tc>
          <w:tcPr>
            <w:tcW w:w="2268" w:type="dxa"/>
          </w:tcPr>
          <w:p w:rsidR="00B4786A" w:rsidRPr="0093610C" w:rsidRDefault="00B4786A" w:rsidP="00B4786A">
            <w:pPr>
              <w:rPr>
                <w:sz w:val="22"/>
                <w:szCs w:val="22"/>
              </w:rPr>
            </w:pPr>
          </w:p>
        </w:tc>
        <w:tc>
          <w:tcPr>
            <w:tcW w:w="1701" w:type="dxa"/>
          </w:tcPr>
          <w:p w:rsidR="00B4786A" w:rsidRPr="0093610C" w:rsidRDefault="00B4786A" w:rsidP="00B4786A">
            <w:pPr>
              <w:rPr>
                <w:sz w:val="22"/>
                <w:szCs w:val="22"/>
              </w:rPr>
            </w:pPr>
          </w:p>
        </w:tc>
        <w:tc>
          <w:tcPr>
            <w:tcW w:w="567" w:type="dxa"/>
          </w:tcPr>
          <w:p w:rsidR="00B4786A" w:rsidRPr="0093610C" w:rsidRDefault="00B4786A" w:rsidP="00B4786A">
            <w:pPr>
              <w:rPr>
                <w:sz w:val="22"/>
                <w:szCs w:val="22"/>
              </w:rPr>
            </w:pPr>
          </w:p>
        </w:tc>
        <w:tc>
          <w:tcPr>
            <w:tcW w:w="2268" w:type="dxa"/>
          </w:tcPr>
          <w:p w:rsidR="00B4786A" w:rsidRPr="0093610C" w:rsidRDefault="00B4786A" w:rsidP="00B4786A">
            <w:pPr>
              <w:rPr>
                <w:sz w:val="22"/>
                <w:szCs w:val="22"/>
              </w:rPr>
            </w:pPr>
          </w:p>
        </w:tc>
        <w:tc>
          <w:tcPr>
            <w:tcW w:w="1985" w:type="dxa"/>
          </w:tcPr>
          <w:p w:rsidR="00B4786A" w:rsidRPr="0093610C" w:rsidRDefault="00B4786A" w:rsidP="00B4786A">
            <w:pPr>
              <w:rPr>
                <w:sz w:val="22"/>
                <w:szCs w:val="22"/>
              </w:rPr>
            </w:pPr>
          </w:p>
        </w:tc>
        <w:tc>
          <w:tcPr>
            <w:tcW w:w="567" w:type="dxa"/>
          </w:tcPr>
          <w:p w:rsidR="00B4786A" w:rsidRPr="0093610C" w:rsidRDefault="00B4786A" w:rsidP="00B4786A">
            <w:pPr>
              <w:rPr>
                <w:color w:val="FFFFFF" w:themeColor="background1"/>
                <w:sz w:val="22"/>
                <w:szCs w:val="22"/>
              </w:rPr>
            </w:pPr>
          </w:p>
        </w:tc>
        <w:tc>
          <w:tcPr>
            <w:tcW w:w="2977" w:type="dxa"/>
          </w:tcPr>
          <w:p w:rsidR="00B4786A" w:rsidRPr="0093610C" w:rsidRDefault="00B4786A" w:rsidP="00B4786A">
            <w:pPr>
              <w:rPr>
                <w:sz w:val="22"/>
                <w:szCs w:val="22"/>
              </w:rPr>
            </w:pPr>
            <w:r w:rsidRPr="0093610C">
              <w:rPr>
                <w:sz w:val="22"/>
                <w:szCs w:val="22"/>
              </w:rPr>
              <w:t>Canvia la finestra de pantalla</w:t>
            </w:r>
          </w:p>
        </w:tc>
        <w:tc>
          <w:tcPr>
            <w:tcW w:w="1417" w:type="dxa"/>
          </w:tcPr>
          <w:p w:rsidR="00B4786A" w:rsidRPr="0093610C" w:rsidRDefault="008048AA" w:rsidP="00B4786A">
            <w:pPr>
              <w:rPr>
                <w:sz w:val="22"/>
                <w:szCs w:val="22"/>
              </w:rPr>
            </w:pPr>
            <w:r w:rsidRPr="008048AA">
              <w:rPr>
                <w:sz w:val="22"/>
                <w:szCs w:val="22"/>
              </w:rPr>
              <w:pict>
                <v:shape id="_x0000_s1106" type="#_x0000_t32" style="position:absolute;margin-left:48.65pt;margin-top:9.15pt;width:13.95pt;height:0;z-index:251665408;mso-position-horizontal-relative:text;mso-position-vertical-relative:text" o:connectortype="straight">
                  <v:stroke endarrow="block"/>
                </v:shape>
              </w:pict>
            </w:r>
            <w:r w:rsidR="00B4786A" w:rsidRPr="0093610C">
              <w:rPr>
                <w:sz w:val="22"/>
                <w:szCs w:val="22"/>
              </w:rPr>
              <w:t>Ctrl +</w:t>
            </w:r>
            <w:r w:rsidR="00B4786A" w:rsidRPr="0093610C">
              <w:rPr>
                <w:sz w:val="28"/>
                <w:szCs w:val="28"/>
              </w:rPr>
              <w:sym w:font="Wingdings" w:char="F0F1"/>
            </w:r>
            <w:r w:rsidR="00B4786A" w:rsidRPr="0093610C">
              <w:rPr>
                <w:sz w:val="22"/>
                <w:szCs w:val="22"/>
              </w:rPr>
              <w:t xml:space="preserve">+ </w:t>
            </w:r>
          </w:p>
        </w:tc>
      </w:tr>
    </w:tbl>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4786A">
      <w:pPr>
        <w:pStyle w:val="Ttulo1"/>
        <w:numPr>
          <w:ilvl w:val="0"/>
          <w:numId w:val="1"/>
        </w:numPr>
      </w:pPr>
      <w:bookmarkStart w:id="211" w:name="_Toc313437436"/>
      <w:r w:rsidRPr="0093610C">
        <w:t>G</w:t>
      </w:r>
      <w:bookmarkStart w:id="212" w:name="glossari"/>
      <w:bookmarkEnd w:id="212"/>
      <w:r w:rsidRPr="0093610C">
        <w:t>lossari</w:t>
      </w:r>
      <w:bookmarkEnd w:id="208"/>
      <w:bookmarkEnd w:id="211"/>
    </w:p>
    <w:p w:rsidR="00B4786A" w:rsidRPr="0093610C" w:rsidRDefault="00B4786A" w:rsidP="00B4786A">
      <w:pPr>
        <w:rPr>
          <w:rFonts w:eastAsia="Times New Roman"/>
        </w:rPr>
      </w:pPr>
    </w:p>
    <w:p w:rsidR="00B4786A" w:rsidRPr="0093610C" w:rsidRDefault="00B4786A" w:rsidP="00B4786A">
      <w:r w:rsidRPr="0093610C">
        <w:rPr>
          <w:rStyle w:val="Textoennegrita"/>
        </w:rPr>
        <w:t>AETitle</w:t>
      </w:r>
      <w:r w:rsidRPr="0093610C">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 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 and 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 xml:space="preserve"> </w:t>
      </w:r>
    </w:p>
    <w:p w:rsidR="00620CAA" w:rsidRPr="00620CAA" w:rsidRDefault="00620CAA" w:rsidP="00245C9D">
      <w:pPr>
        <w:rPr>
          <w:lang w:val="es-ES"/>
        </w:rPr>
      </w:pPr>
      <w:r>
        <w:rPr>
          <w:lang w:val="es-ES"/>
        </w:rPr>
        <w:t xml:space="preserve"> </w:t>
      </w:r>
    </w:p>
    <w:sectPr w:rsidR="00620CAA" w:rsidRPr="00620CAA" w:rsidSect="00477A77">
      <w:headerReference w:type="even" r:id="rId191"/>
      <w:headerReference w:type="default" r:id="rId192"/>
      <w:footerReference w:type="even" r:id="rId193"/>
      <w:footerReference w:type="default" r:id="rId194"/>
      <w:headerReference w:type="first" r:id="rId195"/>
      <w:pgSz w:w="11900" w:h="16840"/>
      <w:pgMar w:top="1418" w:right="1134" w:bottom="1134" w:left="1134" w:header="3005"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7948" w:rsidRDefault="00497948" w:rsidP="00D32605">
      <w:r>
        <w:separator/>
      </w:r>
    </w:p>
  </w:endnote>
  <w:endnote w:type="continuationSeparator" w:id="0">
    <w:p w:rsidR="00497948" w:rsidRDefault="00497948" w:rsidP="00D32605">
      <w:r>
        <w:continuationSeparator/>
      </w:r>
    </w:p>
  </w:endnote>
</w:endnotes>
</file>

<file path=word/fontTable.xml><?xml version="1.0" encoding="utf-8"?>
<w:fonts xmlns:r="http://schemas.openxmlformats.org/officeDocument/2006/relationships" xmlns:w="http://schemas.openxmlformats.org/wordprocessingml/2006/main">
  <w:font w:name="HelveticaNeueLT Com 47 LtCn">
    <w:panose1 w:val="020B0406020202030204"/>
    <w:charset w:val="00"/>
    <w:family w:val="swiss"/>
    <w:pitch w:val="variable"/>
    <w:sig w:usb0="8000008F" w:usb1="10002042" w:usb2="00000000" w:usb3="00000000" w:csb0="0000009B"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A00002EF" w:usb1="4000004B" w:usb2="00000000" w:usb3="00000000" w:csb0="0000009F" w:csb1="00000000"/>
  </w:font>
  <w:font w:name="HelveticaNeueLT Com 67 MdCn">
    <w:panose1 w:val="020B0606030502030204"/>
    <w:charset w:val="00"/>
    <w:family w:val="swiss"/>
    <w:pitch w:val="variable"/>
    <w:sig w:usb0="8000008F" w:usb1="00002042" w:usb2="00000000" w:usb3="00000000" w:csb0="0000009B" w:csb1="00000000"/>
  </w:font>
  <w:font w:name="Calibri">
    <w:panose1 w:val="020F0502020204030204"/>
    <w:charset w:val="00"/>
    <w:family w:val="swiss"/>
    <w:pitch w:val="variable"/>
    <w:sig w:usb0="A00002EF" w:usb1="4000207B" w:usb2="00000000" w:usb3="00000000" w:csb0="0000009F" w:csb1="00000000"/>
  </w:font>
  <w:font w:name="Lucida Grande">
    <w:altName w:val="Times New Roman"/>
    <w:charset w:val="00"/>
    <w:family w:val="auto"/>
    <w:pitch w:val="variable"/>
    <w:sig w:usb0="00000000"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sig w:usb0="00000000" w:usb1="00000000" w:usb2="00000000" w:usb3="00000000" w:csb0="00000000"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65D" w:rsidRDefault="008048AA" w:rsidP="0083183B">
    <w:pPr>
      <w:pStyle w:val="Piedepgina"/>
      <w:framePr w:wrap="around" w:vAnchor="text" w:hAnchor="margin" w:xAlign="center" w:y="1"/>
      <w:rPr>
        <w:rStyle w:val="Nmerodepgina"/>
      </w:rPr>
    </w:pPr>
    <w:r>
      <w:rPr>
        <w:rStyle w:val="Nmerodepgina"/>
      </w:rPr>
      <w:fldChar w:fldCharType="begin"/>
    </w:r>
    <w:r w:rsidR="0077565D">
      <w:rPr>
        <w:rStyle w:val="Nmerodepgina"/>
      </w:rPr>
      <w:instrText xml:space="preserve">PAGE  </w:instrText>
    </w:r>
    <w:r>
      <w:rPr>
        <w:rStyle w:val="Nmerodepgina"/>
      </w:rPr>
      <w:fldChar w:fldCharType="end"/>
    </w:r>
  </w:p>
  <w:p w:rsidR="0077565D" w:rsidRDefault="0077565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65D" w:rsidRDefault="008048AA" w:rsidP="0083183B">
    <w:pPr>
      <w:pStyle w:val="Piedepgina"/>
      <w:framePr w:wrap="around" w:vAnchor="text" w:hAnchor="margin" w:xAlign="center" w:y="1"/>
      <w:rPr>
        <w:rStyle w:val="Nmerodepgina"/>
      </w:rPr>
    </w:pPr>
    <w:r>
      <w:rPr>
        <w:rStyle w:val="Nmerodepgina"/>
      </w:rPr>
      <w:fldChar w:fldCharType="begin"/>
    </w:r>
    <w:r w:rsidR="0077565D">
      <w:rPr>
        <w:rStyle w:val="Nmerodepgina"/>
      </w:rPr>
      <w:instrText xml:space="preserve">PAGE  </w:instrText>
    </w:r>
    <w:r>
      <w:rPr>
        <w:rStyle w:val="Nmerodepgina"/>
      </w:rPr>
      <w:fldChar w:fldCharType="separate"/>
    </w:r>
    <w:r w:rsidR="00D3783A">
      <w:rPr>
        <w:rStyle w:val="Nmerodepgina"/>
        <w:noProof/>
      </w:rPr>
      <w:t>1</w:t>
    </w:r>
    <w:r>
      <w:rPr>
        <w:rStyle w:val="Nmerodepgina"/>
      </w:rPr>
      <w:fldChar w:fldCharType="end"/>
    </w:r>
  </w:p>
  <w:p w:rsidR="0077565D" w:rsidRDefault="0077565D">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65D" w:rsidRDefault="008048AA" w:rsidP="0083183B">
    <w:pPr>
      <w:pStyle w:val="Piedepgina"/>
      <w:framePr w:wrap="around" w:vAnchor="text" w:hAnchor="margin" w:xAlign="center" w:y="1"/>
      <w:rPr>
        <w:rStyle w:val="Nmerodepgina"/>
      </w:rPr>
    </w:pPr>
    <w:r>
      <w:rPr>
        <w:rStyle w:val="Nmerodepgina"/>
      </w:rPr>
      <w:fldChar w:fldCharType="begin"/>
    </w:r>
    <w:r w:rsidR="0077565D">
      <w:rPr>
        <w:rStyle w:val="Nmerodepgina"/>
      </w:rPr>
      <w:instrText xml:space="preserve">PAGE  </w:instrText>
    </w:r>
    <w:r>
      <w:rPr>
        <w:rStyle w:val="Nmerodepgina"/>
      </w:rPr>
      <w:fldChar w:fldCharType="end"/>
    </w:r>
  </w:p>
  <w:p w:rsidR="0077565D" w:rsidRDefault="0077565D">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65D" w:rsidRDefault="008048AA" w:rsidP="0083183B">
    <w:pPr>
      <w:pStyle w:val="Piedepgina"/>
      <w:framePr w:wrap="around" w:vAnchor="text" w:hAnchor="margin" w:xAlign="center" w:y="1"/>
      <w:rPr>
        <w:rStyle w:val="Nmerodepgina"/>
      </w:rPr>
    </w:pPr>
    <w:r>
      <w:rPr>
        <w:rStyle w:val="Nmerodepgina"/>
      </w:rPr>
      <w:fldChar w:fldCharType="begin"/>
    </w:r>
    <w:r w:rsidR="0077565D">
      <w:rPr>
        <w:rStyle w:val="Nmerodepgina"/>
      </w:rPr>
      <w:instrText xml:space="preserve">PAGE  </w:instrText>
    </w:r>
    <w:r>
      <w:rPr>
        <w:rStyle w:val="Nmerodepgina"/>
      </w:rPr>
      <w:fldChar w:fldCharType="separate"/>
    </w:r>
    <w:r w:rsidR="00D3783A">
      <w:rPr>
        <w:rStyle w:val="Nmerodepgina"/>
        <w:noProof/>
      </w:rPr>
      <w:t>97</w:t>
    </w:r>
    <w:r>
      <w:rPr>
        <w:rStyle w:val="Nmerodepgina"/>
      </w:rPr>
      <w:fldChar w:fldCharType="end"/>
    </w:r>
  </w:p>
  <w:p w:rsidR="0077565D" w:rsidRDefault="0077565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7948" w:rsidRDefault="00497948" w:rsidP="00D32605">
      <w:r>
        <w:separator/>
      </w:r>
    </w:p>
  </w:footnote>
  <w:footnote w:type="continuationSeparator" w:id="0">
    <w:p w:rsidR="00497948" w:rsidRDefault="00497948" w:rsidP="00D3260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65D" w:rsidRDefault="008048AA" w:rsidP="00D32605">
    <w:pPr>
      <w:pStyle w:val="Encabezado"/>
    </w:pPr>
    <w:r w:rsidRPr="008048AA">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leftFromText="142" w:vertAnchor="page" w:horzAnchor="margin" w:tblpXSpec="right" w:tblpY="1419"/>
      <w:tblOverlap w:val="never"/>
      <w:tblW w:w="5670" w:type="dxa"/>
      <w:tblLayout w:type="fixed"/>
      <w:tblCellMar>
        <w:right w:w="0" w:type="dxa"/>
      </w:tblCellMar>
      <w:tblLook w:val="04A0"/>
    </w:tblPr>
    <w:tblGrid>
      <w:gridCol w:w="5670"/>
    </w:tblGrid>
    <w:tr w:rsidR="0077565D" w:rsidRPr="00513A1A" w:rsidTr="00B4786A">
      <w:trPr>
        <w:trHeight w:hRule="exact" w:val="374"/>
      </w:trPr>
      <w:tc>
        <w:tcPr>
          <w:tcW w:w="5670" w:type="dxa"/>
        </w:tcPr>
        <w:p w:rsidR="0077565D" w:rsidRPr="004810DA" w:rsidRDefault="0077565D" w:rsidP="00B4786A">
          <w:pPr>
            <w:pStyle w:val="Encabezado"/>
            <w:ind w:right="-108"/>
            <w:rPr>
              <w:u w:val="single"/>
            </w:rPr>
          </w:pPr>
          <w:r>
            <w:t>MANUAL D’USUARI</w:t>
          </w:r>
        </w:p>
      </w:tc>
    </w:tr>
    <w:tr w:rsidR="0077565D" w:rsidRPr="00513A1A" w:rsidTr="00B4786A">
      <w:trPr>
        <w:trHeight w:hRule="exact" w:val="374"/>
      </w:trPr>
      <w:tc>
        <w:tcPr>
          <w:tcW w:w="5670" w:type="dxa"/>
        </w:tcPr>
        <w:p w:rsidR="0077565D" w:rsidRPr="00513A1A" w:rsidRDefault="0077565D" w:rsidP="00B4786A">
          <w:pPr>
            <w:pStyle w:val="Encabezado"/>
          </w:pPr>
          <w:r>
            <w:t>v0.11</w:t>
          </w:r>
        </w:p>
      </w:tc>
    </w:tr>
  </w:tbl>
  <w:p w:rsidR="0077565D" w:rsidRDefault="0077565D"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503" t="4000" r="-261" b="4000"/>
                  <a:stretch/>
                </pic:blipFill>
                <pic:spPr bwMode="auto">
                  <a:xfrm>
                    <a:off x="0" y="0"/>
                    <a:ext cx="1918970" cy="49657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65D" w:rsidRDefault="008048AA" w:rsidP="00D32605">
    <w:pPr>
      <w:pStyle w:val="Encabezado"/>
    </w:pPr>
    <w:r w:rsidRPr="008048AA">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vertAnchor="page" w:horzAnchor="page" w:tblpX="5093" w:tblpY="1419"/>
      <w:tblW w:w="5670" w:type="dxa"/>
      <w:tblLayout w:type="fixed"/>
      <w:tblLook w:val="04A0"/>
    </w:tblPr>
    <w:tblGrid>
      <w:gridCol w:w="5670"/>
    </w:tblGrid>
    <w:tr w:rsidR="0077565D" w:rsidRPr="00BF7C9D" w:rsidTr="00A442C3">
      <w:trPr>
        <w:trHeight w:hRule="exact" w:val="374"/>
      </w:trPr>
      <w:tc>
        <w:tcPr>
          <w:tcW w:w="5670" w:type="dxa"/>
        </w:tcPr>
        <w:p w:rsidR="0077565D" w:rsidRPr="00BF7C9D" w:rsidRDefault="0077565D" w:rsidP="00A442C3">
          <w:pPr>
            <w:pStyle w:val="Encabezado"/>
          </w:pPr>
          <w:r>
            <w:t>MANUAL D’USUARI</w:t>
          </w:r>
        </w:p>
      </w:tc>
    </w:tr>
    <w:tr w:rsidR="0077565D" w:rsidRPr="00BF7C9D" w:rsidTr="00A442C3">
      <w:trPr>
        <w:trHeight w:hRule="exact" w:val="374"/>
      </w:trPr>
      <w:tc>
        <w:tcPr>
          <w:tcW w:w="5670" w:type="dxa"/>
        </w:tcPr>
        <w:p w:rsidR="0077565D" w:rsidRPr="00BF7C9D" w:rsidRDefault="0077565D" w:rsidP="00A442C3">
          <w:pPr>
            <w:pStyle w:val="Encabezado"/>
          </w:pPr>
          <w:r w:rsidRPr="00BF7C9D">
            <w:t>v</w:t>
          </w:r>
          <w:r>
            <w:t>0.11</w:t>
          </w:r>
        </w:p>
      </w:tc>
    </w:tr>
  </w:tbl>
  <w:p w:rsidR="0077565D" w:rsidRDefault="0077565D"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65D" w:rsidRDefault="008048AA" w:rsidP="00D32605">
    <w:pPr>
      <w:pStyle w:val="Encabezado"/>
    </w:pPr>
    <w:r w:rsidRPr="008048AA">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BB47CA6"/>
    <w:multiLevelType w:val="multilevel"/>
    <w:tmpl w:val="38CC613A"/>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2"/>
  </w:num>
  <w:num w:numId="7">
    <w:abstractNumId w:val="2"/>
  </w:num>
  <w:num w:numId="8">
    <w:abstractNumId w:val="3"/>
  </w:num>
  <w:num w:numId="9">
    <w:abstractNumId w:val="5"/>
  </w:num>
  <w:num w:numId="10">
    <w:abstractNumId w:val="0"/>
  </w:num>
  <w:num w:numId="11">
    <w:abstractNumId w:val="1"/>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embedSystemFonts/>
  <w:proofState w:grammar="clean"/>
  <w:attachedTemplate r:id="rId1"/>
  <w:stylePaneFormatFilter w:val="1028"/>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savePreviewPicture/>
  <w:hdrShapeDefaults>
    <o:shapedefaults v:ext="edit" spidmax="22530"/>
    <o:shapelayout v:ext="edit">
      <o:idmap v:ext="edit" data="2"/>
    </o:shapelayout>
  </w:hdrShapeDefaults>
  <w:footnotePr>
    <w:footnote w:id="-1"/>
    <w:footnote w:id="0"/>
  </w:footnotePr>
  <w:endnotePr>
    <w:endnote w:id="-1"/>
    <w:endnote w:id="0"/>
  </w:endnotePr>
  <w:compat/>
  <w:rsids>
    <w:rsidRoot w:val="00A160A2"/>
    <w:rsid w:val="00017CE7"/>
    <w:rsid w:val="000246AA"/>
    <w:rsid w:val="00032F7D"/>
    <w:rsid w:val="000408A6"/>
    <w:rsid w:val="00043CB4"/>
    <w:rsid w:val="00044001"/>
    <w:rsid w:val="00046EF7"/>
    <w:rsid w:val="00050773"/>
    <w:rsid w:val="00070927"/>
    <w:rsid w:val="000A0E4B"/>
    <w:rsid w:val="000A651C"/>
    <w:rsid w:val="000B5604"/>
    <w:rsid w:val="000C3F08"/>
    <w:rsid w:val="00101458"/>
    <w:rsid w:val="001175B0"/>
    <w:rsid w:val="00125657"/>
    <w:rsid w:val="0013673B"/>
    <w:rsid w:val="00141BC0"/>
    <w:rsid w:val="00180B4A"/>
    <w:rsid w:val="001C5ADC"/>
    <w:rsid w:val="0020718B"/>
    <w:rsid w:val="00245C9D"/>
    <w:rsid w:val="0024760B"/>
    <w:rsid w:val="0026029E"/>
    <w:rsid w:val="0027006A"/>
    <w:rsid w:val="00273016"/>
    <w:rsid w:val="002C473D"/>
    <w:rsid w:val="002C53AA"/>
    <w:rsid w:val="002D711F"/>
    <w:rsid w:val="00323FC6"/>
    <w:rsid w:val="00364D6E"/>
    <w:rsid w:val="00375340"/>
    <w:rsid w:val="003A1249"/>
    <w:rsid w:val="003C2D29"/>
    <w:rsid w:val="003D7A75"/>
    <w:rsid w:val="00415AAA"/>
    <w:rsid w:val="00416305"/>
    <w:rsid w:val="004229AC"/>
    <w:rsid w:val="00437ED9"/>
    <w:rsid w:val="00453991"/>
    <w:rsid w:val="00477A77"/>
    <w:rsid w:val="0048466E"/>
    <w:rsid w:val="004937E2"/>
    <w:rsid w:val="00495D89"/>
    <w:rsid w:val="00497948"/>
    <w:rsid w:val="004D5FED"/>
    <w:rsid w:val="00513A1A"/>
    <w:rsid w:val="00533059"/>
    <w:rsid w:val="005344C2"/>
    <w:rsid w:val="0055276D"/>
    <w:rsid w:val="00554AFE"/>
    <w:rsid w:val="00563B61"/>
    <w:rsid w:val="005837B8"/>
    <w:rsid w:val="0058741C"/>
    <w:rsid w:val="005B4B1F"/>
    <w:rsid w:val="005F1469"/>
    <w:rsid w:val="00603A0D"/>
    <w:rsid w:val="00620CAA"/>
    <w:rsid w:val="00630A71"/>
    <w:rsid w:val="00644CFB"/>
    <w:rsid w:val="006C1C66"/>
    <w:rsid w:val="006D46D6"/>
    <w:rsid w:val="00720EAC"/>
    <w:rsid w:val="00727FF5"/>
    <w:rsid w:val="007366F3"/>
    <w:rsid w:val="0074797F"/>
    <w:rsid w:val="007545B7"/>
    <w:rsid w:val="0077565D"/>
    <w:rsid w:val="00787706"/>
    <w:rsid w:val="007922D9"/>
    <w:rsid w:val="007926D1"/>
    <w:rsid w:val="00793A19"/>
    <w:rsid w:val="007A1D12"/>
    <w:rsid w:val="007B7109"/>
    <w:rsid w:val="007C124D"/>
    <w:rsid w:val="007C7444"/>
    <w:rsid w:val="007E1128"/>
    <w:rsid w:val="007F0051"/>
    <w:rsid w:val="007F2CCB"/>
    <w:rsid w:val="008017D6"/>
    <w:rsid w:val="008048AA"/>
    <w:rsid w:val="0082447A"/>
    <w:rsid w:val="0083183B"/>
    <w:rsid w:val="008637BF"/>
    <w:rsid w:val="008708AE"/>
    <w:rsid w:val="00872088"/>
    <w:rsid w:val="008817D6"/>
    <w:rsid w:val="008A1C4C"/>
    <w:rsid w:val="008B1110"/>
    <w:rsid w:val="008E54ED"/>
    <w:rsid w:val="00922F90"/>
    <w:rsid w:val="00961676"/>
    <w:rsid w:val="00974256"/>
    <w:rsid w:val="0098017E"/>
    <w:rsid w:val="009B1539"/>
    <w:rsid w:val="009B79E4"/>
    <w:rsid w:val="009D0E57"/>
    <w:rsid w:val="009D2051"/>
    <w:rsid w:val="009F4BFF"/>
    <w:rsid w:val="00A160A2"/>
    <w:rsid w:val="00A442C3"/>
    <w:rsid w:val="00A65996"/>
    <w:rsid w:val="00A847C5"/>
    <w:rsid w:val="00AB2D9E"/>
    <w:rsid w:val="00AC1C87"/>
    <w:rsid w:val="00AD40DF"/>
    <w:rsid w:val="00AE6D13"/>
    <w:rsid w:val="00B00028"/>
    <w:rsid w:val="00B150A2"/>
    <w:rsid w:val="00B4786A"/>
    <w:rsid w:val="00B631BD"/>
    <w:rsid w:val="00B67142"/>
    <w:rsid w:val="00BB1D52"/>
    <w:rsid w:val="00BB7F7E"/>
    <w:rsid w:val="00BD7D40"/>
    <w:rsid w:val="00BE4D6D"/>
    <w:rsid w:val="00BF7C9D"/>
    <w:rsid w:val="00C27A57"/>
    <w:rsid w:val="00C3296C"/>
    <w:rsid w:val="00C341B3"/>
    <w:rsid w:val="00C6567B"/>
    <w:rsid w:val="00C66371"/>
    <w:rsid w:val="00CA24EF"/>
    <w:rsid w:val="00CC0EA4"/>
    <w:rsid w:val="00CC0F20"/>
    <w:rsid w:val="00D32605"/>
    <w:rsid w:val="00D3783A"/>
    <w:rsid w:val="00D404E3"/>
    <w:rsid w:val="00D45CC1"/>
    <w:rsid w:val="00D4754E"/>
    <w:rsid w:val="00D6040A"/>
    <w:rsid w:val="00D60547"/>
    <w:rsid w:val="00D6538C"/>
    <w:rsid w:val="00D93AB9"/>
    <w:rsid w:val="00D9468F"/>
    <w:rsid w:val="00DA174A"/>
    <w:rsid w:val="00DA50FF"/>
    <w:rsid w:val="00DB7B10"/>
    <w:rsid w:val="00DD4C1B"/>
    <w:rsid w:val="00DD67B9"/>
    <w:rsid w:val="00DE2393"/>
    <w:rsid w:val="00DE75CD"/>
    <w:rsid w:val="00E16BB3"/>
    <w:rsid w:val="00E17D49"/>
    <w:rsid w:val="00E65CFA"/>
    <w:rsid w:val="00E71960"/>
    <w:rsid w:val="00E727B9"/>
    <w:rsid w:val="00EC7058"/>
    <w:rsid w:val="00EE2C45"/>
    <w:rsid w:val="00EF3E1D"/>
    <w:rsid w:val="00F445DB"/>
    <w:rsid w:val="00F522B6"/>
    <w:rsid w:val="00FA5CBD"/>
    <w:rsid w:val="00FC49CB"/>
    <w:rsid w:val="00FD5F0C"/>
    <w:rsid w:val="00FF48BB"/>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30"/>
    <o:shapelayout v:ext="edit">
      <o:idmap v:ext="edit" data="1"/>
      <o:rules v:ext="edit">
        <o:r id="V:Rule22" type="connector" idref="#AutoShape 312"/>
        <o:r id="V:Rule23" type="connector" idref="#AutoShape 328"/>
        <o:r id="V:Rule24" type="connector" idref="#AutoShape 321"/>
        <o:r id="V:Rule25" type="connector" idref="#AutoShape 318"/>
        <o:r id="V:Rule26" type="connector" idref="#AutoShape 315"/>
        <o:r id="V:Rule27" type="connector" idref="#AutoShape 324"/>
        <o:r id="V:Rule28" type="connector" idref="#AutoShape 330"/>
        <o:r id="V:Rule29" type="connector" idref="#AutoShape 317"/>
        <o:r id="V:Rule30" type="connector" idref="#AutoShape 326"/>
        <o:r id="V:Rule31" type="connector" idref="#_x0000_s1106"/>
        <o:r id="V:Rule32" type="connector" idref="#AutoShape 322"/>
        <o:r id="V:Rule33" type="connector" idref="#AutoShape 319"/>
        <o:r id="V:Rule34" type="connector" idref="#AutoShape 331"/>
        <o:r id="V:Rule35" type="connector" idref="#AutoShape 325"/>
        <o:r id="V:Rule36" type="connector" idref="#AutoShape 316"/>
        <o:r id="V:Rule37" type="connector" idref="#AutoShape 323"/>
        <o:r id="V:Rule38" type="connector" idref="#AutoShape 311"/>
        <o:r id="V:Rule39" type="connector" idref="#AutoShape 310"/>
        <o:r id="V:Rule40" type="connector" idref="#AutoShape 327"/>
        <o:r id="V:Rule41" type="connector" idref="#AutoShape 329"/>
        <o:r id="V:Rule42" type="connector" idref="#AutoShape 31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B4786A"/>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245C9D"/>
    <w:pPr>
      <w:keepNext/>
      <w:keepLines/>
      <w:numPr>
        <w:numId w:val="5"/>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D93AB9"/>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245C9D"/>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BB1D52"/>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Fuentedeprrafopredeter"/>
    <w:uiPriority w:val="99"/>
    <w:unhideWhenUsed/>
    <w:rsid w:val="00BB1D52"/>
    <w:rPr>
      <w:color w:val="0000FF"/>
      <w:u w:val="single"/>
    </w:rPr>
  </w:style>
  <w:style w:type="paragraph" w:customStyle="1" w:styleId="Link">
    <w:name w:val="Link"/>
    <w:basedOn w:val="Normal"/>
    <w:link w:val="LinkCar"/>
    <w:qFormat/>
    <w:rsid w:val="00B67142"/>
    <w:rPr>
      <w:rFonts w:eastAsia="Times New Roman"/>
    </w:rPr>
  </w:style>
  <w:style w:type="character" w:customStyle="1" w:styleId="LinkCar">
    <w:name w:val="Link Car"/>
    <w:basedOn w:val="Fuentedeprrafopredeter"/>
    <w:link w:val="Link"/>
    <w:rsid w:val="00B67142"/>
    <w:rPr>
      <w:rFonts w:ascii="HelveticaNeueLT Com 47 LtCn" w:eastAsia="Times New Roman" w:hAnsi="HelveticaNeueLT Com 47 LtCn" w:cs="Times New Roman"/>
      <w:sz w:val="20"/>
      <w:szCs w:val="20"/>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BB1D52"/>
    <w:rPr>
      <w:rFonts w:ascii="HelveticaNeueLT Com 67 MdCn" w:hAnsi="HelveticaNeueLT Com 67 MdCn"/>
      <w:color w:val="0070C0"/>
    </w:rPr>
  </w:style>
  <w:style w:type="character" w:customStyle="1" w:styleId="IconesCar">
    <w:name w:val="Icones Car"/>
    <w:basedOn w:val="Fuentedeprrafopredeter"/>
    <w:link w:val="Icones"/>
    <w:rsid w:val="00BB1D52"/>
    <w:rPr>
      <w:rFonts w:ascii="HelveticaNeueLT Com 67 MdCn" w:eastAsia="Verdana" w:hAnsi="HelveticaNeueLT Com 67 MdCn" w:cs="Times New Roman"/>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s>
</file>

<file path=word/webSettings.xml><?xml version="1.0" encoding="utf-8"?>
<w:webSettings xmlns:r="http://schemas.openxmlformats.org/officeDocument/2006/relationships" xmlns:w="http://schemas.openxmlformats.org/wordprocessingml/2006/main">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header" Target="header1.xml"/><Relationship Id="rId170" Type="http://schemas.openxmlformats.org/officeDocument/2006/relationships/image" Target="media/image163.jpeg"/><Relationship Id="rId191" Type="http://schemas.openxmlformats.org/officeDocument/2006/relationships/header" Target="header3.xml"/><Relationship Id="rId196"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jpe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3.jpe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header" Target="header2.xml"/><Relationship Id="rId192" Type="http://schemas.openxmlformats.org/officeDocument/2006/relationships/header" Target="header4.xml"/><Relationship Id="rId197"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footer" Target="footer1.xml"/><Relationship Id="rId172" Type="http://schemas.openxmlformats.org/officeDocument/2006/relationships/image" Target="media/image165.png"/><Relationship Id="rId193" Type="http://schemas.openxmlformats.org/officeDocument/2006/relationships/footer" Target="footer3.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footer" Target="footer2.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footer" Target="footer4.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emf"/><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jpe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emf"/><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69.png"/><Relationship Id="rId195" Type="http://schemas.openxmlformats.org/officeDocument/2006/relationships/header" Target="header5.xml"/><Relationship Id="rId190" Type="http://schemas.openxmlformats.org/officeDocument/2006/relationships/image" Target="media/image180.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0.png"/><Relationship Id="rId26" Type="http://schemas.openxmlformats.org/officeDocument/2006/relationships/image" Target="media/image19.jpeg"/></Relationships>
</file>

<file path=word/_rels/header1.xml.rels><?xml version="1.0" encoding="UTF-8" standalone="yes"?>
<Relationships xmlns="http://schemas.openxmlformats.org/package/2006/relationships"><Relationship Id="rId1" Type="http://schemas.openxmlformats.org/officeDocument/2006/relationships/image" Target="media/image168.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168.jpeg"/></Relationships>
</file>

<file path=word/_rels/head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1" Type="http://schemas.openxmlformats.org/officeDocument/2006/relationships/image" Target="media/image16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BB7200-92CB-484C-AF57-D6DE5FFA6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40</TotalTime>
  <Pages>98</Pages>
  <Words>11915</Words>
  <Characters>65534</Characters>
  <Application>Microsoft Office Word</Application>
  <DocSecurity>0</DocSecurity>
  <Lines>546</Lines>
  <Paragraphs>154</Paragraphs>
  <ScaleCrop>false</ScaleCrop>
  <HeadingPairs>
    <vt:vector size="6" baseType="variant">
      <vt:variant>
        <vt:lpstr>Título</vt:lpstr>
      </vt:variant>
      <vt:variant>
        <vt:i4>1</vt:i4>
      </vt:variant>
      <vt:variant>
        <vt:lpstr>Títulos</vt:lpstr>
      </vt:variant>
      <vt:variant>
        <vt:i4>79</vt:i4>
      </vt:variant>
      <vt:variant>
        <vt:lpstr>Title</vt:lpstr>
      </vt:variant>
      <vt:variant>
        <vt:i4>1</vt:i4>
      </vt:variant>
    </vt:vector>
  </HeadingPairs>
  <TitlesOfParts>
    <vt:vector size="81" baseType="lpstr">
      <vt:lpstr/>
      <vt:lpstr>Starviewer</vt:lpstr>
      <vt:lpstr>Contacta amb nosaltres</vt:lpstr>
      <vt:lpstr>Els menús</vt:lpstr>
      <vt:lpstr>    Menú fitxer</vt:lpstr>
      <vt:lpstr>    Menú visualització</vt:lpstr>
      <vt:lpstr>    Menú d'eines</vt:lpstr>
      <vt:lpstr>    Menú finestra</vt:lpstr>
      <vt:lpstr>        Maximitza a múltiples pantalles</vt:lpstr>
      <vt:lpstr>        Mou a la pantalla</vt:lpstr>
      <vt:lpstr>    Menú ajuda</vt:lpstr>
      <vt:lpstr>Configuracions</vt:lpstr>
      <vt:lpstr>    Configuració PACS</vt:lpstr>
      <vt:lpstr>        Servidors PACS</vt:lpstr>
      <vt:lpstr>        Configuració Local</vt:lpstr>
      <vt:lpstr>    Configuració de la base de dades local</vt:lpstr>
      <vt:lpstr>    Configuració del RIS</vt:lpstr>
      <vt:lpstr>    Configuració DICOMDIR</vt:lpstr>
      <vt:lpstr>        Configuració creació DICOMDIR</vt:lpstr>
      <vt:lpstr>        Configuració de l'aplicació de gravació de CD/DVD</vt:lpstr>
      <vt:lpstr>        Copiar el contingut del directori al DICOMDIR</vt:lpstr>
      <vt:lpstr>Els visors</vt:lpstr>
      <vt:lpstr>    Visor 2D</vt:lpstr>
      <vt:lpstr>    Visor MPR 2D</vt:lpstr>
      <vt:lpstr>    Visor 3D</vt:lpstr>
      <vt:lpstr>Eines</vt:lpstr>
      <vt:lpstr>    Estudis del pacient</vt:lpstr>
      <vt:lpstr>    Scroll</vt:lpstr>
      <vt:lpstr>    Canvi de fase</vt:lpstr>
      <vt:lpstr>    Zoom</vt:lpstr>
      <vt:lpstr>    Moure</vt:lpstr>
      <vt:lpstr>    Canvi de finestra</vt:lpstr>
      <vt:lpstr>    Distribució dels visors</vt:lpstr>
      <vt:lpstr>    Estudis relacionats</vt:lpstr>
      <vt:lpstr>    ROI el líptica</vt:lpstr>
      <vt:lpstr>    ROI</vt:lpstr>
      <vt:lpstr>    Distància</vt:lpstr>
      <vt:lpstr>    Angle</vt:lpstr>
      <vt:lpstr>    Angle obert</vt:lpstr>
      <vt:lpstr>    Esborrar</vt:lpstr>
      <vt:lpstr>    Reconstruccions</vt:lpstr>
      <vt:lpstr>    Flip vertical</vt:lpstr>
      <vt:lpstr>    Flip horitzontal</vt:lpstr>
      <vt:lpstr>    Rotació en sentit horari</vt:lpstr>
      <vt:lpstr>    Rotació en sentit antihorari</vt:lpstr>
      <vt:lpstr>    Restablir a l’estat inicial</vt:lpstr>
      <vt:lpstr>    Invertir colors</vt:lpstr>
      <vt:lpstr>    Captura de pantalla</vt:lpstr>
      <vt:lpstr>    Exportar imatges DICOM</vt:lpstr>
      <vt:lpstr>    Thick Slab</vt:lpstr>
      <vt:lpstr>    Línies de referència</vt:lpstr>
      <vt:lpstr>    Cursor 3D</vt:lpstr>
      <vt:lpstr>    Selecció de finestres definides</vt:lpstr>
      <vt:lpstr>    Finestres definides personalitzades</vt:lpstr>
      <vt:lpstr>    Vídeo</vt:lpstr>
      <vt:lpstr>    Amagar informació del pacient</vt:lpstr>
      <vt:lpstr>    Informació vòxel</vt:lpstr>
      <vt:lpstr>    Sincronització</vt:lpstr>
      <vt:lpstr>    Informació DICOM</vt:lpstr>
      <vt:lpstr>Eines específiques del visor 3D</vt:lpstr>
      <vt:lpstr>    Plans de tall</vt:lpstr>
      <vt:lpstr>    Rotació 3D</vt:lpstr>
      <vt:lpstr>Imprimir DICOM</vt:lpstr>
      <vt:lpstr>    Afegir impressora</vt:lpstr>
      <vt:lpstr>    </vt:lpstr>
      <vt:lpstr>Buscar estudis d'un pacient</vt:lpstr>
      <vt:lpstr>Base de dades local</vt:lpstr>
      <vt:lpstr>Cerca a un PACS</vt:lpstr>
      <vt:lpstr>Llista de peticions</vt:lpstr>
      <vt:lpstr>Obrir DICOMDIR</vt:lpstr>
      <vt:lpstr>Accés des del RIS</vt:lpstr>
      <vt:lpstr>Exportació de les dades en format DICOM</vt:lpstr>
      <vt:lpstr>    Anonimització d’estudis</vt:lpstr>
      <vt:lpstr>Gravació a CD/DVD</vt:lpstr>
      <vt:lpstr>Gravació a USB</vt:lpstr>
      <vt:lpstr>Gravació a disc dur</vt:lpstr>
      <vt:lpstr>dreceres de teclat (SHORTCUTS)</vt:lpstr>
      <vt:lpstr>    /dreceres principals</vt:lpstr>
      <vt:lpstr>    Altres dreceres importants</vt:lpstr>
      <vt:lpstr>Glossari</vt:lpstr>
      <vt:lpstr/>
    </vt:vector>
  </TitlesOfParts>
  <Company>Nifava</Company>
  <LinksUpToDate>false</LinksUpToDate>
  <CharactersWithSpaces>77295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dc:creator>
  <cp:keywords/>
  <cp:lastModifiedBy>Roger</cp:lastModifiedBy>
  <cp:revision>4</cp:revision>
  <cp:lastPrinted>2011-12-19T11:05:00Z</cp:lastPrinted>
  <dcterms:created xsi:type="dcterms:W3CDTF">2012-01-04T07:57:00Z</dcterms:created>
  <dcterms:modified xsi:type="dcterms:W3CDTF">2012-01-04T09:47:00Z</dcterms:modified>
</cp:coreProperties>
</file>