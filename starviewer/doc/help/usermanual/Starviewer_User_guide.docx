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995335"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6941628" w:history="1">
        <w:r w:rsidR="00995335" w:rsidRPr="00F75D6B">
          <w:rPr>
            <w:rStyle w:val="Hipervnculo"/>
            <w:rFonts w:eastAsiaTheme="majorEastAsia"/>
            <w:noProof/>
          </w:rPr>
          <w:t>1. Starviewer</w:t>
        </w:r>
        <w:r w:rsidR="00995335">
          <w:rPr>
            <w:noProof/>
            <w:webHidden/>
          </w:rPr>
          <w:tab/>
        </w:r>
        <w:r w:rsidR="00995335">
          <w:rPr>
            <w:noProof/>
            <w:webHidden/>
          </w:rPr>
          <w:fldChar w:fldCharType="begin"/>
        </w:r>
        <w:r w:rsidR="00995335">
          <w:rPr>
            <w:noProof/>
            <w:webHidden/>
          </w:rPr>
          <w:instrText xml:space="preserve"> PAGEREF _Toc376941628 \h </w:instrText>
        </w:r>
        <w:r w:rsidR="00995335">
          <w:rPr>
            <w:noProof/>
            <w:webHidden/>
          </w:rPr>
        </w:r>
        <w:r w:rsidR="00995335">
          <w:rPr>
            <w:noProof/>
            <w:webHidden/>
          </w:rPr>
          <w:fldChar w:fldCharType="separate"/>
        </w:r>
        <w:r w:rsidR="00995335">
          <w:rPr>
            <w:noProof/>
            <w:webHidden/>
          </w:rPr>
          <w:t>5</w:t>
        </w:r>
        <w:r w:rsidR="00995335">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29" w:history="1">
        <w:r w:rsidRPr="00F75D6B">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_Toc376941629 \h </w:instrText>
        </w:r>
        <w:r>
          <w:rPr>
            <w:noProof/>
            <w:webHidden/>
          </w:rPr>
        </w:r>
        <w:r>
          <w:rPr>
            <w:noProof/>
            <w:webHidden/>
          </w:rPr>
          <w:fldChar w:fldCharType="separate"/>
        </w:r>
        <w:r>
          <w:rPr>
            <w:noProof/>
            <w:webHidden/>
          </w:rPr>
          <w:t>6</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30" w:history="1">
        <w:r w:rsidRPr="00F75D6B">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_Toc376941630 \h </w:instrText>
        </w:r>
        <w:r>
          <w:rPr>
            <w:noProof/>
            <w:webHidden/>
          </w:rPr>
        </w:r>
        <w:r>
          <w:rPr>
            <w:noProof/>
            <w:webHidden/>
          </w:rPr>
          <w:fldChar w:fldCharType="separate"/>
        </w:r>
        <w:r>
          <w:rPr>
            <w:noProof/>
            <w:webHidden/>
          </w:rPr>
          <w:t>7</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31" w:history="1">
        <w:r w:rsidRPr="00F75D6B">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_Toc376941631 \h </w:instrText>
        </w:r>
        <w:r>
          <w:rPr>
            <w:noProof/>
            <w:webHidden/>
          </w:rPr>
        </w:r>
        <w:r>
          <w:rPr>
            <w:noProof/>
            <w:webHidden/>
          </w:rPr>
          <w:fldChar w:fldCharType="separate"/>
        </w:r>
        <w:r>
          <w:rPr>
            <w:noProof/>
            <w:webHidden/>
          </w:rPr>
          <w:t>7</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2" w:history="1">
        <w:r w:rsidRPr="00F75D6B">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_Toc376941632 \h </w:instrText>
        </w:r>
        <w:r>
          <w:rPr>
            <w:noProof/>
            <w:webHidden/>
          </w:rPr>
        </w:r>
        <w:r>
          <w:rPr>
            <w:noProof/>
            <w:webHidden/>
          </w:rPr>
          <w:fldChar w:fldCharType="separate"/>
        </w:r>
        <w:r>
          <w:rPr>
            <w:noProof/>
            <w:webHidden/>
          </w:rPr>
          <w:t>7</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3" w:history="1">
        <w:r w:rsidRPr="00F75D6B">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_Toc376941633 \h </w:instrText>
        </w:r>
        <w:r>
          <w:rPr>
            <w:noProof/>
            <w:webHidden/>
          </w:rPr>
        </w:r>
        <w:r>
          <w:rPr>
            <w:noProof/>
            <w:webHidden/>
          </w:rPr>
          <w:fldChar w:fldCharType="separate"/>
        </w:r>
        <w:r>
          <w:rPr>
            <w:noProof/>
            <w:webHidden/>
          </w:rPr>
          <w:t>10</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34" w:history="1">
        <w:r w:rsidRPr="00F75D6B">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_Toc376941634 \h </w:instrText>
        </w:r>
        <w:r>
          <w:rPr>
            <w:noProof/>
            <w:webHidden/>
          </w:rPr>
        </w:r>
        <w:r>
          <w:rPr>
            <w:noProof/>
            <w:webHidden/>
          </w:rPr>
          <w:fldChar w:fldCharType="separate"/>
        </w:r>
        <w:r>
          <w:rPr>
            <w:noProof/>
            <w:webHidden/>
          </w:rPr>
          <w:t>11</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5" w:history="1">
        <w:r w:rsidRPr="00F75D6B">
          <w:rPr>
            <w:rStyle w:val="Hipervnculo"/>
            <w:rFonts w:eastAsiaTheme="majorEastAsia"/>
            <w:noProof/>
          </w:rPr>
          <w:t>3.1.3. DICOMDIR</w:t>
        </w:r>
        <w:r>
          <w:rPr>
            <w:noProof/>
            <w:webHidden/>
          </w:rPr>
          <w:tab/>
        </w:r>
        <w:r>
          <w:rPr>
            <w:noProof/>
            <w:webHidden/>
          </w:rPr>
          <w:fldChar w:fldCharType="begin"/>
        </w:r>
        <w:r>
          <w:rPr>
            <w:noProof/>
            <w:webHidden/>
          </w:rPr>
          <w:instrText xml:space="preserve"> PAGEREF _Toc376941635 \h </w:instrText>
        </w:r>
        <w:r>
          <w:rPr>
            <w:noProof/>
            <w:webHidden/>
          </w:rPr>
        </w:r>
        <w:r>
          <w:rPr>
            <w:noProof/>
            <w:webHidden/>
          </w:rPr>
          <w:fldChar w:fldCharType="separate"/>
        </w:r>
        <w:r>
          <w:rPr>
            <w:noProof/>
            <w:webHidden/>
          </w:rPr>
          <w:t>12</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6" w:history="1">
        <w:r w:rsidRPr="00F75D6B">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_Toc376941636 \h </w:instrText>
        </w:r>
        <w:r>
          <w:rPr>
            <w:noProof/>
            <w:webHidden/>
          </w:rPr>
        </w:r>
        <w:r>
          <w:rPr>
            <w:noProof/>
            <w:webHidden/>
          </w:rPr>
          <w:fldChar w:fldCharType="separate"/>
        </w:r>
        <w:r>
          <w:rPr>
            <w:noProof/>
            <w:webHidden/>
          </w:rPr>
          <w:t>13</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37" w:history="1">
        <w:r w:rsidRPr="00F75D6B">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_Toc376941637 \h </w:instrText>
        </w:r>
        <w:r>
          <w:rPr>
            <w:noProof/>
            <w:webHidden/>
          </w:rPr>
        </w:r>
        <w:r>
          <w:rPr>
            <w:noProof/>
            <w:webHidden/>
          </w:rPr>
          <w:fldChar w:fldCharType="separate"/>
        </w:r>
        <w:r>
          <w:rPr>
            <w:noProof/>
            <w:webHidden/>
          </w:rPr>
          <w:t>14</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8" w:history="1">
        <w:r w:rsidRPr="00F75D6B">
          <w:rPr>
            <w:rStyle w:val="Hipervnculo"/>
            <w:noProof/>
          </w:rPr>
          <w:t>3.2.1.</w:t>
        </w:r>
        <w:r w:rsidRPr="00F75D6B">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_Toc376941638 \h </w:instrText>
        </w:r>
        <w:r>
          <w:rPr>
            <w:noProof/>
            <w:webHidden/>
          </w:rPr>
        </w:r>
        <w:r>
          <w:rPr>
            <w:noProof/>
            <w:webHidden/>
          </w:rPr>
          <w:fldChar w:fldCharType="separate"/>
        </w:r>
        <w:r>
          <w:rPr>
            <w:noProof/>
            <w:webHidden/>
          </w:rPr>
          <w:t>15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39" w:history="1">
        <w:r w:rsidRPr="00F75D6B">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_Toc376941639 \h </w:instrText>
        </w:r>
        <w:r>
          <w:rPr>
            <w:noProof/>
            <w:webHidden/>
          </w:rPr>
        </w:r>
        <w:r>
          <w:rPr>
            <w:noProof/>
            <w:webHidden/>
          </w:rPr>
          <w:fldChar w:fldCharType="separate"/>
        </w:r>
        <w:r>
          <w:rPr>
            <w:noProof/>
            <w:webHidden/>
          </w:rPr>
          <w:t>15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0" w:history="1">
        <w:r w:rsidRPr="00F75D6B">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_Toc376941640 \h </w:instrText>
        </w:r>
        <w:r>
          <w:rPr>
            <w:noProof/>
            <w:webHidden/>
          </w:rPr>
        </w:r>
        <w:r>
          <w:rPr>
            <w:noProof/>
            <w:webHidden/>
          </w:rPr>
          <w:fldChar w:fldCharType="separate"/>
        </w:r>
        <w:r>
          <w:rPr>
            <w:noProof/>
            <w:webHidden/>
          </w:rPr>
          <w:t>15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1" w:history="1">
        <w:r w:rsidRPr="00F75D6B">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_Toc376941641 \h </w:instrText>
        </w:r>
        <w:r>
          <w:rPr>
            <w:noProof/>
            <w:webHidden/>
          </w:rPr>
        </w:r>
        <w:r>
          <w:rPr>
            <w:noProof/>
            <w:webHidden/>
          </w:rPr>
          <w:fldChar w:fldCharType="separate"/>
        </w:r>
        <w:r>
          <w:rPr>
            <w:noProof/>
            <w:webHidden/>
          </w:rPr>
          <w:t>16</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42" w:history="1">
        <w:r w:rsidRPr="00F75D6B">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_Toc376941642 \h </w:instrText>
        </w:r>
        <w:r>
          <w:rPr>
            <w:noProof/>
            <w:webHidden/>
          </w:rPr>
        </w:r>
        <w:r>
          <w:rPr>
            <w:noProof/>
            <w:webHidden/>
          </w:rPr>
          <w:fldChar w:fldCharType="separate"/>
        </w:r>
        <w:r>
          <w:rPr>
            <w:noProof/>
            <w:webHidden/>
          </w:rPr>
          <w:t>17</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43" w:history="1">
        <w:r w:rsidRPr="00F75D6B">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_Toc376941643 \h </w:instrText>
        </w:r>
        <w:r>
          <w:rPr>
            <w:noProof/>
            <w:webHidden/>
          </w:rPr>
        </w:r>
        <w:r>
          <w:rPr>
            <w:noProof/>
            <w:webHidden/>
          </w:rPr>
          <w:fldChar w:fldCharType="separate"/>
        </w:r>
        <w:r>
          <w:rPr>
            <w:noProof/>
            <w:webHidden/>
          </w:rPr>
          <w:t>19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44" w:history="1">
        <w:r w:rsidRPr="00F75D6B">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_Toc376941644 \h </w:instrText>
        </w:r>
        <w:r>
          <w:rPr>
            <w:noProof/>
            <w:webHidden/>
          </w:rPr>
        </w:r>
        <w:r>
          <w:rPr>
            <w:noProof/>
            <w:webHidden/>
          </w:rPr>
          <w:fldChar w:fldCharType="separate"/>
        </w:r>
        <w:r>
          <w:rPr>
            <w:noProof/>
            <w:webHidden/>
          </w:rPr>
          <w:t>19</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5" w:history="1">
        <w:r w:rsidRPr="00F75D6B">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_Toc376941645 \h </w:instrText>
        </w:r>
        <w:r>
          <w:rPr>
            <w:noProof/>
            <w:webHidden/>
          </w:rPr>
        </w:r>
        <w:r>
          <w:rPr>
            <w:noProof/>
            <w:webHidden/>
          </w:rPr>
          <w:fldChar w:fldCharType="separate"/>
        </w:r>
        <w:r>
          <w:rPr>
            <w:noProof/>
            <w:webHidden/>
          </w:rPr>
          <w:t>19</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6" w:history="1">
        <w:r w:rsidRPr="00F75D6B">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_Toc376941646 \h </w:instrText>
        </w:r>
        <w:r>
          <w:rPr>
            <w:noProof/>
            <w:webHidden/>
          </w:rPr>
        </w:r>
        <w:r>
          <w:rPr>
            <w:noProof/>
            <w:webHidden/>
          </w:rPr>
          <w:fldChar w:fldCharType="separate"/>
        </w:r>
        <w:r>
          <w:rPr>
            <w:noProof/>
            <w:webHidden/>
          </w:rPr>
          <w:t>20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7" w:history="1">
        <w:r w:rsidRPr="00F75D6B">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_Toc376941647 \h </w:instrText>
        </w:r>
        <w:r>
          <w:rPr>
            <w:noProof/>
            <w:webHidden/>
          </w:rPr>
        </w:r>
        <w:r>
          <w:rPr>
            <w:noProof/>
            <w:webHidden/>
          </w:rPr>
          <w:fldChar w:fldCharType="separate"/>
        </w:r>
        <w:r>
          <w:rPr>
            <w:noProof/>
            <w:webHidden/>
          </w:rPr>
          <w:t>24</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48" w:history="1">
        <w:r w:rsidRPr="00F75D6B">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_Toc376941648 \h </w:instrText>
        </w:r>
        <w:r>
          <w:rPr>
            <w:noProof/>
            <w:webHidden/>
          </w:rPr>
        </w:r>
        <w:r>
          <w:rPr>
            <w:noProof/>
            <w:webHidden/>
          </w:rPr>
          <w:fldChar w:fldCharType="separate"/>
        </w:r>
        <w:r>
          <w:rPr>
            <w:noProof/>
            <w:webHidden/>
          </w:rPr>
          <w:t>26</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49" w:history="1">
        <w:r w:rsidRPr="00F75D6B">
          <w:rPr>
            <w:rStyle w:val="Hipervnculo"/>
            <w:rFonts w:eastAsiaTheme="majorEastAsia"/>
            <w:noProof/>
          </w:rPr>
          <w:t>5.2.1. Scroll</w:t>
        </w:r>
        <w:r>
          <w:rPr>
            <w:noProof/>
            <w:webHidden/>
          </w:rPr>
          <w:tab/>
        </w:r>
        <w:r>
          <w:rPr>
            <w:noProof/>
            <w:webHidden/>
          </w:rPr>
          <w:fldChar w:fldCharType="begin"/>
        </w:r>
        <w:r>
          <w:rPr>
            <w:noProof/>
            <w:webHidden/>
          </w:rPr>
          <w:instrText xml:space="preserve"> PAGEREF _Toc376941649 \h </w:instrText>
        </w:r>
        <w:r>
          <w:rPr>
            <w:noProof/>
            <w:webHidden/>
          </w:rPr>
        </w:r>
        <w:r>
          <w:rPr>
            <w:noProof/>
            <w:webHidden/>
          </w:rPr>
          <w:fldChar w:fldCharType="separate"/>
        </w:r>
        <w:r>
          <w:rPr>
            <w:noProof/>
            <w:webHidden/>
          </w:rPr>
          <w:t>26</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0" w:history="1">
        <w:r w:rsidRPr="00F75D6B">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_Toc376941650 \h </w:instrText>
        </w:r>
        <w:r>
          <w:rPr>
            <w:noProof/>
            <w:webHidden/>
          </w:rPr>
        </w:r>
        <w:r>
          <w:rPr>
            <w:noProof/>
            <w:webHidden/>
          </w:rPr>
          <w:fldChar w:fldCharType="separate"/>
        </w:r>
        <w:r>
          <w:rPr>
            <w:noProof/>
            <w:webHidden/>
          </w:rPr>
          <w:t>27</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1" w:history="1">
        <w:r w:rsidRPr="00F75D6B">
          <w:rPr>
            <w:rStyle w:val="Hipervnculo"/>
            <w:rFonts w:eastAsiaTheme="majorEastAsia"/>
            <w:noProof/>
          </w:rPr>
          <w:t>5.2.3. Zoom</w:t>
        </w:r>
        <w:r>
          <w:rPr>
            <w:noProof/>
            <w:webHidden/>
          </w:rPr>
          <w:tab/>
        </w:r>
        <w:r>
          <w:rPr>
            <w:noProof/>
            <w:webHidden/>
          </w:rPr>
          <w:fldChar w:fldCharType="begin"/>
        </w:r>
        <w:r>
          <w:rPr>
            <w:noProof/>
            <w:webHidden/>
          </w:rPr>
          <w:instrText xml:space="preserve"> PAGEREF _Toc376941651 \h </w:instrText>
        </w:r>
        <w:r>
          <w:rPr>
            <w:noProof/>
            <w:webHidden/>
          </w:rPr>
        </w:r>
        <w:r>
          <w:rPr>
            <w:noProof/>
            <w:webHidden/>
          </w:rPr>
          <w:fldChar w:fldCharType="separate"/>
        </w:r>
        <w:r>
          <w:rPr>
            <w:noProof/>
            <w:webHidden/>
          </w:rPr>
          <w:t>28</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2" w:history="1">
        <w:r w:rsidRPr="00F75D6B">
          <w:rPr>
            <w:rStyle w:val="Hipervnculo"/>
            <w:rFonts w:eastAsiaTheme="majorEastAsia"/>
            <w:noProof/>
          </w:rPr>
          <w:t>5.2.4. Lupa</w:t>
        </w:r>
        <w:r>
          <w:rPr>
            <w:noProof/>
            <w:webHidden/>
          </w:rPr>
          <w:tab/>
        </w:r>
        <w:r>
          <w:rPr>
            <w:noProof/>
            <w:webHidden/>
          </w:rPr>
          <w:fldChar w:fldCharType="begin"/>
        </w:r>
        <w:r>
          <w:rPr>
            <w:noProof/>
            <w:webHidden/>
          </w:rPr>
          <w:instrText xml:space="preserve"> PAGEREF _Toc376941652 \h </w:instrText>
        </w:r>
        <w:r>
          <w:rPr>
            <w:noProof/>
            <w:webHidden/>
          </w:rPr>
        </w:r>
        <w:r>
          <w:rPr>
            <w:noProof/>
            <w:webHidden/>
          </w:rPr>
          <w:fldChar w:fldCharType="separate"/>
        </w:r>
        <w:r>
          <w:rPr>
            <w:noProof/>
            <w:webHidden/>
          </w:rPr>
          <w:t>30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3" w:history="1">
        <w:r w:rsidRPr="00F75D6B">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_Toc376941653 \h </w:instrText>
        </w:r>
        <w:r>
          <w:rPr>
            <w:noProof/>
            <w:webHidden/>
          </w:rPr>
        </w:r>
        <w:r>
          <w:rPr>
            <w:noProof/>
            <w:webHidden/>
          </w:rPr>
          <w:fldChar w:fldCharType="separate"/>
        </w:r>
        <w:r>
          <w:rPr>
            <w:noProof/>
            <w:webHidden/>
          </w:rPr>
          <w:t>31</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4" w:history="1">
        <w:r w:rsidRPr="00F75D6B">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_Toc376941654 \h </w:instrText>
        </w:r>
        <w:r>
          <w:rPr>
            <w:noProof/>
            <w:webHidden/>
          </w:rPr>
        </w:r>
        <w:r>
          <w:rPr>
            <w:noProof/>
            <w:webHidden/>
          </w:rPr>
          <w:fldChar w:fldCharType="separate"/>
        </w:r>
        <w:r>
          <w:rPr>
            <w:noProof/>
            <w:webHidden/>
          </w:rPr>
          <w:t>32</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5" w:history="1">
        <w:r w:rsidRPr="00F75D6B">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_Toc376941655 \h </w:instrText>
        </w:r>
        <w:r>
          <w:rPr>
            <w:noProof/>
            <w:webHidden/>
          </w:rPr>
        </w:r>
        <w:r>
          <w:rPr>
            <w:noProof/>
            <w:webHidden/>
          </w:rPr>
          <w:fldChar w:fldCharType="separate"/>
        </w:r>
        <w:r>
          <w:rPr>
            <w:noProof/>
            <w:webHidden/>
          </w:rPr>
          <w:t>33</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6" w:history="1">
        <w:r w:rsidRPr="00F75D6B">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_Toc376941656 \h </w:instrText>
        </w:r>
        <w:r>
          <w:rPr>
            <w:noProof/>
            <w:webHidden/>
          </w:rPr>
        </w:r>
        <w:r>
          <w:rPr>
            <w:noProof/>
            <w:webHidden/>
          </w:rPr>
          <w:fldChar w:fldCharType="separate"/>
        </w:r>
        <w:r>
          <w:rPr>
            <w:noProof/>
            <w:webHidden/>
          </w:rPr>
          <w:t>35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7" w:history="1">
        <w:r w:rsidRPr="00F75D6B">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_Toc376941657 \h </w:instrText>
        </w:r>
        <w:r>
          <w:rPr>
            <w:noProof/>
            <w:webHidden/>
          </w:rPr>
        </w:r>
        <w:r>
          <w:rPr>
            <w:noProof/>
            <w:webHidden/>
          </w:rPr>
          <w:fldChar w:fldCharType="separate"/>
        </w:r>
        <w:r>
          <w:rPr>
            <w:noProof/>
            <w:webHidden/>
          </w:rPr>
          <w:t>37</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8" w:history="1">
        <w:r w:rsidRPr="00F75D6B">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_Toc376941658 \h </w:instrText>
        </w:r>
        <w:r>
          <w:rPr>
            <w:noProof/>
            <w:webHidden/>
          </w:rPr>
        </w:r>
        <w:r>
          <w:rPr>
            <w:noProof/>
            <w:webHidden/>
          </w:rPr>
          <w:fldChar w:fldCharType="separate"/>
        </w:r>
        <w:r>
          <w:rPr>
            <w:noProof/>
            <w:webHidden/>
          </w:rPr>
          <w:t>38</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59" w:history="1">
        <w:r w:rsidRPr="00F75D6B">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_Toc376941659 \h </w:instrText>
        </w:r>
        <w:r>
          <w:rPr>
            <w:noProof/>
            <w:webHidden/>
          </w:rPr>
        </w:r>
        <w:r>
          <w:rPr>
            <w:noProof/>
            <w:webHidden/>
          </w:rPr>
          <w:fldChar w:fldCharType="separate"/>
        </w:r>
        <w:r>
          <w:rPr>
            <w:noProof/>
            <w:webHidden/>
          </w:rPr>
          <w:t>39</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60" w:history="1">
        <w:r w:rsidRPr="00F75D6B">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_Toc376941660 \h </w:instrText>
        </w:r>
        <w:r>
          <w:rPr>
            <w:noProof/>
            <w:webHidden/>
          </w:rPr>
        </w:r>
        <w:r>
          <w:rPr>
            <w:noProof/>
            <w:webHidden/>
          </w:rPr>
          <w:fldChar w:fldCharType="separate"/>
        </w:r>
        <w:r>
          <w:rPr>
            <w:noProof/>
            <w:webHidden/>
          </w:rPr>
          <w:t>39</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61" w:history="1">
        <w:r w:rsidRPr="00F75D6B">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_Toc376941661 \h </w:instrText>
        </w:r>
        <w:r>
          <w:rPr>
            <w:noProof/>
            <w:webHidden/>
          </w:rPr>
        </w:r>
        <w:r>
          <w:rPr>
            <w:noProof/>
            <w:webHidden/>
          </w:rPr>
          <w:fldChar w:fldCharType="separate"/>
        </w:r>
        <w:r>
          <w:rPr>
            <w:noProof/>
            <w:webHidden/>
          </w:rPr>
          <w:t>40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62" w:history="1">
        <w:r w:rsidRPr="00F75D6B">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_Toc376941662 \h </w:instrText>
        </w:r>
        <w:r>
          <w:rPr>
            <w:noProof/>
            <w:webHidden/>
          </w:rPr>
        </w:r>
        <w:r>
          <w:rPr>
            <w:noProof/>
            <w:webHidden/>
          </w:rPr>
          <w:fldChar w:fldCharType="separate"/>
        </w:r>
        <w:r>
          <w:rPr>
            <w:noProof/>
            <w:webHidden/>
          </w:rPr>
          <w:t>41</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63" w:history="1">
        <w:r w:rsidRPr="00F75D6B">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_Toc376941663 \h </w:instrText>
        </w:r>
        <w:r>
          <w:rPr>
            <w:noProof/>
            <w:webHidden/>
          </w:rPr>
        </w:r>
        <w:r>
          <w:rPr>
            <w:noProof/>
            <w:webHidden/>
          </w:rPr>
          <w:fldChar w:fldCharType="separate"/>
        </w:r>
        <w:r>
          <w:rPr>
            <w:noProof/>
            <w:webHidden/>
          </w:rPr>
          <w:t>42</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64" w:history="1">
        <w:r w:rsidRPr="00F75D6B">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_Toc376941664 \h </w:instrText>
        </w:r>
        <w:r>
          <w:rPr>
            <w:noProof/>
            <w:webHidden/>
          </w:rPr>
        </w:r>
        <w:r>
          <w:rPr>
            <w:noProof/>
            <w:webHidden/>
          </w:rPr>
          <w:fldChar w:fldCharType="separate"/>
        </w:r>
        <w:r>
          <w:rPr>
            <w:noProof/>
            <w:webHidden/>
          </w:rPr>
          <w:t>42</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65" w:history="1">
        <w:r w:rsidRPr="00F75D6B">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_Toc376941665 \h </w:instrText>
        </w:r>
        <w:r>
          <w:rPr>
            <w:noProof/>
            <w:webHidden/>
          </w:rPr>
        </w:r>
        <w:r>
          <w:rPr>
            <w:noProof/>
            <w:webHidden/>
          </w:rPr>
          <w:fldChar w:fldCharType="separate"/>
        </w:r>
        <w:r>
          <w:rPr>
            <w:noProof/>
            <w:webHidden/>
          </w:rPr>
          <w:t>43</w:t>
        </w:r>
        <w:r>
          <w:rPr>
            <w:noProof/>
            <w:webHidden/>
          </w:rPr>
          <w:fldChar w:fldCharType="end"/>
        </w:r>
      </w:hyperlink>
    </w:p>
    <w:p w:rsidR="00995335" w:rsidRDefault="00995335">
      <w:pPr>
        <w:pStyle w:val="TDC4"/>
        <w:tabs>
          <w:tab w:val="right" w:pos="9622"/>
        </w:tabs>
        <w:rPr>
          <w:rFonts w:asciiTheme="minorHAnsi" w:eastAsiaTheme="minorEastAsia" w:hAnsiTheme="minorHAnsi" w:cstheme="minorBidi"/>
          <w:noProof/>
          <w:sz w:val="22"/>
          <w:lang w:eastAsia="ca-ES"/>
        </w:rPr>
      </w:pPr>
      <w:hyperlink w:anchor="_Toc376941666" w:history="1">
        <w:r w:rsidRPr="00F75D6B">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_Toc376941666 \h </w:instrText>
        </w:r>
        <w:r>
          <w:rPr>
            <w:noProof/>
            <w:webHidden/>
          </w:rPr>
        </w:r>
        <w:r>
          <w:rPr>
            <w:noProof/>
            <w:webHidden/>
          </w:rPr>
          <w:fldChar w:fldCharType="separate"/>
        </w:r>
        <w:r>
          <w:rPr>
            <w:noProof/>
            <w:webHidden/>
          </w:rPr>
          <w:t>44</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67" w:history="1">
        <w:r w:rsidRPr="00F75D6B">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_Toc376941667 \h </w:instrText>
        </w:r>
        <w:r>
          <w:rPr>
            <w:noProof/>
            <w:webHidden/>
          </w:rPr>
        </w:r>
        <w:r>
          <w:rPr>
            <w:noProof/>
            <w:webHidden/>
          </w:rPr>
          <w:fldChar w:fldCharType="separate"/>
        </w:r>
        <w:r>
          <w:rPr>
            <w:noProof/>
            <w:webHidden/>
          </w:rPr>
          <w:t>45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68" w:history="1">
        <w:r w:rsidRPr="00F75D6B">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_Toc376941668 \h </w:instrText>
        </w:r>
        <w:r>
          <w:rPr>
            <w:noProof/>
            <w:webHidden/>
          </w:rPr>
        </w:r>
        <w:r>
          <w:rPr>
            <w:noProof/>
            <w:webHidden/>
          </w:rPr>
          <w:fldChar w:fldCharType="separate"/>
        </w:r>
        <w:r>
          <w:rPr>
            <w:noProof/>
            <w:webHidden/>
          </w:rPr>
          <w:t>46</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69" w:history="1">
        <w:r w:rsidRPr="00F75D6B">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_Toc376941669 \h </w:instrText>
        </w:r>
        <w:r>
          <w:rPr>
            <w:noProof/>
            <w:webHidden/>
          </w:rPr>
        </w:r>
        <w:r>
          <w:rPr>
            <w:noProof/>
            <w:webHidden/>
          </w:rPr>
          <w:fldChar w:fldCharType="separate"/>
        </w:r>
        <w:r>
          <w:rPr>
            <w:noProof/>
            <w:webHidden/>
          </w:rPr>
          <w:t>49</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0" w:history="1">
        <w:r w:rsidRPr="00F75D6B">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_Toc376941670 \h </w:instrText>
        </w:r>
        <w:r>
          <w:rPr>
            <w:noProof/>
            <w:webHidden/>
          </w:rPr>
        </w:r>
        <w:r>
          <w:rPr>
            <w:noProof/>
            <w:webHidden/>
          </w:rPr>
          <w:fldChar w:fldCharType="separate"/>
        </w:r>
        <w:r>
          <w:rPr>
            <w:noProof/>
            <w:webHidden/>
          </w:rPr>
          <w:t>49</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1" w:history="1">
        <w:r w:rsidRPr="00F75D6B">
          <w:rPr>
            <w:rStyle w:val="Hipervnculo"/>
            <w:rFonts w:eastAsiaTheme="majorEastAsia"/>
            <w:noProof/>
          </w:rPr>
          <w:t>5.3.2. TA-GT</w:t>
        </w:r>
        <w:r>
          <w:rPr>
            <w:noProof/>
            <w:webHidden/>
          </w:rPr>
          <w:tab/>
        </w:r>
        <w:r>
          <w:rPr>
            <w:noProof/>
            <w:webHidden/>
          </w:rPr>
          <w:fldChar w:fldCharType="begin"/>
        </w:r>
        <w:r>
          <w:rPr>
            <w:noProof/>
            <w:webHidden/>
          </w:rPr>
          <w:instrText xml:space="preserve"> PAGEREF _Toc376941671 \h </w:instrText>
        </w:r>
        <w:r>
          <w:rPr>
            <w:noProof/>
            <w:webHidden/>
          </w:rPr>
        </w:r>
        <w:r>
          <w:rPr>
            <w:noProof/>
            <w:webHidden/>
          </w:rPr>
          <w:fldChar w:fldCharType="separate"/>
        </w:r>
        <w:r>
          <w:rPr>
            <w:noProof/>
            <w:webHidden/>
          </w:rPr>
          <w:t>50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2" w:history="1">
        <w:r w:rsidRPr="00F75D6B">
          <w:rPr>
            <w:rStyle w:val="Hipervnculo"/>
            <w:rFonts w:eastAsiaTheme="majorEastAsia"/>
            <w:noProof/>
          </w:rPr>
          <w:t>5.3.3. Angle</w:t>
        </w:r>
        <w:r>
          <w:rPr>
            <w:noProof/>
            <w:webHidden/>
          </w:rPr>
          <w:tab/>
        </w:r>
        <w:r>
          <w:rPr>
            <w:noProof/>
            <w:webHidden/>
          </w:rPr>
          <w:fldChar w:fldCharType="begin"/>
        </w:r>
        <w:r>
          <w:rPr>
            <w:noProof/>
            <w:webHidden/>
          </w:rPr>
          <w:instrText xml:space="preserve"> PAGEREF _Toc376941672 \h </w:instrText>
        </w:r>
        <w:r>
          <w:rPr>
            <w:noProof/>
            <w:webHidden/>
          </w:rPr>
        </w:r>
        <w:r>
          <w:rPr>
            <w:noProof/>
            <w:webHidden/>
          </w:rPr>
          <w:fldChar w:fldCharType="separate"/>
        </w:r>
        <w:r>
          <w:rPr>
            <w:noProof/>
            <w:webHidden/>
          </w:rPr>
          <w:t>51</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3" w:history="1">
        <w:r w:rsidRPr="00F75D6B">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_Toc376941673 \h </w:instrText>
        </w:r>
        <w:r>
          <w:rPr>
            <w:noProof/>
            <w:webHidden/>
          </w:rPr>
        </w:r>
        <w:r>
          <w:rPr>
            <w:noProof/>
            <w:webHidden/>
          </w:rPr>
          <w:fldChar w:fldCharType="separate"/>
        </w:r>
        <w:r>
          <w:rPr>
            <w:noProof/>
            <w:webHidden/>
          </w:rPr>
          <w:t>52</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4" w:history="1">
        <w:r w:rsidRPr="00F75D6B">
          <w:rPr>
            <w:rStyle w:val="Hipervnculo"/>
            <w:rFonts w:eastAsiaTheme="majorEastAsia"/>
            <w:noProof/>
          </w:rPr>
          <w:t>5.3.5. Cercle</w:t>
        </w:r>
        <w:r>
          <w:rPr>
            <w:noProof/>
            <w:webHidden/>
          </w:rPr>
          <w:tab/>
        </w:r>
        <w:r>
          <w:rPr>
            <w:noProof/>
            <w:webHidden/>
          </w:rPr>
          <w:fldChar w:fldCharType="begin"/>
        </w:r>
        <w:r>
          <w:rPr>
            <w:noProof/>
            <w:webHidden/>
          </w:rPr>
          <w:instrText xml:space="preserve"> PAGEREF _Toc376941674 \h </w:instrText>
        </w:r>
        <w:r>
          <w:rPr>
            <w:noProof/>
            <w:webHidden/>
          </w:rPr>
        </w:r>
        <w:r>
          <w:rPr>
            <w:noProof/>
            <w:webHidden/>
          </w:rPr>
          <w:fldChar w:fldCharType="separate"/>
        </w:r>
        <w:r>
          <w:rPr>
            <w:noProof/>
            <w:webHidden/>
          </w:rPr>
          <w:t>53</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5" w:history="1">
        <w:r w:rsidRPr="00F75D6B">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_Toc376941675 \h </w:instrText>
        </w:r>
        <w:r>
          <w:rPr>
            <w:noProof/>
            <w:webHidden/>
          </w:rPr>
        </w:r>
        <w:r>
          <w:rPr>
            <w:noProof/>
            <w:webHidden/>
          </w:rPr>
          <w:fldChar w:fldCharType="separate"/>
        </w:r>
        <w:r>
          <w:rPr>
            <w:noProof/>
            <w:webHidden/>
          </w:rPr>
          <w:t>53</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6" w:history="1">
        <w:r w:rsidRPr="00F75D6B">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_Toc376941676 \h </w:instrText>
        </w:r>
        <w:r>
          <w:rPr>
            <w:noProof/>
            <w:webHidden/>
          </w:rPr>
        </w:r>
        <w:r>
          <w:rPr>
            <w:noProof/>
            <w:webHidden/>
          </w:rPr>
          <w:fldChar w:fldCharType="separate"/>
        </w:r>
        <w:r>
          <w:rPr>
            <w:noProof/>
            <w:webHidden/>
          </w:rPr>
          <w:t>55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7" w:history="1">
        <w:r w:rsidRPr="00F75D6B">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_Toc376941677 \h </w:instrText>
        </w:r>
        <w:r>
          <w:rPr>
            <w:noProof/>
            <w:webHidden/>
          </w:rPr>
        </w:r>
        <w:r>
          <w:rPr>
            <w:noProof/>
            <w:webHidden/>
          </w:rPr>
          <w:fldChar w:fldCharType="separate"/>
        </w:r>
        <w:r>
          <w:rPr>
            <w:noProof/>
            <w:webHidden/>
          </w:rPr>
          <w:t>56</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678" w:history="1">
        <w:r w:rsidRPr="00F75D6B">
          <w:rPr>
            <w:rStyle w:val="Hipervnculo"/>
            <w:rFonts w:eastAsiaTheme="majorEastAsia"/>
            <w:noProof/>
          </w:rPr>
          <w:t>5.3.9. Esborrar</w:t>
        </w:r>
        <w:r>
          <w:rPr>
            <w:noProof/>
            <w:webHidden/>
          </w:rPr>
          <w:tab/>
        </w:r>
        <w:r>
          <w:rPr>
            <w:noProof/>
            <w:webHidden/>
          </w:rPr>
          <w:fldChar w:fldCharType="begin"/>
        </w:r>
        <w:r>
          <w:rPr>
            <w:noProof/>
            <w:webHidden/>
          </w:rPr>
          <w:instrText xml:space="preserve"> PAGEREF _Toc376941678 \h </w:instrText>
        </w:r>
        <w:r>
          <w:rPr>
            <w:noProof/>
            <w:webHidden/>
          </w:rPr>
        </w:r>
        <w:r>
          <w:rPr>
            <w:noProof/>
            <w:webHidden/>
          </w:rPr>
          <w:fldChar w:fldCharType="separate"/>
        </w:r>
        <w:r>
          <w:rPr>
            <w:noProof/>
            <w:webHidden/>
          </w:rPr>
          <w:t>57</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79" w:history="1">
        <w:r w:rsidRPr="00F75D6B">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_Toc376941679 \h </w:instrText>
        </w:r>
        <w:r>
          <w:rPr>
            <w:noProof/>
            <w:webHidden/>
          </w:rPr>
        </w:r>
        <w:r>
          <w:rPr>
            <w:noProof/>
            <w:webHidden/>
          </w:rPr>
          <w:fldChar w:fldCharType="separate"/>
        </w:r>
        <w:r>
          <w:rPr>
            <w:noProof/>
            <w:webHidden/>
          </w:rPr>
          <w:t>58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0" w:history="1">
        <w:r w:rsidRPr="00F75D6B">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_Toc376941680 \h </w:instrText>
        </w:r>
        <w:r>
          <w:rPr>
            <w:noProof/>
            <w:webHidden/>
          </w:rPr>
        </w:r>
        <w:r>
          <w:rPr>
            <w:noProof/>
            <w:webHidden/>
          </w:rPr>
          <w:fldChar w:fldCharType="separate"/>
        </w:r>
        <w:r>
          <w:rPr>
            <w:noProof/>
            <w:webHidden/>
          </w:rPr>
          <w:t>58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1" w:history="1">
        <w:r w:rsidRPr="00F75D6B">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_Toc376941681 \h </w:instrText>
        </w:r>
        <w:r>
          <w:rPr>
            <w:noProof/>
            <w:webHidden/>
          </w:rPr>
        </w:r>
        <w:r>
          <w:rPr>
            <w:noProof/>
            <w:webHidden/>
          </w:rPr>
          <w:fldChar w:fldCharType="separate"/>
        </w:r>
        <w:r>
          <w:rPr>
            <w:noProof/>
            <w:webHidden/>
          </w:rPr>
          <w:t>58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2" w:history="1">
        <w:r w:rsidRPr="00F75D6B">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_Toc376941682 \h </w:instrText>
        </w:r>
        <w:r>
          <w:rPr>
            <w:noProof/>
            <w:webHidden/>
          </w:rPr>
        </w:r>
        <w:r>
          <w:rPr>
            <w:noProof/>
            <w:webHidden/>
          </w:rPr>
          <w:fldChar w:fldCharType="separate"/>
        </w:r>
        <w:r>
          <w:rPr>
            <w:noProof/>
            <w:webHidden/>
          </w:rPr>
          <w:t>60</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3" w:history="1">
        <w:r w:rsidRPr="00F75D6B">
          <w:rPr>
            <w:rStyle w:val="Hipervnculo"/>
            <w:rFonts w:eastAsiaTheme="majorEastAsia"/>
            <w:noProof/>
          </w:rPr>
          <w:t>6.4. Cursor 3D</w:t>
        </w:r>
        <w:r>
          <w:rPr>
            <w:noProof/>
            <w:webHidden/>
          </w:rPr>
          <w:tab/>
        </w:r>
        <w:r>
          <w:rPr>
            <w:noProof/>
            <w:webHidden/>
          </w:rPr>
          <w:fldChar w:fldCharType="begin"/>
        </w:r>
        <w:r>
          <w:rPr>
            <w:noProof/>
            <w:webHidden/>
          </w:rPr>
          <w:instrText xml:space="preserve"> PAGEREF _Toc376941683 \h </w:instrText>
        </w:r>
        <w:r>
          <w:rPr>
            <w:noProof/>
            <w:webHidden/>
          </w:rPr>
        </w:r>
        <w:r>
          <w:rPr>
            <w:noProof/>
            <w:webHidden/>
          </w:rPr>
          <w:fldChar w:fldCharType="separate"/>
        </w:r>
        <w:r>
          <w:rPr>
            <w:noProof/>
            <w:webHidden/>
          </w:rPr>
          <w:t>61</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4" w:history="1">
        <w:r w:rsidRPr="00F75D6B">
          <w:rPr>
            <w:rStyle w:val="Hipervnculo"/>
            <w:rFonts w:eastAsiaTheme="majorEastAsia"/>
            <w:noProof/>
          </w:rPr>
          <w:t>6.5. Vídeo</w:t>
        </w:r>
        <w:r>
          <w:rPr>
            <w:noProof/>
            <w:webHidden/>
          </w:rPr>
          <w:tab/>
        </w:r>
        <w:r>
          <w:rPr>
            <w:noProof/>
            <w:webHidden/>
          </w:rPr>
          <w:fldChar w:fldCharType="begin"/>
        </w:r>
        <w:r>
          <w:rPr>
            <w:noProof/>
            <w:webHidden/>
          </w:rPr>
          <w:instrText xml:space="preserve"> PAGEREF _Toc376941684 \h </w:instrText>
        </w:r>
        <w:r>
          <w:rPr>
            <w:noProof/>
            <w:webHidden/>
          </w:rPr>
        </w:r>
        <w:r>
          <w:rPr>
            <w:noProof/>
            <w:webHidden/>
          </w:rPr>
          <w:fldChar w:fldCharType="separate"/>
        </w:r>
        <w:r>
          <w:rPr>
            <w:noProof/>
            <w:webHidden/>
          </w:rPr>
          <w:t>62</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5" w:history="1">
        <w:r w:rsidRPr="00F75D6B">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_Toc376941685 \h </w:instrText>
        </w:r>
        <w:r>
          <w:rPr>
            <w:noProof/>
            <w:webHidden/>
          </w:rPr>
        </w:r>
        <w:r>
          <w:rPr>
            <w:noProof/>
            <w:webHidden/>
          </w:rPr>
          <w:fldChar w:fldCharType="separate"/>
        </w:r>
        <w:r>
          <w:rPr>
            <w:noProof/>
            <w:webHidden/>
          </w:rPr>
          <w:t>63</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6" w:history="1">
        <w:r w:rsidRPr="00F75D6B">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_Toc376941686 \h </w:instrText>
        </w:r>
        <w:r>
          <w:rPr>
            <w:noProof/>
            <w:webHidden/>
          </w:rPr>
        </w:r>
        <w:r>
          <w:rPr>
            <w:noProof/>
            <w:webHidden/>
          </w:rPr>
          <w:fldChar w:fldCharType="separate"/>
        </w:r>
        <w:r>
          <w:rPr>
            <w:noProof/>
            <w:webHidden/>
          </w:rPr>
          <w:t>64</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7" w:history="1">
        <w:r w:rsidRPr="00F75D6B">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_Toc376941687 \h </w:instrText>
        </w:r>
        <w:r>
          <w:rPr>
            <w:noProof/>
            <w:webHidden/>
          </w:rPr>
        </w:r>
        <w:r>
          <w:rPr>
            <w:noProof/>
            <w:webHidden/>
          </w:rPr>
          <w:fldChar w:fldCharType="separate"/>
        </w:r>
        <w:r>
          <w:rPr>
            <w:noProof/>
            <w:webHidden/>
          </w:rPr>
          <w:t>66</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8" w:history="1">
        <w:r w:rsidRPr="00F75D6B">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_Toc376941688 \h </w:instrText>
        </w:r>
        <w:r>
          <w:rPr>
            <w:noProof/>
            <w:webHidden/>
          </w:rPr>
        </w:r>
        <w:r>
          <w:rPr>
            <w:noProof/>
            <w:webHidden/>
          </w:rPr>
          <w:fldChar w:fldCharType="separate"/>
        </w:r>
        <w:r>
          <w:rPr>
            <w:noProof/>
            <w:webHidden/>
          </w:rPr>
          <w:t>67</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89" w:history="1">
        <w:r w:rsidRPr="00F75D6B">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_Toc376941689 \h </w:instrText>
        </w:r>
        <w:r>
          <w:rPr>
            <w:noProof/>
            <w:webHidden/>
          </w:rPr>
        </w:r>
        <w:r>
          <w:rPr>
            <w:noProof/>
            <w:webHidden/>
          </w:rPr>
          <w:fldChar w:fldCharType="separate"/>
        </w:r>
        <w:r>
          <w:rPr>
            <w:noProof/>
            <w:webHidden/>
          </w:rPr>
          <w:t>68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0" w:history="1">
        <w:r w:rsidRPr="00F75D6B">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_Toc376941690 \h </w:instrText>
        </w:r>
        <w:r>
          <w:rPr>
            <w:noProof/>
            <w:webHidden/>
          </w:rPr>
        </w:r>
        <w:r>
          <w:rPr>
            <w:noProof/>
            <w:webHidden/>
          </w:rPr>
          <w:fldChar w:fldCharType="separate"/>
        </w:r>
        <w:r>
          <w:rPr>
            <w:noProof/>
            <w:webHidden/>
          </w:rPr>
          <w:t>69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1" w:history="1">
        <w:r w:rsidRPr="00F75D6B">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_Toc376941691 \h </w:instrText>
        </w:r>
        <w:r>
          <w:rPr>
            <w:noProof/>
            <w:webHidden/>
          </w:rPr>
        </w:r>
        <w:r>
          <w:rPr>
            <w:noProof/>
            <w:webHidden/>
          </w:rPr>
          <w:fldChar w:fldCharType="separate"/>
        </w:r>
        <w:r>
          <w:rPr>
            <w:noProof/>
            <w:webHidden/>
          </w:rPr>
          <w:t>69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2" w:history="1">
        <w:r w:rsidRPr="00F75D6B">
          <w:rPr>
            <w:rStyle w:val="Hipervnculo"/>
            <w:rFonts w:eastAsiaTheme="majorEastAsia"/>
            <w:noProof/>
          </w:rPr>
          <w:t>6.13. Fusió</w:t>
        </w:r>
        <w:r>
          <w:rPr>
            <w:noProof/>
            <w:webHidden/>
          </w:rPr>
          <w:tab/>
        </w:r>
        <w:r>
          <w:rPr>
            <w:noProof/>
            <w:webHidden/>
          </w:rPr>
          <w:fldChar w:fldCharType="begin"/>
        </w:r>
        <w:r>
          <w:rPr>
            <w:noProof/>
            <w:webHidden/>
          </w:rPr>
          <w:instrText xml:space="preserve"> PAGEREF _Toc376941692 \h </w:instrText>
        </w:r>
        <w:r>
          <w:rPr>
            <w:noProof/>
            <w:webHidden/>
          </w:rPr>
        </w:r>
        <w:r>
          <w:rPr>
            <w:noProof/>
            <w:webHidden/>
          </w:rPr>
          <w:fldChar w:fldCharType="separate"/>
        </w:r>
        <w:r>
          <w:rPr>
            <w:noProof/>
            <w:webHidden/>
          </w:rPr>
          <w:t>76</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3" w:history="1">
        <w:r w:rsidRPr="00F75D6B">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_Toc376941693 \h </w:instrText>
        </w:r>
        <w:r>
          <w:rPr>
            <w:noProof/>
            <w:webHidden/>
          </w:rPr>
        </w:r>
        <w:r>
          <w:rPr>
            <w:noProof/>
            <w:webHidden/>
          </w:rPr>
          <w:fldChar w:fldCharType="separate"/>
        </w:r>
        <w:r>
          <w:rPr>
            <w:noProof/>
            <w:webHidden/>
          </w:rPr>
          <w:t>77</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4" w:history="1">
        <w:r w:rsidRPr="00F75D6B">
          <w:rPr>
            <w:rStyle w:val="Hipervnculo"/>
            <w:rFonts w:eastAsiaTheme="majorEastAsia"/>
            <w:noProof/>
          </w:rPr>
          <w:t>6.15. Visor MPR 2D</w:t>
        </w:r>
        <w:r>
          <w:rPr>
            <w:noProof/>
            <w:webHidden/>
          </w:rPr>
          <w:tab/>
        </w:r>
        <w:r>
          <w:rPr>
            <w:noProof/>
            <w:webHidden/>
          </w:rPr>
          <w:fldChar w:fldCharType="begin"/>
        </w:r>
        <w:r>
          <w:rPr>
            <w:noProof/>
            <w:webHidden/>
          </w:rPr>
          <w:instrText xml:space="preserve"> PAGEREF _Toc376941694 \h </w:instrText>
        </w:r>
        <w:r>
          <w:rPr>
            <w:noProof/>
            <w:webHidden/>
          </w:rPr>
        </w:r>
        <w:r>
          <w:rPr>
            <w:noProof/>
            <w:webHidden/>
          </w:rPr>
          <w:fldChar w:fldCharType="separate"/>
        </w:r>
        <w:r>
          <w:rPr>
            <w:noProof/>
            <w:webHidden/>
          </w:rPr>
          <w:t>78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5" w:history="1">
        <w:r w:rsidRPr="00F75D6B">
          <w:rPr>
            <w:rStyle w:val="Hipervnculo"/>
            <w:rFonts w:eastAsiaTheme="majorEastAsia"/>
            <w:noProof/>
          </w:rPr>
          <w:t>6.16. Visor 3D</w:t>
        </w:r>
        <w:r>
          <w:rPr>
            <w:noProof/>
            <w:webHidden/>
          </w:rPr>
          <w:tab/>
        </w:r>
        <w:r>
          <w:rPr>
            <w:noProof/>
            <w:webHidden/>
          </w:rPr>
          <w:fldChar w:fldCharType="begin"/>
        </w:r>
        <w:r>
          <w:rPr>
            <w:noProof/>
            <w:webHidden/>
          </w:rPr>
          <w:instrText xml:space="preserve"> PAGEREF _Toc376941695 \h </w:instrText>
        </w:r>
        <w:r>
          <w:rPr>
            <w:noProof/>
            <w:webHidden/>
          </w:rPr>
        </w:r>
        <w:r>
          <w:rPr>
            <w:noProof/>
            <w:webHidden/>
          </w:rPr>
          <w:fldChar w:fldCharType="separate"/>
        </w:r>
        <w:r>
          <w:rPr>
            <w:noProof/>
            <w:webHidden/>
          </w:rPr>
          <w:t>81</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6" w:history="1">
        <w:r w:rsidRPr="00F75D6B">
          <w:rPr>
            <w:rStyle w:val="Hipervnculo"/>
            <w:rFonts w:eastAsiaTheme="majorEastAsia"/>
            <w:noProof/>
          </w:rPr>
          <w:t>6.17. Plans de tall</w:t>
        </w:r>
        <w:r>
          <w:rPr>
            <w:noProof/>
            <w:webHidden/>
          </w:rPr>
          <w:tab/>
        </w:r>
        <w:r>
          <w:rPr>
            <w:noProof/>
            <w:webHidden/>
          </w:rPr>
          <w:fldChar w:fldCharType="begin"/>
        </w:r>
        <w:r>
          <w:rPr>
            <w:noProof/>
            <w:webHidden/>
          </w:rPr>
          <w:instrText xml:space="preserve"> PAGEREF _Toc376941696 \h </w:instrText>
        </w:r>
        <w:r>
          <w:rPr>
            <w:noProof/>
            <w:webHidden/>
          </w:rPr>
        </w:r>
        <w:r>
          <w:rPr>
            <w:noProof/>
            <w:webHidden/>
          </w:rPr>
          <w:fldChar w:fldCharType="separate"/>
        </w:r>
        <w:r>
          <w:rPr>
            <w:noProof/>
            <w:webHidden/>
          </w:rPr>
          <w:t>82</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697" w:history="1">
        <w:r w:rsidRPr="00F75D6B">
          <w:rPr>
            <w:rStyle w:val="Hipervnculo"/>
            <w:rFonts w:eastAsiaTheme="majorEastAsia"/>
            <w:noProof/>
          </w:rPr>
          <w:t>6.18. Rotació 3D</w:t>
        </w:r>
        <w:r>
          <w:rPr>
            <w:noProof/>
            <w:webHidden/>
          </w:rPr>
          <w:tab/>
        </w:r>
        <w:r>
          <w:rPr>
            <w:noProof/>
            <w:webHidden/>
          </w:rPr>
          <w:fldChar w:fldCharType="begin"/>
        </w:r>
        <w:r>
          <w:rPr>
            <w:noProof/>
            <w:webHidden/>
          </w:rPr>
          <w:instrText xml:space="preserve"> PAGEREF _Toc376941697 \h </w:instrText>
        </w:r>
        <w:r>
          <w:rPr>
            <w:noProof/>
            <w:webHidden/>
          </w:rPr>
        </w:r>
        <w:r>
          <w:rPr>
            <w:noProof/>
            <w:webHidden/>
          </w:rPr>
          <w:fldChar w:fldCharType="separate"/>
        </w:r>
        <w:r>
          <w:rPr>
            <w:noProof/>
            <w:webHidden/>
          </w:rPr>
          <w:t>85</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98" w:history="1">
        <w:r w:rsidRPr="00F75D6B">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_Toc376941698 \h </w:instrText>
        </w:r>
        <w:r>
          <w:rPr>
            <w:noProof/>
            <w:webHidden/>
          </w:rPr>
        </w:r>
        <w:r>
          <w:rPr>
            <w:noProof/>
            <w:webHidden/>
          </w:rPr>
          <w:fldChar w:fldCharType="separate"/>
        </w:r>
        <w:r>
          <w:rPr>
            <w:noProof/>
            <w:webHidden/>
          </w:rPr>
          <w:t>86</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699" w:history="1">
        <w:r w:rsidRPr="00F75D6B">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_Toc376941699 \h </w:instrText>
        </w:r>
        <w:r>
          <w:rPr>
            <w:noProof/>
            <w:webHidden/>
          </w:rPr>
        </w:r>
        <w:r>
          <w:rPr>
            <w:noProof/>
            <w:webHidden/>
          </w:rPr>
          <w:fldChar w:fldCharType="separate"/>
        </w:r>
        <w:r>
          <w:rPr>
            <w:noProof/>
            <w:webHidden/>
          </w:rPr>
          <w:t>88</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0" w:history="1">
        <w:r w:rsidRPr="00F75D6B">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_Toc376941700 \h </w:instrText>
        </w:r>
        <w:r>
          <w:rPr>
            <w:noProof/>
            <w:webHidden/>
          </w:rPr>
        </w:r>
        <w:r>
          <w:rPr>
            <w:noProof/>
            <w:webHidden/>
          </w:rPr>
          <w:fldChar w:fldCharType="separate"/>
        </w:r>
        <w:r>
          <w:rPr>
            <w:noProof/>
            <w:webHidden/>
          </w:rPr>
          <w:t>89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1" w:history="1">
        <w:r w:rsidRPr="00F75D6B">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_Toc376941701 \h </w:instrText>
        </w:r>
        <w:r>
          <w:rPr>
            <w:noProof/>
            <w:webHidden/>
          </w:rPr>
        </w:r>
        <w:r>
          <w:rPr>
            <w:noProof/>
            <w:webHidden/>
          </w:rPr>
          <w:fldChar w:fldCharType="separate"/>
        </w:r>
        <w:r>
          <w:rPr>
            <w:noProof/>
            <w:webHidden/>
          </w:rPr>
          <w:t>90</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702" w:history="1">
        <w:r w:rsidRPr="00F75D6B">
          <w:rPr>
            <w:rStyle w:val="Hipervnculo"/>
            <w:rFonts w:eastAsiaTheme="majorEastAsia"/>
            <w:noProof/>
          </w:rPr>
          <w:t>9. Els menús</w:t>
        </w:r>
        <w:r>
          <w:rPr>
            <w:noProof/>
            <w:webHidden/>
          </w:rPr>
          <w:tab/>
        </w:r>
        <w:r>
          <w:rPr>
            <w:noProof/>
            <w:webHidden/>
          </w:rPr>
          <w:fldChar w:fldCharType="begin"/>
        </w:r>
        <w:r>
          <w:rPr>
            <w:noProof/>
            <w:webHidden/>
          </w:rPr>
          <w:instrText xml:space="preserve"> PAGEREF _Toc376941702 \h </w:instrText>
        </w:r>
        <w:r>
          <w:rPr>
            <w:noProof/>
            <w:webHidden/>
          </w:rPr>
        </w:r>
        <w:r>
          <w:rPr>
            <w:noProof/>
            <w:webHidden/>
          </w:rPr>
          <w:fldChar w:fldCharType="separate"/>
        </w:r>
        <w:r>
          <w:rPr>
            <w:noProof/>
            <w:webHidden/>
          </w:rPr>
          <w:t>92</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3" w:history="1">
        <w:r w:rsidRPr="00F75D6B">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_Toc376941703 \h </w:instrText>
        </w:r>
        <w:r>
          <w:rPr>
            <w:noProof/>
            <w:webHidden/>
          </w:rPr>
        </w:r>
        <w:r>
          <w:rPr>
            <w:noProof/>
            <w:webHidden/>
          </w:rPr>
          <w:fldChar w:fldCharType="separate"/>
        </w:r>
        <w:r>
          <w:rPr>
            <w:noProof/>
            <w:webHidden/>
          </w:rPr>
          <w:t>93</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4" w:history="1">
        <w:r w:rsidRPr="00F75D6B">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_Toc376941704 \h </w:instrText>
        </w:r>
        <w:r>
          <w:rPr>
            <w:noProof/>
            <w:webHidden/>
          </w:rPr>
        </w:r>
        <w:r>
          <w:rPr>
            <w:noProof/>
            <w:webHidden/>
          </w:rPr>
          <w:fldChar w:fldCharType="separate"/>
        </w:r>
        <w:r>
          <w:rPr>
            <w:noProof/>
            <w:webHidden/>
          </w:rPr>
          <w:t>94</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5" w:history="1">
        <w:r w:rsidRPr="00F75D6B">
          <w:rPr>
            <w:rStyle w:val="Hipervnculo"/>
            <w:noProof/>
          </w:rPr>
          <w:t>9.3.</w:t>
        </w:r>
        <w:r w:rsidRPr="00F75D6B">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_Toc376941705 \h </w:instrText>
        </w:r>
        <w:r>
          <w:rPr>
            <w:noProof/>
            <w:webHidden/>
          </w:rPr>
        </w:r>
        <w:r>
          <w:rPr>
            <w:noProof/>
            <w:webHidden/>
          </w:rPr>
          <w:fldChar w:fldCharType="separate"/>
        </w:r>
        <w:r>
          <w:rPr>
            <w:noProof/>
            <w:webHidden/>
          </w:rPr>
          <w:t>95</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6" w:history="1">
        <w:r w:rsidRPr="00F75D6B">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_Toc376941706 \h </w:instrText>
        </w:r>
        <w:r>
          <w:rPr>
            <w:noProof/>
            <w:webHidden/>
          </w:rPr>
        </w:r>
        <w:r>
          <w:rPr>
            <w:noProof/>
            <w:webHidden/>
          </w:rPr>
          <w:fldChar w:fldCharType="separate"/>
        </w:r>
        <w:r>
          <w:rPr>
            <w:noProof/>
            <w:webHidden/>
          </w:rPr>
          <w:t>96</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07" w:history="1">
        <w:r w:rsidRPr="00F75D6B">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_Toc376941707 \h </w:instrText>
        </w:r>
        <w:r>
          <w:rPr>
            <w:noProof/>
            <w:webHidden/>
          </w:rPr>
        </w:r>
        <w:r>
          <w:rPr>
            <w:noProof/>
            <w:webHidden/>
          </w:rPr>
          <w:fldChar w:fldCharType="separate"/>
        </w:r>
        <w:r>
          <w:rPr>
            <w:noProof/>
            <w:webHidden/>
          </w:rPr>
          <w:t>96</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08" w:history="1">
        <w:r w:rsidRPr="00F75D6B">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_Toc376941708 \h </w:instrText>
        </w:r>
        <w:r>
          <w:rPr>
            <w:noProof/>
            <w:webHidden/>
          </w:rPr>
        </w:r>
        <w:r>
          <w:rPr>
            <w:noProof/>
            <w:webHidden/>
          </w:rPr>
          <w:fldChar w:fldCharType="separate"/>
        </w:r>
        <w:r>
          <w:rPr>
            <w:noProof/>
            <w:webHidden/>
          </w:rPr>
          <w:t>96</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09" w:history="1">
        <w:r w:rsidRPr="00F75D6B">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_Toc376941709 \h </w:instrText>
        </w:r>
        <w:r>
          <w:rPr>
            <w:noProof/>
            <w:webHidden/>
          </w:rPr>
        </w:r>
        <w:r>
          <w:rPr>
            <w:noProof/>
            <w:webHidden/>
          </w:rPr>
          <w:fldChar w:fldCharType="separate"/>
        </w:r>
        <w:r>
          <w:rPr>
            <w:noProof/>
            <w:webHidden/>
          </w:rPr>
          <w:t>98</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710" w:history="1">
        <w:r w:rsidRPr="00F75D6B">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_Toc376941710 \h </w:instrText>
        </w:r>
        <w:r>
          <w:rPr>
            <w:noProof/>
            <w:webHidden/>
          </w:rPr>
        </w:r>
        <w:r>
          <w:rPr>
            <w:noProof/>
            <w:webHidden/>
          </w:rPr>
          <w:fldChar w:fldCharType="separate"/>
        </w:r>
        <w:r>
          <w:rPr>
            <w:noProof/>
            <w:webHidden/>
          </w:rPr>
          <w:t>99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11" w:history="1">
        <w:r w:rsidRPr="00F75D6B">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_Toc376941711 \h </w:instrText>
        </w:r>
        <w:r>
          <w:rPr>
            <w:noProof/>
            <w:webHidden/>
          </w:rPr>
        </w:r>
        <w:r>
          <w:rPr>
            <w:noProof/>
            <w:webHidden/>
          </w:rPr>
          <w:fldChar w:fldCharType="separate"/>
        </w:r>
        <w:r>
          <w:rPr>
            <w:noProof/>
            <w:webHidden/>
          </w:rPr>
          <w:t>99</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12" w:history="1">
        <w:r w:rsidRPr="00F75D6B">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_Toc376941712 \h </w:instrText>
        </w:r>
        <w:r>
          <w:rPr>
            <w:noProof/>
            <w:webHidden/>
          </w:rPr>
        </w:r>
        <w:r>
          <w:rPr>
            <w:noProof/>
            <w:webHidden/>
          </w:rPr>
          <w:fldChar w:fldCharType="separate"/>
        </w:r>
        <w:r>
          <w:rPr>
            <w:noProof/>
            <w:webHidden/>
          </w:rPr>
          <w:t>100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13" w:history="1">
        <w:r w:rsidRPr="00F75D6B">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_Toc376941713 \h </w:instrText>
        </w:r>
        <w:r>
          <w:rPr>
            <w:noProof/>
            <w:webHidden/>
          </w:rPr>
        </w:r>
        <w:r>
          <w:rPr>
            <w:noProof/>
            <w:webHidden/>
          </w:rPr>
          <w:fldChar w:fldCharType="separate"/>
        </w:r>
        <w:r>
          <w:rPr>
            <w:noProof/>
            <w:webHidden/>
          </w:rPr>
          <w:t>100</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14" w:history="1">
        <w:r w:rsidRPr="00F75D6B">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_Toc376941714 \h </w:instrText>
        </w:r>
        <w:r>
          <w:rPr>
            <w:noProof/>
            <w:webHidden/>
          </w:rPr>
        </w:r>
        <w:r>
          <w:rPr>
            <w:noProof/>
            <w:webHidden/>
          </w:rPr>
          <w:fldChar w:fldCharType="separate"/>
        </w:r>
        <w:r>
          <w:rPr>
            <w:noProof/>
            <w:webHidden/>
          </w:rPr>
          <w:t>101</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15" w:history="1">
        <w:r w:rsidRPr="00F75D6B">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_Toc376941715 \h </w:instrText>
        </w:r>
        <w:r>
          <w:rPr>
            <w:noProof/>
            <w:webHidden/>
          </w:rPr>
        </w:r>
        <w:r>
          <w:rPr>
            <w:noProof/>
            <w:webHidden/>
          </w:rPr>
          <w:fldChar w:fldCharType="separate"/>
        </w:r>
        <w:r>
          <w:rPr>
            <w:noProof/>
            <w:webHidden/>
          </w:rPr>
          <w:t>102</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16" w:history="1">
        <w:r w:rsidRPr="00F75D6B">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_Toc376941716 \h </w:instrText>
        </w:r>
        <w:r>
          <w:rPr>
            <w:noProof/>
            <w:webHidden/>
          </w:rPr>
        </w:r>
        <w:r>
          <w:rPr>
            <w:noProof/>
            <w:webHidden/>
          </w:rPr>
          <w:fldChar w:fldCharType="separate"/>
        </w:r>
        <w:r>
          <w:rPr>
            <w:noProof/>
            <w:webHidden/>
          </w:rPr>
          <w:t>104</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17" w:history="1">
        <w:r w:rsidRPr="00F75D6B">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_Toc376941717 \h </w:instrText>
        </w:r>
        <w:r>
          <w:rPr>
            <w:noProof/>
            <w:webHidden/>
          </w:rPr>
        </w:r>
        <w:r>
          <w:rPr>
            <w:noProof/>
            <w:webHidden/>
          </w:rPr>
          <w:fldChar w:fldCharType="separate"/>
        </w:r>
        <w:r>
          <w:rPr>
            <w:noProof/>
            <w:webHidden/>
          </w:rPr>
          <w:t>105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18" w:history="1">
        <w:r w:rsidRPr="00F75D6B">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_Toc376941718 \h </w:instrText>
        </w:r>
        <w:r>
          <w:rPr>
            <w:noProof/>
            <w:webHidden/>
          </w:rPr>
        </w:r>
        <w:r>
          <w:rPr>
            <w:noProof/>
            <w:webHidden/>
          </w:rPr>
          <w:fldChar w:fldCharType="separate"/>
        </w:r>
        <w:r>
          <w:rPr>
            <w:noProof/>
            <w:webHidden/>
          </w:rPr>
          <w:t>105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19" w:history="1">
        <w:r w:rsidRPr="00F75D6B">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_Toc376941719 \h </w:instrText>
        </w:r>
        <w:r>
          <w:rPr>
            <w:noProof/>
            <w:webHidden/>
          </w:rPr>
        </w:r>
        <w:r>
          <w:rPr>
            <w:noProof/>
            <w:webHidden/>
          </w:rPr>
          <w:fldChar w:fldCharType="separate"/>
        </w:r>
        <w:r>
          <w:rPr>
            <w:noProof/>
            <w:webHidden/>
          </w:rPr>
          <w:t>105</w:t>
        </w:r>
        <w:r>
          <w:rPr>
            <w:noProof/>
            <w:webHidden/>
          </w:rPr>
          <w:fldChar w:fldCharType="end"/>
        </w:r>
      </w:hyperlink>
    </w:p>
    <w:p w:rsidR="00995335" w:rsidRDefault="00995335">
      <w:pPr>
        <w:pStyle w:val="TDC3"/>
        <w:tabs>
          <w:tab w:val="right" w:pos="9622"/>
        </w:tabs>
        <w:rPr>
          <w:rFonts w:asciiTheme="minorHAnsi" w:eastAsiaTheme="minorEastAsia" w:hAnsiTheme="minorHAnsi" w:cstheme="minorBidi"/>
          <w:noProof/>
          <w:sz w:val="22"/>
          <w:lang w:eastAsia="ca-ES"/>
        </w:rPr>
      </w:pPr>
      <w:hyperlink w:anchor="_Toc376941720" w:history="1">
        <w:r w:rsidRPr="00F75D6B">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_Toc376941720 \h </w:instrText>
        </w:r>
        <w:r>
          <w:rPr>
            <w:noProof/>
            <w:webHidden/>
          </w:rPr>
        </w:r>
        <w:r>
          <w:rPr>
            <w:noProof/>
            <w:webHidden/>
          </w:rPr>
          <w:fldChar w:fldCharType="separate"/>
        </w:r>
        <w:r>
          <w:rPr>
            <w:noProof/>
            <w:webHidden/>
          </w:rPr>
          <w:t>106</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721" w:history="1">
        <w:r w:rsidRPr="00F75D6B">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_Toc376941721 \h </w:instrText>
        </w:r>
        <w:r>
          <w:rPr>
            <w:noProof/>
            <w:webHidden/>
          </w:rPr>
        </w:r>
        <w:r>
          <w:rPr>
            <w:noProof/>
            <w:webHidden/>
          </w:rPr>
          <w:fldChar w:fldCharType="separate"/>
        </w:r>
        <w:r>
          <w:rPr>
            <w:noProof/>
            <w:webHidden/>
          </w:rPr>
          <w:t>107</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22" w:history="1">
        <w:r w:rsidRPr="00F75D6B">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_Toc376941722 \h </w:instrText>
        </w:r>
        <w:r>
          <w:rPr>
            <w:noProof/>
            <w:webHidden/>
          </w:rPr>
        </w:r>
        <w:r>
          <w:rPr>
            <w:noProof/>
            <w:webHidden/>
          </w:rPr>
          <w:fldChar w:fldCharType="separate"/>
        </w:r>
        <w:r>
          <w:rPr>
            <w:noProof/>
            <w:webHidden/>
          </w:rPr>
          <w:t>107</w:t>
        </w:r>
        <w:r>
          <w:rPr>
            <w:noProof/>
            <w:webHidden/>
          </w:rPr>
          <w:fldChar w:fldCharType="end"/>
        </w:r>
      </w:hyperlink>
    </w:p>
    <w:p w:rsidR="00995335" w:rsidRDefault="00995335">
      <w:pPr>
        <w:pStyle w:val="TDC2"/>
        <w:tabs>
          <w:tab w:val="right" w:pos="9622"/>
        </w:tabs>
        <w:rPr>
          <w:rFonts w:asciiTheme="minorHAnsi" w:eastAsiaTheme="minorEastAsia" w:hAnsiTheme="minorHAnsi" w:cstheme="minorBidi"/>
          <w:bCs w:val="0"/>
          <w:noProof/>
          <w:sz w:val="22"/>
          <w:lang w:eastAsia="ca-ES"/>
        </w:rPr>
      </w:pPr>
      <w:hyperlink w:anchor="_Toc376941723" w:history="1">
        <w:r w:rsidRPr="00F75D6B">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_Toc376941723 \h </w:instrText>
        </w:r>
        <w:r>
          <w:rPr>
            <w:noProof/>
            <w:webHidden/>
          </w:rPr>
        </w:r>
        <w:r>
          <w:rPr>
            <w:noProof/>
            <w:webHidden/>
          </w:rPr>
          <w:fldChar w:fldCharType="separate"/>
        </w:r>
        <w:r>
          <w:rPr>
            <w:noProof/>
            <w:webHidden/>
          </w:rPr>
          <w:t>108</w:t>
        </w:r>
        <w:r>
          <w:rPr>
            <w:noProof/>
            <w:webHidden/>
          </w:rPr>
          <w:fldChar w:fldCharType="end"/>
        </w:r>
      </w:hyperlink>
    </w:p>
    <w:p w:rsidR="00995335" w:rsidRDefault="00995335">
      <w:pPr>
        <w:pStyle w:val="TDC1"/>
        <w:rPr>
          <w:rFonts w:asciiTheme="minorHAnsi" w:eastAsiaTheme="minorEastAsia" w:hAnsiTheme="minorHAnsi" w:cstheme="minorBidi"/>
          <w:bCs w:val="0"/>
          <w:caps w:val="0"/>
          <w:noProof/>
          <w:sz w:val="22"/>
          <w:lang w:eastAsia="ca-ES"/>
        </w:rPr>
      </w:pPr>
      <w:hyperlink w:anchor="_Toc376941724" w:history="1">
        <w:r w:rsidRPr="00F75D6B">
          <w:rPr>
            <w:rStyle w:val="Hipervnculo"/>
            <w:rFonts w:eastAsiaTheme="majorEastAsia"/>
            <w:noProof/>
          </w:rPr>
          <w:t>12. Glossari</w:t>
        </w:r>
        <w:r>
          <w:rPr>
            <w:noProof/>
            <w:webHidden/>
          </w:rPr>
          <w:tab/>
        </w:r>
        <w:r>
          <w:rPr>
            <w:noProof/>
            <w:webHidden/>
          </w:rPr>
          <w:fldChar w:fldCharType="begin"/>
        </w:r>
        <w:r>
          <w:rPr>
            <w:noProof/>
            <w:webHidden/>
          </w:rPr>
          <w:instrText xml:space="preserve"> PAGEREF _Toc376941724 \h </w:instrText>
        </w:r>
        <w:r>
          <w:rPr>
            <w:noProof/>
            <w:webHidden/>
          </w:rPr>
        </w:r>
        <w:r>
          <w:rPr>
            <w:noProof/>
            <w:webHidden/>
          </w:rPr>
          <w:fldChar w:fldCharType="separate"/>
        </w:r>
        <w:r>
          <w:rPr>
            <w:noProof/>
            <w:webHidden/>
          </w:rPr>
          <w:t>109</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6941628"/>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6941629"/>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6941630"/>
      <w:r>
        <w:lastRenderedPageBreak/>
        <w:t>Gestió d’estudis</w:t>
      </w:r>
      <w:bookmarkEnd w:id="9"/>
    </w:p>
    <w:p w:rsidR="00194F22" w:rsidRPr="0093610C" w:rsidRDefault="00E51E46" w:rsidP="00E51E46">
      <w:pPr>
        <w:pStyle w:val="Ttulo2"/>
      </w:pPr>
      <w:bookmarkStart w:id="10" w:name="_Toc376941631"/>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6941632"/>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6941633"/>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6941634"/>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6941635"/>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6941636"/>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6941637"/>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6941638"/>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6941639"/>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6941640"/>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6941641"/>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6941642"/>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6941643"/>
      <w:bookmarkEnd w:id="44"/>
      <w:r>
        <w:lastRenderedPageBreak/>
        <w:t>Visualització Bàsica</w:t>
      </w:r>
      <w:bookmarkEnd w:id="45"/>
    </w:p>
    <w:p w:rsidR="002A581E" w:rsidRPr="002A581E" w:rsidRDefault="002A581E" w:rsidP="002A581E">
      <w:pPr>
        <w:pStyle w:val="Ttulo2"/>
      </w:pPr>
      <w:bookmarkStart w:id="46" w:name="_Toc376941644"/>
      <w:r>
        <w:t>Navegació i distribució d’imatges</w:t>
      </w:r>
      <w:bookmarkEnd w:id="46"/>
    </w:p>
    <w:p w:rsidR="004B669E" w:rsidRPr="0093610C" w:rsidRDefault="004B669E" w:rsidP="004B669E">
      <w:pPr>
        <w:pStyle w:val="Ttulo3"/>
      </w:pPr>
      <w:bookmarkStart w:id="47" w:name="_Estudis_del_pacient"/>
      <w:bookmarkStart w:id="48" w:name="_Toc289857413"/>
      <w:bookmarkStart w:id="49" w:name="_Toc289857407"/>
      <w:bookmarkStart w:id="50" w:name="_Toc376941645"/>
      <w:bookmarkEnd w:id="47"/>
      <w:r w:rsidRPr="0093610C">
        <w:t>E</w:t>
      </w:r>
      <w:bookmarkStart w:id="51" w:name="estudis-del-pacient"/>
      <w:bookmarkEnd w:id="51"/>
      <w:r w:rsidRPr="0093610C">
        <w:t>studis del pacient</w:t>
      </w:r>
      <w:bookmarkEnd w:id="50"/>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38A7287E" wp14:editId="7FC941E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w:t>
      </w:r>
      <w:r>
        <w:rPr>
          <w:rFonts w:eastAsia="Times New Roman"/>
        </w:rPr>
        <w:t>a continuació de les sèries convencionals</w:t>
      </w:r>
      <w:r>
        <w:rPr>
          <w:rFonts w:eastAsia="Times New Roman"/>
        </w:rPr>
        <w:t xml:space="preserve">,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62FB6C53" wp14:editId="627787CA">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2" w:name="_Toc376941646"/>
      <w:r w:rsidRPr="0093610C">
        <w:lastRenderedPageBreak/>
        <w:t>D</w:t>
      </w:r>
      <w:bookmarkStart w:id="53" w:name="layout-regular"/>
      <w:bookmarkEnd w:id="53"/>
      <w:r w:rsidRPr="0093610C">
        <w:t>istribució dels visors</w:t>
      </w:r>
      <w:bookmarkEnd w:id="48"/>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0464816C" wp14:editId="1EC5C70E">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4722E1E" wp14:editId="4B5FFA0F">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o no regulars predefinides amb assignació d'imatges als visors (hanging protocols):</w:t>
      </w:r>
      <w:r w:rsidR="002A581E" w:rsidRPr="00444616">
        <w:rPr>
          <w:rFonts w:eastAsia="Times New Roman"/>
        </w:rPr>
        <w:t xml:space="preserve"> Són distribucions predefinides,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3C08DE07" wp14:editId="3B3A7E72">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E11B554" wp14:editId="18663029">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predefinides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5243CD" wp14:editId="25FFDE13">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3F74722" wp14:editId="2070C117">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0AC4BC0" wp14:editId="0CE2C7AA">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Exemple d'una distribució amb assignació predefinides (Hanging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3128019" wp14:editId="27C939E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2.-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DBEAE93" wp14:editId="473C39EF">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6C875B51" wp14:editId="1FC715EF">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6941647"/>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33A12DB1" wp14:editId="4962BE29">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C260315" wp14:editId="095134D1">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0B63F6E4" wp14:editId="15034ED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3AF34E11" wp14:editId="2306A7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5145BB35" wp14:editId="7B2BB884">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7529F1B" wp14:editId="17AEB217">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23F2E9AF" wp14:editId="38FBA36F">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8B9B065" wp14:editId="76B0C8B6">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7710ECE5" wp14:editId="5F5CF3EB">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C06596A" wp14:editId="6AA0DF3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38A04B86" wp14:editId="787E27E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1ACD82B1" wp14:editId="591B7593">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6941648"/>
      <w:bookmarkEnd w:id="49"/>
      <w:bookmarkEnd w:id="57"/>
      <w:r>
        <w:lastRenderedPageBreak/>
        <w:t>Eines de manipul·lació d’imatge</w:t>
      </w:r>
      <w:bookmarkEnd w:id="58"/>
    </w:p>
    <w:p w:rsidR="007C6107" w:rsidRPr="0093610C" w:rsidRDefault="007C6107" w:rsidP="00AA485F">
      <w:pPr>
        <w:pStyle w:val="Ttulo3"/>
      </w:pPr>
      <w:bookmarkStart w:id="59" w:name="_Scroll_1"/>
      <w:bookmarkStart w:id="60" w:name="_Toc289857408"/>
      <w:bookmarkStart w:id="61" w:name="_Toc376941649"/>
      <w:bookmarkEnd w:id="59"/>
      <w:r w:rsidRPr="0093610C">
        <w:t>S</w:t>
      </w:r>
      <w:bookmarkStart w:id="62" w:name="slicing"/>
      <w:bookmarkEnd w:id="62"/>
      <w:r w:rsidRPr="0093610C">
        <w:t>croll</w:t>
      </w:r>
      <w:bookmarkEnd w:id="60"/>
      <w:bookmarkEnd w:id="6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D7A67DD" wp14:editId="2BEF4C7F">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6567B5B" wp14:editId="0EC71606">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A48DFE" wp14:editId="71E80A62">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DE34BE2" wp14:editId="43E307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77AC3053" wp14:editId="23C6E47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037ED9F" wp14:editId="1CA3A350">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Canvi_de_fase"/>
      <w:bookmarkStart w:id="64" w:name="_Toc289857409"/>
      <w:bookmarkStart w:id="65" w:name="_Toc376941650"/>
      <w:bookmarkEnd w:id="63"/>
      <w:r w:rsidRPr="0093610C">
        <w:t>C</w:t>
      </w:r>
      <w:bookmarkStart w:id="66" w:name="canvi-de-fase"/>
      <w:bookmarkEnd w:id="66"/>
      <w:r w:rsidRPr="0093610C">
        <w:t>anvi de fase</w:t>
      </w:r>
      <w:bookmarkEnd w:id="64"/>
      <w:bookmarkEnd w:id="65"/>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CBCF087" wp14:editId="07645B4A">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00EDD1B" wp14:editId="454529A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95AD0A5" wp14:editId="7C030488">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1AD1D742" wp14:editId="7F3BD09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4BD69D3" wp14:editId="619195F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6941651"/>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344961" wp14:editId="55EFDDBC">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E1A6AC8" wp14:editId="067F73AB">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2852815" wp14:editId="295F99FA">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6941652"/>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3A2D852" wp14:editId="2951AD17">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6A0307" wp14:editId="2702FBCF">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8830CFD" wp14:editId="1696291E">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6941653"/>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9B42A42" wp14:editId="2FC5EEF5">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6D03B2" wp14:editId="0C33A393">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4170510" wp14:editId="7229F54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6941654"/>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EB4778B" wp14:editId="7C5AF0F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7DB8CB9" wp14:editId="4CB2703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7488EEF6" wp14:editId="4444378C">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6941655"/>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0813CA28" wp14:editId="7A3F2144">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62EC2B82" wp14:editId="194DF3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6941656"/>
      <w:r w:rsidRPr="0093610C">
        <w:lastRenderedPageBreak/>
        <w:t>Finestres definides personalitzades</w:t>
      </w:r>
      <w:bookmarkEnd w:id="86"/>
      <w:bookmarkEnd w:id="87"/>
    </w:p>
    <w:p w:rsidR="00CA4806" w:rsidRDefault="00AC206E"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E768366" wp14:editId="039BC48A">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09CF8581" wp14:editId="79414F25">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98641DD" wp14:editId="0E99AC0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386A56B9" wp14:editId="628DD58A">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AC206E"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460345" wp14:editId="76F85CBC">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8" w:name="_Selecció_de_funcions"/>
      <w:bookmarkStart w:id="89" w:name="_Toc289857427"/>
      <w:bookmarkStart w:id="90" w:name="_Toc376941657"/>
      <w:bookmarkEnd w:id="88"/>
      <w:r>
        <w:lastRenderedPageBreak/>
        <w:t>Selecció de funcions de color</w:t>
      </w:r>
      <w:bookmarkEnd w:id="90"/>
    </w:p>
    <w:p w:rsidR="00E8772B" w:rsidRDefault="00E8772B" w:rsidP="00E8772B"/>
    <w:p w:rsidR="00E8772B" w:rsidRDefault="00E853EA" w:rsidP="00E8772B">
      <w:r>
        <w:rPr>
          <w:rFonts w:eastAsia="Times New Roman"/>
          <w:b/>
          <w:noProof/>
          <w:lang w:eastAsia="ca-ES"/>
        </w:rPr>
        <w:drawing>
          <wp:inline distT="0" distB="0" distL="0" distR="0" wp14:anchorId="310A7D14" wp14:editId="7A6D2794">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48944543" wp14:editId="7B31F5C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1" w:name="_Toc376941658"/>
      <w:r w:rsidRPr="0093610C">
        <w:lastRenderedPageBreak/>
        <w:t>I</w:t>
      </w:r>
      <w:bookmarkStart w:id="92" w:name="invertir"/>
      <w:bookmarkEnd w:id="92"/>
      <w:r w:rsidRPr="0093610C">
        <w:t>nvertir colors</w:t>
      </w:r>
      <w:bookmarkEnd w:id="89"/>
      <w:bookmarkEnd w:id="9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6AEB659" wp14:editId="3796531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1CFF7720" wp14:editId="0F89B635">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3" w:name="_Toc376941659"/>
      <w:r>
        <w:lastRenderedPageBreak/>
        <w:t>Canvi d’orientació</w:t>
      </w:r>
      <w:bookmarkEnd w:id="93"/>
    </w:p>
    <w:p w:rsidR="007C6107" w:rsidRPr="0093610C" w:rsidRDefault="008057E1" w:rsidP="006F334C">
      <w:pPr>
        <w:pStyle w:val="Ttulo4"/>
      </w:pPr>
      <w:bookmarkStart w:id="94" w:name="flip-vertical"/>
      <w:bookmarkStart w:id="95" w:name="_Toc376941660"/>
      <w:bookmarkEnd w:id="94"/>
      <w:r>
        <w:t>Volteig</w:t>
      </w:r>
      <w:bookmarkEnd w:id="83"/>
      <w:r w:rsidR="009A6D56">
        <w:t xml:space="preserve"> d’imatge</w:t>
      </w:r>
      <w:bookmarkEnd w:id="9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11FCFD8" wp14:editId="2C755AFA">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D2FE391" wp14:editId="2139F4BD">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76EBFF1" wp14:editId="7EC64CC0">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7B578A" wp14:editId="4EDA114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24"/>
      <w:r>
        <w:br w:type="page"/>
      </w:r>
    </w:p>
    <w:p w:rsidR="007C6107" w:rsidRPr="0093610C" w:rsidRDefault="007C6107" w:rsidP="006F334C">
      <w:pPr>
        <w:pStyle w:val="Ttulo4"/>
      </w:pPr>
      <w:bookmarkStart w:id="97" w:name="_Toc376941661"/>
      <w:r w:rsidRPr="0093610C">
        <w:lastRenderedPageBreak/>
        <w:t>R</w:t>
      </w:r>
      <w:bookmarkStart w:id="98" w:name="rotació-en-sentit-horari"/>
      <w:bookmarkEnd w:id="98"/>
      <w:r w:rsidRPr="0093610C">
        <w:t xml:space="preserve">otació </w:t>
      </w:r>
      <w:r w:rsidR="005F737D">
        <w:t>d’imatge</w:t>
      </w:r>
      <w:bookmarkEnd w:id="96"/>
      <w:bookmarkEnd w:id="9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1ED61AA7" wp14:editId="16C9392F">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0A3829C" wp14:editId="5BD67FE6">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EF5839B" wp14:editId="3BC69E1C">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4DAC78FB" wp14:editId="6CAA02B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9" w:name="_Toc289857426"/>
      <w:bookmarkStart w:id="100" w:name="_Toc376941662"/>
      <w:r w:rsidRPr="0093610C">
        <w:lastRenderedPageBreak/>
        <w:t>R</w:t>
      </w:r>
      <w:bookmarkStart w:id="101" w:name="reestablir-un-visor"/>
      <w:bookmarkEnd w:id="101"/>
      <w:r w:rsidRPr="0093610C">
        <w:t>establir a l’estat inicial</w:t>
      </w:r>
      <w:bookmarkEnd w:id="99"/>
      <w:bookmarkEnd w:id="10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137C00F" wp14:editId="62CFF08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E4AD576" wp14:editId="77EC041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2" w:name="canvi-de-finestres-definides"/>
      <w:bookmarkStart w:id="103" w:name="_Selecció_de_finestres"/>
      <w:bookmarkStart w:id="104" w:name="_Gestió_de_capes"/>
      <w:bookmarkStart w:id="105" w:name="_Toc289857436"/>
      <w:bookmarkStart w:id="106" w:name="_Toc376941663"/>
      <w:bookmarkEnd w:id="102"/>
      <w:bookmarkEnd w:id="103"/>
      <w:bookmarkEnd w:id="104"/>
      <w:r>
        <w:lastRenderedPageBreak/>
        <w:t>Gestió de capes d’</w:t>
      </w:r>
      <w:r w:rsidR="00DD0A93" w:rsidRPr="0093610C">
        <w:t>informació</w:t>
      </w:r>
      <w:bookmarkEnd w:id="106"/>
      <w:r w:rsidR="00DD0A93" w:rsidRPr="0093610C">
        <w:t xml:space="preserve"> </w:t>
      </w:r>
      <w:bookmarkEnd w:id="105"/>
    </w:p>
    <w:p w:rsidR="000A26B1" w:rsidRPr="000A26B1" w:rsidRDefault="000A26B1" w:rsidP="000A26B1">
      <w:pPr>
        <w:pStyle w:val="Ttulo4"/>
      </w:pPr>
      <w:bookmarkStart w:id="107" w:name="_Informació_textual"/>
      <w:bookmarkStart w:id="108" w:name="_Toc376941664"/>
      <w:bookmarkEnd w:id="107"/>
      <w:r>
        <w:t>Informació textual</w:t>
      </w:r>
      <w:bookmarkEnd w:id="10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46568E7" wp14:editId="3176468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17B7B83" wp14:editId="193E105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D063CA3" wp14:editId="7351214A">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0A76F944" wp14:editId="1145500A">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1C5B2A" wp14:editId="79E2115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6941665"/>
      <w:r w:rsidRPr="00221DED">
        <w:t>Overlays</w:t>
      </w:r>
      <w:bookmarkEnd w:id="110"/>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0BFB0C2" wp14:editId="04ECFC3D">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2956A15" wp14:editId="09136AC5">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8F3B173" wp14:editId="47EB7739">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F499582" wp14:editId="34F960D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1" w:name="_Toc376941666"/>
      <w:r>
        <w:t>Shutters</w:t>
      </w:r>
      <w:bookmarkEnd w:id="111"/>
    </w:p>
    <w:p w:rsidR="00DD0A93" w:rsidRPr="00B25411" w:rsidRDefault="00DD0A93" w:rsidP="00DD0A93"/>
    <w:p w:rsidR="00DD0A93" w:rsidRPr="00B25411" w:rsidRDefault="00DD0A93" w:rsidP="00DD0A93">
      <w:r w:rsidRPr="00B25411">
        <w:rPr>
          <w:noProof/>
          <w:lang w:eastAsia="ca-ES"/>
        </w:rPr>
        <w:drawing>
          <wp:inline distT="0" distB="0" distL="0" distR="0" wp14:anchorId="5E05C072" wp14:editId="1DB4BE2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39F0288D" wp14:editId="4D50742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2284C839" wp14:editId="5B01F431">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2" w:name="_Toc289857428"/>
      <w:bookmarkStart w:id="113" w:name="_Toc376941667"/>
      <w:bookmarkEnd w:id="109"/>
      <w:r w:rsidRPr="0093610C">
        <w:lastRenderedPageBreak/>
        <w:t>C</w:t>
      </w:r>
      <w:bookmarkStart w:id="114" w:name="captura-de-pantalla"/>
      <w:bookmarkEnd w:id="114"/>
      <w:r w:rsidRPr="0093610C">
        <w:t>aptura de pantalla</w:t>
      </w:r>
      <w:bookmarkEnd w:id="112"/>
      <w:bookmarkEnd w:id="11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501F28F" wp14:editId="66C354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5" w:name="_Exportar_imatges_DICOM"/>
      <w:bookmarkStart w:id="116" w:name="_Toc289857429"/>
      <w:bookmarkStart w:id="117" w:name="_Ref315172865"/>
      <w:bookmarkStart w:id="118" w:name="_Ref315172871"/>
      <w:bookmarkStart w:id="119" w:name="_Toc376941668"/>
      <w:bookmarkEnd w:id="115"/>
      <w:r w:rsidRPr="0093610C">
        <w:lastRenderedPageBreak/>
        <w:t>Exportar imatges DICOM</w:t>
      </w:r>
      <w:bookmarkEnd w:id="116"/>
      <w:bookmarkEnd w:id="117"/>
      <w:bookmarkEnd w:id="118"/>
      <w:bookmarkEnd w:id="11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E87086F" wp14:editId="4D5B7612">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8CD7205" wp14:editId="0C9C0FB9">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13E0E1" wp14:editId="47A70C2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E8AFE86" wp14:editId="65535543">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8FACB79" wp14:editId="585CBC85">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78B912CE" wp14:editId="6F135687">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0"/>
      <w:r>
        <w:br w:type="page"/>
      </w:r>
    </w:p>
    <w:p w:rsidR="00AA2B28" w:rsidRDefault="008E1B6D" w:rsidP="00113B48">
      <w:pPr>
        <w:pStyle w:val="Ttulo2"/>
        <w:numPr>
          <w:ilvl w:val="1"/>
          <w:numId w:val="1"/>
        </w:numPr>
      </w:pPr>
      <w:bookmarkStart w:id="121" w:name="_Toc376941669"/>
      <w:bookmarkEnd w:id="120"/>
      <w:r>
        <w:lastRenderedPageBreak/>
        <w:t>Ei</w:t>
      </w:r>
      <w:r w:rsidR="00AA2B28">
        <w:t>nes de mesura</w:t>
      </w:r>
      <w:bookmarkEnd w:id="121"/>
    </w:p>
    <w:p w:rsidR="00AA2B28" w:rsidRPr="0093610C" w:rsidRDefault="00AA2B28" w:rsidP="00AA2B28">
      <w:pPr>
        <w:pStyle w:val="Ttulo3"/>
      </w:pPr>
      <w:bookmarkStart w:id="122" w:name="_Toc289857417"/>
      <w:bookmarkStart w:id="123" w:name="_Toc376941670"/>
      <w:r w:rsidRPr="0093610C">
        <w:t>D</w:t>
      </w:r>
      <w:bookmarkStart w:id="124" w:name="distància"/>
      <w:bookmarkEnd w:id="124"/>
      <w:r w:rsidRPr="0093610C">
        <w:t>istància</w:t>
      </w:r>
      <w:bookmarkEnd w:id="122"/>
      <w:bookmarkEnd w:id="12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3EB763F" wp14:editId="0B243CCF">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83D9696" wp14:editId="3DC6B39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E54D94" wp14:editId="19DDDB7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5" w:name="_Toc289857418"/>
      <w:r>
        <w:br w:type="page"/>
      </w:r>
    </w:p>
    <w:p w:rsidR="00AA2B28" w:rsidRDefault="00AA2B28" w:rsidP="00AA2B28">
      <w:pPr>
        <w:pStyle w:val="Ttulo3"/>
      </w:pPr>
      <w:bookmarkStart w:id="126" w:name="_Distància_perpendicular"/>
      <w:bookmarkStart w:id="127" w:name="_Toc376941671"/>
      <w:bookmarkEnd w:id="126"/>
      <w:r>
        <w:lastRenderedPageBreak/>
        <w:t>TA-GT</w:t>
      </w:r>
      <w:bookmarkEnd w:id="12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F384C20" wp14:editId="5DCD4BCD">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7E1F222" wp14:editId="2212C317">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4D320CC" wp14:editId="729E0AF9">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8" w:name="_Toc376941672"/>
      <w:r w:rsidRPr="0093610C">
        <w:lastRenderedPageBreak/>
        <w:t>A</w:t>
      </w:r>
      <w:bookmarkStart w:id="129" w:name="angle"/>
      <w:bookmarkEnd w:id="129"/>
      <w:r w:rsidRPr="0093610C">
        <w:t>ngle</w:t>
      </w:r>
      <w:bookmarkEnd w:id="125"/>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417DCA2" wp14:editId="1277F52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051C95" wp14:editId="22264F2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2B86364" wp14:editId="66C9B856">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3B1A03E" wp14:editId="305D6508">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19"/>
      <w:r>
        <w:br w:type="page"/>
      </w:r>
    </w:p>
    <w:p w:rsidR="00AA2B28" w:rsidRPr="0093610C" w:rsidRDefault="00AA2B28" w:rsidP="00AA2B28">
      <w:pPr>
        <w:pStyle w:val="Ttulo3"/>
      </w:pPr>
      <w:bookmarkStart w:id="131" w:name="_Toc376941673"/>
      <w:r w:rsidRPr="0093610C">
        <w:lastRenderedPageBreak/>
        <w:t>A</w:t>
      </w:r>
      <w:bookmarkStart w:id="132" w:name="angle-obert"/>
      <w:bookmarkEnd w:id="132"/>
      <w:r w:rsidRPr="0093610C">
        <w:t>ngle obert</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9F9BD13" wp14:editId="4CD73B3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807D1D2" wp14:editId="5F09568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4487E64" wp14:editId="6C25688A">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72286865" wp14:editId="1339EB0C">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0"/>
      <w:r>
        <w:br w:type="page"/>
      </w:r>
    </w:p>
    <w:p w:rsidR="00DD6A54" w:rsidRDefault="00DD6A54" w:rsidP="00DD6A54">
      <w:pPr>
        <w:pStyle w:val="Ttulo3"/>
      </w:pPr>
      <w:bookmarkStart w:id="134" w:name="_Toc289857415"/>
      <w:bookmarkStart w:id="135" w:name="_Toc376941674"/>
      <w:r w:rsidRPr="00B54BDF">
        <w:lastRenderedPageBreak/>
        <w:t>Cercle</w:t>
      </w:r>
      <w:bookmarkEnd w:id="135"/>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2FFAE4AE" wp14:editId="4723BF54">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9">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16FC45F" wp14:editId="77CD3598">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168DF431" wp14:editId="5EDDCBE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0"/>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6" w:name="_ROI_el_líptica_1"/>
      <w:bookmarkStart w:id="137" w:name="_Toc376941675"/>
      <w:bookmarkEnd w:id="136"/>
      <w:r w:rsidRPr="0093610C">
        <w:t>ROI el·líptica</w:t>
      </w:r>
      <w:bookmarkEnd w:id="134"/>
      <w:bookmarkEnd w:id="13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DE4170F" wp14:editId="325598D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21"/>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18D5CD85" wp14:editId="5D3A377D">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D6F9DE3" wp14:editId="5E08E162">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ROI_Màgica"/>
      <w:bookmarkStart w:id="139" w:name="_Toc289857416"/>
      <w:bookmarkEnd w:id="138"/>
      <w:r>
        <w:br w:type="page"/>
      </w:r>
    </w:p>
    <w:p w:rsidR="00AA2B28" w:rsidRPr="0093610C" w:rsidRDefault="00AA2B28" w:rsidP="00AA2B28">
      <w:pPr>
        <w:pStyle w:val="Ttulo3"/>
      </w:pPr>
      <w:bookmarkStart w:id="140" w:name="_Toc376941676"/>
      <w:r w:rsidRPr="0093610C">
        <w:lastRenderedPageBreak/>
        <w:t>R</w:t>
      </w:r>
      <w:bookmarkStart w:id="141" w:name="roi"/>
      <w:bookmarkEnd w:id="141"/>
      <w:r w:rsidRPr="0093610C">
        <w:t>OI</w:t>
      </w:r>
      <w:bookmarkEnd w:id="139"/>
      <w:r w:rsidR="00100F47">
        <w:t xml:space="preserve"> Poligonal</w:t>
      </w:r>
      <w:bookmarkEnd w:id="14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5BB573A" wp14:editId="4F0E11C1">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3"/>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9CBF01A" wp14:editId="4FC7113A">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2ECBA9C" wp14:editId="6EBFB2A8">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ROI_el_líptica"/>
      <w:bookmarkStart w:id="143" w:name="_Cercle"/>
      <w:bookmarkEnd w:id="142"/>
      <w:bookmarkEnd w:id="143"/>
      <w:r>
        <w:br w:type="page"/>
      </w:r>
    </w:p>
    <w:p w:rsidR="00DD6A54" w:rsidRDefault="00DD6A54" w:rsidP="00DD6A54">
      <w:pPr>
        <w:pStyle w:val="Ttulo3"/>
      </w:pPr>
      <w:bookmarkStart w:id="144" w:name="_Toc376941677"/>
      <w:r>
        <w:lastRenderedPageBreak/>
        <w:t>ROI Màgica</w:t>
      </w:r>
      <w:bookmarkEnd w:id="144"/>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B35DBE1" wp14:editId="6C41228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5"/>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9D65C14" wp14:editId="4F97263C">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4A2A3C3" wp14:editId="1E71531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5" w:name="_Toc376941678"/>
      <w:r w:rsidRPr="0093610C">
        <w:lastRenderedPageBreak/>
        <w:t>E</w:t>
      </w:r>
      <w:bookmarkStart w:id="146" w:name="borrar"/>
      <w:bookmarkEnd w:id="146"/>
      <w:r w:rsidRPr="0093610C">
        <w:t>sborrar</w:t>
      </w:r>
      <w:bookmarkEnd w:id="133"/>
      <w:bookmarkEnd w:id="14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C8E99A9" wp14:editId="05A9DA97">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0337F70" wp14:editId="32ACC873">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2992B8AC" wp14:editId="7CC3709A">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7" w:name="_Visualització_Avançada"/>
      <w:bookmarkStart w:id="148" w:name="_Toc376941679"/>
      <w:bookmarkEnd w:id="147"/>
      <w:r>
        <w:lastRenderedPageBreak/>
        <w:t>Visualització Avançada</w:t>
      </w:r>
      <w:bookmarkEnd w:id="148"/>
    </w:p>
    <w:p w:rsidR="007C6107" w:rsidRPr="0093610C" w:rsidRDefault="007C6107" w:rsidP="007C6107">
      <w:pPr>
        <w:pStyle w:val="Ttulo2"/>
        <w:numPr>
          <w:ilvl w:val="1"/>
          <w:numId w:val="1"/>
        </w:numPr>
      </w:pPr>
      <w:bookmarkStart w:id="149" w:name="_Toc289857403"/>
      <w:bookmarkStart w:id="150" w:name="_Toc376941680"/>
      <w:r w:rsidRPr="0093610C">
        <w:t>R</w:t>
      </w:r>
      <w:bookmarkStart w:id="151" w:name="reconstruccions"/>
      <w:bookmarkEnd w:id="151"/>
      <w:r w:rsidRPr="0093610C">
        <w:t>econstruccions</w:t>
      </w:r>
      <w:bookmarkEnd w:id="15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3C724" wp14:editId="21BBB26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8B70848" wp14:editId="60C5923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6871C94" wp14:editId="58601003">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78533068" wp14:editId="2A750682">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2" w:name="_Toc376941681"/>
      <w:r w:rsidRPr="0093610C">
        <w:t>T</w:t>
      </w:r>
      <w:bookmarkStart w:id="153" w:name="thick-slab"/>
      <w:bookmarkEnd w:id="153"/>
      <w:r w:rsidRPr="0093610C">
        <w:t>hick Slab</w:t>
      </w:r>
      <w:bookmarkEnd w:id="15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6878550" wp14:editId="781230F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CED6AF0" wp14:editId="6B2C7916">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42E4398" wp14:editId="1DE3E8C6">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4" w:name="_Línies_de_referència"/>
      <w:bookmarkEnd w:id="154"/>
      <w:r>
        <w:br w:type="page"/>
      </w:r>
    </w:p>
    <w:p w:rsidR="007C6107" w:rsidRPr="0093610C" w:rsidRDefault="007C6107" w:rsidP="007C6107">
      <w:pPr>
        <w:pStyle w:val="Ttulo2"/>
        <w:numPr>
          <w:ilvl w:val="1"/>
          <w:numId w:val="1"/>
        </w:numPr>
      </w:pPr>
      <w:bookmarkStart w:id="155" w:name="_Toc289857431"/>
      <w:bookmarkStart w:id="156" w:name="_Toc376941682"/>
      <w:r w:rsidRPr="0093610C">
        <w:lastRenderedPageBreak/>
        <w:t>Línies de referència</w:t>
      </w:r>
      <w:bookmarkEnd w:id="155"/>
      <w:bookmarkEnd w:id="15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B65C381" wp14:editId="1A0A01F5">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CF9E288" wp14:editId="69743CA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B484DFB" wp14:editId="0FE452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5325B53" wp14:editId="37E64F1A">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Toc289857432"/>
      <w:r>
        <w:br w:type="page"/>
      </w:r>
    </w:p>
    <w:p w:rsidR="007C6107" w:rsidRPr="0093610C" w:rsidRDefault="007C6107" w:rsidP="007C6107">
      <w:pPr>
        <w:pStyle w:val="Ttulo2"/>
        <w:numPr>
          <w:ilvl w:val="1"/>
          <w:numId w:val="1"/>
        </w:numPr>
      </w:pPr>
      <w:bookmarkStart w:id="158" w:name="_Toc376941683"/>
      <w:r w:rsidRPr="0093610C">
        <w:lastRenderedPageBreak/>
        <w:t>C</w:t>
      </w:r>
      <w:bookmarkStart w:id="159" w:name="cursor-3d"/>
      <w:bookmarkEnd w:id="159"/>
      <w:r w:rsidRPr="0093610C">
        <w:t>ursor 3D</w:t>
      </w:r>
      <w:bookmarkEnd w:id="157"/>
      <w:bookmarkEnd w:id="15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9756B05" wp14:editId="489758B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1340DCB" wp14:editId="75021B5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6CE06093" wp14:editId="76E5E49B">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0" w:name="_Toc376941684"/>
      <w:r w:rsidRPr="0093610C">
        <w:lastRenderedPageBreak/>
        <w:t>V</w:t>
      </w:r>
      <w:bookmarkStart w:id="161" w:name="video"/>
      <w:bookmarkEnd w:id="161"/>
      <w:r w:rsidRPr="0093610C">
        <w:t>ídeo</w:t>
      </w:r>
      <w:bookmarkEnd w:id="16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6C7FFC3A" wp14:editId="04FC28E5">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8B99B5A" wp14:editId="6389B471">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4DC50B5" wp14:editId="0310FAB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D6DD7A0" wp14:editId="39F5FCFB">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2" w:name="_Informació_de_vòxel"/>
      <w:bookmarkStart w:id="163" w:name="_Toc376941685"/>
      <w:bookmarkEnd w:id="162"/>
      <w:r w:rsidRPr="0093610C">
        <w:lastRenderedPageBreak/>
        <w:t>I</w:t>
      </w:r>
      <w:bookmarkStart w:id="164" w:name="informació-vòxel"/>
      <w:bookmarkEnd w:id="164"/>
      <w:r>
        <w:t>nformació de</w:t>
      </w:r>
      <w:r w:rsidRPr="0093610C">
        <w:t xml:space="preserve"> v</w:t>
      </w:r>
      <w:r>
        <w:t>ò</w:t>
      </w:r>
      <w:r w:rsidRPr="0093610C">
        <w:t>xel</w:t>
      </w:r>
      <w:bookmarkEnd w:id="16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CF6EA39" wp14:editId="178459A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4B7070C6" wp14:editId="33A3479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5"/>
      <w:r>
        <w:br w:type="page"/>
      </w:r>
      <w:bookmarkEnd w:id="165"/>
    </w:p>
    <w:p w:rsidR="00D1771F" w:rsidRPr="0093610C" w:rsidRDefault="00D1771F" w:rsidP="00D1771F">
      <w:pPr>
        <w:pStyle w:val="Ttulo2"/>
      </w:pPr>
      <w:bookmarkStart w:id="166" w:name="_Toc376941686"/>
      <w:r w:rsidRPr="0093610C">
        <w:lastRenderedPageBreak/>
        <w:t>I</w:t>
      </w:r>
      <w:bookmarkStart w:id="167" w:name="informació-dicom"/>
      <w:bookmarkEnd w:id="167"/>
      <w:r w:rsidRPr="0093610C">
        <w:t>nformació DICOM</w:t>
      </w:r>
      <w:bookmarkEnd w:id="16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9FEB976" wp14:editId="5C1DA787">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8B0C0B4" wp14:editId="2FDDB15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6E99C30" wp14:editId="2B19DD1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A448F28" wp14:editId="5334C167">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9EC7E63" wp14:editId="70B95A01">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1BEC17E" wp14:editId="5E11AC4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8" w:name="_Sincronització_manual_1"/>
      <w:bookmarkStart w:id="169" w:name="_Toc376941687"/>
      <w:bookmarkEnd w:id="168"/>
      <w:r w:rsidRPr="00B25411">
        <w:lastRenderedPageBreak/>
        <w:t>S</w:t>
      </w:r>
      <w:bookmarkStart w:id="170" w:name="sincronització"/>
      <w:bookmarkEnd w:id="170"/>
      <w:r w:rsidRPr="00B25411">
        <w:t>incronització</w:t>
      </w:r>
      <w:r>
        <w:t xml:space="preserve"> manual</w:t>
      </w:r>
      <w:bookmarkEnd w:id="16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70A1D44" wp14:editId="0A11A9E0">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2AEA6A1" wp14:editId="613B476D">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A3011BD" wp14:editId="6125642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1" w:name="_Toc289857439"/>
      <w:r>
        <w:br w:type="page"/>
      </w:r>
    </w:p>
    <w:p w:rsidR="004416D8" w:rsidRDefault="004416D8" w:rsidP="004416D8">
      <w:pPr>
        <w:pStyle w:val="Ttulo2"/>
      </w:pPr>
      <w:bookmarkStart w:id="172" w:name="_Toc376941688"/>
      <w:r>
        <w:lastRenderedPageBreak/>
        <w:t>Sincronització manual de tots els visors</w:t>
      </w:r>
      <w:bookmarkEnd w:id="172"/>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727F82CE" wp14:editId="20CA0EDA">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3" w:name="_Desactivar_la_sincronització"/>
      <w:bookmarkStart w:id="174" w:name="_Toc376941689"/>
      <w:bookmarkEnd w:id="173"/>
      <w:r>
        <w:lastRenderedPageBreak/>
        <w:t>Desactivar la sincronització manual de tots els visors</w:t>
      </w:r>
      <w:bookmarkEnd w:id="174"/>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2A877F9" wp14:editId="140F3678">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5" w:name="_Sincronització_automàtica"/>
      <w:bookmarkStart w:id="176" w:name="_Toc376941690"/>
      <w:bookmarkEnd w:id="175"/>
      <w:r>
        <w:lastRenderedPageBreak/>
        <w:t>Sincronització automàtica</w:t>
      </w:r>
      <w:bookmarkEnd w:id="176"/>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26A9571D" wp14:editId="497FC2E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77" w:name="_Propagació"/>
      <w:bookmarkStart w:id="178" w:name="_Toc376941691"/>
      <w:bookmarkEnd w:id="177"/>
      <w:r>
        <w:t>Propagació</w:t>
      </w:r>
      <w:bookmarkEnd w:id="171"/>
      <w:bookmarkEnd w:id="178"/>
    </w:p>
    <w:p w:rsidR="00640366" w:rsidRPr="00640366" w:rsidRDefault="00F00151" w:rsidP="00640366">
      <w:r w:rsidRPr="0093610C">
        <w:rPr>
          <w:rFonts w:ascii="Times New Roman" w:eastAsia="Times New Roman" w:hAnsi="Times New Roman"/>
          <w:noProof/>
          <w:lang w:eastAsia="ca-ES"/>
        </w:rPr>
        <w:drawing>
          <wp:inline distT="0" distB="0" distL="0" distR="0" wp14:anchorId="45643FA7" wp14:editId="31EAC48F">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79" w:name="_Toc289857404"/>
      <w:bookmarkEnd w:id="149"/>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16836217" wp14:editId="4956D26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22D2FFFB" wp14:editId="13B30100">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553A150C" wp14:editId="3046421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1262C9FF" wp14:editId="72EBFA59">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61F029CE" wp14:editId="5580BF3E">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47358D95" wp14:editId="6C8561B8">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5402D2D1" wp14:editId="0B5E894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4C41040" wp14:editId="30B04357">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75141D25" wp14:editId="1FAF0BA8">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95EDF36" wp14:editId="67A5D06A">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0" w:name="_Fusió"/>
      <w:bookmarkStart w:id="181" w:name="_Toc376941692"/>
      <w:bookmarkEnd w:id="180"/>
      <w:r>
        <w:lastRenderedPageBreak/>
        <w:t>Fusió</w:t>
      </w:r>
      <w:bookmarkEnd w:id="181"/>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(Frame of reference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OI_el_líptica_1" w:history="1">
        <w:r w:rsidRPr="00262D8C">
          <w:rPr>
            <w:rStyle w:val="Hipervnculo"/>
            <w:rFonts w:eastAsia="Verdana"/>
            <w:lang w:eastAsia="ca-ES"/>
          </w:rPr>
          <w:t>eines de ROI</w:t>
        </w:r>
      </w:hyperlink>
      <w:r w:rsidRPr="00112828">
        <w:rPr>
          <w:highlight w:val="yellow"/>
          <w:lang w:eastAsia="ca-ES"/>
        </w:rPr>
        <w:t>[</w:t>
      </w:r>
      <w:r w:rsidR="00112828" w:rsidRPr="00112828">
        <w:rPr>
          <w:highlight w:val="yellow"/>
          <w:lang w:eastAsia="ca-ES"/>
        </w:rPr>
        <w:t>fer secció genèrica</w:t>
      </w:r>
      <w:r w:rsidRPr="00112828">
        <w:rPr>
          <w:highlight w:val="yellow"/>
          <w:lang w:eastAsia="ca-ES"/>
        </w:rPr>
        <w:t>]</w:t>
      </w:r>
      <w:r w:rsidRPr="00262D8C">
        <w:rPr>
          <w:lang w:eastAsia="ca-ES"/>
        </w:rPr>
        <w:t xml:space="preserve"> mostren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r w:rsidRPr="00112828">
        <w:rPr>
          <w:highlight w:val="yellow"/>
          <w:lang w:eastAsia="ca-ES"/>
        </w:rPr>
        <w:t>el valor de SUV [enllaç a la secció de SUV],</w:t>
      </w:r>
      <w:r w:rsidRPr="00262D8C">
        <w:rPr>
          <w:lang w:eastAsia="ca-ES"/>
        </w:rPr>
        <w:t xml:space="preserve"> calculat segons el mètode seleccionat a la configuració d’Starviewer.</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5F395C61" wp14:editId="3699E854">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2" w:name="_Balanç_de_fusió"/>
      <w:bookmarkStart w:id="183" w:name="_Toc376941693"/>
      <w:bookmarkEnd w:id="182"/>
      <w:r>
        <w:t>Balanç de fusió</w:t>
      </w:r>
      <w:bookmarkEnd w:id="183"/>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4972B85B" wp14:editId="51174CBB">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5E77B54" wp14:editId="1C72ED61">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00096DFF" wp14:editId="04CD7541">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5917F922" wp14:editId="07BD6F8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B4786A" w:rsidRPr="00520DFC" w:rsidRDefault="00B4786A" w:rsidP="00520DFC">
      <w:pPr>
        <w:pStyle w:val="Ttulo2"/>
      </w:pPr>
      <w:bookmarkStart w:id="184" w:name="_Toc376941694"/>
      <w:r w:rsidRPr="00520DFC">
        <w:t>V</w:t>
      </w:r>
      <w:bookmarkStart w:id="185" w:name="visor-mpr-2d"/>
      <w:bookmarkEnd w:id="185"/>
      <w:r w:rsidRPr="00520DFC">
        <w:t>isor MPR 2D</w:t>
      </w:r>
      <w:bookmarkEnd w:id="179"/>
      <w:bookmarkEnd w:id="18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5304501E" wp14:editId="6782687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AC206E"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86" w:name="_Toc289857405"/>
      <w:bookmarkStart w:id="187" w:name="_Toc376941695"/>
      <w:r w:rsidRPr="00520DFC">
        <w:lastRenderedPageBreak/>
        <w:t>V</w:t>
      </w:r>
      <w:bookmarkStart w:id="188" w:name="visor-3d"/>
      <w:bookmarkEnd w:id="188"/>
      <w:r w:rsidRPr="00520DFC">
        <w:t>isor 3D</w:t>
      </w:r>
      <w:bookmarkEnd w:id="186"/>
      <w:bookmarkEnd w:id="187"/>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0ED6CDA" wp14:editId="7F75AAB4">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6022AE7B" wp14:editId="2D8C7E8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89" w:name="_Eines"/>
      <w:bookmarkStart w:id="190" w:name="_Sincronització_manual"/>
      <w:bookmarkEnd w:id="189"/>
      <w:bookmarkEnd w:id="19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1DEAC5B" wp14:editId="5686D215">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366439" wp14:editId="7AAF9B19">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2" w:name="_Toc376941696"/>
      <w:r w:rsidRPr="0093610C">
        <w:t>P</w:t>
      </w:r>
      <w:bookmarkStart w:id="193" w:name="plans-de-tall"/>
      <w:bookmarkEnd w:id="193"/>
      <w:r w:rsidRPr="0093610C">
        <w:t>lans de tall</w:t>
      </w:r>
      <w:bookmarkEnd w:id="191"/>
      <w:bookmarkEnd w:id="19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DDDF75B" wp14:editId="07673FD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F08F685" wp14:editId="35E616DF">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7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7083896" wp14:editId="716FA895">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A35104" wp14:editId="0B67EE15">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D255720" wp14:editId="0C8C22A5">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719DA5F" wp14:editId="35DB64D3">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CB7C54C" wp14:editId="7118DBDC">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1B76C4C" wp14:editId="54C296AB">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81B1003" wp14:editId="5142208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4" w:name="_Toc289857442"/>
      <w:bookmarkStart w:id="195" w:name="_Toc376941697"/>
      <w:r w:rsidRPr="0093610C">
        <w:lastRenderedPageBreak/>
        <w:t>R</w:t>
      </w:r>
      <w:bookmarkStart w:id="196" w:name="rotació-d'un-volum"/>
      <w:bookmarkEnd w:id="196"/>
      <w:r w:rsidR="00DF4B81">
        <w:t>otació</w:t>
      </w:r>
      <w:r w:rsidRPr="0093610C">
        <w:t xml:space="preserve"> 3D</w:t>
      </w:r>
      <w:bookmarkEnd w:id="194"/>
      <w:bookmarkEnd w:id="19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0E6A1EC" wp14:editId="5ADED47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18AC60F" wp14:editId="33DCF096">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E067ABE" wp14:editId="199F931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97" w:name="_Toc289857443"/>
      <w:r>
        <w:br w:type="page"/>
      </w:r>
    </w:p>
    <w:p w:rsidR="00E115ED" w:rsidRDefault="00E115ED" w:rsidP="00E115ED">
      <w:pPr>
        <w:pStyle w:val="Ttulo1"/>
      </w:pPr>
      <w:bookmarkStart w:id="198" w:name="_Toc289857402"/>
      <w:bookmarkStart w:id="199" w:name="_Toc376941698"/>
      <w:r>
        <w:lastRenderedPageBreak/>
        <w:t>Tests de diagnosi</w:t>
      </w:r>
      <w:bookmarkEnd w:id="19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9DB429C" wp14:editId="0B971F4F">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3F98DBDC" wp14:editId="66376FAB">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77C3F0C6" wp14:editId="32F8CD39">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0DE5CFC3" wp14:editId="44602D5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8B7BFEA" wp14:editId="7C4A4A0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4906B619" wp14:editId="2184C8E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7E1C2E5D" wp14:editId="1A2BADEF">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98"/>
    </w:p>
    <w:p w:rsidR="00B4786A" w:rsidRPr="0093610C" w:rsidRDefault="00B4786A" w:rsidP="00B62888">
      <w:pPr>
        <w:pStyle w:val="Ttulo1"/>
      </w:pPr>
      <w:bookmarkStart w:id="200" w:name="_Toc376941699"/>
      <w:r w:rsidRPr="0093610C">
        <w:lastRenderedPageBreak/>
        <w:t>I</w:t>
      </w:r>
      <w:bookmarkStart w:id="201" w:name="impressió"/>
      <w:bookmarkEnd w:id="201"/>
      <w:r w:rsidRPr="0093610C">
        <w:t>mp</w:t>
      </w:r>
      <w:r w:rsidR="00102E59">
        <w:t>ressió</w:t>
      </w:r>
      <w:r w:rsidRPr="0093610C">
        <w:t xml:space="preserve"> DICOM</w:t>
      </w:r>
      <w:bookmarkEnd w:id="197"/>
      <w:bookmarkEnd w:id="20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8BC5EF3" wp14:editId="0D9361CD">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A1BC0EC" wp14:editId="45C51A91">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2" w:name="_Toc289857444"/>
      <w:r>
        <w:br w:type="page"/>
      </w:r>
    </w:p>
    <w:p w:rsidR="007B247B" w:rsidRPr="007B247B" w:rsidRDefault="00EC7A10" w:rsidP="007B247B">
      <w:pPr>
        <w:pStyle w:val="Ttulo2"/>
        <w:rPr>
          <w:szCs w:val="48"/>
        </w:rPr>
      </w:pPr>
      <w:bookmarkStart w:id="203" w:name="_Afegir_imatges_a"/>
      <w:bookmarkStart w:id="204" w:name="_Seleccionar_imatges_a"/>
      <w:bookmarkStart w:id="205" w:name="_Toc376941700"/>
      <w:bookmarkEnd w:id="202"/>
      <w:bookmarkEnd w:id="203"/>
      <w:bookmarkEnd w:id="204"/>
      <w:r>
        <w:lastRenderedPageBreak/>
        <w:t>Seleccionar</w:t>
      </w:r>
      <w:r w:rsidR="007B247B" w:rsidRPr="007B247B">
        <w:t xml:space="preserve"> imatges a imprimir</w:t>
      </w:r>
      <w:bookmarkEnd w:id="20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3598F7AE" wp14:editId="4862A13B">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6" w:name="_Toc376941701"/>
      <w:r w:rsidRPr="0093610C">
        <w:lastRenderedPageBreak/>
        <w:t>A</w:t>
      </w:r>
      <w:bookmarkStart w:id="207" w:name="configuració-dicomprint"/>
      <w:bookmarkEnd w:id="207"/>
      <w:r w:rsidRPr="0093610C">
        <w:t>fegir impressora</w:t>
      </w:r>
      <w:bookmarkEnd w:id="20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0AD0382B" wp14:editId="7107740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5FB2967" wp14:editId="4F702DCF">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D9A2C6D" wp14:editId="3EA71D5A">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1DD1AD" wp14:editId="0F01945F">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AA5AEAB" wp14:editId="512AABC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D0C4947" wp14:editId="0B64292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8B5021" wp14:editId="278DB3BE">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08" w:name="_Toc376941702"/>
      <w:r w:rsidRPr="0093610C">
        <w:lastRenderedPageBreak/>
        <w:t>E</w:t>
      </w:r>
      <w:bookmarkStart w:id="209" w:name="els-menús"/>
      <w:bookmarkEnd w:id="209"/>
      <w:r w:rsidRPr="0093610C">
        <w:t>ls menús</w:t>
      </w:r>
      <w:bookmarkEnd w:id="20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10" w:name="_Toc289857392"/>
      <w:r>
        <w:br w:type="page"/>
      </w:r>
    </w:p>
    <w:p w:rsidR="00B24B3B" w:rsidRPr="0093610C" w:rsidRDefault="00B24B3B" w:rsidP="00B24B3B">
      <w:pPr>
        <w:pStyle w:val="Ttulo2"/>
        <w:numPr>
          <w:ilvl w:val="1"/>
          <w:numId w:val="1"/>
        </w:numPr>
      </w:pPr>
      <w:bookmarkStart w:id="211" w:name="_Toc376941703"/>
      <w:r w:rsidRPr="0093610C">
        <w:lastRenderedPageBreak/>
        <w:t>M</w:t>
      </w:r>
      <w:bookmarkStart w:id="212" w:name="menuFitxer"/>
      <w:bookmarkEnd w:id="212"/>
      <w:r>
        <w:t>enú F</w:t>
      </w:r>
      <w:r w:rsidRPr="0093610C">
        <w:t>itxer</w:t>
      </w:r>
      <w:bookmarkEnd w:id="210"/>
      <w:bookmarkEnd w:id="211"/>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354AE2" wp14:editId="51865ED2">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13" w:name="_Toc289857393"/>
      <w:bookmarkStart w:id="214" w:name="_Toc376941704"/>
      <w:r w:rsidRPr="0093610C">
        <w:lastRenderedPageBreak/>
        <w:t>M</w:t>
      </w:r>
      <w:bookmarkStart w:id="215" w:name="VisualizationMenu"/>
      <w:bookmarkEnd w:id="215"/>
      <w:r>
        <w:t>enú V</w:t>
      </w:r>
      <w:r w:rsidRPr="0093610C">
        <w:t>isualització</w:t>
      </w:r>
      <w:bookmarkEnd w:id="213"/>
      <w:bookmarkEnd w:id="21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AC206E"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AC206E"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AC206E"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AF08A44" wp14:editId="68F5135D">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1CF4CDA0" wp14:editId="768129BF">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16" w:name="_Toc289857394"/>
      <w:bookmarkStart w:id="217" w:name="_Toc376941705"/>
      <w:r w:rsidRPr="0093610C">
        <w:lastRenderedPageBreak/>
        <w:t>M</w:t>
      </w:r>
      <w:bookmarkStart w:id="218" w:name="ToolsMenu"/>
      <w:bookmarkEnd w:id="218"/>
      <w:r>
        <w:t>enú E</w:t>
      </w:r>
      <w:r w:rsidRPr="0093610C">
        <w:t>ines</w:t>
      </w:r>
      <w:bookmarkEnd w:id="216"/>
      <w:bookmarkEnd w:id="21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42B6E2F" wp14:editId="212EED33">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19" w:name="_Toc289857395"/>
      <w:bookmarkStart w:id="220" w:name="_Toc376941706"/>
      <w:r w:rsidRPr="0093610C">
        <w:lastRenderedPageBreak/>
        <w:t>M</w:t>
      </w:r>
      <w:bookmarkStart w:id="221" w:name="WindowMenu"/>
      <w:bookmarkEnd w:id="221"/>
      <w:r>
        <w:t>enú F</w:t>
      </w:r>
      <w:r w:rsidRPr="0093610C">
        <w:t>inestra</w:t>
      </w:r>
      <w:bookmarkEnd w:id="219"/>
      <w:bookmarkEnd w:id="22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22" w:name="_Toc376941707"/>
      <w:r w:rsidRPr="0093610C">
        <w:rPr>
          <w:rStyle w:val="Textoennegrita"/>
        </w:rPr>
        <w:t>Maximitza a múltiples pantalles</w:t>
      </w:r>
      <w:bookmarkEnd w:id="22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04E7520" wp14:editId="7CF01DE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AC206E"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AC206E"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23" w:name="_Toc376941708"/>
      <w:r w:rsidRPr="0093610C">
        <w:rPr>
          <w:rStyle w:val="Textoennegrita"/>
        </w:rPr>
        <w:t>Mou a la pantalla</w:t>
      </w:r>
      <w:bookmarkEnd w:id="22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B8C3A6" wp14:editId="253673C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AC206E"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24" w:name="_Toc289857396"/>
      <w:bookmarkStart w:id="225" w:name="_Toc376941709"/>
      <w:r w:rsidRPr="0093610C">
        <w:lastRenderedPageBreak/>
        <w:t>M</w:t>
      </w:r>
      <w:bookmarkStart w:id="226" w:name="HelpMenu"/>
      <w:bookmarkEnd w:id="226"/>
      <w:r>
        <w:t>enú A</w:t>
      </w:r>
      <w:r w:rsidRPr="0093610C">
        <w:t>juda</w:t>
      </w:r>
      <w:bookmarkEnd w:id="224"/>
      <w:bookmarkEnd w:id="22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35043CCF" wp14:editId="7E9DAEC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27" w:name="_Toc289857397"/>
      <w:bookmarkStart w:id="228" w:name="_Toc376941710"/>
      <w:r w:rsidRPr="0093610C">
        <w:lastRenderedPageBreak/>
        <w:t>C</w:t>
      </w:r>
      <w:bookmarkStart w:id="229" w:name="pacs"/>
      <w:bookmarkEnd w:id="229"/>
      <w:r w:rsidRPr="0093610C">
        <w:t>onfiguracions</w:t>
      </w:r>
      <w:bookmarkEnd w:id="227"/>
      <w:bookmarkEnd w:id="228"/>
    </w:p>
    <w:p w:rsidR="00B24B3B" w:rsidRDefault="00B24B3B" w:rsidP="00B24B3B">
      <w:pPr>
        <w:pStyle w:val="Ttulo2"/>
      </w:pPr>
      <w:bookmarkStart w:id="230" w:name="_Configuració_Visor_2D"/>
      <w:bookmarkStart w:id="231" w:name="_Toc376941711"/>
      <w:bookmarkEnd w:id="230"/>
      <w:r>
        <w:t>Configuració Visor 2D</w:t>
      </w:r>
      <w:bookmarkEnd w:id="23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24729D8" wp14:editId="7F1CE841">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13070CF0" wp14:editId="10881F3E">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32" w:name="_Configuració_PACS"/>
      <w:bookmarkStart w:id="233" w:name="_Toc289857398"/>
      <w:bookmarkStart w:id="234" w:name="_Toc376941712"/>
      <w:bookmarkEnd w:id="232"/>
      <w:r w:rsidRPr="0093610C">
        <w:t>Configuració PACS</w:t>
      </w:r>
      <w:bookmarkEnd w:id="233"/>
      <w:bookmarkEnd w:id="234"/>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35" w:name="_Servidors_PACS"/>
      <w:bookmarkStart w:id="236" w:name="_Toc376941713"/>
      <w:bookmarkEnd w:id="235"/>
      <w:r w:rsidRPr="0093610C">
        <w:t>Servidors PACS</w:t>
      </w:r>
      <w:bookmarkEnd w:id="236"/>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2796D03" wp14:editId="6757E52D">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37" w:name="_Configuració_Local"/>
      <w:bookmarkStart w:id="238" w:name="_Toc376941714"/>
      <w:bookmarkEnd w:id="237"/>
      <w:r w:rsidRPr="0093610C">
        <w:t>Configuració Local</w:t>
      </w:r>
      <w:bookmarkEnd w:id="238"/>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1FFEE6D" wp14:editId="426AA7D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9" w:name="_Toc289857399"/>
      <w:bookmarkStart w:id="240" w:name="_Toc376941715"/>
      <w:r w:rsidRPr="0093610C">
        <w:lastRenderedPageBreak/>
        <w:t>C</w:t>
      </w:r>
      <w:bookmarkStart w:id="241" w:name="base-de-dades-local"/>
      <w:bookmarkEnd w:id="241"/>
      <w:r w:rsidRPr="0093610C">
        <w:t>onfiguració de la base de dades local</w:t>
      </w:r>
      <w:bookmarkEnd w:id="239"/>
      <w:bookmarkEnd w:id="2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B58739" wp14:editId="1F115E5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85BFD46" wp14:editId="7C105AF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A7DBAC7" wp14:editId="64731512">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42" w:name="_Configuració_del_RIS"/>
      <w:bookmarkStart w:id="243" w:name="_Toc289857400"/>
      <w:bookmarkStart w:id="244" w:name="_Toc376941716"/>
      <w:bookmarkEnd w:id="242"/>
      <w:r w:rsidRPr="0093610C">
        <w:lastRenderedPageBreak/>
        <w:t>C</w:t>
      </w:r>
      <w:bookmarkStart w:id="245" w:name="escoltar-peticions-del-ris"/>
      <w:bookmarkEnd w:id="245"/>
      <w:r w:rsidRPr="0093610C">
        <w:t>onfiguració del RIS</w:t>
      </w:r>
      <w:bookmarkEnd w:id="243"/>
      <w:bookmarkEnd w:id="2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46" w:name="_Configuració_DICOMDIR"/>
      <w:bookmarkStart w:id="247" w:name="_Toc289857401"/>
      <w:bookmarkStart w:id="248" w:name="_Toc376941717"/>
      <w:bookmarkEnd w:id="246"/>
      <w:r w:rsidRPr="0093610C">
        <w:lastRenderedPageBreak/>
        <w:t>C</w:t>
      </w:r>
      <w:bookmarkStart w:id="249" w:name="dicomdir"/>
      <w:bookmarkEnd w:id="249"/>
      <w:r w:rsidRPr="0093610C">
        <w:t>onfiguració DICOMDIR</w:t>
      </w:r>
      <w:bookmarkEnd w:id="247"/>
      <w:bookmarkEnd w:id="2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50" w:name="_Toc376941718"/>
      <w:r w:rsidRPr="0093610C">
        <w:t>Configuració creació DICOMDIR</w:t>
      </w:r>
      <w:bookmarkEnd w:id="250"/>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51" w:name="_Toc376941719"/>
      <w:r w:rsidRPr="0093610C">
        <w:t>Configuració de l'aplicació de gravació de CD/DVD</w:t>
      </w:r>
      <w:bookmarkEnd w:id="251"/>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52" w:name="_Toc376941720"/>
      <w:r>
        <w:lastRenderedPageBreak/>
        <w:t>Copia</w:t>
      </w:r>
      <w:r w:rsidRPr="0093610C">
        <w:t xml:space="preserve"> el contingut del directori al DICOMDIR</w:t>
      </w:r>
      <w:bookmarkEnd w:id="252"/>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19"/>
          <w:headerReference w:type="default" r:id="rId220"/>
          <w:footerReference w:type="even" r:id="rId221"/>
          <w:footerReference w:type="default" r:id="rId222"/>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53" w:name="_Toc376941721"/>
      <w:r>
        <w:lastRenderedPageBreak/>
        <w:t>D</w:t>
      </w:r>
      <w:r w:rsidR="00B4786A" w:rsidRPr="0093610C">
        <w:t>receres de teclat (SHORTCUTS</w:t>
      </w:r>
      <w:bookmarkStart w:id="254" w:name="_Toc289857457"/>
      <w:r w:rsidR="00B4786A" w:rsidRPr="0093610C">
        <w:t>)</w:t>
      </w:r>
      <w:bookmarkEnd w:id="253"/>
    </w:p>
    <w:p w:rsidR="0065383D" w:rsidRDefault="008F7444" w:rsidP="00B4786A">
      <w:pPr>
        <w:pStyle w:val="Ttulo2"/>
        <w:numPr>
          <w:ilvl w:val="1"/>
          <w:numId w:val="1"/>
        </w:numPr>
      </w:pPr>
      <w:bookmarkStart w:id="255" w:name="_Toc376941722"/>
      <w:r>
        <w:t>D</w:t>
      </w:r>
      <w:r w:rsidR="00B4786A" w:rsidRPr="0093610C">
        <w:t>receres principals</w:t>
      </w:r>
      <w:bookmarkEnd w:id="255"/>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3"/>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56" w:name="_Toc376941723"/>
      <w:r w:rsidRPr="0093610C">
        <w:lastRenderedPageBreak/>
        <w:t>Altres dreceres importants</w:t>
      </w:r>
      <w:bookmarkEnd w:id="256"/>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4"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5"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6"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7"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3"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8"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29"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0"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1"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2"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3"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4"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AC206E"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57" w:name="_Toc376941724"/>
      <w:r w:rsidRPr="0093610C">
        <w:lastRenderedPageBreak/>
        <w:t>G</w:t>
      </w:r>
      <w:bookmarkStart w:id="258" w:name="glossari"/>
      <w:bookmarkEnd w:id="258"/>
      <w:r w:rsidRPr="0093610C">
        <w:t>lossari</w:t>
      </w:r>
      <w:bookmarkEnd w:id="254"/>
      <w:bookmarkEnd w:id="257"/>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5"/>
      <w:headerReference w:type="default" r:id="rId236"/>
      <w:footerReference w:type="even" r:id="rId237"/>
      <w:footerReference w:type="default" r:id="rId238"/>
      <w:headerReference w:type="first" r:id="rId239"/>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B42" w:rsidRDefault="00F87B42" w:rsidP="00D32605">
      <w:r>
        <w:separator/>
      </w:r>
    </w:p>
    <w:p w:rsidR="00F87B42" w:rsidRDefault="00F87B42"/>
  </w:endnote>
  <w:endnote w:type="continuationSeparator" w:id="0">
    <w:p w:rsidR="00F87B42" w:rsidRDefault="00F87B42" w:rsidP="00D32605">
      <w:r>
        <w:continuationSeparator/>
      </w:r>
    </w:p>
    <w:p w:rsidR="00F87B42" w:rsidRDefault="00F87B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C206E" w:rsidRDefault="00AC206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5335">
      <w:rPr>
        <w:rStyle w:val="Nmerodepgina"/>
        <w:noProof/>
      </w:rPr>
      <w:t>4</w:t>
    </w:r>
    <w:r>
      <w:rPr>
        <w:rStyle w:val="Nmerodepgina"/>
      </w:rPr>
      <w:fldChar w:fldCharType="end"/>
    </w:r>
  </w:p>
  <w:p w:rsidR="00AC206E" w:rsidRDefault="00AC206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C206E" w:rsidRDefault="00AC206E">
    <w:pPr>
      <w:pStyle w:val="Piedepgina"/>
    </w:pPr>
  </w:p>
  <w:p w:rsidR="00AC206E" w:rsidRDefault="00AC206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5335">
      <w:rPr>
        <w:rStyle w:val="Nmerodepgina"/>
        <w:noProof/>
      </w:rPr>
      <w:t>109</w:t>
    </w:r>
    <w:r>
      <w:rPr>
        <w:rStyle w:val="Nmerodepgina"/>
      </w:rPr>
      <w:fldChar w:fldCharType="end"/>
    </w:r>
  </w:p>
  <w:p w:rsidR="00AC206E" w:rsidRDefault="00AC206E">
    <w:pPr>
      <w:pStyle w:val="Piedepgina"/>
    </w:pPr>
  </w:p>
  <w:p w:rsidR="00AC206E" w:rsidRDefault="00AC20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B42" w:rsidRDefault="00F87B42" w:rsidP="00D32605">
      <w:r>
        <w:separator/>
      </w:r>
    </w:p>
    <w:p w:rsidR="00F87B42" w:rsidRDefault="00F87B42"/>
  </w:footnote>
  <w:footnote w:type="continuationSeparator" w:id="0">
    <w:p w:rsidR="00F87B42" w:rsidRDefault="00F87B42" w:rsidP="00D32605">
      <w:r>
        <w:continuationSeparator/>
      </w:r>
    </w:p>
    <w:p w:rsidR="00F87B42" w:rsidRDefault="00F87B4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C206E" w:rsidRPr="00513A1A" w:rsidTr="00B4786A">
      <w:trPr>
        <w:trHeight w:hRule="exact" w:val="374"/>
      </w:trPr>
      <w:tc>
        <w:tcPr>
          <w:tcW w:w="5670" w:type="dxa"/>
        </w:tcPr>
        <w:p w:rsidR="00AC206E" w:rsidRPr="004810DA" w:rsidRDefault="00AC206E" w:rsidP="00B4786A">
          <w:pPr>
            <w:pStyle w:val="Encabezado"/>
            <w:ind w:right="-108"/>
            <w:rPr>
              <w:u w:val="single"/>
            </w:rPr>
          </w:pPr>
          <w:r>
            <w:t>MANUAL D’USUARI</w:t>
          </w:r>
        </w:p>
      </w:tc>
    </w:tr>
    <w:tr w:rsidR="00AC206E" w:rsidRPr="00513A1A" w:rsidTr="00B4786A">
      <w:trPr>
        <w:trHeight w:hRule="exact" w:val="374"/>
      </w:trPr>
      <w:tc>
        <w:tcPr>
          <w:tcW w:w="5670" w:type="dxa"/>
        </w:tcPr>
        <w:p w:rsidR="00AC206E" w:rsidRPr="00513A1A" w:rsidRDefault="00AC206E" w:rsidP="00B4786A">
          <w:pPr>
            <w:pStyle w:val="Encabezado"/>
          </w:pPr>
          <w:r>
            <w:t>v0.12</w:t>
          </w:r>
        </w:p>
      </w:tc>
    </w:tr>
  </w:tbl>
  <w:p w:rsidR="00AC206E" w:rsidRDefault="00AC206E"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C206E" w:rsidRDefault="00AC206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C206E" w:rsidRPr="00BF7C9D" w:rsidTr="00A442C3">
      <w:trPr>
        <w:trHeight w:hRule="exact" w:val="374"/>
      </w:trPr>
      <w:tc>
        <w:tcPr>
          <w:tcW w:w="5670" w:type="dxa"/>
        </w:tcPr>
        <w:p w:rsidR="00AC206E" w:rsidRPr="00BF7C9D" w:rsidRDefault="00AC206E" w:rsidP="00A442C3">
          <w:pPr>
            <w:pStyle w:val="Encabezado"/>
          </w:pPr>
          <w:r>
            <w:t>MANUAL D’USUARI</w:t>
          </w:r>
        </w:p>
      </w:tc>
    </w:tr>
    <w:tr w:rsidR="00AC206E" w:rsidRPr="00BF7C9D" w:rsidTr="00A442C3">
      <w:trPr>
        <w:trHeight w:hRule="exact" w:val="374"/>
      </w:trPr>
      <w:tc>
        <w:tcPr>
          <w:tcW w:w="5670" w:type="dxa"/>
        </w:tcPr>
        <w:p w:rsidR="00AC206E" w:rsidRPr="00BF7C9D" w:rsidRDefault="00AC206E" w:rsidP="00A442C3">
          <w:pPr>
            <w:pStyle w:val="Encabezado"/>
          </w:pPr>
          <w:r w:rsidRPr="00BF7C9D">
            <w:t>v</w:t>
          </w:r>
          <w:r>
            <w:t>0.12</w:t>
          </w:r>
        </w:p>
      </w:tc>
    </w:tr>
  </w:tbl>
  <w:p w:rsidR="00AC206E" w:rsidRDefault="00AC206E"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C206E" w:rsidRDefault="00AC206E"/>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206E" w:rsidRDefault="00AC206E"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4.25pt;height:14.25pt;visibility:visible" o:bullet="t">
        <v:imagedata r:id="rId1" o:title=""/>
      </v:shape>
    </w:pict>
  </w:numPicBullet>
  <w:numPicBullet w:numPicBulletId="1">
    <w:pict>
      <v:shape id="_x0000_i1108" type="#_x0000_t75" style="width:24pt;height:24pt;visibility:visible" o:bullet="t">
        <v:imagedata r:id="rId2" o:title=""/>
      </v:shape>
    </w:pict>
  </w:numPicBullet>
  <w:numPicBullet w:numPicBulletId="2">
    <w:pict>
      <v:shape id="_x0000_i1109"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3059"/>
    <w:rsid w:val="005343BA"/>
    <w:rsid w:val="005344C2"/>
    <w:rsid w:val="00537070"/>
    <w:rsid w:val="005432AC"/>
    <w:rsid w:val="005442CF"/>
    <w:rsid w:val="00547257"/>
    <w:rsid w:val="0055276D"/>
    <w:rsid w:val="00552A54"/>
    <w:rsid w:val="00554AFE"/>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4431"/>
    <w:rsid w:val="00734892"/>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97894"/>
    <w:rsid w:val="007A1D12"/>
    <w:rsid w:val="007B0C3A"/>
    <w:rsid w:val="007B247B"/>
    <w:rsid w:val="007B4605"/>
    <w:rsid w:val="007B5241"/>
    <w:rsid w:val="007B7109"/>
    <w:rsid w:val="007C124D"/>
    <w:rsid w:val="007C6107"/>
    <w:rsid w:val="007C7444"/>
    <w:rsid w:val="007C7AA0"/>
    <w:rsid w:val="007D0316"/>
    <w:rsid w:val="007E1128"/>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B30"/>
    <w:rsid w:val="00B81E87"/>
    <w:rsid w:val="00B82A48"/>
    <w:rsid w:val="00BB0BC0"/>
    <w:rsid w:val="00BB1D52"/>
    <w:rsid w:val="00BB7F7E"/>
    <w:rsid w:val="00BC3368"/>
    <w:rsid w:val="00BC34D9"/>
    <w:rsid w:val="00BC4585"/>
    <w:rsid w:val="00BC4B2F"/>
    <w:rsid w:val="00BD5BA3"/>
    <w:rsid w:val="00BD734E"/>
    <w:rsid w:val="00BD7CB9"/>
    <w:rsid w:val="00BD7D40"/>
    <w:rsid w:val="00BE4A09"/>
    <w:rsid w:val="00BE4D6D"/>
    <w:rsid w:val="00BE74D9"/>
    <w:rsid w:val="00BF0A94"/>
    <w:rsid w:val="00BF716F"/>
    <w:rsid w:val="00BF7C9D"/>
    <w:rsid w:val="00C07104"/>
    <w:rsid w:val="00C11C29"/>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15"/>
        <o:r id="V:Rule17" type="connector" idref="#AutoShape 323"/>
        <o:r id="V:Rule18" type="connector" idref="#AutoShape 322"/>
        <o:r id="V:Rule19" type="connector" idref="#AutoShape 327"/>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18.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6.jpeg"/><Relationship Id="rId216" Type="http://schemas.openxmlformats.org/officeDocument/2006/relationships/image" Target="media/image211.png"/><Relationship Id="rId237" Type="http://schemas.openxmlformats.org/officeDocument/2006/relationships/footer" Target="footer3.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19.png"/><Relationship Id="rId201" Type="http://schemas.openxmlformats.org/officeDocument/2006/relationships/image" Target="media/image196.png"/><Relationship Id="rId222" Type="http://schemas.openxmlformats.org/officeDocument/2006/relationships/footer" Target="footer2.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jpeg"/><Relationship Id="rId187" Type="http://schemas.openxmlformats.org/officeDocument/2006/relationships/image" Target="media/image182.jpe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7.png"/><Relationship Id="rId233" Type="http://schemas.openxmlformats.org/officeDocument/2006/relationships/image" Target="media/image225.png"/><Relationship Id="rId238" Type="http://schemas.openxmlformats.org/officeDocument/2006/relationships/footer" Target="foot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jpe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6.png"/><Relationship Id="rId239"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fontTable" Target="fontTable.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9.jpeg"/><Relationship Id="rId189" Type="http://schemas.openxmlformats.org/officeDocument/2006/relationships/image" Target="media/image184.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2.png"/><Relationship Id="rId235" Type="http://schemas.openxmlformats.org/officeDocument/2006/relationships/header" Target="header3.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jpe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header" Target="header2.xml"/><Relationship Id="rId225" Type="http://schemas.openxmlformats.org/officeDocument/2006/relationships/image" Target="media/image217.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jpe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header" Target="header4.xml"/><Relationship Id="rId26" Type="http://schemas.openxmlformats.org/officeDocument/2006/relationships/image" Target="media/image21.png"/><Relationship Id="rId231" Type="http://schemas.openxmlformats.org/officeDocument/2006/relationships/image" Target="media/image223.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footer" Target="footer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1.jpeg"/><Relationship Id="rId211" Type="http://schemas.openxmlformats.org/officeDocument/2006/relationships/image" Target="media/image206.png"/><Relationship Id="rId232" Type="http://schemas.openxmlformats.org/officeDocument/2006/relationships/image" Target="media/image224.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jpeg"/><Relationship Id="rId197" Type="http://schemas.openxmlformats.org/officeDocument/2006/relationships/image" Target="media/image192.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E362CD-F888-445D-8E42-EC07B30A6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2433</TotalTime>
  <Pages>110</Pages>
  <Words>16369</Words>
  <Characters>93304</Characters>
  <Application>Microsoft Office Word</Application>
  <DocSecurity>0</DocSecurity>
  <Lines>777</Lines>
  <Paragraphs>218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109455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228</cp:revision>
  <cp:lastPrinted>2012-01-17T11:32:00Z</cp:lastPrinted>
  <dcterms:created xsi:type="dcterms:W3CDTF">2012-03-20T08:56:00Z</dcterms:created>
  <dcterms:modified xsi:type="dcterms:W3CDTF">2014-01-08T09:51:00Z</dcterms:modified>
</cp:coreProperties>
</file>